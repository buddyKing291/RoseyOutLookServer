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741D" w14:textId="652C7944" w:rsidR="00D4174B" w:rsidRPr="00AF2948" w:rsidRDefault="00D4174B" w:rsidP="00D4174B">
      <w:pPr>
        <w:pStyle w:val="TitleCover"/>
        <w:spacing w:after="240"/>
        <w:jc w:val="right"/>
        <w:rPr>
          <w:rFonts w:ascii="Arial" w:hAnsi="Arial"/>
          <w:sz w:val="52"/>
        </w:rPr>
      </w:pPr>
    </w:p>
    <w:p w14:paraId="165438B5" w14:textId="77777777" w:rsidR="00D4174B" w:rsidRPr="00AF2948" w:rsidRDefault="00D4174B" w:rsidP="00D4174B">
      <w:pPr>
        <w:pStyle w:val="TitleCover"/>
        <w:spacing w:after="240"/>
        <w:jc w:val="right"/>
        <w:rPr>
          <w:rFonts w:ascii="Arial" w:hAnsi="Arial"/>
          <w:sz w:val="52"/>
        </w:rPr>
      </w:pPr>
    </w:p>
    <w:p w14:paraId="381025C3" w14:textId="418F59FA" w:rsidR="00D4174B" w:rsidRPr="00861AD0" w:rsidRDefault="0068079F" w:rsidP="00D4174B">
      <w:pPr>
        <w:pStyle w:val="TitleCover"/>
        <w:spacing w:after="240"/>
        <w:jc w:val="right"/>
        <w:rPr>
          <w:rFonts w:ascii="Arial" w:hAnsi="Arial"/>
          <w:sz w:val="52"/>
        </w:rPr>
      </w:pPr>
      <w:r w:rsidRPr="00861AD0">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8">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861AD0" w:rsidRDefault="00D4174B" w:rsidP="00D4174B"/>
    <w:p w14:paraId="4061DB2E" w14:textId="5F4301B9" w:rsidR="00D4174B" w:rsidRPr="00861AD0" w:rsidRDefault="00BC2E44" w:rsidP="00D4174B">
      <w:pPr>
        <w:pStyle w:val="Title"/>
        <w:pBdr>
          <w:bottom w:val="single" w:sz="4" w:space="1" w:color="auto"/>
        </w:pBdr>
        <w:jc w:val="right"/>
        <w:rPr>
          <w:color w:val="4BACC6" w:themeColor="accent5"/>
          <w:sz w:val="40"/>
          <w:szCs w:val="40"/>
        </w:rPr>
      </w:pPr>
      <w:r w:rsidRPr="00861AD0">
        <w:rPr>
          <w:color w:val="4BACC6" w:themeColor="accent5"/>
          <w:sz w:val="40"/>
          <w:szCs w:val="40"/>
        </w:rPr>
        <w:t>Le Fleur King</w:t>
      </w:r>
    </w:p>
    <w:p w14:paraId="05224CF4" w14:textId="77777777" w:rsidR="00D4174B" w:rsidRPr="00861AD0" w:rsidRDefault="00AF54C9" w:rsidP="00D4174B">
      <w:pPr>
        <w:pStyle w:val="Title"/>
        <w:pBdr>
          <w:bottom w:val="single" w:sz="4" w:space="1" w:color="auto"/>
        </w:pBdr>
        <w:jc w:val="right"/>
        <w:rPr>
          <w:sz w:val="40"/>
          <w:szCs w:val="40"/>
        </w:rPr>
      </w:pPr>
      <w:r w:rsidRPr="00861AD0">
        <w:rPr>
          <w:sz w:val="40"/>
          <w:szCs w:val="40"/>
        </w:rPr>
        <w:fldChar w:fldCharType="begin"/>
      </w:r>
      <w:r w:rsidR="00D4174B" w:rsidRPr="00861AD0">
        <w:rPr>
          <w:sz w:val="40"/>
          <w:szCs w:val="40"/>
        </w:rPr>
        <w:instrText xml:space="preserve"> DOCPROPERTY  Title  \* MERGEFORMAT </w:instrText>
      </w:r>
      <w:r w:rsidRPr="00861AD0">
        <w:rPr>
          <w:sz w:val="40"/>
          <w:szCs w:val="40"/>
        </w:rPr>
        <w:fldChar w:fldCharType="separate"/>
      </w:r>
      <w:r w:rsidR="00D4174B" w:rsidRPr="00861AD0">
        <w:rPr>
          <w:sz w:val="40"/>
          <w:szCs w:val="40"/>
        </w:rPr>
        <w:t>Requirements D</w:t>
      </w:r>
      <w:r w:rsidRPr="00861AD0">
        <w:rPr>
          <w:sz w:val="40"/>
          <w:szCs w:val="40"/>
        </w:rPr>
        <w:fldChar w:fldCharType="end"/>
      </w:r>
      <w:r w:rsidR="00D4174B" w:rsidRPr="00861AD0">
        <w:rPr>
          <w:sz w:val="40"/>
          <w:szCs w:val="40"/>
        </w:rPr>
        <w:t>ocument</w:t>
      </w:r>
    </w:p>
    <w:p w14:paraId="0FEEECEF" w14:textId="77777777" w:rsidR="00FA3DE7" w:rsidRPr="00861AD0" w:rsidRDefault="00FA3DE7" w:rsidP="00D4174B">
      <w:pPr>
        <w:pStyle w:val="Title"/>
        <w:pBdr>
          <w:bottom w:val="single" w:sz="4" w:space="1" w:color="auto"/>
        </w:pBdr>
        <w:jc w:val="right"/>
        <w:rPr>
          <w:sz w:val="40"/>
          <w:szCs w:val="40"/>
        </w:rPr>
      </w:pPr>
    </w:p>
    <w:p w14:paraId="5C043A74" w14:textId="66C8EEA3" w:rsidR="00FA3DE7" w:rsidRPr="00861AD0" w:rsidRDefault="00BC2E44" w:rsidP="00D4174B">
      <w:pPr>
        <w:pStyle w:val="Title"/>
        <w:pBdr>
          <w:bottom w:val="single" w:sz="4" w:space="1" w:color="auto"/>
        </w:pBdr>
        <w:jc w:val="right"/>
        <w:rPr>
          <w:b w:val="0"/>
          <w:i/>
          <w:color w:val="4BACC6" w:themeColor="accent5"/>
          <w:sz w:val="40"/>
          <w:szCs w:val="40"/>
        </w:rPr>
      </w:pPr>
      <w:r w:rsidRPr="00861AD0">
        <w:rPr>
          <w:b w:val="0"/>
          <w:i/>
          <w:color w:val="4BACC6" w:themeColor="accent5"/>
          <w:sz w:val="32"/>
          <w:szCs w:val="40"/>
        </w:rPr>
        <w:t>Rosy Outlook</w:t>
      </w:r>
    </w:p>
    <w:p w14:paraId="294365BC" w14:textId="77777777" w:rsidR="00D4174B" w:rsidRPr="00861AD0" w:rsidRDefault="00D4174B" w:rsidP="00D4174B">
      <w:pPr>
        <w:pStyle w:val="StyleSubtitleCover2TopNoborder"/>
        <w:rPr>
          <w:rFonts w:ascii="Arial" w:hAnsi="Arial"/>
          <w:i/>
          <w:color w:val="0000FF"/>
        </w:rPr>
      </w:pPr>
    </w:p>
    <w:p w14:paraId="19A29EDD" w14:textId="77777777" w:rsidR="00D4174B" w:rsidRPr="00861AD0" w:rsidRDefault="00D4174B" w:rsidP="00D4174B">
      <w:pPr>
        <w:pStyle w:val="StyleSubtitleCover2TopNoborder"/>
        <w:rPr>
          <w:rFonts w:ascii="Arial" w:hAnsi="Arial"/>
          <w:color w:val="000000" w:themeColor="text1"/>
        </w:rPr>
      </w:pPr>
      <w:r w:rsidRPr="00861AD0">
        <w:rPr>
          <w:rFonts w:ascii="Arial" w:hAnsi="Arial"/>
          <w:color w:val="000000" w:themeColor="text1"/>
        </w:rPr>
        <w:t>Team Members:</w:t>
      </w:r>
    </w:p>
    <w:tbl>
      <w:tblPr>
        <w:tblW w:w="4620" w:type="dxa"/>
        <w:jc w:val="right"/>
        <w:tblLook w:val="01E0" w:firstRow="1" w:lastRow="1" w:firstColumn="1" w:lastColumn="1" w:noHBand="0" w:noVBand="0"/>
      </w:tblPr>
      <w:tblGrid>
        <w:gridCol w:w="4620"/>
      </w:tblGrid>
      <w:tr w:rsidR="00D4174B" w:rsidRPr="00861AD0" w14:paraId="602A53B7" w14:textId="77777777" w:rsidTr="00F43DED">
        <w:trPr>
          <w:jc w:val="right"/>
        </w:trPr>
        <w:tc>
          <w:tcPr>
            <w:tcW w:w="4620" w:type="dxa"/>
            <w:shd w:val="clear" w:color="auto" w:fill="auto"/>
          </w:tcPr>
          <w:p w14:paraId="0EB5354B" w14:textId="5C391C56" w:rsidR="00D4174B" w:rsidRPr="00861AD0" w:rsidRDefault="00BC2E44" w:rsidP="00D4174B">
            <w:pPr>
              <w:spacing w:before="60" w:after="60"/>
              <w:jc w:val="both"/>
              <w:rPr>
                <w:rFonts w:ascii="Calibri" w:hAnsi="Calibri"/>
                <w:color w:val="4BACC6" w:themeColor="accent5"/>
                <w:sz w:val="28"/>
                <w:szCs w:val="22"/>
              </w:rPr>
            </w:pPr>
            <w:r w:rsidRPr="00861AD0">
              <w:rPr>
                <w:rFonts w:ascii="Calibri" w:hAnsi="Calibri"/>
                <w:color w:val="4BACC6" w:themeColor="accent5"/>
                <w:sz w:val="28"/>
                <w:szCs w:val="22"/>
              </w:rPr>
              <w:t>223126756</w:t>
            </w:r>
            <w:r w:rsidR="00D4174B" w:rsidRPr="00861AD0">
              <w:rPr>
                <w:rFonts w:ascii="Calibri" w:hAnsi="Calibri"/>
                <w:color w:val="4BACC6" w:themeColor="accent5"/>
                <w:sz w:val="28"/>
                <w:szCs w:val="22"/>
              </w:rPr>
              <w:t xml:space="preserve">, </w:t>
            </w:r>
            <w:r w:rsidRPr="00861AD0">
              <w:rPr>
                <w:rFonts w:ascii="Calibri" w:hAnsi="Calibri"/>
                <w:color w:val="4BACC6" w:themeColor="accent5"/>
                <w:sz w:val="28"/>
                <w:szCs w:val="22"/>
              </w:rPr>
              <w:t>Junaid Brooks</w:t>
            </w:r>
          </w:p>
          <w:p w14:paraId="5EB1A596" w14:textId="570C2E8B" w:rsidR="00793A9D" w:rsidRPr="00861AD0" w:rsidRDefault="00BC2E44" w:rsidP="00D4174B">
            <w:pPr>
              <w:spacing w:before="60" w:after="60"/>
              <w:jc w:val="both"/>
              <w:rPr>
                <w:rFonts w:ascii="Calibri" w:hAnsi="Calibri"/>
                <w:color w:val="4BACC6" w:themeColor="accent5"/>
                <w:sz w:val="28"/>
                <w:szCs w:val="22"/>
              </w:rPr>
            </w:pPr>
            <w:r w:rsidRPr="00861AD0">
              <w:rPr>
                <w:rFonts w:ascii="Calibri" w:hAnsi="Calibri"/>
                <w:color w:val="4BACC6" w:themeColor="accent5"/>
                <w:sz w:val="28"/>
                <w:szCs w:val="22"/>
              </w:rPr>
              <w:t>224078321</w:t>
            </w:r>
            <w:r w:rsidR="007C7B64" w:rsidRPr="00861AD0">
              <w:rPr>
                <w:rFonts w:ascii="Calibri" w:hAnsi="Calibri"/>
                <w:color w:val="4BACC6" w:themeColor="accent5"/>
                <w:sz w:val="28"/>
                <w:szCs w:val="22"/>
              </w:rPr>
              <w:t xml:space="preserve">, </w:t>
            </w:r>
            <w:r w:rsidRPr="00861AD0">
              <w:rPr>
                <w:rFonts w:ascii="Calibri" w:hAnsi="Calibri"/>
                <w:color w:val="4BACC6" w:themeColor="accent5"/>
                <w:sz w:val="28"/>
                <w:szCs w:val="22"/>
              </w:rPr>
              <w:t>Ganeefa Sirkhotte</w:t>
            </w:r>
          </w:p>
        </w:tc>
      </w:tr>
    </w:tbl>
    <w:p w14:paraId="52DA86B8" w14:textId="46FE430A" w:rsidR="007A7438" w:rsidRPr="00861AD0" w:rsidRDefault="007A7438" w:rsidP="007A7438">
      <w:pPr>
        <w:pStyle w:val="StyleSubtitleCover2TopNoborder"/>
        <w:rPr>
          <w:rFonts w:ascii="Arial" w:hAnsi="Arial"/>
        </w:rPr>
      </w:pPr>
    </w:p>
    <w:p w14:paraId="235EC335" w14:textId="77777777" w:rsidR="0068079F" w:rsidRPr="00861AD0" w:rsidRDefault="0068079F" w:rsidP="007A7438">
      <w:pPr>
        <w:pStyle w:val="StyleSubtitleCover2TopNoborder"/>
        <w:rPr>
          <w:rFonts w:ascii="Arial" w:hAnsi="Arial"/>
        </w:rPr>
      </w:pPr>
    </w:p>
    <w:p w14:paraId="0344BD9C" w14:textId="6832E8F6" w:rsidR="00230265" w:rsidRPr="00861AD0" w:rsidRDefault="00230265" w:rsidP="0068079F">
      <w:pPr>
        <w:pStyle w:val="StyleSubtitleCover2TopNoborder"/>
        <w:pBdr>
          <w:bottom w:val="single" w:sz="48" w:space="1" w:color="auto"/>
        </w:pBdr>
        <w:jc w:val="left"/>
        <w:rPr>
          <w:rFonts w:ascii="Arial" w:hAnsi="Arial"/>
          <w:color w:val="1F497D" w:themeColor="text2"/>
          <w:sz w:val="28"/>
        </w:rPr>
      </w:pPr>
    </w:p>
    <w:p w14:paraId="04202187" w14:textId="3F87897E"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4DB26CE8" w14:textId="5108DAB8"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5BBBA7E6" w14:textId="49250157"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2BB137D4" w14:textId="48B795F5"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4600BEF5" w14:textId="25AA8683"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19F70A56" w14:textId="227A8F32"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52D434D3" w14:textId="5602EFC2"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49B4B6A0" w14:textId="3E1AEE3B" w:rsidR="0068079F" w:rsidRPr="00861AD0" w:rsidRDefault="0068079F" w:rsidP="0068079F">
      <w:pPr>
        <w:pStyle w:val="StyleSubtitleCover2TopNoborder"/>
        <w:pBdr>
          <w:bottom w:val="single" w:sz="48" w:space="1" w:color="auto"/>
        </w:pBdr>
        <w:jc w:val="left"/>
        <w:rPr>
          <w:rFonts w:ascii="Arial" w:hAnsi="Arial"/>
          <w:color w:val="1F497D" w:themeColor="text2"/>
          <w:sz w:val="28"/>
        </w:rPr>
      </w:pPr>
    </w:p>
    <w:p w14:paraId="2A322866" w14:textId="0BCFB027" w:rsidR="0068079F" w:rsidRPr="00861AD0" w:rsidRDefault="0009153A" w:rsidP="009F29B5">
      <w:pPr>
        <w:pStyle w:val="StyleSubtitleCover2TopNoborder"/>
        <w:pBdr>
          <w:bottom w:val="single" w:sz="48" w:space="1" w:color="auto"/>
        </w:pBdr>
        <w:rPr>
          <w:rFonts w:ascii="Arial" w:hAnsi="Arial"/>
          <w:color w:val="1F497D" w:themeColor="text2"/>
          <w:sz w:val="28"/>
        </w:rPr>
      </w:pPr>
      <w:r w:rsidRPr="00861AD0">
        <w:rPr>
          <w:rFonts w:ascii="Arial" w:hAnsi="Arial"/>
          <w:color w:val="1F497D" w:themeColor="text2"/>
          <w:sz w:val="28"/>
        </w:rPr>
        <w:t>Date Submitted: &lt;</w:t>
      </w:r>
      <w:r w:rsidR="00045F3B">
        <w:rPr>
          <w:rFonts w:ascii="Arial" w:hAnsi="Arial"/>
          <w:color w:val="1F497D" w:themeColor="text2"/>
          <w:sz w:val="28"/>
        </w:rPr>
        <w:t>16</w:t>
      </w:r>
      <w:r w:rsidRPr="00861AD0">
        <w:rPr>
          <w:rFonts w:ascii="Arial" w:hAnsi="Arial"/>
          <w:color w:val="1F497D" w:themeColor="text2"/>
          <w:sz w:val="28"/>
        </w:rPr>
        <w:t xml:space="preserve"> </w:t>
      </w:r>
      <w:r w:rsidR="00045F3B">
        <w:rPr>
          <w:rFonts w:ascii="Arial" w:hAnsi="Arial"/>
          <w:color w:val="1F497D" w:themeColor="text2"/>
          <w:sz w:val="28"/>
        </w:rPr>
        <w:t>004</w:t>
      </w:r>
      <w:r w:rsidRPr="00861AD0">
        <w:rPr>
          <w:rFonts w:ascii="Arial" w:hAnsi="Arial"/>
          <w:color w:val="1F497D" w:themeColor="text2"/>
          <w:sz w:val="28"/>
        </w:rPr>
        <w:t xml:space="preserve"> </w:t>
      </w:r>
      <w:r w:rsidR="009F29B5" w:rsidRPr="00861AD0">
        <w:rPr>
          <w:rFonts w:ascii="Arial" w:hAnsi="Arial"/>
          <w:color w:val="1F497D" w:themeColor="text2"/>
          <w:sz w:val="28"/>
        </w:rPr>
        <w:t>20</w:t>
      </w:r>
      <w:r w:rsidR="00397762" w:rsidRPr="00861AD0">
        <w:rPr>
          <w:rFonts w:ascii="Arial" w:hAnsi="Arial"/>
          <w:color w:val="1F497D" w:themeColor="text2"/>
          <w:sz w:val="28"/>
        </w:rPr>
        <w:t>2</w:t>
      </w:r>
      <w:r w:rsidR="0086586B" w:rsidRPr="00861AD0">
        <w:rPr>
          <w:rFonts w:ascii="Arial" w:hAnsi="Arial"/>
          <w:color w:val="1F497D" w:themeColor="text2"/>
          <w:sz w:val="28"/>
        </w:rPr>
        <w:t>3</w:t>
      </w:r>
      <w:r w:rsidR="009F29B5" w:rsidRPr="00861AD0">
        <w:rPr>
          <w:rFonts w:ascii="Arial" w:hAnsi="Arial"/>
          <w:color w:val="1F497D" w:themeColor="text2"/>
          <w:sz w:val="28"/>
        </w:rPr>
        <w:t>&gt;</w:t>
      </w:r>
    </w:p>
    <w:p w14:paraId="2819D04A" w14:textId="77777777" w:rsidR="00D4174B" w:rsidRPr="00861AD0" w:rsidRDefault="00D4174B" w:rsidP="00D4174B"/>
    <w:p w14:paraId="015860F5" w14:textId="77777777" w:rsidR="00D4174B" w:rsidRPr="00861AD0" w:rsidRDefault="00D4174B" w:rsidP="00D4174B">
      <w:pPr>
        <w:sectPr w:rsidR="00D4174B" w:rsidRPr="00861AD0" w:rsidSect="006856D3">
          <w:footerReference w:type="even" r:id="rId9"/>
          <w:pgSz w:w="11907" w:h="16839" w:code="9"/>
          <w:pgMar w:top="720" w:right="1440" w:bottom="720" w:left="1440" w:header="432" w:footer="432" w:gutter="0"/>
          <w:cols w:space="720"/>
          <w:titlePg/>
          <w:docGrid w:linePitch="360"/>
        </w:sectPr>
      </w:pPr>
    </w:p>
    <w:p w14:paraId="368C41B7" w14:textId="77777777" w:rsidR="004C4A05" w:rsidRPr="00861AD0" w:rsidRDefault="004C4A05" w:rsidP="006856D3">
      <w:pPr>
        <w:pBdr>
          <w:bottom w:val="single" w:sz="4" w:space="1" w:color="auto"/>
        </w:pBdr>
        <w:spacing w:before="360" w:after="120"/>
        <w:rPr>
          <w:b/>
          <w:sz w:val="24"/>
          <w:szCs w:val="26"/>
        </w:rPr>
      </w:pPr>
      <w:r w:rsidRPr="00861AD0">
        <w:rPr>
          <w:b/>
          <w:sz w:val="24"/>
          <w:szCs w:val="26"/>
        </w:rPr>
        <w:lastRenderedPageBreak/>
        <w:t>TABLE OF CONTENTS</w:t>
      </w:r>
    </w:p>
    <w:p w14:paraId="6093E939" w14:textId="49BB354F" w:rsidR="00AC3978" w:rsidRDefault="00AF54C9">
      <w:pPr>
        <w:pStyle w:val="TOC1"/>
        <w:rPr>
          <w:rFonts w:asciiTheme="minorHAnsi" w:eastAsiaTheme="minorEastAsia" w:hAnsiTheme="minorHAnsi" w:cstheme="minorBidi"/>
          <w:b w:val="0"/>
          <w:bCs w:val="0"/>
          <w:caps w:val="0"/>
          <w:sz w:val="22"/>
          <w:szCs w:val="22"/>
          <w:lang w:val="en-ZA" w:eastAsia="en-ZA"/>
        </w:rPr>
      </w:pPr>
      <w:r w:rsidRPr="00861AD0">
        <w:rPr>
          <w:b w:val="0"/>
          <w:bCs w:val="0"/>
          <w:caps w:val="0"/>
        </w:rPr>
        <w:fldChar w:fldCharType="begin"/>
      </w:r>
      <w:r w:rsidR="00711285" w:rsidRPr="00861AD0">
        <w:rPr>
          <w:b w:val="0"/>
          <w:bCs w:val="0"/>
          <w:caps w:val="0"/>
        </w:rPr>
        <w:instrText xml:space="preserve"> TOC \o "1-2" \h \z \t "Heading 3,3,Heading 4,4" </w:instrText>
      </w:r>
      <w:r w:rsidRPr="00861AD0">
        <w:rPr>
          <w:b w:val="0"/>
          <w:bCs w:val="0"/>
          <w:caps w:val="0"/>
        </w:rPr>
        <w:fldChar w:fldCharType="separate"/>
      </w:r>
      <w:hyperlink w:anchor="_Toc132460926" w:history="1">
        <w:r w:rsidR="00AC3978" w:rsidRPr="00576B3D">
          <w:rPr>
            <w:rStyle w:val="Hyperlink"/>
          </w:rPr>
          <w:t>1</w:t>
        </w:r>
        <w:r w:rsidR="00AC3978">
          <w:rPr>
            <w:rFonts w:asciiTheme="minorHAnsi" w:eastAsiaTheme="minorEastAsia" w:hAnsiTheme="minorHAnsi" w:cstheme="minorBidi"/>
            <w:b w:val="0"/>
            <w:bCs w:val="0"/>
            <w:caps w:val="0"/>
            <w:sz w:val="22"/>
            <w:szCs w:val="22"/>
            <w:lang w:val="en-ZA" w:eastAsia="en-ZA"/>
          </w:rPr>
          <w:tab/>
        </w:r>
        <w:r w:rsidR="00AC3978" w:rsidRPr="00576B3D">
          <w:rPr>
            <w:rStyle w:val="Hyperlink"/>
          </w:rPr>
          <w:t>SYSTEM OVERVIEW</w:t>
        </w:r>
        <w:r w:rsidR="00AC3978">
          <w:rPr>
            <w:webHidden/>
          </w:rPr>
          <w:tab/>
        </w:r>
        <w:r w:rsidR="00AC3978">
          <w:rPr>
            <w:webHidden/>
          </w:rPr>
          <w:fldChar w:fldCharType="begin"/>
        </w:r>
        <w:r w:rsidR="00AC3978">
          <w:rPr>
            <w:webHidden/>
          </w:rPr>
          <w:instrText xml:space="preserve"> PAGEREF _Toc132460926 \h </w:instrText>
        </w:r>
        <w:r w:rsidR="00AC3978">
          <w:rPr>
            <w:webHidden/>
          </w:rPr>
        </w:r>
        <w:r w:rsidR="00AC3978">
          <w:rPr>
            <w:webHidden/>
          </w:rPr>
          <w:fldChar w:fldCharType="separate"/>
        </w:r>
        <w:r w:rsidR="007D1A79">
          <w:rPr>
            <w:webHidden/>
          </w:rPr>
          <w:t>3</w:t>
        </w:r>
        <w:r w:rsidR="00AC3978">
          <w:rPr>
            <w:webHidden/>
          </w:rPr>
          <w:fldChar w:fldCharType="end"/>
        </w:r>
      </w:hyperlink>
    </w:p>
    <w:p w14:paraId="25672712" w14:textId="08D19863" w:rsidR="00AC3978" w:rsidRDefault="00000000">
      <w:pPr>
        <w:pStyle w:val="TOC2"/>
        <w:rPr>
          <w:rFonts w:asciiTheme="minorHAnsi" w:eastAsiaTheme="minorEastAsia" w:hAnsiTheme="minorHAnsi" w:cstheme="minorBidi"/>
          <w:bCs w:val="0"/>
          <w:sz w:val="22"/>
          <w:szCs w:val="22"/>
          <w:lang w:val="en-ZA" w:eastAsia="en-ZA"/>
        </w:rPr>
      </w:pPr>
      <w:hyperlink w:anchor="_Toc132460927" w:history="1">
        <w:r w:rsidR="00AC3978" w:rsidRPr="00576B3D">
          <w:rPr>
            <w:rStyle w:val="Hyperlink"/>
          </w:rPr>
          <w:t>1.1</w:t>
        </w:r>
        <w:r w:rsidR="00AC3978">
          <w:rPr>
            <w:rFonts w:asciiTheme="minorHAnsi" w:eastAsiaTheme="minorEastAsia" w:hAnsiTheme="minorHAnsi" w:cstheme="minorBidi"/>
            <w:bCs w:val="0"/>
            <w:sz w:val="22"/>
            <w:szCs w:val="22"/>
            <w:lang w:val="en-ZA" w:eastAsia="en-ZA"/>
          </w:rPr>
          <w:tab/>
        </w:r>
        <w:r w:rsidR="00AC3978" w:rsidRPr="00576B3D">
          <w:rPr>
            <w:rStyle w:val="Hyperlink"/>
          </w:rPr>
          <w:t>Problem Description</w:t>
        </w:r>
        <w:r w:rsidR="00AC3978">
          <w:rPr>
            <w:webHidden/>
          </w:rPr>
          <w:tab/>
        </w:r>
        <w:r w:rsidR="00AC3978">
          <w:rPr>
            <w:webHidden/>
          </w:rPr>
          <w:fldChar w:fldCharType="begin"/>
        </w:r>
        <w:r w:rsidR="00AC3978">
          <w:rPr>
            <w:webHidden/>
          </w:rPr>
          <w:instrText xml:space="preserve"> PAGEREF _Toc132460927 \h </w:instrText>
        </w:r>
        <w:r w:rsidR="00AC3978">
          <w:rPr>
            <w:webHidden/>
          </w:rPr>
        </w:r>
        <w:r w:rsidR="00AC3978">
          <w:rPr>
            <w:webHidden/>
          </w:rPr>
          <w:fldChar w:fldCharType="separate"/>
        </w:r>
        <w:r w:rsidR="007D1A79">
          <w:rPr>
            <w:webHidden/>
          </w:rPr>
          <w:t>3</w:t>
        </w:r>
        <w:r w:rsidR="00AC3978">
          <w:rPr>
            <w:webHidden/>
          </w:rPr>
          <w:fldChar w:fldCharType="end"/>
        </w:r>
      </w:hyperlink>
    </w:p>
    <w:p w14:paraId="01529E95" w14:textId="1B3469A0"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28" w:history="1">
        <w:r w:rsidR="00AC3978" w:rsidRPr="00576B3D">
          <w:rPr>
            <w:rStyle w:val="Hyperlink"/>
            <w:noProof/>
            <w:lang w:eastAsia="en-ZA"/>
          </w:rPr>
          <w:t>1.1.1</w:t>
        </w:r>
        <w:r w:rsidR="00AC3978">
          <w:rPr>
            <w:rFonts w:asciiTheme="minorHAnsi" w:eastAsiaTheme="minorEastAsia" w:hAnsiTheme="minorHAnsi" w:cstheme="minorBidi"/>
            <w:noProof/>
            <w:sz w:val="22"/>
            <w:szCs w:val="22"/>
            <w:lang w:val="en-ZA" w:eastAsia="en-ZA"/>
          </w:rPr>
          <w:tab/>
        </w:r>
        <w:r w:rsidR="00AC3978" w:rsidRPr="00576B3D">
          <w:rPr>
            <w:rStyle w:val="Hyperlink"/>
            <w:noProof/>
            <w:lang w:eastAsia="en-ZA"/>
          </w:rPr>
          <w:t>Terminology</w:t>
        </w:r>
        <w:r w:rsidR="00AC3978">
          <w:rPr>
            <w:noProof/>
            <w:webHidden/>
          </w:rPr>
          <w:tab/>
        </w:r>
        <w:r w:rsidR="00AC3978">
          <w:rPr>
            <w:noProof/>
            <w:webHidden/>
          </w:rPr>
          <w:fldChar w:fldCharType="begin"/>
        </w:r>
        <w:r w:rsidR="00AC3978">
          <w:rPr>
            <w:noProof/>
            <w:webHidden/>
          </w:rPr>
          <w:instrText xml:space="preserve"> PAGEREF _Toc132460928 \h </w:instrText>
        </w:r>
        <w:r w:rsidR="00AC3978">
          <w:rPr>
            <w:noProof/>
            <w:webHidden/>
          </w:rPr>
        </w:r>
        <w:r w:rsidR="00AC3978">
          <w:rPr>
            <w:noProof/>
            <w:webHidden/>
          </w:rPr>
          <w:fldChar w:fldCharType="separate"/>
        </w:r>
        <w:r w:rsidR="007D1A79">
          <w:rPr>
            <w:noProof/>
            <w:webHidden/>
          </w:rPr>
          <w:t>3</w:t>
        </w:r>
        <w:r w:rsidR="00AC3978">
          <w:rPr>
            <w:noProof/>
            <w:webHidden/>
          </w:rPr>
          <w:fldChar w:fldCharType="end"/>
        </w:r>
      </w:hyperlink>
    </w:p>
    <w:p w14:paraId="599A60B7" w14:textId="4D1837E5" w:rsidR="00AC3978" w:rsidRDefault="00000000">
      <w:pPr>
        <w:pStyle w:val="TOC2"/>
        <w:rPr>
          <w:rFonts w:asciiTheme="minorHAnsi" w:eastAsiaTheme="minorEastAsia" w:hAnsiTheme="minorHAnsi" w:cstheme="minorBidi"/>
          <w:bCs w:val="0"/>
          <w:sz w:val="22"/>
          <w:szCs w:val="22"/>
          <w:lang w:val="en-ZA" w:eastAsia="en-ZA"/>
        </w:rPr>
      </w:pPr>
      <w:hyperlink w:anchor="_Toc132460929" w:history="1">
        <w:r w:rsidR="00AC3978" w:rsidRPr="00576B3D">
          <w:rPr>
            <w:rStyle w:val="Hyperlink"/>
          </w:rPr>
          <w:t>1.2</w:t>
        </w:r>
        <w:r w:rsidR="00AC3978">
          <w:rPr>
            <w:rFonts w:asciiTheme="minorHAnsi" w:eastAsiaTheme="minorEastAsia" w:hAnsiTheme="minorHAnsi" w:cstheme="minorBidi"/>
            <w:bCs w:val="0"/>
            <w:sz w:val="22"/>
            <w:szCs w:val="22"/>
            <w:lang w:val="en-ZA" w:eastAsia="en-ZA"/>
          </w:rPr>
          <w:tab/>
        </w:r>
        <w:r w:rsidR="00AC3978" w:rsidRPr="00576B3D">
          <w:rPr>
            <w:rStyle w:val="Hyperlink"/>
          </w:rPr>
          <w:t>Project Assumptions</w:t>
        </w:r>
        <w:r w:rsidR="00AC3978">
          <w:rPr>
            <w:webHidden/>
          </w:rPr>
          <w:tab/>
        </w:r>
        <w:r w:rsidR="00AC3978">
          <w:rPr>
            <w:webHidden/>
          </w:rPr>
          <w:fldChar w:fldCharType="begin"/>
        </w:r>
        <w:r w:rsidR="00AC3978">
          <w:rPr>
            <w:webHidden/>
          </w:rPr>
          <w:instrText xml:space="preserve"> PAGEREF _Toc132460929 \h </w:instrText>
        </w:r>
        <w:r w:rsidR="00AC3978">
          <w:rPr>
            <w:webHidden/>
          </w:rPr>
        </w:r>
        <w:r w:rsidR="00AC3978">
          <w:rPr>
            <w:webHidden/>
          </w:rPr>
          <w:fldChar w:fldCharType="separate"/>
        </w:r>
        <w:r w:rsidR="007D1A79">
          <w:rPr>
            <w:webHidden/>
          </w:rPr>
          <w:t>3</w:t>
        </w:r>
        <w:r w:rsidR="00AC3978">
          <w:rPr>
            <w:webHidden/>
          </w:rPr>
          <w:fldChar w:fldCharType="end"/>
        </w:r>
      </w:hyperlink>
    </w:p>
    <w:p w14:paraId="127D3B3B" w14:textId="6C679BA1" w:rsidR="00AC3978" w:rsidRDefault="00000000">
      <w:pPr>
        <w:pStyle w:val="TOC1"/>
        <w:rPr>
          <w:rFonts w:asciiTheme="minorHAnsi" w:eastAsiaTheme="minorEastAsia" w:hAnsiTheme="minorHAnsi" w:cstheme="minorBidi"/>
          <w:b w:val="0"/>
          <w:bCs w:val="0"/>
          <w:caps w:val="0"/>
          <w:sz w:val="22"/>
          <w:szCs w:val="22"/>
          <w:lang w:val="en-ZA" w:eastAsia="en-ZA"/>
        </w:rPr>
      </w:pPr>
      <w:hyperlink w:anchor="_Toc132460930" w:history="1">
        <w:r w:rsidR="00AC3978" w:rsidRPr="00576B3D">
          <w:rPr>
            <w:rStyle w:val="Hyperlink"/>
          </w:rPr>
          <w:t>2</w:t>
        </w:r>
        <w:r w:rsidR="00AC3978">
          <w:rPr>
            <w:rFonts w:asciiTheme="minorHAnsi" w:eastAsiaTheme="minorEastAsia" w:hAnsiTheme="minorHAnsi" w:cstheme="minorBidi"/>
            <w:b w:val="0"/>
            <w:bCs w:val="0"/>
            <w:caps w:val="0"/>
            <w:sz w:val="22"/>
            <w:szCs w:val="22"/>
            <w:lang w:val="en-ZA" w:eastAsia="en-ZA"/>
          </w:rPr>
          <w:tab/>
        </w:r>
        <w:r w:rsidR="00AC3978" w:rsidRPr="00576B3D">
          <w:rPr>
            <w:rStyle w:val="Hyperlink"/>
          </w:rPr>
          <w:t>FUNCTIONAL REQUIREMENTS</w:t>
        </w:r>
        <w:r w:rsidR="00AC3978">
          <w:rPr>
            <w:webHidden/>
          </w:rPr>
          <w:tab/>
        </w:r>
        <w:r w:rsidR="00AC3978">
          <w:rPr>
            <w:webHidden/>
          </w:rPr>
          <w:fldChar w:fldCharType="begin"/>
        </w:r>
        <w:r w:rsidR="00AC3978">
          <w:rPr>
            <w:webHidden/>
          </w:rPr>
          <w:instrText xml:space="preserve"> PAGEREF _Toc132460930 \h </w:instrText>
        </w:r>
        <w:r w:rsidR="00AC3978">
          <w:rPr>
            <w:webHidden/>
          </w:rPr>
        </w:r>
        <w:r w:rsidR="00AC3978">
          <w:rPr>
            <w:webHidden/>
          </w:rPr>
          <w:fldChar w:fldCharType="separate"/>
        </w:r>
        <w:r w:rsidR="007D1A79">
          <w:rPr>
            <w:webHidden/>
          </w:rPr>
          <w:t>4</w:t>
        </w:r>
        <w:r w:rsidR="00AC3978">
          <w:rPr>
            <w:webHidden/>
          </w:rPr>
          <w:fldChar w:fldCharType="end"/>
        </w:r>
      </w:hyperlink>
    </w:p>
    <w:p w14:paraId="6955F0D7" w14:textId="37574BA3" w:rsidR="00AC3978" w:rsidRDefault="00000000">
      <w:pPr>
        <w:pStyle w:val="TOC2"/>
        <w:rPr>
          <w:rFonts w:asciiTheme="minorHAnsi" w:eastAsiaTheme="minorEastAsia" w:hAnsiTheme="minorHAnsi" w:cstheme="minorBidi"/>
          <w:bCs w:val="0"/>
          <w:sz w:val="22"/>
          <w:szCs w:val="22"/>
          <w:lang w:val="en-ZA" w:eastAsia="en-ZA"/>
        </w:rPr>
      </w:pPr>
      <w:hyperlink w:anchor="_Toc132460931" w:history="1">
        <w:r w:rsidR="00AC3978" w:rsidRPr="00576B3D">
          <w:rPr>
            <w:rStyle w:val="Hyperlink"/>
          </w:rPr>
          <w:t>2.1</w:t>
        </w:r>
        <w:r w:rsidR="00AC3978">
          <w:rPr>
            <w:rFonts w:asciiTheme="minorHAnsi" w:eastAsiaTheme="minorEastAsia" w:hAnsiTheme="minorHAnsi" w:cstheme="minorBidi"/>
            <w:bCs w:val="0"/>
            <w:sz w:val="22"/>
            <w:szCs w:val="22"/>
            <w:lang w:val="en-ZA" w:eastAsia="en-ZA"/>
          </w:rPr>
          <w:tab/>
        </w:r>
        <w:r w:rsidR="00AC3978" w:rsidRPr="00576B3D">
          <w:rPr>
            <w:rStyle w:val="Hyperlink"/>
          </w:rPr>
          <w:t>Business Use Case Model</w:t>
        </w:r>
        <w:r w:rsidR="00AC3978">
          <w:rPr>
            <w:webHidden/>
          </w:rPr>
          <w:tab/>
        </w:r>
        <w:r w:rsidR="00AC3978">
          <w:rPr>
            <w:webHidden/>
          </w:rPr>
          <w:fldChar w:fldCharType="begin"/>
        </w:r>
        <w:r w:rsidR="00AC3978">
          <w:rPr>
            <w:webHidden/>
          </w:rPr>
          <w:instrText xml:space="preserve"> PAGEREF _Toc132460931 \h </w:instrText>
        </w:r>
        <w:r w:rsidR="00AC3978">
          <w:rPr>
            <w:webHidden/>
          </w:rPr>
        </w:r>
        <w:r w:rsidR="00AC3978">
          <w:rPr>
            <w:webHidden/>
          </w:rPr>
          <w:fldChar w:fldCharType="separate"/>
        </w:r>
        <w:r w:rsidR="007D1A79">
          <w:rPr>
            <w:webHidden/>
          </w:rPr>
          <w:t>4</w:t>
        </w:r>
        <w:r w:rsidR="00AC3978">
          <w:rPr>
            <w:webHidden/>
          </w:rPr>
          <w:fldChar w:fldCharType="end"/>
        </w:r>
      </w:hyperlink>
    </w:p>
    <w:p w14:paraId="210560F8" w14:textId="5C6E28D9" w:rsidR="00AC3978" w:rsidRDefault="00000000">
      <w:pPr>
        <w:pStyle w:val="TOC2"/>
        <w:rPr>
          <w:rFonts w:asciiTheme="minorHAnsi" w:eastAsiaTheme="minorEastAsia" w:hAnsiTheme="minorHAnsi" w:cstheme="minorBidi"/>
          <w:bCs w:val="0"/>
          <w:sz w:val="22"/>
          <w:szCs w:val="22"/>
          <w:lang w:val="en-ZA" w:eastAsia="en-ZA"/>
        </w:rPr>
      </w:pPr>
      <w:hyperlink w:anchor="_Toc132460932" w:history="1">
        <w:r w:rsidR="00AC3978" w:rsidRPr="00576B3D">
          <w:rPr>
            <w:rStyle w:val="Hyperlink"/>
          </w:rPr>
          <w:t>2.2</w:t>
        </w:r>
        <w:r w:rsidR="00AC3978">
          <w:rPr>
            <w:rFonts w:asciiTheme="minorHAnsi" w:eastAsiaTheme="minorEastAsia" w:hAnsiTheme="minorHAnsi" w:cstheme="minorBidi"/>
            <w:bCs w:val="0"/>
            <w:sz w:val="22"/>
            <w:szCs w:val="22"/>
            <w:lang w:val="en-ZA" w:eastAsia="en-ZA"/>
          </w:rPr>
          <w:tab/>
        </w:r>
        <w:r w:rsidR="00AC3978" w:rsidRPr="00576B3D">
          <w:rPr>
            <w:rStyle w:val="Hyperlink"/>
          </w:rPr>
          <w:t>Use Case Glossary</w:t>
        </w:r>
        <w:r w:rsidR="00AC3978">
          <w:rPr>
            <w:webHidden/>
          </w:rPr>
          <w:tab/>
        </w:r>
        <w:r w:rsidR="00AC3978">
          <w:rPr>
            <w:webHidden/>
          </w:rPr>
          <w:fldChar w:fldCharType="begin"/>
        </w:r>
        <w:r w:rsidR="00AC3978">
          <w:rPr>
            <w:webHidden/>
          </w:rPr>
          <w:instrText xml:space="preserve"> PAGEREF _Toc132460932 \h </w:instrText>
        </w:r>
        <w:r w:rsidR="00AC3978">
          <w:rPr>
            <w:webHidden/>
          </w:rPr>
        </w:r>
        <w:r w:rsidR="00AC3978">
          <w:rPr>
            <w:webHidden/>
          </w:rPr>
          <w:fldChar w:fldCharType="separate"/>
        </w:r>
        <w:r w:rsidR="007D1A79">
          <w:rPr>
            <w:webHidden/>
          </w:rPr>
          <w:t>5</w:t>
        </w:r>
        <w:r w:rsidR="00AC3978">
          <w:rPr>
            <w:webHidden/>
          </w:rPr>
          <w:fldChar w:fldCharType="end"/>
        </w:r>
      </w:hyperlink>
    </w:p>
    <w:p w14:paraId="6665BD0B" w14:textId="791052D0" w:rsidR="00AC3978" w:rsidRDefault="00000000">
      <w:pPr>
        <w:pStyle w:val="TOC2"/>
        <w:rPr>
          <w:rFonts w:asciiTheme="minorHAnsi" w:eastAsiaTheme="minorEastAsia" w:hAnsiTheme="minorHAnsi" w:cstheme="minorBidi"/>
          <w:bCs w:val="0"/>
          <w:sz w:val="22"/>
          <w:szCs w:val="22"/>
          <w:lang w:val="en-ZA" w:eastAsia="en-ZA"/>
        </w:rPr>
      </w:pPr>
      <w:hyperlink w:anchor="_Toc132460933" w:history="1">
        <w:r w:rsidR="00AC3978" w:rsidRPr="00576B3D">
          <w:rPr>
            <w:rStyle w:val="Hyperlink"/>
          </w:rPr>
          <w:t>2.3</w:t>
        </w:r>
        <w:r w:rsidR="00AC3978">
          <w:rPr>
            <w:rFonts w:asciiTheme="minorHAnsi" w:eastAsiaTheme="minorEastAsia" w:hAnsiTheme="minorHAnsi" w:cstheme="minorBidi"/>
            <w:bCs w:val="0"/>
            <w:sz w:val="22"/>
            <w:szCs w:val="22"/>
            <w:lang w:val="en-ZA" w:eastAsia="en-ZA"/>
          </w:rPr>
          <w:tab/>
        </w:r>
        <w:r w:rsidR="00AC3978" w:rsidRPr="00576B3D">
          <w:rPr>
            <w:rStyle w:val="Hyperlink"/>
          </w:rPr>
          <w:t>Use Case Narratives (User Stories)</w:t>
        </w:r>
        <w:r w:rsidR="00AC3978">
          <w:rPr>
            <w:webHidden/>
          </w:rPr>
          <w:tab/>
        </w:r>
        <w:r w:rsidR="00AC3978">
          <w:rPr>
            <w:webHidden/>
          </w:rPr>
          <w:fldChar w:fldCharType="begin"/>
        </w:r>
        <w:r w:rsidR="00AC3978">
          <w:rPr>
            <w:webHidden/>
          </w:rPr>
          <w:instrText xml:space="preserve"> PAGEREF _Toc132460933 \h </w:instrText>
        </w:r>
        <w:r w:rsidR="00AC3978">
          <w:rPr>
            <w:webHidden/>
          </w:rPr>
        </w:r>
        <w:r w:rsidR="00AC3978">
          <w:rPr>
            <w:webHidden/>
          </w:rPr>
          <w:fldChar w:fldCharType="separate"/>
        </w:r>
        <w:r w:rsidR="007D1A79">
          <w:rPr>
            <w:webHidden/>
          </w:rPr>
          <w:t>8</w:t>
        </w:r>
        <w:r w:rsidR="00AC3978">
          <w:rPr>
            <w:webHidden/>
          </w:rPr>
          <w:fldChar w:fldCharType="end"/>
        </w:r>
      </w:hyperlink>
    </w:p>
    <w:p w14:paraId="68123C9D" w14:textId="4D297D9B"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34" w:history="1">
        <w:r w:rsidR="00AC3978" w:rsidRPr="00576B3D">
          <w:rPr>
            <w:rStyle w:val="Hyperlink"/>
            <w:noProof/>
          </w:rPr>
          <w:t>2.3.1</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Package A</w:t>
        </w:r>
        <w:r w:rsidR="00AC3978" w:rsidRPr="00576B3D">
          <w:rPr>
            <w:rStyle w:val="Hyperlink"/>
            <w:noProof/>
          </w:rPr>
          <w:t>:</w:t>
        </w:r>
        <w:r w:rsidR="00AC3978" w:rsidRPr="00576B3D">
          <w:rPr>
            <w:rStyle w:val="Hyperlink"/>
            <w:noProof/>
          </w:rPr>
          <w:t xml:space="preserve"> Basics</w:t>
        </w:r>
        <w:r w:rsidR="00AC3978">
          <w:rPr>
            <w:noProof/>
            <w:webHidden/>
          </w:rPr>
          <w:tab/>
        </w:r>
        <w:r w:rsidR="00AC3978">
          <w:rPr>
            <w:noProof/>
            <w:webHidden/>
          </w:rPr>
          <w:fldChar w:fldCharType="begin"/>
        </w:r>
        <w:r w:rsidR="00AC3978">
          <w:rPr>
            <w:noProof/>
            <w:webHidden/>
          </w:rPr>
          <w:instrText xml:space="preserve"> PAGEREF _Toc132460934 \h </w:instrText>
        </w:r>
        <w:r w:rsidR="00AC3978">
          <w:rPr>
            <w:noProof/>
            <w:webHidden/>
          </w:rPr>
        </w:r>
        <w:r w:rsidR="00AC3978">
          <w:rPr>
            <w:noProof/>
            <w:webHidden/>
          </w:rPr>
          <w:fldChar w:fldCharType="separate"/>
        </w:r>
        <w:r w:rsidR="007D1A79">
          <w:rPr>
            <w:noProof/>
            <w:webHidden/>
          </w:rPr>
          <w:t>8</w:t>
        </w:r>
        <w:r w:rsidR="00AC3978">
          <w:rPr>
            <w:noProof/>
            <w:webHidden/>
          </w:rPr>
          <w:fldChar w:fldCharType="end"/>
        </w:r>
      </w:hyperlink>
    </w:p>
    <w:p w14:paraId="1EAC4946" w14:textId="4F2F7EE1"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35" w:history="1">
        <w:r w:rsidR="00AC3978" w:rsidRPr="00576B3D">
          <w:rPr>
            <w:rStyle w:val="Hyperlink"/>
            <w:noProof/>
          </w:rPr>
          <w:t>2.3.2</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Package B: Influencer</w:t>
        </w:r>
        <w:r w:rsidR="00AC3978">
          <w:rPr>
            <w:noProof/>
            <w:webHidden/>
          </w:rPr>
          <w:tab/>
        </w:r>
        <w:r w:rsidR="00AC3978">
          <w:rPr>
            <w:noProof/>
            <w:webHidden/>
          </w:rPr>
          <w:fldChar w:fldCharType="begin"/>
        </w:r>
        <w:r w:rsidR="00AC3978">
          <w:rPr>
            <w:noProof/>
            <w:webHidden/>
          </w:rPr>
          <w:instrText xml:space="preserve"> PAGEREF _Toc132460935 \h </w:instrText>
        </w:r>
        <w:r w:rsidR="00AC3978">
          <w:rPr>
            <w:noProof/>
            <w:webHidden/>
          </w:rPr>
        </w:r>
        <w:r w:rsidR="00AC3978">
          <w:rPr>
            <w:noProof/>
            <w:webHidden/>
          </w:rPr>
          <w:fldChar w:fldCharType="separate"/>
        </w:r>
        <w:r w:rsidR="007D1A79">
          <w:rPr>
            <w:noProof/>
            <w:webHidden/>
          </w:rPr>
          <w:t>13</w:t>
        </w:r>
        <w:r w:rsidR="00AC3978">
          <w:rPr>
            <w:noProof/>
            <w:webHidden/>
          </w:rPr>
          <w:fldChar w:fldCharType="end"/>
        </w:r>
      </w:hyperlink>
    </w:p>
    <w:p w14:paraId="5283CE08" w14:textId="24E90329"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36" w:history="1">
        <w:r w:rsidR="00AC3978" w:rsidRPr="00576B3D">
          <w:rPr>
            <w:rStyle w:val="Hyperlink"/>
            <w:noProof/>
          </w:rPr>
          <w:t>2.3.3</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Package C: System Operations</w:t>
        </w:r>
        <w:r w:rsidR="00AC3978">
          <w:rPr>
            <w:noProof/>
            <w:webHidden/>
          </w:rPr>
          <w:tab/>
        </w:r>
        <w:r w:rsidR="00AC3978">
          <w:rPr>
            <w:noProof/>
            <w:webHidden/>
          </w:rPr>
          <w:fldChar w:fldCharType="begin"/>
        </w:r>
        <w:r w:rsidR="00AC3978">
          <w:rPr>
            <w:noProof/>
            <w:webHidden/>
          </w:rPr>
          <w:instrText xml:space="preserve"> PAGEREF _Toc132460936 \h </w:instrText>
        </w:r>
        <w:r w:rsidR="00AC3978">
          <w:rPr>
            <w:noProof/>
            <w:webHidden/>
          </w:rPr>
        </w:r>
        <w:r w:rsidR="00AC3978">
          <w:rPr>
            <w:noProof/>
            <w:webHidden/>
          </w:rPr>
          <w:fldChar w:fldCharType="separate"/>
        </w:r>
        <w:r w:rsidR="007D1A79">
          <w:rPr>
            <w:noProof/>
            <w:webHidden/>
          </w:rPr>
          <w:t>13</w:t>
        </w:r>
        <w:r w:rsidR="00AC3978">
          <w:rPr>
            <w:noProof/>
            <w:webHidden/>
          </w:rPr>
          <w:fldChar w:fldCharType="end"/>
        </w:r>
      </w:hyperlink>
    </w:p>
    <w:p w14:paraId="2583ED50" w14:textId="7FF3B5BA"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37" w:history="1">
        <w:r w:rsidR="00AC3978" w:rsidRPr="00576B3D">
          <w:rPr>
            <w:rStyle w:val="Hyperlink"/>
            <w:noProof/>
          </w:rPr>
          <w:t>2.3.4</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Package D: Admin</w:t>
        </w:r>
        <w:r w:rsidR="00AC3978">
          <w:rPr>
            <w:noProof/>
            <w:webHidden/>
          </w:rPr>
          <w:tab/>
        </w:r>
        <w:r w:rsidR="00AC3978">
          <w:rPr>
            <w:noProof/>
            <w:webHidden/>
          </w:rPr>
          <w:fldChar w:fldCharType="begin"/>
        </w:r>
        <w:r w:rsidR="00AC3978">
          <w:rPr>
            <w:noProof/>
            <w:webHidden/>
          </w:rPr>
          <w:instrText xml:space="preserve"> PAGEREF _Toc132460937 \h </w:instrText>
        </w:r>
        <w:r w:rsidR="00AC3978">
          <w:rPr>
            <w:noProof/>
            <w:webHidden/>
          </w:rPr>
        </w:r>
        <w:r w:rsidR="00AC3978">
          <w:rPr>
            <w:noProof/>
            <w:webHidden/>
          </w:rPr>
          <w:fldChar w:fldCharType="separate"/>
        </w:r>
        <w:r w:rsidR="007D1A79">
          <w:rPr>
            <w:noProof/>
            <w:webHidden/>
          </w:rPr>
          <w:t>14</w:t>
        </w:r>
        <w:r w:rsidR="00AC3978">
          <w:rPr>
            <w:noProof/>
            <w:webHidden/>
          </w:rPr>
          <w:fldChar w:fldCharType="end"/>
        </w:r>
      </w:hyperlink>
    </w:p>
    <w:p w14:paraId="5133D8D3" w14:textId="777C64A8" w:rsidR="00AC3978" w:rsidRDefault="00000000">
      <w:pPr>
        <w:pStyle w:val="TOC1"/>
        <w:rPr>
          <w:rFonts w:asciiTheme="minorHAnsi" w:eastAsiaTheme="minorEastAsia" w:hAnsiTheme="minorHAnsi" w:cstheme="minorBidi"/>
          <w:b w:val="0"/>
          <w:bCs w:val="0"/>
          <w:caps w:val="0"/>
          <w:sz w:val="22"/>
          <w:szCs w:val="22"/>
          <w:lang w:val="en-ZA" w:eastAsia="en-ZA"/>
        </w:rPr>
      </w:pPr>
      <w:hyperlink w:anchor="_Toc132460938" w:history="1">
        <w:r w:rsidR="00AC3978" w:rsidRPr="00576B3D">
          <w:rPr>
            <w:rStyle w:val="Hyperlink"/>
          </w:rPr>
          <w:t>3</w:t>
        </w:r>
        <w:r w:rsidR="00AC3978">
          <w:rPr>
            <w:rFonts w:asciiTheme="minorHAnsi" w:eastAsiaTheme="minorEastAsia" w:hAnsiTheme="minorHAnsi" w:cstheme="minorBidi"/>
            <w:b w:val="0"/>
            <w:bCs w:val="0"/>
            <w:caps w:val="0"/>
            <w:sz w:val="22"/>
            <w:szCs w:val="22"/>
            <w:lang w:val="en-ZA" w:eastAsia="en-ZA"/>
          </w:rPr>
          <w:tab/>
        </w:r>
        <w:r w:rsidR="00AC3978" w:rsidRPr="00576B3D">
          <w:rPr>
            <w:rStyle w:val="Hyperlink"/>
          </w:rPr>
          <w:t>NON-FUNCTIONAL REQUIREMENTS</w:t>
        </w:r>
        <w:r w:rsidR="00AC3978">
          <w:rPr>
            <w:webHidden/>
          </w:rPr>
          <w:tab/>
        </w:r>
        <w:r w:rsidR="00AC3978">
          <w:rPr>
            <w:webHidden/>
          </w:rPr>
          <w:fldChar w:fldCharType="begin"/>
        </w:r>
        <w:r w:rsidR="00AC3978">
          <w:rPr>
            <w:webHidden/>
          </w:rPr>
          <w:instrText xml:space="preserve"> PAGEREF _Toc132460938 \h </w:instrText>
        </w:r>
        <w:r w:rsidR="00AC3978">
          <w:rPr>
            <w:webHidden/>
          </w:rPr>
        </w:r>
        <w:r w:rsidR="00AC3978">
          <w:rPr>
            <w:webHidden/>
          </w:rPr>
          <w:fldChar w:fldCharType="separate"/>
        </w:r>
        <w:r w:rsidR="007D1A79">
          <w:rPr>
            <w:webHidden/>
          </w:rPr>
          <w:t>17</w:t>
        </w:r>
        <w:r w:rsidR="00AC3978">
          <w:rPr>
            <w:webHidden/>
          </w:rPr>
          <w:fldChar w:fldCharType="end"/>
        </w:r>
      </w:hyperlink>
    </w:p>
    <w:p w14:paraId="4D11EA6C" w14:textId="64F58E68" w:rsidR="00AC3978" w:rsidRDefault="00000000">
      <w:pPr>
        <w:pStyle w:val="TOC2"/>
        <w:rPr>
          <w:rFonts w:asciiTheme="minorHAnsi" w:eastAsiaTheme="minorEastAsia" w:hAnsiTheme="minorHAnsi" w:cstheme="minorBidi"/>
          <w:bCs w:val="0"/>
          <w:sz w:val="22"/>
          <w:szCs w:val="22"/>
          <w:lang w:val="en-ZA" w:eastAsia="en-ZA"/>
        </w:rPr>
      </w:pPr>
      <w:hyperlink w:anchor="_Toc132460939" w:history="1">
        <w:r w:rsidR="00AC3978" w:rsidRPr="00576B3D">
          <w:rPr>
            <w:rStyle w:val="Hyperlink"/>
          </w:rPr>
          <w:t>3.1</w:t>
        </w:r>
        <w:r w:rsidR="00AC3978">
          <w:rPr>
            <w:rFonts w:asciiTheme="minorHAnsi" w:eastAsiaTheme="minorEastAsia" w:hAnsiTheme="minorHAnsi" w:cstheme="minorBidi"/>
            <w:bCs w:val="0"/>
            <w:sz w:val="22"/>
            <w:szCs w:val="22"/>
            <w:lang w:val="en-ZA" w:eastAsia="en-ZA"/>
          </w:rPr>
          <w:tab/>
        </w:r>
        <w:r w:rsidR="00AC3978" w:rsidRPr="00576B3D">
          <w:rPr>
            <w:rStyle w:val="Hyperlink"/>
          </w:rPr>
          <w:t>Interface Requirements</w:t>
        </w:r>
        <w:r w:rsidR="00AC3978">
          <w:rPr>
            <w:webHidden/>
          </w:rPr>
          <w:tab/>
        </w:r>
        <w:r w:rsidR="00AC3978">
          <w:rPr>
            <w:webHidden/>
          </w:rPr>
          <w:fldChar w:fldCharType="begin"/>
        </w:r>
        <w:r w:rsidR="00AC3978">
          <w:rPr>
            <w:webHidden/>
          </w:rPr>
          <w:instrText xml:space="preserve"> PAGEREF _Toc132460939 \h </w:instrText>
        </w:r>
        <w:r w:rsidR="00AC3978">
          <w:rPr>
            <w:webHidden/>
          </w:rPr>
        </w:r>
        <w:r w:rsidR="00AC3978">
          <w:rPr>
            <w:webHidden/>
          </w:rPr>
          <w:fldChar w:fldCharType="separate"/>
        </w:r>
        <w:r w:rsidR="007D1A79">
          <w:rPr>
            <w:webHidden/>
          </w:rPr>
          <w:t>17</w:t>
        </w:r>
        <w:r w:rsidR="00AC3978">
          <w:rPr>
            <w:webHidden/>
          </w:rPr>
          <w:fldChar w:fldCharType="end"/>
        </w:r>
      </w:hyperlink>
    </w:p>
    <w:p w14:paraId="435B0DEC" w14:textId="310ACE9A"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40" w:history="1">
        <w:r w:rsidR="00AC3978" w:rsidRPr="00576B3D">
          <w:rPr>
            <w:rStyle w:val="Hyperlink"/>
            <w:noProof/>
          </w:rPr>
          <w:t>3.1.1</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Usability Goals</w:t>
        </w:r>
        <w:r w:rsidR="00AC3978">
          <w:rPr>
            <w:noProof/>
            <w:webHidden/>
          </w:rPr>
          <w:tab/>
        </w:r>
        <w:r w:rsidR="00AC3978">
          <w:rPr>
            <w:noProof/>
            <w:webHidden/>
          </w:rPr>
          <w:fldChar w:fldCharType="begin"/>
        </w:r>
        <w:r w:rsidR="00AC3978">
          <w:rPr>
            <w:noProof/>
            <w:webHidden/>
          </w:rPr>
          <w:instrText xml:space="preserve"> PAGEREF _Toc132460940 \h </w:instrText>
        </w:r>
        <w:r w:rsidR="00AC3978">
          <w:rPr>
            <w:noProof/>
            <w:webHidden/>
          </w:rPr>
        </w:r>
        <w:r w:rsidR="00AC3978">
          <w:rPr>
            <w:noProof/>
            <w:webHidden/>
          </w:rPr>
          <w:fldChar w:fldCharType="separate"/>
        </w:r>
        <w:r w:rsidR="007D1A79">
          <w:rPr>
            <w:noProof/>
            <w:webHidden/>
          </w:rPr>
          <w:t>17</w:t>
        </w:r>
        <w:r w:rsidR="00AC3978">
          <w:rPr>
            <w:noProof/>
            <w:webHidden/>
          </w:rPr>
          <w:fldChar w:fldCharType="end"/>
        </w:r>
      </w:hyperlink>
    </w:p>
    <w:p w14:paraId="1731E4AA" w14:textId="79680E28"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41" w:history="1">
        <w:r w:rsidR="00AC3978" w:rsidRPr="00576B3D">
          <w:rPr>
            <w:rStyle w:val="Hyperlink"/>
            <w:noProof/>
          </w:rPr>
          <w:t>3.1.2</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User Experience</w:t>
        </w:r>
        <w:r w:rsidR="00AC3978">
          <w:rPr>
            <w:noProof/>
            <w:webHidden/>
          </w:rPr>
          <w:tab/>
        </w:r>
        <w:r w:rsidR="00AC3978">
          <w:rPr>
            <w:noProof/>
            <w:webHidden/>
          </w:rPr>
          <w:fldChar w:fldCharType="begin"/>
        </w:r>
        <w:r w:rsidR="00AC3978">
          <w:rPr>
            <w:noProof/>
            <w:webHidden/>
          </w:rPr>
          <w:instrText xml:space="preserve"> PAGEREF _Toc132460941 \h </w:instrText>
        </w:r>
        <w:r w:rsidR="00AC3978">
          <w:rPr>
            <w:noProof/>
            <w:webHidden/>
          </w:rPr>
        </w:r>
        <w:r w:rsidR="00AC3978">
          <w:rPr>
            <w:noProof/>
            <w:webHidden/>
          </w:rPr>
          <w:fldChar w:fldCharType="separate"/>
        </w:r>
        <w:r w:rsidR="007D1A79">
          <w:rPr>
            <w:noProof/>
            <w:webHidden/>
          </w:rPr>
          <w:t>17</w:t>
        </w:r>
        <w:r w:rsidR="00AC3978">
          <w:rPr>
            <w:noProof/>
            <w:webHidden/>
          </w:rPr>
          <w:fldChar w:fldCharType="end"/>
        </w:r>
      </w:hyperlink>
    </w:p>
    <w:p w14:paraId="701DFDA2" w14:textId="561D6C76" w:rsidR="00AC3978"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132460942" w:history="1">
        <w:r w:rsidR="00AC3978" w:rsidRPr="00576B3D">
          <w:rPr>
            <w:rStyle w:val="Hyperlink"/>
            <w:noProof/>
          </w:rPr>
          <w:t>3.1.3</w:t>
        </w:r>
        <w:r w:rsidR="00AC3978">
          <w:rPr>
            <w:rFonts w:asciiTheme="minorHAnsi" w:eastAsiaTheme="minorEastAsia" w:hAnsiTheme="minorHAnsi" w:cstheme="minorBidi"/>
            <w:noProof/>
            <w:sz w:val="22"/>
            <w:szCs w:val="22"/>
            <w:lang w:val="en-ZA" w:eastAsia="en-ZA"/>
          </w:rPr>
          <w:tab/>
        </w:r>
        <w:r w:rsidR="00AC3978" w:rsidRPr="00576B3D">
          <w:rPr>
            <w:rStyle w:val="Hyperlink"/>
            <w:noProof/>
          </w:rPr>
          <w:t>User Requirements</w:t>
        </w:r>
        <w:r w:rsidR="00AC3978">
          <w:rPr>
            <w:noProof/>
            <w:webHidden/>
          </w:rPr>
          <w:tab/>
        </w:r>
        <w:r w:rsidR="00AC3978">
          <w:rPr>
            <w:noProof/>
            <w:webHidden/>
          </w:rPr>
          <w:fldChar w:fldCharType="begin"/>
        </w:r>
        <w:r w:rsidR="00AC3978">
          <w:rPr>
            <w:noProof/>
            <w:webHidden/>
          </w:rPr>
          <w:instrText xml:space="preserve"> PAGEREF _Toc132460942 \h </w:instrText>
        </w:r>
        <w:r w:rsidR="00AC3978">
          <w:rPr>
            <w:noProof/>
            <w:webHidden/>
          </w:rPr>
        </w:r>
        <w:r w:rsidR="00AC3978">
          <w:rPr>
            <w:noProof/>
            <w:webHidden/>
          </w:rPr>
          <w:fldChar w:fldCharType="separate"/>
        </w:r>
        <w:r w:rsidR="007D1A79">
          <w:rPr>
            <w:noProof/>
            <w:webHidden/>
          </w:rPr>
          <w:t>17</w:t>
        </w:r>
        <w:r w:rsidR="00AC3978">
          <w:rPr>
            <w:noProof/>
            <w:webHidden/>
          </w:rPr>
          <w:fldChar w:fldCharType="end"/>
        </w:r>
      </w:hyperlink>
    </w:p>
    <w:p w14:paraId="499832AD" w14:textId="69982AA7" w:rsidR="00AC3978" w:rsidRDefault="00000000">
      <w:pPr>
        <w:pStyle w:val="TOC2"/>
        <w:rPr>
          <w:rFonts w:asciiTheme="minorHAnsi" w:eastAsiaTheme="minorEastAsia" w:hAnsiTheme="minorHAnsi" w:cstheme="minorBidi"/>
          <w:bCs w:val="0"/>
          <w:sz w:val="22"/>
          <w:szCs w:val="22"/>
          <w:lang w:val="en-ZA" w:eastAsia="en-ZA"/>
        </w:rPr>
      </w:pPr>
      <w:hyperlink w:anchor="_Toc132460943" w:history="1">
        <w:r w:rsidR="00AC3978" w:rsidRPr="00576B3D">
          <w:rPr>
            <w:rStyle w:val="Hyperlink"/>
          </w:rPr>
          <w:t>3.2</w:t>
        </w:r>
        <w:r w:rsidR="00AC3978">
          <w:rPr>
            <w:rFonts w:asciiTheme="minorHAnsi" w:eastAsiaTheme="minorEastAsia" w:hAnsiTheme="minorHAnsi" w:cstheme="minorBidi"/>
            <w:bCs w:val="0"/>
            <w:sz w:val="22"/>
            <w:szCs w:val="22"/>
            <w:lang w:val="en-ZA" w:eastAsia="en-ZA"/>
          </w:rPr>
          <w:tab/>
        </w:r>
        <w:r w:rsidR="00AC3978" w:rsidRPr="00576B3D">
          <w:rPr>
            <w:rStyle w:val="Hyperlink"/>
          </w:rPr>
          <w:t>Performance Requirements</w:t>
        </w:r>
        <w:r w:rsidR="00AC3978">
          <w:rPr>
            <w:webHidden/>
          </w:rPr>
          <w:tab/>
        </w:r>
        <w:r w:rsidR="00AC3978">
          <w:rPr>
            <w:webHidden/>
          </w:rPr>
          <w:fldChar w:fldCharType="begin"/>
        </w:r>
        <w:r w:rsidR="00AC3978">
          <w:rPr>
            <w:webHidden/>
          </w:rPr>
          <w:instrText xml:space="preserve"> PAGEREF _Toc132460943 \h </w:instrText>
        </w:r>
        <w:r w:rsidR="00AC3978">
          <w:rPr>
            <w:webHidden/>
          </w:rPr>
        </w:r>
        <w:r w:rsidR="00AC3978">
          <w:rPr>
            <w:webHidden/>
          </w:rPr>
          <w:fldChar w:fldCharType="separate"/>
        </w:r>
        <w:r w:rsidR="007D1A79">
          <w:rPr>
            <w:webHidden/>
          </w:rPr>
          <w:t>17</w:t>
        </w:r>
        <w:r w:rsidR="00AC3978">
          <w:rPr>
            <w:webHidden/>
          </w:rPr>
          <w:fldChar w:fldCharType="end"/>
        </w:r>
      </w:hyperlink>
    </w:p>
    <w:p w14:paraId="6EDCF661" w14:textId="30F0551C" w:rsidR="00AC3978" w:rsidRDefault="00000000">
      <w:pPr>
        <w:pStyle w:val="TOC2"/>
        <w:rPr>
          <w:rFonts w:asciiTheme="minorHAnsi" w:eastAsiaTheme="minorEastAsia" w:hAnsiTheme="minorHAnsi" w:cstheme="minorBidi"/>
          <w:bCs w:val="0"/>
          <w:sz w:val="22"/>
          <w:szCs w:val="22"/>
          <w:lang w:val="en-ZA" w:eastAsia="en-ZA"/>
        </w:rPr>
      </w:pPr>
      <w:hyperlink w:anchor="_Toc132460944" w:history="1">
        <w:r w:rsidR="00AC3978" w:rsidRPr="00576B3D">
          <w:rPr>
            <w:rStyle w:val="Hyperlink"/>
          </w:rPr>
          <w:t>3.3</w:t>
        </w:r>
        <w:r w:rsidR="00AC3978">
          <w:rPr>
            <w:rFonts w:asciiTheme="minorHAnsi" w:eastAsiaTheme="minorEastAsia" w:hAnsiTheme="minorHAnsi" w:cstheme="minorBidi"/>
            <w:bCs w:val="0"/>
            <w:sz w:val="22"/>
            <w:szCs w:val="22"/>
            <w:lang w:val="en-ZA" w:eastAsia="en-ZA"/>
          </w:rPr>
          <w:tab/>
        </w:r>
        <w:r w:rsidR="00AC3978" w:rsidRPr="00576B3D">
          <w:rPr>
            <w:rStyle w:val="Hyperlink"/>
          </w:rPr>
          <w:t>Security Requirements</w:t>
        </w:r>
        <w:r w:rsidR="00AC3978">
          <w:rPr>
            <w:webHidden/>
          </w:rPr>
          <w:tab/>
        </w:r>
        <w:r w:rsidR="00AC3978">
          <w:rPr>
            <w:webHidden/>
          </w:rPr>
          <w:fldChar w:fldCharType="begin"/>
        </w:r>
        <w:r w:rsidR="00AC3978">
          <w:rPr>
            <w:webHidden/>
          </w:rPr>
          <w:instrText xml:space="preserve"> PAGEREF _Toc132460944 \h </w:instrText>
        </w:r>
        <w:r w:rsidR="00AC3978">
          <w:rPr>
            <w:webHidden/>
          </w:rPr>
        </w:r>
        <w:r w:rsidR="00AC3978">
          <w:rPr>
            <w:webHidden/>
          </w:rPr>
          <w:fldChar w:fldCharType="separate"/>
        </w:r>
        <w:r w:rsidR="007D1A79">
          <w:rPr>
            <w:webHidden/>
          </w:rPr>
          <w:t>17</w:t>
        </w:r>
        <w:r w:rsidR="00AC3978">
          <w:rPr>
            <w:webHidden/>
          </w:rPr>
          <w:fldChar w:fldCharType="end"/>
        </w:r>
      </w:hyperlink>
    </w:p>
    <w:p w14:paraId="2DE4D7C8" w14:textId="3C5B1634" w:rsidR="00AC3978" w:rsidRDefault="00000000">
      <w:pPr>
        <w:pStyle w:val="TOC2"/>
        <w:rPr>
          <w:rFonts w:asciiTheme="minorHAnsi" w:eastAsiaTheme="minorEastAsia" w:hAnsiTheme="minorHAnsi" w:cstheme="minorBidi"/>
          <w:bCs w:val="0"/>
          <w:sz w:val="22"/>
          <w:szCs w:val="22"/>
          <w:lang w:val="en-ZA" w:eastAsia="en-ZA"/>
        </w:rPr>
      </w:pPr>
      <w:hyperlink w:anchor="_Toc132460945" w:history="1">
        <w:r w:rsidR="00AC3978" w:rsidRPr="00576B3D">
          <w:rPr>
            <w:rStyle w:val="Hyperlink"/>
          </w:rPr>
          <w:t>3.4</w:t>
        </w:r>
        <w:r w:rsidR="00AC3978">
          <w:rPr>
            <w:rFonts w:asciiTheme="minorHAnsi" w:eastAsiaTheme="minorEastAsia" w:hAnsiTheme="minorHAnsi" w:cstheme="minorBidi"/>
            <w:bCs w:val="0"/>
            <w:sz w:val="22"/>
            <w:szCs w:val="22"/>
            <w:lang w:val="en-ZA" w:eastAsia="en-ZA"/>
          </w:rPr>
          <w:tab/>
        </w:r>
        <w:r w:rsidR="00AC3978" w:rsidRPr="00576B3D">
          <w:rPr>
            <w:rStyle w:val="Hyperlink"/>
          </w:rPr>
          <w:t>Operational Requirements</w:t>
        </w:r>
        <w:r w:rsidR="00AC3978">
          <w:rPr>
            <w:webHidden/>
          </w:rPr>
          <w:tab/>
        </w:r>
        <w:r w:rsidR="00AC3978">
          <w:rPr>
            <w:webHidden/>
          </w:rPr>
          <w:fldChar w:fldCharType="begin"/>
        </w:r>
        <w:r w:rsidR="00AC3978">
          <w:rPr>
            <w:webHidden/>
          </w:rPr>
          <w:instrText xml:space="preserve"> PAGEREF _Toc132460945 \h </w:instrText>
        </w:r>
        <w:r w:rsidR="00AC3978">
          <w:rPr>
            <w:webHidden/>
          </w:rPr>
        </w:r>
        <w:r w:rsidR="00AC3978">
          <w:rPr>
            <w:webHidden/>
          </w:rPr>
          <w:fldChar w:fldCharType="separate"/>
        </w:r>
        <w:r w:rsidR="007D1A79">
          <w:rPr>
            <w:webHidden/>
          </w:rPr>
          <w:t>18</w:t>
        </w:r>
        <w:r w:rsidR="00AC3978">
          <w:rPr>
            <w:webHidden/>
          </w:rPr>
          <w:fldChar w:fldCharType="end"/>
        </w:r>
      </w:hyperlink>
    </w:p>
    <w:p w14:paraId="3F36E6E7" w14:textId="106EFE57" w:rsidR="00AC3978" w:rsidRDefault="00000000">
      <w:pPr>
        <w:pStyle w:val="TOC1"/>
        <w:rPr>
          <w:rFonts w:asciiTheme="minorHAnsi" w:eastAsiaTheme="minorEastAsia" w:hAnsiTheme="minorHAnsi" w:cstheme="minorBidi"/>
          <w:b w:val="0"/>
          <w:bCs w:val="0"/>
          <w:caps w:val="0"/>
          <w:sz w:val="22"/>
          <w:szCs w:val="22"/>
          <w:lang w:val="en-ZA" w:eastAsia="en-ZA"/>
        </w:rPr>
      </w:pPr>
      <w:hyperlink w:anchor="_Toc132460946" w:history="1">
        <w:r w:rsidR="00AC3978" w:rsidRPr="00576B3D">
          <w:rPr>
            <w:rStyle w:val="Hyperlink"/>
          </w:rPr>
          <w:t>4</w:t>
        </w:r>
        <w:r w:rsidR="00AC3978">
          <w:rPr>
            <w:rFonts w:asciiTheme="minorHAnsi" w:eastAsiaTheme="minorEastAsia" w:hAnsiTheme="minorHAnsi" w:cstheme="minorBidi"/>
            <w:b w:val="0"/>
            <w:bCs w:val="0"/>
            <w:caps w:val="0"/>
            <w:sz w:val="22"/>
            <w:szCs w:val="22"/>
            <w:lang w:val="en-ZA" w:eastAsia="en-ZA"/>
          </w:rPr>
          <w:tab/>
        </w:r>
        <w:r w:rsidR="00AC3978" w:rsidRPr="00576B3D">
          <w:rPr>
            <w:rStyle w:val="Hyperlink"/>
          </w:rPr>
          <w:t>DATA REQUIREMENTS</w:t>
        </w:r>
        <w:r w:rsidR="00AC3978">
          <w:rPr>
            <w:webHidden/>
          </w:rPr>
          <w:tab/>
        </w:r>
        <w:r w:rsidR="00AC3978">
          <w:rPr>
            <w:webHidden/>
          </w:rPr>
          <w:fldChar w:fldCharType="begin"/>
        </w:r>
        <w:r w:rsidR="00AC3978">
          <w:rPr>
            <w:webHidden/>
          </w:rPr>
          <w:instrText xml:space="preserve"> PAGEREF _Toc132460946 \h </w:instrText>
        </w:r>
        <w:r w:rsidR="00AC3978">
          <w:rPr>
            <w:webHidden/>
          </w:rPr>
        </w:r>
        <w:r w:rsidR="00AC3978">
          <w:rPr>
            <w:webHidden/>
          </w:rPr>
          <w:fldChar w:fldCharType="separate"/>
        </w:r>
        <w:r w:rsidR="007D1A79">
          <w:rPr>
            <w:webHidden/>
          </w:rPr>
          <w:t>19</w:t>
        </w:r>
        <w:r w:rsidR="00AC3978">
          <w:rPr>
            <w:webHidden/>
          </w:rPr>
          <w:fldChar w:fldCharType="end"/>
        </w:r>
      </w:hyperlink>
    </w:p>
    <w:p w14:paraId="3844FE31" w14:textId="20092F78" w:rsidR="00AC3978" w:rsidRDefault="00000000">
      <w:pPr>
        <w:pStyle w:val="TOC2"/>
        <w:rPr>
          <w:rFonts w:asciiTheme="minorHAnsi" w:eastAsiaTheme="minorEastAsia" w:hAnsiTheme="minorHAnsi" w:cstheme="minorBidi"/>
          <w:bCs w:val="0"/>
          <w:sz w:val="22"/>
          <w:szCs w:val="22"/>
          <w:lang w:val="en-ZA" w:eastAsia="en-ZA"/>
        </w:rPr>
      </w:pPr>
      <w:hyperlink w:anchor="_Toc132460947" w:history="1">
        <w:r w:rsidR="00AC3978" w:rsidRPr="00576B3D">
          <w:rPr>
            <w:rStyle w:val="Hyperlink"/>
          </w:rPr>
          <w:t>4.1</w:t>
        </w:r>
        <w:r w:rsidR="00AC3978">
          <w:rPr>
            <w:rFonts w:asciiTheme="minorHAnsi" w:eastAsiaTheme="minorEastAsia" w:hAnsiTheme="minorHAnsi" w:cstheme="minorBidi"/>
            <w:bCs w:val="0"/>
            <w:sz w:val="22"/>
            <w:szCs w:val="22"/>
            <w:lang w:val="en-ZA" w:eastAsia="en-ZA"/>
          </w:rPr>
          <w:tab/>
        </w:r>
        <w:r w:rsidR="00AC3978" w:rsidRPr="00576B3D">
          <w:rPr>
            <w:rStyle w:val="Hyperlink"/>
          </w:rPr>
          <w:t>Preliminary List of data and attributes</w:t>
        </w:r>
        <w:r w:rsidR="00AC3978">
          <w:rPr>
            <w:webHidden/>
          </w:rPr>
          <w:tab/>
        </w:r>
        <w:r w:rsidR="00AC3978">
          <w:rPr>
            <w:webHidden/>
          </w:rPr>
          <w:fldChar w:fldCharType="begin"/>
        </w:r>
        <w:r w:rsidR="00AC3978">
          <w:rPr>
            <w:webHidden/>
          </w:rPr>
          <w:instrText xml:space="preserve"> PAGEREF _Toc132460947 \h </w:instrText>
        </w:r>
        <w:r w:rsidR="00AC3978">
          <w:rPr>
            <w:webHidden/>
          </w:rPr>
        </w:r>
        <w:r w:rsidR="00AC3978">
          <w:rPr>
            <w:webHidden/>
          </w:rPr>
          <w:fldChar w:fldCharType="separate"/>
        </w:r>
        <w:r w:rsidR="007D1A79">
          <w:rPr>
            <w:webHidden/>
          </w:rPr>
          <w:t>19</w:t>
        </w:r>
        <w:r w:rsidR="00AC3978">
          <w:rPr>
            <w:webHidden/>
          </w:rPr>
          <w:fldChar w:fldCharType="end"/>
        </w:r>
      </w:hyperlink>
    </w:p>
    <w:p w14:paraId="49D86236" w14:textId="02D5E131" w:rsidR="00AC3978" w:rsidRDefault="00000000">
      <w:pPr>
        <w:pStyle w:val="TOC2"/>
        <w:rPr>
          <w:rFonts w:asciiTheme="minorHAnsi" w:eastAsiaTheme="minorEastAsia" w:hAnsiTheme="minorHAnsi" w:cstheme="minorBidi"/>
          <w:bCs w:val="0"/>
          <w:sz w:val="22"/>
          <w:szCs w:val="22"/>
          <w:lang w:val="en-ZA" w:eastAsia="en-ZA"/>
        </w:rPr>
      </w:pPr>
      <w:hyperlink w:anchor="_Toc132460948" w:history="1">
        <w:r w:rsidR="00AC3978" w:rsidRPr="00576B3D">
          <w:rPr>
            <w:rStyle w:val="Hyperlink"/>
          </w:rPr>
          <w:t>4.2</w:t>
        </w:r>
        <w:r w:rsidR="00AC3978">
          <w:rPr>
            <w:rFonts w:asciiTheme="minorHAnsi" w:eastAsiaTheme="minorEastAsia" w:hAnsiTheme="minorHAnsi" w:cstheme="minorBidi"/>
            <w:bCs w:val="0"/>
            <w:sz w:val="22"/>
            <w:szCs w:val="22"/>
            <w:lang w:val="en-ZA" w:eastAsia="en-ZA"/>
          </w:rPr>
          <w:tab/>
        </w:r>
        <w:r w:rsidR="00AC3978" w:rsidRPr="00576B3D">
          <w:rPr>
            <w:rStyle w:val="Hyperlink"/>
          </w:rPr>
          <w:t>Domain Class Diagram</w:t>
        </w:r>
        <w:r w:rsidR="00AC3978">
          <w:rPr>
            <w:webHidden/>
          </w:rPr>
          <w:tab/>
        </w:r>
        <w:r w:rsidR="00AC3978">
          <w:rPr>
            <w:webHidden/>
          </w:rPr>
          <w:fldChar w:fldCharType="begin"/>
        </w:r>
        <w:r w:rsidR="00AC3978">
          <w:rPr>
            <w:webHidden/>
          </w:rPr>
          <w:instrText xml:space="preserve"> PAGEREF _Toc132460948 \h </w:instrText>
        </w:r>
        <w:r w:rsidR="00AC3978">
          <w:rPr>
            <w:webHidden/>
          </w:rPr>
        </w:r>
        <w:r w:rsidR="00AC3978">
          <w:rPr>
            <w:webHidden/>
          </w:rPr>
          <w:fldChar w:fldCharType="separate"/>
        </w:r>
        <w:r w:rsidR="007D1A79">
          <w:rPr>
            <w:webHidden/>
          </w:rPr>
          <w:t>20</w:t>
        </w:r>
        <w:r w:rsidR="00AC3978">
          <w:rPr>
            <w:webHidden/>
          </w:rPr>
          <w:fldChar w:fldCharType="end"/>
        </w:r>
      </w:hyperlink>
    </w:p>
    <w:p w14:paraId="0D3C853E" w14:textId="67EFE14A" w:rsidR="00AC3978" w:rsidRDefault="00000000">
      <w:pPr>
        <w:pStyle w:val="TOC1"/>
        <w:rPr>
          <w:rFonts w:asciiTheme="minorHAnsi" w:eastAsiaTheme="minorEastAsia" w:hAnsiTheme="minorHAnsi" w:cstheme="minorBidi"/>
          <w:b w:val="0"/>
          <w:bCs w:val="0"/>
          <w:caps w:val="0"/>
          <w:sz w:val="22"/>
          <w:szCs w:val="22"/>
          <w:lang w:val="en-ZA" w:eastAsia="en-ZA"/>
        </w:rPr>
      </w:pPr>
      <w:hyperlink w:anchor="_Toc132460949" w:history="1">
        <w:r w:rsidR="00AC3978" w:rsidRPr="00576B3D">
          <w:rPr>
            <w:rStyle w:val="Hyperlink"/>
          </w:rPr>
          <w:t>5</w:t>
        </w:r>
        <w:r w:rsidR="00AC3978">
          <w:rPr>
            <w:rFonts w:asciiTheme="minorHAnsi" w:eastAsiaTheme="minorEastAsia" w:hAnsiTheme="minorHAnsi" w:cstheme="minorBidi"/>
            <w:b w:val="0"/>
            <w:bCs w:val="0"/>
            <w:caps w:val="0"/>
            <w:sz w:val="22"/>
            <w:szCs w:val="22"/>
            <w:lang w:val="en-ZA" w:eastAsia="en-ZA"/>
          </w:rPr>
          <w:tab/>
        </w:r>
        <w:r w:rsidR="00AC3978" w:rsidRPr="00576B3D">
          <w:rPr>
            <w:rStyle w:val="Hyperlink"/>
          </w:rPr>
          <w:t>Preliminary Schedule of Responsibilities</w:t>
        </w:r>
        <w:r w:rsidR="00AC3978">
          <w:rPr>
            <w:webHidden/>
          </w:rPr>
          <w:tab/>
        </w:r>
        <w:r w:rsidR="00AC3978">
          <w:rPr>
            <w:webHidden/>
          </w:rPr>
          <w:fldChar w:fldCharType="begin"/>
        </w:r>
        <w:r w:rsidR="00AC3978">
          <w:rPr>
            <w:webHidden/>
          </w:rPr>
          <w:instrText xml:space="preserve"> PAGEREF _Toc132460949 \h </w:instrText>
        </w:r>
        <w:r w:rsidR="00AC3978">
          <w:rPr>
            <w:webHidden/>
          </w:rPr>
        </w:r>
        <w:r w:rsidR="00AC3978">
          <w:rPr>
            <w:webHidden/>
          </w:rPr>
          <w:fldChar w:fldCharType="separate"/>
        </w:r>
        <w:r w:rsidR="007D1A79">
          <w:rPr>
            <w:webHidden/>
          </w:rPr>
          <w:t>21</w:t>
        </w:r>
        <w:r w:rsidR="00AC3978">
          <w:rPr>
            <w:webHidden/>
          </w:rPr>
          <w:fldChar w:fldCharType="end"/>
        </w:r>
      </w:hyperlink>
    </w:p>
    <w:p w14:paraId="65D043E8" w14:textId="15E94D1F" w:rsidR="00AC3978" w:rsidRDefault="00000000">
      <w:pPr>
        <w:pStyle w:val="TOC1"/>
        <w:rPr>
          <w:rFonts w:asciiTheme="minorHAnsi" w:eastAsiaTheme="minorEastAsia" w:hAnsiTheme="minorHAnsi" w:cstheme="minorBidi"/>
          <w:b w:val="0"/>
          <w:bCs w:val="0"/>
          <w:caps w:val="0"/>
          <w:sz w:val="22"/>
          <w:szCs w:val="22"/>
          <w:lang w:val="en-ZA" w:eastAsia="en-ZA"/>
        </w:rPr>
      </w:pPr>
      <w:hyperlink w:anchor="_Toc132460950" w:history="1">
        <w:r w:rsidR="00AC3978" w:rsidRPr="00576B3D">
          <w:rPr>
            <w:rStyle w:val="Hyperlink"/>
          </w:rPr>
          <w:t>6</w:t>
        </w:r>
        <w:r w:rsidR="00AC3978">
          <w:rPr>
            <w:rFonts w:asciiTheme="minorHAnsi" w:eastAsiaTheme="minorEastAsia" w:hAnsiTheme="minorHAnsi" w:cstheme="minorBidi"/>
            <w:b w:val="0"/>
            <w:bCs w:val="0"/>
            <w:caps w:val="0"/>
            <w:sz w:val="22"/>
            <w:szCs w:val="22"/>
            <w:lang w:val="en-ZA" w:eastAsia="en-ZA"/>
          </w:rPr>
          <w:tab/>
        </w:r>
        <w:r w:rsidR="00AC3978" w:rsidRPr="00576B3D">
          <w:rPr>
            <w:rStyle w:val="Hyperlink"/>
          </w:rPr>
          <w:t>Researching the Requirements</w:t>
        </w:r>
        <w:r w:rsidR="00AC3978">
          <w:rPr>
            <w:webHidden/>
          </w:rPr>
          <w:tab/>
        </w:r>
        <w:r w:rsidR="00AC3978">
          <w:rPr>
            <w:webHidden/>
          </w:rPr>
          <w:fldChar w:fldCharType="begin"/>
        </w:r>
        <w:r w:rsidR="00AC3978">
          <w:rPr>
            <w:webHidden/>
          </w:rPr>
          <w:instrText xml:space="preserve"> PAGEREF _Toc132460950 \h </w:instrText>
        </w:r>
        <w:r w:rsidR="00AC3978">
          <w:rPr>
            <w:webHidden/>
          </w:rPr>
        </w:r>
        <w:r w:rsidR="00AC3978">
          <w:rPr>
            <w:webHidden/>
          </w:rPr>
          <w:fldChar w:fldCharType="separate"/>
        </w:r>
        <w:r w:rsidR="007D1A79">
          <w:rPr>
            <w:webHidden/>
          </w:rPr>
          <w:t>23</w:t>
        </w:r>
        <w:r w:rsidR="00AC3978">
          <w:rPr>
            <w:webHidden/>
          </w:rPr>
          <w:fldChar w:fldCharType="end"/>
        </w:r>
      </w:hyperlink>
    </w:p>
    <w:p w14:paraId="01CA17D1" w14:textId="690B0BA4" w:rsidR="00AC3978" w:rsidRDefault="00000000">
      <w:pPr>
        <w:pStyle w:val="TOC2"/>
        <w:rPr>
          <w:rFonts w:asciiTheme="minorHAnsi" w:eastAsiaTheme="minorEastAsia" w:hAnsiTheme="minorHAnsi" w:cstheme="minorBidi"/>
          <w:bCs w:val="0"/>
          <w:sz w:val="22"/>
          <w:szCs w:val="22"/>
          <w:lang w:val="en-ZA" w:eastAsia="en-ZA"/>
        </w:rPr>
      </w:pPr>
      <w:hyperlink w:anchor="_Toc132460951" w:history="1">
        <w:r w:rsidR="00AC3978" w:rsidRPr="00576B3D">
          <w:rPr>
            <w:rStyle w:val="Hyperlink"/>
          </w:rPr>
          <w:t>10 User Interview Questions</w:t>
        </w:r>
        <w:r w:rsidR="00AC3978">
          <w:rPr>
            <w:webHidden/>
          </w:rPr>
          <w:tab/>
        </w:r>
        <w:r w:rsidR="00AC3978">
          <w:rPr>
            <w:webHidden/>
          </w:rPr>
          <w:fldChar w:fldCharType="begin"/>
        </w:r>
        <w:r w:rsidR="00AC3978">
          <w:rPr>
            <w:webHidden/>
          </w:rPr>
          <w:instrText xml:space="preserve"> PAGEREF _Toc132460951 \h </w:instrText>
        </w:r>
        <w:r w:rsidR="00AC3978">
          <w:rPr>
            <w:webHidden/>
          </w:rPr>
        </w:r>
        <w:r w:rsidR="00AC3978">
          <w:rPr>
            <w:webHidden/>
          </w:rPr>
          <w:fldChar w:fldCharType="separate"/>
        </w:r>
        <w:r w:rsidR="007D1A79">
          <w:rPr>
            <w:webHidden/>
          </w:rPr>
          <w:t>23</w:t>
        </w:r>
        <w:r w:rsidR="00AC3978">
          <w:rPr>
            <w:webHidden/>
          </w:rPr>
          <w:fldChar w:fldCharType="end"/>
        </w:r>
      </w:hyperlink>
    </w:p>
    <w:p w14:paraId="74F09132" w14:textId="41005C0E" w:rsidR="008E60A4" w:rsidRPr="00861AD0" w:rsidRDefault="00AF54C9" w:rsidP="000311A9">
      <w:pPr>
        <w:ind w:left="1138" w:hanging="720"/>
      </w:pPr>
      <w:r w:rsidRPr="00861AD0">
        <w:rPr>
          <w:rFonts w:cs="Arial"/>
          <w:b/>
          <w:bCs/>
          <w:caps/>
          <w:noProof/>
        </w:rPr>
        <w:fldChar w:fldCharType="end"/>
      </w:r>
    </w:p>
    <w:p w14:paraId="4BFF2299" w14:textId="2F05E181" w:rsidR="004C4A05" w:rsidRPr="00861AD0" w:rsidRDefault="004C4A05" w:rsidP="0028684F">
      <w:pPr>
        <w:pStyle w:val="Heading1"/>
        <w:pBdr>
          <w:bottom w:val="single" w:sz="4" w:space="1" w:color="auto"/>
        </w:pBdr>
      </w:pPr>
      <w:r w:rsidRPr="00861AD0">
        <w:br w:type="page"/>
      </w:r>
      <w:bookmarkStart w:id="0" w:name="_Toc67755726"/>
      <w:bookmarkStart w:id="1" w:name="_Toc132460926"/>
      <w:r w:rsidR="00072673" w:rsidRPr="00861AD0">
        <w:lastRenderedPageBreak/>
        <w:t>SYSTEM</w:t>
      </w:r>
      <w:r w:rsidR="00E37DB8" w:rsidRPr="00861AD0">
        <w:t xml:space="preserve"> OVERVIEW</w:t>
      </w:r>
      <w:bookmarkEnd w:id="0"/>
      <w:bookmarkEnd w:id="1"/>
    </w:p>
    <w:p w14:paraId="40418885" w14:textId="5422CBC4" w:rsidR="00016814" w:rsidRPr="00861AD0" w:rsidRDefault="00016814" w:rsidP="00016814">
      <w:pPr>
        <w:pStyle w:val="Heading2"/>
      </w:pPr>
      <w:bookmarkStart w:id="2" w:name="_Toc132460927"/>
      <w:r w:rsidRPr="00861AD0">
        <w:t>Problem Description</w:t>
      </w:r>
      <w:bookmarkEnd w:id="2"/>
    </w:p>
    <w:p w14:paraId="61646133" w14:textId="77777777" w:rsidR="001E086B" w:rsidRPr="00861AD0" w:rsidRDefault="001E086B" w:rsidP="001E086B">
      <w:pPr>
        <w:rPr>
          <w:lang w:eastAsia="en-ZA"/>
        </w:rPr>
      </w:pPr>
      <w:bookmarkStart w:id="3" w:name="_Toc67755737"/>
      <w:r w:rsidRPr="00861AD0">
        <w:rPr>
          <w:lang w:eastAsia="en-ZA"/>
        </w:rPr>
        <w:t xml:space="preserve">The main objective of the system is to promote positive thinking and to use gratitude to make you feel better. At midnight every day the system will share a positive affirmation with users, referred to as a ‘Rosebud’ because this is the first bit of positivity they receive, and it will help their day bloom into a good one. At the end of each day the system prompts the user to share what they are happy about or grateful for on that day. This prompt is referred to as ‘Blooming Gratitude’. The system will issue Blooming Gratitude at 14:00 and the user can answer it at any time after that. </w:t>
      </w:r>
    </w:p>
    <w:p w14:paraId="62F1C45B" w14:textId="77777777" w:rsidR="001E086B" w:rsidRPr="00861AD0" w:rsidRDefault="001E086B" w:rsidP="001E086B">
      <w:pPr>
        <w:rPr>
          <w:lang w:eastAsia="en-ZA"/>
        </w:rPr>
      </w:pPr>
      <w:r w:rsidRPr="00861AD0">
        <w:rPr>
          <w:lang w:eastAsia="en-ZA"/>
        </w:rPr>
        <w:t>Once the user has answered Blooming Gratitude, their answer for the previous day will no longer be visible to other users. The user is, however, able to view their own previous answers to Blooming Gratitude. Users can comment on Rosebuds and Blooming Gratitude, this is referred to as ‘Watering a post’. Users can send friend requests to each other.</w:t>
      </w:r>
      <w:r w:rsidRPr="00861AD0">
        <w:rPr>
          <w:color w:val="FF0000"/>
          <w:lang w:eastAsia="en-ZA"/>
        </w:rPr>
        <w:t xml:space="preserve"> </w:t>
      </w:r>
      <w:r w:rsidRPr="00861AD0">
        <w:rPr>
          <w:lang w:eastAsia="en-ZA"/>
        </w:rPr>
        <w:t>A regular user can apply to become an influencer and an admin would process these requests. Once this is done, the user is able to view the outcome of their application. A user can follow an influencer to see all their latest posts. This does not require the influencer’s approval.</w:t>
      </w:r>
    </w:p>
    <w:p w14:paraId="7006C74C" w14:textId="77777777" w:rsidR="001E086B" w:rsidRPr="00861AD0" w:rsidRDefault="001E086B" w:rsidP="001E086B">
      <w:pPr>
        <w:rPr>
          <w:lang w:eastAsia="en-ZA"/>
        </w:rPr>
      </w:pPr>
      <w:r w:rsidRPr="00861AD0">
        <w:rPr>
          <w:lang w:eastAsia="en-ZA"/>
        </w:rPr>
        <w:t>An Influencer is a user who can post multiple positive messages throughout</w:t>
      </w:r>
      <w:r w:rsidRPr="00861AD0">
        <w:rPr>
          <w:color w:val="FF0000"/>
          <w:lang w:eastAsia="en-ZA"/>
        </w:rPr>
        <w:t xml:space="preserve"> </w:t>
      </w:r>
      <w:r w:rsidRPr="00861AD0">
        <w:rPr>
          <w:lang w:eastAsia="en-ZA"/>
        </w:rPr>
        <w:t>the day. A post by an influencer is referred to as a ‘Petal’. Petals are grouped into different categories. Each category is referred to as ‘Flower’. The influencer’s collection of Flowers is known as their ‘Garden’, this is where other users are able to view all the Flowers the influencer has posted, as well choose to select specific Flowers. When an influencer adds to their garden, it does not automatically show to the public as it first has to get approved by admin before it shows on the public’s (their follower’s) homepage. The system stores all approved Petals and could reuse them as Rosebuds.</w:t>
      </w:r>
    </w:p>
    <w:p w14:paraId="4F18B28F" w14:textId="77777777" w:rsidR="001E086B" w:rsidRPr="00861AD0" w:rsidRDefault="001E086B" w:rsidP="001E086B">
      <w:pPr>
        <w:pStyle w:val="Heading3"/>
        <w:numPr>
          <w:ilvl w:val="2"/>
          <w:numId w:val="25"/>
        </w:numPr>
        <w:rPr>
          <w:lang w:eastAsia="en-ZA"/>
        </w:rPr>
      </w:pPr>
      <w:bookmarkStart w:id="4" w:name="_Toc132460928"/>
      <w:r w:rsidRPr="00861AD0">
        <w:rPr>
          <w:lang w:eastAsia="en-ZA"/>
        </w:rPr>
        <w:t>Terminology</w:t>
      </w:r>
      <w:bookmarkEnd w:id="4"/>
    </w:p>
    <w:p w14:paraId="0186ECD9" w14:textId="77777777" w:rsidR="001E086B" w:rsidRPr="00861AD0" w:rsidRDefault="001E086B" w:rsidP="001E086B">
      <w:pPr>
        <w:pStyle w:val="ListParagraph"/>
        <w:numPr>
          <w:ilvl w:val="0"/>
          <w:numId w:val="26"/>
        </w:numPr>
        <w:rPr>
          <w:lang w:eastAsia="en-ZA"/>
        </w:rPr>
      </w:pPr>
      <w:r w:rsidRPr="00861AD0">
        <w:rPr>
          <w:b/>
          <w:bCs/>
          <w:lang w:eastAsia="en-ZA"/>
        </w:rPr>
        <w:t>Rosebud:</w:t>
      </w:r>
      <w:r w:rsidRPr="00861AD0">
        <w:rPr>
          <w:lang w:eastAsia="en-ZA"/>
        </w:rPr>
        <w:t xml:space="preserve"> The daily positive affirmation the system shares with the user.</w:t>
      </w:r>
    </w:p>
    <w:p w14:paraId="3038EC97" w14:textId="77777777" w:rsidR="001E086B" w:rsidRPr="00861AD0" w:rsidRDefault="001E086B" w:rsidP="001E086B">
      <w:pPr>
        <w:pStyle w:val="ListParagraph"/>
        <w:numPr>
          <w:ilvl w:val="0"/>
          <w:numId w:val="26"/>
        </w:numPr>
        <w:rPr>
          <w:lang w:eastAsia="en-ZA"/>
        </w:rPr>
      </w:pPr>
      <w:r w:rsidRPr="00861AD0">
        <w:rPr>
          <w:b/>
          <w:bCs/>
          <w:lang w:eastAsia="en-ZA"/>
        </w:rPr>
        <w:t>Blooming Gratitude:</w:t>
      </w:r>
      <w:r w:rsidRPr="00861AD0">
        <w:rPr>
          <w:lang w:eastAsia="en-ZA"/>
        </w:rPr>
        <w:t xml:space="preserve"> The daily prompt issued by the system for a user to share what they are grateful for or happy about on that day.</w:t>
      </w:r>
    </w:p>
    <w:p w14:paraId="12D939B2" w14:textId="77777777" w:rsidR="001E086B" w:rsidRPr="00861AD0" w:rsidRDefault="001E086B" w:rsidP="001E086B">
      <w:pPr>
        <w:pStyle w:val="ListParagraph"/>
        <w:numPr>
          <w:ilvl w:val="0"/>
          <w:numId w:val="26"/>
        </w:numPr>
        <w:rPr>
          <w:b/>
          <w:bCs/>
          <w:lang w:eastAsia="en-ZA"/>
        </w:rPr>
      </w:pPr>
      <w:r w:rsidRPr="00861AD0">
        <w:rPr>
          <w:b/>
          <w:bCs/>
          <w:lang w:eastAsia="en-ZA"/>
        </w:rPr>
        <w:t xml:space="preserve">Garden: </w:t>
      </w:r>
      <w:r w:rsidRPr="00861AD0">
        <w:rPr>
          <w:lang w:eastAsia="en-ZA"/>
        </w:rPr>
        <w:t>The page of an influencer which contains everything they have posted.</w:t>
      </w:r>
    </w:p>
    <w:p w14:paraId="328722AA" w14:textId="77777777" w:rsidR="001E086B" w:rsidRPr="00861AD0" w:rsidRDefault="001E086B" w:rsidP="001E086B">
      <w:pPr>
        <w:pStyle w:val="ListParagraph"/>
        <w:numPr>
          <w:ilvl w:val="0"/>
          <w:numId w:val="26"/>
        </w:numPr>
        <w:rPr>
          <w:b/>
          <w:bCs/>
          <w:lang w:eastAsia="en-ZA"/>
        </w:rPr>
      </w:pPr>
      <w:r w:rsidRPr="00861AD0">
        <w:rPr>
          <w:b/>
          <w:bCs/>
          <w:lang w:eastAsia="en-ZA"/>
        </w:rPr>
        <w:t xml:space="preserve">Flower: </w:t>
      </w:r>
      <w:r w:rsidRPr="00861AD0">
        <w:rPr>
          <w:lang w:eastAsia="en-ZA"/>
        </w:rPr>
        <w:t>A category of posts that an influencer has in their Garden. For example, a Friendship Flower that consists of all the influencer’s posts about friendship.</w:t>
      </w:r>
    </w:p>
    <w:p w14:paraId="0549B069" w14:textId="77777777" w:rsidR="001E086B" w:rsidRPr="00861AD0" w:rsidRDefault="001E086B" w:rsidP="001E086B">
      <w:pPr>
        <w:pStyle w:val="ListParagraph"/>
        <w:numPr>
          <w:ilvl w:val="0"/>
          <w:numId w:val="26"/>
        </w:numPr>
        <w:rPr>
          <w:b/>
          <w:bCs/>
          <w:lang w:eastAsia="en-ZA"/>
        </w:rPr>
      </w:pPr>
      <w:r w:rsidRPr="00861AD0">
        <w:rPr>
          <w:b/>
          <w:bCs/>
          <w:lang w:eastAsia="en-ZA"/>
        </w:rPr>
        <w:t xml:space="preserve">Petal: </w:t>
      </w:r>
      <w:r w:rsidRPr="00861AD0">
        <w:rPr>
          <w:lang w:eastAsia="en-ZA"/>
        </w:rPr>
        <w:t>The individual posts that make up a Flower i.e., belonging to a specific category, so Friendship Petals will make up a Friendship Flower.</w:t>
      </w:r>
    </w:p>
    <w:p w14:paraId="62591322" w14:textId="2B3E9464" w:rsidR="00790EF5" w:rsidRPr="00861AD0" w:rsidRDefault="001E086B" w:rsidP="001E086B">
      <w:pPr>
        <w:pStyle w:val="ListParagraph"/>
        <w:numPr>
          <w:ilvl w:val="0"/>
          <w:numId w:val="26"/>
        </w:numPr>
        <w:rPr>
          <w:b/>
          <w:bCs/>
          <w:lang w:eastAsia="en-ZA"/>
        </w:rPr>
      </w:pPr>
      <w:r w:rsidRPr="00861AD0">
        <w:rPr>
          <w:b/>
          <w:bCs/>
          <w:lang w:eastAsia="en-ZA"/>
        </w:rPr>
        <w:t xml:space="preserve">Water: </w:t>
      </w:r>
      <w:r w:rsidRPr="00861AD0">
        <w:rPr>
          <w:lang w:eastAsia="en-ZA"/>
        </w:rPr>
        <w:t>The comment or reaction that a user leaves on a post, such as Rosebuds and Petals.</w:t>
      </w:r>
    </w:p>
    <w:p w14:paraId="2AE27E8F" w14:textId="0BB50943" w:rsidR="00016814" w:rsidRPr="00861AD0" w:rsidRDefault="00D47671" w:rsidP="00016814">
      <w:pPr>
        <w:pStyle w:val="Heading2"/>
      </w:pPr>
      <w:bookmarkStart w:id="5" w:name="_Toc132460929"/>
      <w:r w:rsidRPr="00861AD0">
        <w:t>Project</w:t>
      </w:r>
      <w:r w:rsidR="00016814" w:rsidRPr="00861AD0">
        <w:t xml:space="preserve"> Assumptions</w:t>
      </w:r>
      <w:bookmarkEnd w:id="5"/>
    </w:p>
    <w:p w14:paraId="482CDC24" w14:textId="0BD6544C" w:rsidR="00790EF5" w:rsidRPr="00861AD0" w:rsidRDefault="00790EF5" w:rsidP="00790EF5">
      <w:pPr>
        <w:pStyle w:val="ListParagraph"/>
        <w:numPr>
          <w:ilvl w:val="0"/>
          <w:numId w:val="11"/>
        </w:numPr>
      </w:pPr>
      <w:r w:rsidRPr="00861AD0">
        <w:t>An admin does not need to register an account as this is a built-in feature.</w:t>
      </w:r>
    </w:p>
    <w:p w14:paraId="4F1564A6" w14:textId="77777777" w:rsidR="00A733E3" w:rsidRPr="00861AD0" w:rsidRDefault="00A733E3">
      <w:pPr>
        <w:rPr>
          <w:rFonts w:cs="Arial"/>
          <w:b/>
          <w:bCs/>
          <w:kern w:val="32"/>
          <w:sz w:val="26"/>
          <w:szCs w:val="26"/>
        </w:rPr>
      </w:pPr>
      <w:r w:rsidRPr="00861AD0">
        <w:br w:type="page"/>
      </w:r>
    </w:p>
    <w:p w14:paraId="02C3241A" w14:textId="77777777" w:rsidR="008646F6" w:rsidRPr="00861AD0" w:rsidRDefault="00AA794B" w:rsidP="00831918">
      <w:pPr>
        <w:pStyle w:val="Heading1"/>
        <w:pBdr>
          <w:bottom w:val="single" w:sz="4" w:space="1" w:color="auto"/>
        </w:pBdr>
      </w:pPr>
      <w:bookmarkStart w:id="6" w:name="_Toc132460930"/>
      <w:r w:rsidRPr="00861AD0">
        <w:lastRenderedPageBreak/>
        <w:t>FUNCTIONAL REQUIREMENTS</w:t>
      </w:r>
      <w:bookmarkEnd w:id="6"/>
    </w:p>
    <w:p w14:paraId="181D1319" w14:textId="77777777" w:rsidR="008646F6" w:rsidRPr="00861AD0" w:rsidRDefault="00AA794B" w:rsidP="008646F6">
      <w:pPr>
        <w:pStyle w:val="Heading2"/>
      </w:pPr>
      <w:bookmarkStart w:id="7" w:name="_Toc132460931"/>
      <w:r w:rsidRPr="00861AD0">
        <w:t>Business Use Case Model</w:t>
      </w:r>
      <w:bookmarkEnd w:id="7"/>
    </w:p>
    <w:p w14:paraId="7632B9FA" w14:textId="1952530F" w:rsidR="001C4818" w:rsidRPr="00861AD0" w:rsidRDefault="00CD359A" w:rsidP="001C4818">
      <w:pPr>
        <w:jc w:val="both"/>
        <w:rPr>
          <w:rFonts w:cs="Arial"/>
          <w:sz w:val="22"/>
          <w:szCs w:val="22"/>
        </w:rPr>
      </w:pPr>
      <w:r w:rsidRPr="00CD359A">
        <w:rPr>
          <w:rFonts w:cs="Arial"/>
          <w:sz w:val="22"/>
          <w:szCs w:val="22"/>
        </w:rPr>
        <w:drawing>
          <wp:inline distT="0" distB="0" distL="0" distR="0" wp14:anchorId="064930DB" wp14:editId="03D2431A">
            <wp:extent cx="6646545" cy="4819015"/>
            <wp:effectExtent l="0" t="0" r="1905" b="635"/>
            <wp:docPr id="41627940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79409" name="Picture 1" descr="Diagram&#10;&#10;Description automatically generated"/>
                    <pic:cNvPicPr/>
                  </pic:nvPicPr>
                  <pic:blipFill>
                    <a:blip r:embed="rId10"/>
                    <a:stretch>
                      <a:fillRect/>
                    </a:stretch>
                  </pic:blipFill>
                  <pic:spPr>
                    <a:xfrm>
                      <a:off x="0" y="0"/>
                      <a:ext cx="6646545" cy="4819015"/>
                    </a:xfrm>
                    <a:prstGeom prst="rect">
                      <a:avLst/>
                    </a:prstGeom>
                  </pic:spPr>
                </pic:pic>
              </a:graphicData>
            </a:graphic>
          </wp:inline>
        </w:drawing>
      </w:r>
    </w:p>
    <w:p w14:paraId="1315A6A1" w14:textId="6E9D0F09" w:rsidR="00741385" w:rsidRPr="00861AD0" w:rsidRDefault="00741385">
      <w:pPr>
        <w:rPr>
          <w:rFonts w:cs="Arial"/>
          <w:b/>
          <w:bCs/>
          <w:iCs/>
          <w:sz w:val="24"/>
        </w:rPr>
      </w:pPr>
      <w:r w:rsidRPr="00861AD0">
        <w:br w:type="page"/>
      </w:r>
    </w:p>
    <w:p w14:paraId="40A63D3D" w14:textId="76AE0CCC" w:rsidR="008646F6" w:rsidRPr="00861AD0" w:rsidRDefault="00660516" w:rsidP="008646F6">
      <w:pPr>
        <w:pStyle w:val="Heading2"/>
      </w:pPr>
      <w:bookmarkStart w:id="8" w:name="_Toc132460932"/>
      <w:r w:rsidRPr="00861AD0">
        <w:lastRenderedPageBreak/>
        <w:t>Use Case Glossary</w:t>
      </w:r>
      <w:bookmarkEnd w:id="8"/>
    </w:p>
    <w:p w14:paraId="0E2DD4D7" w14:textId="77777777" w:rsidR="0008310D" w:rsidRPr="00861AD0" w:rsidRDefault="0008310D" w:rsidP="0008310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3E4BDF" w:rsidRPr="00861AD0" w14:paraId="35C02302" w14:textId="77777777" w:rsidTr="00072673">
        <w:trPr>
          <w:trHeight w:val="340"/>
        </w:trPr>
        <w:tc>
          <w:tcPr>
            <w:tcW w:w="8755" w:type="dxa"/>
            <w:gridSpan w:val="3"/>
            <w:shd w:val="clear" w:color="auto" w:fill="4BACC6" w:themeFill="accent5"/>
          </w:tcPr>
          <w:p w14:paraId="44882354" w14:textId="22C9A357" w:rsidR="00660516" w:rsidRPr="00861AD0" w:rsidRDefault="00660516" w:rsidP="00172B61">
            <w:pPr>
              <w:pStyle w:val="BodyText2"/>
              <w:tabs>
                <w:tab w:val="left" w:pos="540"/>
              </w:tabs>
              <w:spacing w:before="60" w:after="60"/>
              <w:rPr>
                <w:rFonts w:cs="Arial"/>
                <w:color w:val="FFFFFF" w:themeColor="background1"/>
              </w:rPr>
            </w:pPr>
            <w:r w:rsidRPr="00861AD0">
              <w:rPr>
                <w:rFonts w:cs="Arial"/>
                <w:b/>
                <w:color w:val="FFFFFF" w:themeColor="background1"/>
              </w:rPr>
              <w:t>Package Name:</w:t>
            </w:r>
            <w:r w:rsidR="001C4818" w:rsidRPr="00861AD0">
              <w:rPr>
                <w:rFonts w:cs="Arial"/>
                <w:b/>
                <w:color w:val="FFFFFF" w:themeColor="background1"/>
              </w:rPr>
              <w:t xml:space="preserve"> </w:t>
            </w:r>
            <w:r w:rsidR="0033561A" w:rsidRPr="00861AD0">
              <w:rPr>
                <w:rFonts w:cs="Arial"/>
                <w:b/>
                <w:color w:val="FFFFFF" w:themeColor="background1"/>
              </w:rPr>
              <w:t>Basics</w:t>
            </w:r>
          </w:p>
        </w:tc>
      </w:tr>
      <w:tr w:rsidR="003E4BDF" w:rsidRPr="00861AD0" w14:paraId="72794196" w14:textId="77777777" w:rsidTr="00072673">
        <w:trPr>
          <w:trHeight w:val="340"/>
        </w:trPr>
        <w:tc>
          <w:tcPr>
            <w:tcW w:w="1464" w:type="dxa"/>
            <w:shd w:val="clear" w:color="auto" w:fill="4BACC6" w:themeFill="accent5"/>
          </w:tcPr>
          <w:p w14:paraId="270BE73C" w14:textId="77777777" w:rsidR="00660516" w:rsidRPr="00861AD0" w:rsidRDefault="00660516" w:rsidP="00660516">
            <w:pPr>
              <w:pStyle w:val="BodyText2"/>
              <w:tabs>
                <w:tab w:val="left" w:pos="540"/>
              </w:tabs>
              <w:spacing w:before="60" w:after="60"/>
              <w:jc w:val="center"/>
              <w:rPr>
                <w:rFonts w:cs="Arial"/>
                <w:b/>
                <w:color w:val="FFFFFF" w:themeColor="background1"/>
              </w:rPr>
            </w:pPr>
            <w:r w:rsidRPr="00861AD0">
              <w:rPr>
                <w:rFonts w:cs="Arial"/>
                <w:b/>
                <w:color w:val="FFFFFF" w:themeColor="background1"/>
              </w:rPr>
              <w:t>Use Case Id</w:t>
            </w:r>
          </w:p>
        </w:tc>
        <w:tc>
          <w:tcPr>
            <w:tcW w:w="5448" w:type="dxa"/>
            <w:shd w:val="clear" w:color="auto" w:fill="4BACC6" w:themeFill="accent5"/>
          </w:tcPr>
          <w:p w14:paraId="0EB2A4AB" w14:textId="77777777" w:rsidR="00660516" w:rsidRPr="00861AD0" w:rsidRDefault="00660516" w:rsidP="00660516">
            <w:pPr>
              <w:pStyle w:val="BodyText2"/>
              <w:tabs>
                <w:tab w:val="left" w:pos="540"/>
              </w:tabs>
              <w:spacing w:before="60" w:after="60"/>
              <w:jc w:val="center"/>
              <w:rPr>
                <w:rFonts w:cs="Arial"/>
                <w:b/>
                <w:color w:val="FFFFFF" w:themeColor="background1"/>
              </w:rPr>
            </w:pPr>
            <w:r w:rsidRPr="00861AD0">
              <w:rPr>
                <w:rFonts w:cs="Arial"/>
                <w:b/>
                <w:color w:val="FFFFFF" w:themeColor="background1"/>
              </w:rPr>
              <w:t>Use Case Name</w:t>
            </w:r>
          </w:p>
        </w:tc>
        <w:tc>
          <w:tcPr>
            <w:tcW w:w="1843" w:type="dxa"/>
            <w:shd w:val="clear" w:color="auto" w:fill="4BACC6" w:themeFill="accent5"/>
          </w:tcPr>
          <w:p w14:paraId="7663EC9D" w14:textId="77777777" w:rsidR="00660516" w:rsidRPr="00861AD0" w:rsidRDefault="00660516" w:rsidP="00660516">
            <w:pPr>
              <w:pStyle w:val="BodyText2"/>
              <w:tabs>
                <w:tab w:val="left" w:pos="540"/>
              </w:tabs>
              <w:spacing w:before="60" w:after="60"/>
              <w:jc w:val="center"/>
              <w:rPr>
                <w:rFonts w:cs="Arial"/>
                <w:b/>
                <w:color w:val="FFFFFF" w:themeColor="background1"/>
              </w:rPr>
            </w:pPr>
            <w:r w:rsidRPr="00861AD0">
              <w:rPr>
                <w:rFonts w:cs="Arial"/>
                <w:b/>
                <w:color w:val="FFFFFF" w:themeColor="background1"/>
              </w:rPr>
              <w:t>Actors</w:t>
            </w:r>
          </w:p>
        </w:tc>
      </w:tr>
      <w:tr w:rsidR="006B43B4" w:rsidRPr="00861AD0" w14:paraId="7D41F679" w14:textId="77777777" w:rsidTr="001C4818">
        <w:trPr>
          <w:cantSplit/>
          <w:trHeight w:val="113"/>
        </w:trPr>
        <w:tc>
          <w:tcPr>
            <w:tcW w:w="1464" w:type="dxa"/>
          </w:tcPr>
          <w:p w14:paraId="30D60FC1" w14:textId="77777777" w:rsidR="00660516" w:rsidRPr="00861AD0" w:rsidRDefault="00660516" w:rsidP="00B803CE">
            <w:pPr>
              <w:pStyle w:val="BodyText2"/>
              <w:tabs>
                <w:tab w:val="left" w:pos="540"/>
              </w:tabs>
              <w:rPr>
                <w:rFonts w:cs="Arial"/>
              </w:rPr>
            </w:pPr>
            <w:r w:rsidRPr="00861AD0">
              <w:rPr>
                <w:rFonts w:cs="Arial"/>
              </w:rPr>
              <w:t>A0100</w:t>
            </w:r>
          </w:p>
        </w:tc>
        <w:tc>
          <w:tcPr>
            <w:tcW w:w="5448" w:type="dxa"/>
          </w:tcPr>
          <w:p w14:paraId="1F27271F" w14:textId="36D74722" w:rsidR="00660516" w:rsidRPr="00861AD0" w:rsidRDefault="00030C5E" w:rsidP="00B803CE">
            <w:pPr>
              <w:pStyle w:val="BodyText2"/>
              <w:tabs>
                <w:tab w:val="left" w:pos="540"/>
              </w:tabs>
              <w:rPr>
                <w:rFonts w:cs="Arial"/>
              </w:rPr>
            </w:pPr>
            <w:r w:rsidRPr="00861AD0">
              <w:rPr>
                <w:rFonts w:cs="Arial"/>
              </w:rPr>
              <w:t xml:space="preserve">Register </w:t>
            </w:r>
            <w:r w:rsidR="00A51C3A" w:rsidRPr="00861AD0">
              <w:rPr>
                <w:rFonts w:cs="Arial"/>
              </w:rPr>
              <w:t>Account</w:t>
            </w:r>
          </w:p>
        </w:tc>
        <w:tc>
          <w:tcPr>
            <w:tcW w:w="1843" w:type="dxa"/>
          </w:tcPr>
          <w:p w14:paraId="3C149918" w14:textId="0BD6CD3B" w:rsidR="00660516" w:rsidRPr="00861AD0" w:rsidRDefault="008C6408" w:rsidP="00B803CE">
            <w:pPr>
              <w:pStyle w:val="BodyText2"/>
              <w:tabs>
                <w:tab w:val="left" w:pos="540"/>
              </w:tabs>
              <w:rPr>
                <w:rFonts w:cs="Arial"/>
              </w:rPr>
            </w:pPr>
            <w:r w:rsidRPr="00861AD0">
              <w:rPr>
                <w:rFonts w:cs="Arial"/>
              </w:rPr>
              <w:t>Public</w:t>
            </w:r>
          </w:p>
        </w:tc>
      </w:tr>
      <w:tr w:rsidR="006B43B4" w:rsidRPr="00861AD0" w14:paraId="0AF40719" w14:textId="77777777" w:rsidTr="001C4818">
        <w:trPr>
          <w:cantSplit/>
          <w:trHeight w:val="113"/>
        </w:trPr>
        <w:tc>
          <w:tcPr>
            <w:tcW w:w="1464" w:type="dxa"/>
          </w:tcPr>
          <w:p w14:paraId="6699681B" w14:textId="77777777" w:rsidR="00660516" w:rsidRPr="00861AD0" w:rsidRDefault="00660516" w:rsidP="00B803CE">
            <w:pPr>
              <w:pStyle w:val="BodyText2"/>
              <w:tabs>
                <w:tab w:val="left" w:pos="540"/>
              </w:tabs>
              <w:rPr>
                <w:rFonts w:cs="Arial"/>
              </w:rPr>
            </w:pPr>
            <w:r w:rsidRPr="00861AD0">
              <w:rPr>
                <w:rFonts w:cs="Arial"/>
              </w:rPr>
              <w:t>A0200</w:t>
            </w:r>
          </w:p>
        </w:tc>
        <w:tc>
          <w:tcPr>
            <w:tcW w:w="5448" w:type="dxa"/>
          </w:tcPr>
          <w:p w14:paraId="263BC03B" w14:textId="12590095" w:rsidR="00660516" w:rsidRPr="00861AD0" w:rsidRDefault="00030C5E" w:rsidP="00B803CE">
            <w:pPr>
              <w:pStyle w:val="BodyText2"/>
              <w:tabs>
                <w:tab w:val="left" w:pos="540"/>
              </w:tabs>
              <w:rPr>
                <w:rFonts w:cs="Arial"/>
              </w:rPr>
            </w:pPr>
            <w:r w:rsidRPr="00861AD0">
              <w:rPr>
                <w:rFonts w:cs="Arial"/>
              </w:rPr>
              <w:t>Add Friend</w:t>
            </w:r>
          </w:p>
        </w:tc>
        <w:tc>
          <w:tcPr>
            <w:tcW w:w="1843" w:type="dxa"/>
          </w:tcPr>
          <w:p w14:paraId="5D4A6AE7" w14:textId="42E17278" w:rsidR="00660516" w:rsidRPr="00861AD0" w:rsidRDefault="008C6408" w:rsidP="00B803CE">
            <w:pPr>
              <w:pStyle w:val="BodyText2"/>
              <w:tabs>
                <w:tab w:val="left" w:pos="540"/>
              </w:tabs>
              <w:rPr>
                <w:rFonts w:cs="Arial"/>
              </w:rPr>
            </w:pPr>
            <w:r w:rsidRPr="00861AD0">
              <w:rPr>
                <w:rFonts w:cs="Arial"/>
              </w:rPr>
              <w:t>Public, Influencer</w:t>
            </w:r>
          </w:p>
        </w:tc>
      </w:tr>
      <w:tr w:rsidR="00030C5E" w:rsidRPr="00861AD0" w14:paraId="201603C4" w14:textId="77777777" w:rsidTr="001C4818">
        <w:trPr>
          <w:cantSplit/>
          <w:trHeight w:val="113"/>
        </w:trPr>
        <w:tc>
          <w:tcPr>
            <w:tcW w:w="1464" w:type="dxa"/>
          </w:tcPr>
          <w:p w14:paraId="4EC10221" w14:textId="77777777" w:rsidR="00030C5E" w:rsidRPr="00861AD0" w:rsidRDefault="00030C5E" w:rsidP="00030C5E">
            <w:pPr>
              <w:pStyle w:val="BodyText2"/>
              <w:tabs>
                <w:tab w:val="left" w:pos="540"/>
              </w:tabs>
              <w:rPr>
                <w:rFonts w:cs="Arial"/>
              </w:rPr>
            </w:pPr>
            <w:r w:rsidRPr="00861AD0">
              <w:rPr>
                <w:rFonts w:cs="Arial"/>
              </w:rPr>
              <w:t>A0300</w:t>
            </w:r>
          </w:p>
        </w:tc>
        <w:tc>
          <w:tcPr>
            <w:tcW w:w="5448" w:type="dxa"/>
          </w:tcPr>
          <w:p w14:paraId="5D7B80BB" w14:textId="7448FAF1" w:rsidR="00030C5E" w:rsidRPr="00861AD0" w:rsidRDefault="00050662" w:rsidP="00030C5E">
            <w:pPr>
              <w:pStyle w:val="BodyText2"/>
              <w:tabs>
                <w:tab w:val="left" w:pos="540"/>
              </w:tabs>
              <w:rPr>
                <w:rFonts w:cs="Arial"/>
              </w:rPr>
            </w:pPr>
            <w:r w:rsidRPr="00861AD0">
              <w:rPr>
                <w:rFonts w:cs="Arial"/>
              </w:rPr>
              <w:t xml:space="preserve">Water </w:t>
            </w:r>
            <w:r w:rsidR="00030C5E" w:rsidRPr="00861AD0">
              <w:rPr>
                <w:rFonts w:cs="Arial"/>
              </w:rPr>
              <w:t>Post</w:t>
            </w:r>
          </w:p>
        </w:tc>
        <w:tc>
          <w:tcPr>
            <w:tcW w:w="1843" w:type="dxa"/>
          </w:tcPr>
          <w:p w14:paraId="6606707B" w14:textId="6A680FB9" w:rsidR="00030C5E" w:rsidRPr="00861AD0" w:rsidRDefault="008C6408" w:rsidP="00030C5E">
            <w:pPr>
              <w:pStyle w:val="BodyText2"/>
              <w:tabs>
                <w:tab w:val="left" w:pos="540"/>
              </w:tabs>
              <w:rPr>
                <w:rFonts w:cs="Arial"/>
              </w:rPr>
            </w:pPr>
            <w:r w:rsidRPr="00861AD0">
              <w:rPr>
                <w:rFonts w:cs="Arial"/>
              </w:rPr>
              <w:t>Public, Influencer</w:t>
            </w:r>
          </w:p>
        </w:tc>
      </w:tr>
      <w:tr w:rsidR="00030C5E" w:rsidRPr="00861AD0" w14:paraId="6F404F71" w14:textId="77777777" w:rsidTr="001C4818">
        <w:trPr>
          <w:cantSplit/>
          <w:trHeight w:val="113"/>
        </w:trPr>
        <w:tc>
          <w:tcPr>
            <w:tcW w:w="1464" w:type="dxa"/>
          </w:tcPr>
          <w:p w14:paraId="079B2AF5" w14:textId="77777777" w:rsidR="00030C5E" w:rsidRPr="00861AD0" w:rsidRDefault="00030C5E" w:rsidP="00030C5E">
            <w:pPr>
              <w:pStyle w:val="BodyText2"/>
              <w:tabs>
                <w:tab w:val="left" w:pos="540"/>
              </w:tabs>
              <w:rPr>
                <w:rFonts w:cs="Arial"/>
              </w:rPr>
            </w:pPr>
            <w:r w:rsidRPr="00861AD0">
              <w:rPr>
                <w:rFonts w:cs="Arial"/>
              </w:rPr>
              <w:t>A0400</w:t>
            </w:r>
          </w:p>
        </w:tc>
        <w:tc>
          <w:tcPr>
            <w:tcW w:w="5448" w:type="dxa"/>
          </w:tcPr>
          <w:p w14:paraId="66CBA7AF" w14:textId="6A0985DE" w:rsidR="00030C5E" w:rsidRPr="00861AD0" w:rsidRDefault="00030C5E" w:rsidP="00030C5E">
            <w:pPr>
              <w:pStyle w:val="BodyText2"/>
              <w:tabs>
                <w:tab w:val="left" w:pos="540"/>
              </w:tabs>
              <w:rPr>
                <w:rFonts w:cs="Arial"/>
              </w:rPr>
            </w:pPr>
            <w:r w:rsidRPr="00861AD0">
              <w:rPr>
                <w:rFonts w:cs="Arial"/>
              </w:rPr>
              <w:t>Submit Influencer Application</w:t>
            </w:r>
          </w:p>
        </w:tc>
        <w:tc>
          <w:tcPr>
            <w:tcW w:w="1843" w:type="dxa"/>
          </w:tcPr>
          <w:p w14:paraId="2DECC4A2" w14:textId="0C722BD5" w:rsidR="00030C5E" w:rsidRPr="00861AD0" w:rsidRDefault="008C6408" w:rsidP="00030C5E">
            <w:pPr>
              <w:pStyle w:val="BodyText2"/>
              <w:tabs>
                <w:tab w:val="left" w:pos="540"/>
              </w:tabs>
              <w:rPr>
                <w:rFonts w:cs="Arial"/>
              </w:rPr>
            </w:pPr>
            <w:r w:rsidRPr="00861AD0">
              <w:rPr>
                <w:rFonts w:cs="Arial"/>
              </w:rPr>
              <w:t>Public</w:t>
            </w:r>
          </w:p>
        </w:tc>
      </w:tr>
      <w:tr w:rsidR="00030C5E" w:rsidRPr="00861AD0" w14:paraId="1E99564B" w14:textId="77777777" w:rsidTr="001C4818">
        <w:trPr>
          <w:cantSplit/>
          <w:trHeight w:val="113"/>
        </w:trPr>
        <w:tc>
          <w:tcPr>
            <w:tcW w:w="1464" w:type="dxa"/>
          </w:tcPr>
          <w:p w14:paraId="7FA05013" w14:textId="131A0125" w:rsidR="00030C5E" w:rsidRPr="00861AD0" w:rsidRDefault="00030C5E" w:rsidP="00030C5E">
            <w:pPr>
              <w:pStyle w:val="BodyText2"/>
              <w:tabs>
                <w:tab w:val="left" w:pos="540"/>
              </w:tabs>
              <w:rPr>
                <w:rFonts w:cs="Arial"/>
              </w:rPr>
            </w:pPr>
            <w:r w:rsidRPr="00861AD0">
              <w:rPr>
                <w:rFonts w:cs="Arial"/>
              </w:rPr>
              <w:t>A0500</w:t>
            </w:r>
          </w:p>
        </w:tc>
        <w:tc>
          <w:tcPr>
            <w:tcW w:w="5448" w:type="dxa"/>
          </w:tcPr>
          <w:p w14:paraId="442CEE5A" w14:textId="0A6174BC" w:rsidR="00030C5E" w:rsidRPr="00861AD0" w:rsidRDefault="00030C5E" w:rsidP="00030C5E">
            <w:pPr>
              <w:pStyle w:val="BodyText2"/>
              <w:tabs>
                <w:tab w:val="left" w:pos="540"/>
              </w:tabs>
              <w:rPr>
                <w:rFonts w:cs="Arial"/>
              </w:rPr>
            </w:pPr>
            <w:r w:rsidRPr="00861AD0">
              <w:rPr>
                <w:rFonts w:cs="Arial"/>
              </w:rPr>
              <w:t>Answer Blooming Gratitude</w:t>
            </w:r>
          </w:p>
        </w:tc>
        <w:tc>
          <w:tcPr>
            <w:tcW w:w="1843" w:type="dxa"/>
          </w:tcPr>
          <w:p w14:paraId="0AC0B982" w14:textId="3B0924B5" w:rsidR="00030C5E" w:rsidRPr="00861AD0" w:rsidRDefault="008C6408" w:rsidP="00030C5E">
            <w:pPr>
              <w:pStyle w:val="BodyText2"/>
              <w:tabs>
                <w:tab w:val="left" w:pos="540"/>
              </w:tabs>
              <w:rPr>
                <w:rFonts w:cs="Arial"/>
              </w:rPr>
            </w:pPr>
            <w:r w:rsidRPr="00861AD0">
              <w:rPr>
                <w:rFonts w:cs="Arial"/>
              </w:rPr>
              <w:t>Public</w:t>
            </w:r>
            <w:r w:rsidR="000B4C2F" w:rsidRPr="00861AD0">
              <w:rPr>
                <w:rFonts w:cs="Arial"/>
              </w:rPr>
              <w:t>, Influencer</w:t>
            </w:r>
          </w:p>
        </w:tc>
      </w:tr>
      <w:tr w:rsidR="00412489" w:rsidRPr="00861AD0" w14:paraId="7195ACAC" w14:textId="77777777" w:rsidTr="001C4818">
        <w:trPr>
          <w:cantSplit/>
          <w:trHeight w:val="113"/>
        </w:trPr>
        <w:tc>
          <w:tcPr>
            <w:tcW w:w="1464" w:type="dxa"/>
          </w:tcPr>
          <w:p w14:paraId="60BB4957" w14:textId="59E032DC" w:rsidR="00412489" w:rsidRPr="00861AD0" w:rsidRDefault="00412489" w:rsidP="00412489">
            <w:pPr>
              <w:pStyle w:val="BodyText2"/>
              <w:tabs>
                <w:tab w:val="left" w:pos="540"/>
              </w:tabs>
              <w:rPr>
                <w:rFonts w:cs="Arial"/>
              </w:rPr>
            </w:pPr>
            <w:r w:rsidRPr="00861AD0">
              <w:rPr>
                <w:rFonts w:cs="Arial"/>
              </w:rPr>
              <w:t>A0600</w:t>
            </w:r>
          </w:p>
        </w:tc>
        <w:tc>
          <w:tcPr>
            <w:tcW w:w="5448" w:type="dxa"/>
          </w:tcPr>
          <w:p w14:paraId="0BF97E2D" w14:textId="405548BC" w:rsidR="00412489" w:rsidRPr="00861AD0" w:rsidRDefault="00412489" w:rsidP="00412489">
            <w:pPr>
              <w:pStyle w:val="BodyText2"/>
              <w:tabs>
                <w:tab w:val="left" w:pos="540"/>
              </w:tabs>
              <w:rPr>
                <w:rFonts w:cs="Arial"/>
              </w:rPr>
            </w:pPr>
            <w:r w:rsidRPr="00861AD0">
              <w:rPr>
                <w:rFonts w:cs="Arial"/>
              </w:rPr>
              <w:t>Accept Friend</w:t>
            </w:r>
          </w:p>
        </w:tc>
        <w:tc>
          <w:tcPr>
            <w:tcW w:w="1843" w:type="dxa"/>
          </w:tcPr>
          <w:p w14:paraId="7D6A4994" w14:textId="45AF8024" w:rsidR="00412489" w:rsidRPr="00861AD0" w:rsidRDefault="008C6408" w:rsidP="00412489">
            <w:pPr>
              <w:pStyle w:val="BodyText2"/>
              <w:tabs>
                <w:tab w:val="left" w:pos="540"/>
              </w:tabs>
              <w:rPr>
                <w:rFonts w:cs="Arial"/>
              </w:rPr>
            </w:pPr>
            <w:r w:rsidRPr="00861AD0">
              <w:rPr>
                <w:rFonts w:cs="Arial"/>
              </w:rPr>
              <w:t>Public</w:t>
            </w:r>
          </w:p>
        </w:tc>
      </w:tr>
      <w:tr w:rsidR="00412489" w:rsidRPr="00861AD0" w14:paraId="13A70337" w14:textId="77777777" w:rsidTr="001C4818">
        <w:trPr>
          <w:cantSplit/>
          <w:trHeight w:val="113"/>
        </w:trPr>
        <w:tc>
          <w:tcPr>
            <w:tcW w:w="1464" w:type="dxa"/>
          </w:tcPr>
          <w:p w14:paraId="5E09918F" w14:textId="090C08CD" w:rsidR="00412489" w:rsidRPr="00861AD0" w:rsidRDefault="00412489" w:rsidP="00412489">
            <w:pPr>
              <w:pStyle w:val="BodyText2"/>
              <w:tabs>
                <w:tab w:val="left" w:pos="540"/>
              </w:tabs>
              <w:rPr>
                <w:rFonts w:cs="Arial"/>
              </w:rPr>
            </w:pPr>
            <w:r w:rsidRPr="00861AD0">
              <w:rPr>
                <w:rFonts w:cs="Arial"/>
              </w:rPr>
              <w:t>A0700</w:t>
            </w:r>
          </w:p>
        </w:tc>
        <w:tc>
          <w:tcPr>
            <w:tcW w:w="5448" w:type="dxa"/>
          </w:tcPr>
          <w:p w14:paraId="3021F7B6" w14:textId="09FBFA88" w:rsidR="00412489" w:rsidRPr="00861AD0" w:rsidRDefault="00A477FF" w:rsidP="00412489">
            <w:pPr>
              <w:pStyle w:val="BodyText2"/>
              <w:tabs>
                <w:tab w:val="left" w:pos="540"/>
              </w:tabs>
              <w:rPr>
                <w:rFonts w:cs="Arial"/>
              </w:rPr>
            </w:pPr>
            <w:r w:rsidRPr="00861AD0">
              <w:rPr>
                <w:rFonts w:cs="Arial"/>
              </w:rPr>
              <w:t>Reject</w:t>
            </w:r>
            <w:r w:rsidR="00412489" w:rsidRPr="00861AD0">
              <w:rPr>
                <w:rFonts w:cs="Arial"/>
              </w:rPr>
              <w:t xml:space="preserve"> Friend</w:t>
            </w:r>
          </w:p>
        </w:tc>
        <w:tc>
          <w:tcPr>
            <w:tcW w:w="1843" w:type="dxa"/>
          </w:tcPr>
          <w:p w14:paraId="2228D603" w14:textId="75E7E75A" w:rsidR="00412489" w:rsidRPr="00861AD0" w:rsidRDefault="008C6408" w:rsidP="00412489">
            <w:pPr>
              <w:pStyle w:val="BodyText2"/>
              <w:tabs>
                <w:tab w:val="left" w:pos="540"/>
              </w:tabs>
              <w:rPr>
                <w:rFonts w:cs="Arial"/>
              </w:rPr>
            </w:pPr>
            <w:r w:rsidRPr="00861AD0">
              <w:rPr>
                <w:rFonts w:cs="Arial"/>
              </w:rPr>
              <w:t>Public</w:t>
            </w:r>
          </w:p>
        </w:tc>
      </w:tr>
      <w:tr w:rsidR="00412489" w:rsidRPr="00861AD0" w14:paraId="6CDB7CDF" w14:textId="77777777" w:rsidTr="001C4818">
        <w:trPr>
          <w:cantSplit/>
          <w:trHeight w:val="113"/>
        </w:trPr>
        <w:tc>
          <w:tcPr>
            <w:tcW w:w="1464" w:type="dxa"/>
          </w:tcPr>
          <w:p w14:paraId="25FA325A" w14:textId="2DBA6303" w:rsidR="00412489" w:rsidRPr="00861AD0" w:rsidRDefault="00412489" w:rsidP="00412489">
            <w:pPr>
              <w:pStyle w:val="BodyText2"/>
              <w:tabs>
                <w:tab w:val="left" w:pos="540"/>
              </w:tabs>
              <w:rPr>
                <w:rFonts w:cs="Arial"/>
              </w:rPr>
            </w:pPr>
            <w:r w:rsidRPr="00861AD0">
              <w:rPr>
                <w:rFonts w:cs="Arial"/>
              </w:rPr>
              <w:t>A0800</w:t>
            </w:r>
          </w:p>
        </w:tc>
        <w:tc>
          <w:tcPr>
            <w:tcW w:w="5448" w:type="dxa"/>
          </w:tcPr>
          <w:p w14:paraId="0A6A7B71" w14:textId="6E277FD1" w:rsidR="00412489" w:rsidRPr="00861AD0" w:rsidRDefault="00412489" w:rsidP="00412489">
            <w:pPr>
              <w:pStyle w:val="BodyText2"/>
              <w:tabs>
                <w:tab w:val="left" w:pos="540"/>
              </w:tabs>
              <w:rPr>
                <w:rFonts w:cs="Arial"/>
              </w:rPr>
            </w:pPr>
            <w:r w:rsidRPr="00861AD0">
              <w:rPr>
                <w:rFonts w:cs="Arial"/>
              </w:rPr>
              <w:t>View Application Outcome</w:t>
            </w:r>
          </w:p>
        </w:tc>
        <w:tc>
          <w:tcPr>
            <w:tcW w:w="1843" w:type="dxa"/>
          </w:tcPr>
          <w:p w14:paraId="320E623D" w14:textId="00D01BAE" w:rsidR="00412489" w:rsidRPr="00861AD0" w:rsidRDefault="008C6408" w:rsidP="00412489">
            <w:pPr>
              <w:pStyle w:val="BodyText2"/>
              <w:tabs>
                <w:tab w:val="left" w:pos="540"/>
              </w:tabs>
              <w:rPr>
                <w:rFonts w:cs="Arial"/>
              </w:rPr>
            </w:pPr>
            <w:r w:rsidRPr="00861AD0">
              <w:rPr>
                <w:rFonts w:cs="Arial"/>
              </w:rPr>
              <w:t>Public</w:t>
            </w:r>
          </w:p>
        </w:tc>
      </w:tr>
      <w:tr w:rsidR="0039629D" w:rsidRPr="00861AD0" w14:paraId="3DA27C87" w14:textId="77777777" w:rsidTr="001C4818">
        <w:trPr>
          <w:cantSplit/>
          <w:trHeight w:val="113"/>
        </w:trPr>
        <w:tc>
          <w:tcPr>
            <w:tcW w:w="1464" w:type="dxa"/>
          </w:tcPr>
          <w:p w14:paraId="76BC66A4" w14:textId="55023D71" w:rsidR="0039629D" w:rsidRPr="00861AD0" w:rsidRDefault="0039629D" w:rsidP="00412489">
            <w:pPr>
              <w:pStyle w:val="BodyText2"/>
              <w:tabs>
                <w:tab w:val="left" w:pos="540"/>
              </w:tabs>
              <w:rPr>
                <w:rFonts w:cs="Arial"/>
              </w:rPr>
            </w:pPr>
            <w:r w:rsidRPr="00861AD0">
              <w:rPr>
                <w:rFonts w:cs="Arial"/>
              </w:rPr>
              <w:t>A0900</w:t>
            </w:r>
          </w:p>
        </w:tc>
        <w:tc>
          <w:tcPr>
            <w:tcW w:w="5448" w:type="dxa"/>
          </w:tcPr>
          <w:p w14:paraId="34BAA095" w14:textId="161B3BC4" w:rsidR="0039629D" w:rsidRPr="00861AD0" w:rsidRDefault="0039629D" w:rsidP="00412489">
            <w:pPr>
              <w:pStyle w:val="BodyText2"/>
              <w:tabs>
                <w:tab w:val="left" w:pos="540"/>
              </w:tabs>
              <w:rPr>
                <w:rFonts w:cs="Arial"/>
              </w:rPr>
            </w:pPr>
            <w:r w:rsidRPr="00861AD0">
              <w:rPr>
                <w:rFonts w:cs="Arial"/>
              </w:rPr>
              <w:t>Follow Influencer</w:t>
            </w:r>
          </w:p>
        </w:tc>
        <w:tc>
          <w:tcPr>
            <w:tcW w:w="1843" w:type="dxa"/>
          </w:tcPr>
          <w:p w14:paraId="76AF4978" w14:textId="6B7F2D74" w:rsidR="0039629D" w:rsidRPr="00861AD0" w:rsidRDefault="008C6408" w:rsidP="00412489">
            <w:pPr>
              <w:pStyle w:val="BodyText2"/>
              <w:tabs>
                <w:tab w:val="left" w:pos="540"/>
              </w:tabs>
              <w:rPr>
                <w:rFonts w:cs="Arial"/>
              </w:rPr>
            </w:pPr>
            <w:r w:rsidRPr="00861AD0">
              <w:rPr>
                <w:rFonts w:cs="Arial"/>
              </w:rPr>
              <w:t>Public, Influencer</w:t>
            </w:r>
          </w:p>
        </w:tc>
      </w:tr>
      <w:tr w:rsidR="00412489" w:rsidRPr="00861AD0" w14:paraId="32367297" w14:textId="77777777" w:rsidTr="001C4818">
        <w:trPr>
          <w:trHeight w:val="325"/>
        </w:trPr>
        <w:tc>
          <w:tcPr>
            <w:tcW w:w="8755" w:type="dxa"/>
            <w:gridSpan w:val="3"/>
          </w:tcPr>
          <w:p w14:paraId="4F740D7E" w14:textId="77777777" w:rsidR="00412489" w:rsidRPr="00861AD0" w:rsidRDefault="00412489" w:rsidP="00412489">
            <w:pPr>
              <w:pStyle w:val="BodyText2"/>
              <w:tabs>
                <w:tab w:val="left" w:pos="540"/>
              </w:tabs>
              <w:spacing w:before="60" w:after="60"/>
              <w:rPr>
                <w:rFonts w:cs="Arial"/>
                <w:b/>
              </w:rPr>
            </w:pPr>
            <w:r w:rsidRPr="00861AD0">
              <w:rPr>
                <w:rFonts w:cs="Arial"/>
                <w:b/>
              </w:rPr>
              <w:t>Queries/Reports</w:t>
            </w:r>
          </w:p>
        </w:tc>
      </w:tr>
      <w:tr w:rsidR="0039629D" w:rsidRPr="00861AD0" w14:paraId="6EE3B6A6" w14:textId="77777777" w:rsidTr="001C4818">
        <w:trPr>
          <w:cantSplit/>
          <w:trHeight w:val="113"/>
        </w:trPr>
        <w:tc>
          <w:tcPr>
            <w:tcW w:w="1464" w:type="dxa"/>
          </w:tcPr>
          <w:p w14:paraId="6DD6E032" w14:textId="0349C223" w:rsidR="0039629D" w:rsidRPr="00861AD0" w:rsidRDefault="0039629D" w:rsidP="0039629D">
            <w:pPr>
              <w:pStyle w:val="BodyText2"/>
              <w:tabs>
                <w:tab w:val="left" w:pos="540"/>
              </w:tabs>
              <w:rPr>
                <w:rFonts w:cs="Arial"/>
              </w:rPr>
            </w:pPr>
            <w:r w:rsidRPr="00861AD0">
              <w:rPr>
                <w:rFonts w:cs="Arial"/>
              </w:rPr>
              <w:t>A1000</w:t>
            </w:r>
          </w:p>
        </w:tc>
        <w:tc>
          <w:tcPr>
            <w:tcW w:w="5448" w:type="dxa"/>
          </w:tcPr>
          <w:p w14:paraId="6763DA18" w14:textId="3A34D00E" w:rsidR="0039629D" w:rsidRPr="00861AD0" w:rsidRDefault="0039629D" w:rsidP="0039629D">
            <w:pPr>
              <w:pStyle w:val="BodyText2"/>
              <w:tabs>
                <w:tab w:val="left" w:pos="540"/>
              </w:tabs>
              <w:rPr>
                <w:rFonts w:cs="Arial"/>
              </w:rPr>
            </w:pPr>
            <w:r w:rsidRPr="00861AD0">
              <w:rPr>
                <w:rFonts w:cs="Arial"/>
              </w:rPr>
              <w:t>View Friend Request</w:t>
            </w:r>
          </w:p>
        </w:tc>
        <w:tc>
          <w:tcPr>
            <w:tcW w:w="1843" w:type="dxa"/>
          </w:tcPr>
          <w:p w14:paraId="7CB2B557" w14:textId="76198CE0" w:rsidR="0039629D" w:rsidRPr="00861AD0" w:rsidRDefault="008C6408" w:rsidP="0039629D">
            <w:pPr>
              <w:pStyle w:val="BodyText2"/>
              <w:tabs>
                <w:tab w:val="left" w:pos="540"/>
              </w:tabs>
              <w:rPr>
                <w:rFonts w:cs="Arial"/>
              </w:rPr>
            </w:pPr>
            <w:r w:rsidRPr="00861AD0">
              <w:rPr>
                <w:rFonts w:cs="Arial"/>
              </w:rPr>
              <w:t>Public</w:t>
            </w:r>
          </w:p>
        </w:tc>
      </w:tr>
      <w:tr w:rsidR="0039629D" w:rsidRPr="00861AD0" w14:paraId="7622E6BA" w14:textId="77777777" w:rsidTr="001C4818">
        <w:trPr>
          <w:cantSplit/>
          <w:trHeight w:val="113"/>
        </w:trPr>
        <w:tc>
          <w:tcPr>
            <w:tcW w:w="1464" w:type="dxa"/>
          </w:tcPr>
          <w:p w14:paraId="30E2FBD0" w14:textId="3FA97B2D" w:rsidR="0039629D" w:rsidRPr="00861AD0" w:rsidRDefault="0039629D" w:rsidP="0039629D">
            <w:pPr>
              <w:pStyle w:val="BodyText2"/>
              <w:tabs>
                <w:tab w:val="left" w:pos="540"/>
              </w:tabs>
              <w:rPr>
                <w:rFonts w:cs="Arial"/>
              </w:rPr>
            </w:pPr>
            <w:r w:rsidRPr="00861AD0">
              <w:rPr>
                <w:rFonts w:cs="Arial"/>
              </w:rPr>
              <w:t>A1100</w:t>
            </w:r>
          </w:p>
        </w:tc>
        <w:tc>
          <w:tcPr>
            <w:tcW w:w="5448" w:type="dxa"/>
          </w:tcPr>
          <w:p w14:paraId="0EE317A2" w14:textId="07ED232A" w:rsidR="0039629D" w:rsidRPr="00861AD0" w:rsidRDefault="0039629D" w:rsidP="0039629D">
            <w:pPr>
              <w:pStyle w:val="BodyText2"/>
              <w:tabs>
                <w:tab w:val="left" w:pos="540"/>
              </w:tabs>
              <w:rPr>
                <w:rFonts w:cs="Arial"/>
              </w:rPr>
            </w:pPr>
            <w:r w:rsidRPr="00861AD0">
              <w:rPr>
                <w:rFonts w:cs="Arial"/>
              </w:rPr>
              <w:t>View Gratitude History</w:t>
            </w:r>
          </w:p>
        </w:tc>
        <w:tc>
          <w:tcPr>
            <w:tcW w:w="1843" w:type="dxa"/>
          </w:tcPr>
          <w:p w14:paraId="390E56C0" w14:textId="677EFD66" w:rsidR="0039629D" w:rsidRPr="00861AD0" w:rsidRDefault="008C6408" w:rsidP="0039629D">
            <w:pPr>
              <w:pStyle w:val="BodyText2"/>
              <w:tabs>
                <w:tab w:val="left" w:pos="540"/>
              </w:tabs>
              <w:rPr>
                <w:rFonts w:cs="Arial"/>
              </w:rPr>
            </w:pPr>
            <w:r w:rsidRPr="00861AD0">
              <w:rPr>
                <w:rFonts w:cs="Arial"/>
              </w:rPr>
              <w:t>Public</w:t>
            </w:r>
            <w:r w:rsidR="000B4C2F" w:rsidRPr="00861AD0">
              <w:rPr>
                <w:rFonts w:cs="Arial"/>
              </w:rPr>
              <w:t>, Influencer</w:t>
            </w:r>
          </w:p>
        </w:tc>
      </w:tr>
      <w:tr w:rsidR="0039629D" w:rsidRPr="00861AD0" w14:paraId="64B4F1FF" w14:textId="77777777" w:rsidTr="001C4818">
        <w:trPr>
          <w:cantSplit/>
          <w:trHeight w:val="113"/>
        </w:trPr>
        <w:tc>
          <w:tcPr>
            <w:tcW w:w="1464" w:type="dxa"/>
          </w:tcPr>
          <w:p w14:paraId="5B2355FF" w14:textId="63E74B9C" w:rsidR="0039629D" w:rsidRPr="00861AD0" w:rsidRDefault="0039629D" w:rsidP="0039629D">
            <w:pPr>
              <w:pStyle w:val="BodyText2"/>
              <w:tabs>
                <w:tab w:val="left" w:pos="540"/>
              </w:tabs>
              <w:rPr>
                <w:rFonts w:cs="Arial"/>
              </w:rPr>
            </w:pPr>
            <w:r w:rsidRPr="00861AD0">
              <w:rPr>
                <w:rFonts w:cs="Arial"/>
              </w:rPr>
              <w:t>A1200</w:t>
            </w:r>
          </w:p>
        </w:tc>
        <w:tc>
          <w:tcPr>
            <w:tcW w:w="5448" w:type="dxa"/>
          </w:tcPr>
          <w:p w14:paraId="75A6EFF9" w14:textId="34079BF1" w:rsidR="0039629D" w:rsidRPr="00861AD0" w:rsidRDefault="0039629D" w:rsidP="0039629D">
            <w:pPr>
              <w:pStyle w:val="BodyText2"/>
              <w:tabs>
                <w:tab w:val="left" w:pos="540"/>
              </w:tabs>
              <w:rPr>
                <w:rFonts w:cs="Arial"/>
              </w:rPr>
            </w:pPr>
            <w:r w:rsidRPr="00861AD0">
              <w:rPr>
                <w:rFonts w:cs="Arial"/>
              </w:rPr>
              <w:t>View Garden</w:t>
            </w:r>
          </w:p>
        </w:tc>
        <w:tc>
          <w:tcPr>
            <w:tcW w:w="1843" w:type="dxa"/>
          </w:tcPr>
          <w:p w14:paraId="20512995" w14:textId="1E55AE34" w:rsidR="0039629D" w:rsidRPr="00861AD0" w:rsidRDefault="008C6408" w:rsidP="0039629D">
            <w:pPr>
              <w:pStyle w:val="BodyText2"/>
              <w:tabs>
                <w:tab w:val="left" w:pos="540"/>
              </w:tabs>
              <w:rPr>
                <w:rFonts w:cs="Arial"/>
              </w:rPr>
            </w:pPr>
            <w:r w:rsidRPr="00861AD0">
              <w:rPr>
                <w:rFonts w:cs="Arial"/>
              </w:rPr>
              <w:t>Public, Influencer</w:t>
            </w:r>
          </w:p>
        </w:tc>
      </w:tr>
      <w:tr w:rsidR="0039629D" w:rsidRPr="00861AD0" w14:paraId="2EB40DA9" w14:textId="77777777" w:rsidTr="001C4818">
        <w:trPr>
          <w:cantSplit/>
          <w:trHeight w:val="113"/>
        </w:trPr>
        <w:tc>
          <w:tcPr>
            <w:tcW w:w="1464" w:type="dxa"/>
          </w:tcPr>
          <w:p w14:paraId="695868CE" w14:textId="3B4C7D7C" w:rsidR="0039629D" w:rsidRPr="00861AD0" w:rsidRDefault="0039629D" w:rsidP="0039629D">
            <w:pPr>
              <w:pStyle w:val="BodyText2"/>
              <w:tabs>
                <w:tab w:val="left" w:pos="540"/>
              </w:tabs>
              <w:rPr>
                <w:rFonts w:cs="Arial"/>
              </w:rPr>
            </w:pPr>
            <w:r w:rsidRPr="00861AD0">
              <w:rPr>
                <w:rFonts w:cs="Arial"/>
              </w:rPr>
              <w:t>A1300</w:t>
            </w:r>
          </w:p>
        </w:tc>
        <w:tc>
          <w:tcPr>
            <w:tcW w:w="5448" w:type="dxa"/>
          </w:tcPr>
          <w:p w14:paraId="7FB9A5C3" w14:textId="3E3FBBA5" w:rsidR="0039629D" w:rsidRPr="00861AD0" w:rsidRDefault="0039629D" w:rsidP="0039629D">
            <w:pPr>
              <w:pStyle w:val="BodyText2"/>
              <w:tabs>
                <w:tab w:val="left" w:pos="540"/>
              </w:tabs>
              <w:rPr>
                <w:rFonts w:cs="Arial"/>
              </w:rPr>
            </w:pPr>
            <w:r w:rsidRPr="00861AD0">
              <w:rPr>
                <w:rFonts w:cs="Arial"/>
              </w:rPr>
              <w:t>View Rosebud</w:t>
            </w:r>
          </w:p>
        </w:tc>
        <w:tc>
          <w:tcPr>
            <w:tcW w:w="1843" w:type="dxa"/>
          </w:tcPr>
          <w:p w14:paraId="10191E82" w14:textId="65B7C808" w:rsidR="0039629D" w:rsidRPr="00861AD0" w:rsidRDefault="008C6408" w:rsidP="0039629D">
            <w:pPr>
              <w:pStyle w:val="BodyText2"/>
              <w:tabs>
                <w:tab w:val="left" w:pos="540"/>
              </w:tabs>
              <w:rPr>
                <w:rFonts w:cs="Arial"/>
              </w:rPr>
            </w:pPr>
            <w:r w:rsidRPr="00861AD0">
              <w:rPr>
                <w:rFonts w:cs="Arial"/>
              </w:rPr>
              <w:t>Public, Influencer</w:t>
            </w:r>
          </w:p>
        </w:tc>
      </w:tr>
      <w:tr w:rsidR="0039629D" w:rsidRPr="00861AD0" w14:paraId="6D3E0475" w14:textId="77777777" w:rsidTr="001C4818">
        <w:trPr>
          <w:cantSplit/>
          <w:trHeight w:val="113"/>
        </w:trPr>
        <w:tc>
          <w:tcPr>
            <w:tcW w:w="1464" w:type="dxa"/>
          </w:tcPr>
          <w:p w14:paraId="2820E0EF" w14:textId="45524D89" w:rsidR="0039629D" w:rsidRPr="00861AD0" w:rsidRDefault="0039629D" w:rsidP="0039629D">
            <w:pPr>
              <w:pStyle w:val="BodyText2"/>
              <w:tabs>
                <w:tab w:val="left" w:pos="540"/>
              </w:tabs>
              <w:rPr>
                <w:rFonts w:cs="Arial"/>
              </w:rPr>
            </w:pPr>
            <w:r w:rsidRPr="00861AD0">
              <w:rPr>
                <w:rFonts w:cs="Arial"/>
              </w:rPr>
              <w:t>A1400</w:t>
            </w:r>
          </w:p>
        </w:tc>
        <w:tc>
          <w:tcPr>
            <w:tcW w:w="5448" w:type="dxa"/>
          </w:tcPr>
          <w:p w14:paraId="10620A97" w14:textId="31EC82EE" w:rsidR="0039629D" w:rsidRPr="00861AD0" w:rsidRDefault="0039629D" w:rsidP="0039629D">
            <w:pPr>
              <w:pStyle w:val="BodyText2"/>
              <w:tabs>
                <w:tab w:val="left" w:pos="540"/>
              </w:tabs>
              <w:rPr>
                <w:rFonts w:cs="Arial"/>
              </w:rPr>
            </w:pPr>
            <w:r w:rsidRPr="00861AD0">
              <w:rPr>
                <w:rFonts w:cs="Arial"/>
              </w:rPr>
              <w:t>View Blooming Gratitude</w:t>
            </w:r>
          </w:p>
        </w:tc>
        <w:tc>
          <w:tcPr>
            <w:tcW w:w="1843" w:type="dxa"/>
          </w:tcPr>
          <w:p w14:paraId="1C3D0D90" w14:textId="65CAE96A" w:rsidR="0039629D" w:rsidRPr="00861AD0" w:rsidRDefault="008C6408" w:rsidP="0039629D">
            <w:pPr>
              <w:pStyle w:val="BodyText2"/>
              <w:tabs>
                <w:tab w:val="left" w:pos="540"/>
              </w:tabs>
              <w:rPr>
                <w:rFonts w:cs="Arial"/>
              </w:rPr>
            </w:pPr>
            <w:r w:rsidRPr="00861AD0">
              <w:rPr>
                <w:rFonts w:cs="Arial"/>
              </w:rPr>
              <w:t>Public, Influencer</w:t>
            </w:r>
          </w:p>
        </w:tc>
      </w:tr>
      <w:tr w:rsidR="003E4825" w:rsidRPr="00861AD0" w14:paraId="3B3300B4" w14:textId="77777777" w:rsidTr="001C4818">
        <w:trPr>
          <w:cantSplit/>
          <w:trHeight w:val="113"/>
        </w:trPr>
        <w:tc>
          <w:tcPr>
            <w:tcW w:w="1464" w:type="dxa"/>
          </w:tcPr>
          <w:p w14:paraId="087445FC" w14:textId="3AFE27EF" w:rsidR="003E4825" w:rsidRPr="00861AD0" w:rsidRDefault="003E4825" w:rsidP="0039629D">
            <w:pPr>
              <w:pStyle w:val="BodyText2"/>
              <w:tabs>
                <w:tab w:val="left" w:pos="540"/>
              </w:tabs>
              <w:rPr>
                <w:rFonts w:cs="Arial"/>
              </w:rPr>
            </w:pPr>
            <w:r w:rsidRPr="00861AD0">
              <w:rPr>
                <w:rFonts w:cs="Arial"/>
              </w:rPr>
              <w:t>A1500</w:t>
            </w:r>
          </w:p>
        </w:tc>
        <w:tc>
          <w:tcPr>
            <w:tcW w:w="5448" w:type="dxa"/>
          </w:tcPr>
          <w:p w14:paraId="6FAD8074" w14:textId="6A7D5248" w:rsidR="003E4825" w:rsidRPr="00861AD0" w:rsidRDefault="003E4825" w:rsidP="0039629D">
            <w:pPr>
              <w:pStyle w:val="BodyText2"/>
              <w:tabs>
                <w:tab w:val="left" w:pos="540"/>
              </w:tabs>
              <w:rPr>
                <w:rFonts w:cs="Arial"/>
              </w:rPr>
            </w:pPr>
            <w:r w:rsidRPr="00861AD0">
              <w:rPr>
                <w:rFonts w:cs="Arial"/>
              </w:rPr>
              <w:t>View Friend</w:t>
            </w:r>
          </w:p>
        </w:tc>
        <w:tc>
          <w:tcPr>
            <w:tcW w:w="1843" w:type="dxa"/>
          </w:tcPr>
          <w:p w14:paraId="6E25CCE9" w14:textId="2163D843" w:rsidR="003E4825" w:rsidRPr="00861AD0" w:rsidRDefault="008C6408" w:rsidP="0039629D">
            <w:pPr>
              <w:pStyle w:val="BodyText2"/>
              <w:tabs>
                <w:tab w:val="left" w:pos="540"/>
              </w:tabs>
              <w:rPr>
                <w:rFonts w:cs="Arial"/>
              </w:rPr>
            </w:pPr>
            <w:r w:rsidRPr="00861AD0">
              <w:rPr>
                <w:rFonts w:cs="Arial"/>
              </w:rPr>
              <w:t>Public, Influencer</w:t>
            </w:r>
          </w:p>
        </w:tc>
      </w:tr>
      <w:tr w:rsidR="00B904F7" w:rsidRPr="00861AD0" w14:paraId="00AB5252" w14:textId="77777777" w:rsidTr="001C4818">
        <w:trPr>
          <w:cantSplit/>
          <w:trHeight w:val="113"/>
        </w:trPr>
        <w:tc>
          <w:tcPr>
            <w:tcW w:w="1464" w:type="dxa"/>
          </w:tcPr>
          <w:p w14:paraId="52E15BE2" w14:textId="0E6C08AF" w:rsidR="00B904F7" w:rsidRPr="00861AD0" w:rsidRDefault="00B904F7" w:rsidP="0039629D">
            <w:pPr>
              <w:pStyle w:val="BodyText2"/>
              <w:tabs>
                <w:tab w:val="left" w:pos="540"/>
              </w:tabs>
              <w:rPr>
                <w:rFonts w:cs="Arial"/>
              </w:rPr>
            </w:pPr>
            <w:r w:rsidRPr="00861AD0">
              <w:rPr>
                <w:rFonts w:cs="Arial"/>
              </w:rPr>
              <w:t>A1600</w:t>
            </w:r>
          </w:p>
        </w:tc>
        <w:tc>
          <w:tcPr>
            <w:tcW w:w="5448" w:type="dxa"/>
          </w:tcPr>
          <w:p w14:paraId="2A8ECB96" w14:textId="34BFEA85" w:rsidR="00B904F7" w:rsidRPr="00861AD0" w:rsidRDefault="00B904F7" w:rsidP="0039629D">
            <w:pPr>
              <w:pStyle w:val="BodyText2"/>
              <w:tabs>
                <w:tab w:val="left" w:pos="540"/>
              </w:tabs>
              <w:rPr>
                <w:rFonts w:cs="Arial"/>
              </w:rPr>
            </w:pPr>
            <w:r w:rsidRPr="00861AD0">
              <w:rPr>
                <w:rFonts w:cs="Arial"/>
              </w:rPr>
              <w:t>Select Flower</w:t>
            </w:r>
          </w:p>
        </w:tc>
        <w:tc>
          <w:tcPr>
            <w:tcW w:w="1843" w:type="dxa"/>
          </w:tcPr>
          <w:p w14:paraId="43251534" w14:textId="43453CFF" w:rsidR="00B904F7" w:rsidRPr="00861AD0" w:rsidRDefault="008C6408" w:rsidP="0039629D">
            <w:pPr>
              <w:pStyle w:val="BodyText2"/>
              <w:tabs>
                <w:tab w:val="left" w:pos="540"/>
              </w:tabs>
              <w:rPr>
                <w:rFonts w:cs="Arial"/>
              </w:rPr>
            </w:pPr>
            <w:r w:rsidRPr="00861AD0">
              <w:rPr>
                <w:rFonts w:cs="Arial"/>
              </w:rPr>
              <w:t>Public, Influencer</w:t>
            </w:r>
          </w:p>
        </w:tc>
      </w:tr>
    </w:tbl>
    <w:p w14:paraId="33FA6BC0" w14:textId="7120433A" w:rsidR="00B803CE" w:rsidRPr="00861AD0" w:rsidRDefault="00B803CE"/>
    <w:p w14:paraId="7DBFE8F3" w14:textId="77777777" w:rsidR="0008310D" w:rsidRPr="00861AD0" w:rsidRDefault="0008310D"/>
    <w:p w14:paraId="2170CB2D" w14:textId="77777777" w:rsidR="0008310D" w:rsidRPr="00861AD0" w:rsidRDefault="0008310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3E4BDF" w:rsidRPr="00861AD0" w14:paraId="2BCCC04A" w14:textId="77777777" w:rsidTr="00072673">
        <w:trPr>
          <w:trHeight w:val="340"/>
        </w:trPr>
        <w:tc>
          <w:tcPr>
            <w:tcW w:w="8755" w:type="dxa"/>
            <w:gridSpan w:val="3"/>
            <w:shd w:val="clear" w:color="auto" w:fill="4BACC6" w:themeFill="accent5"/>
          </w:tcPr>
          <w:p w14:paraId="29047A18" w14:textId="52B34FCA" w:rsidR="00660516" w:rsidRPr="00861AD0" w:rsidRDefault="00172B61" w:rsidP="00E11926">
            <w:pPr>
              <w:pStyle w:val="BodyText2"/>
              <w:tabs>
                <w:tab w:val="left" w:pos="540"/>
              </w:tabs>
              <w:spacing w:before="60" w:after="60"/>
              <w:rPr>
                <w:rFonts w:cs="Arial"/>
                <w:color w:val="FFFFFF" w:themeColor="background1"/>
                <w:szCs w:val="22"/>
              </w:rPr>
            </w:pPr>
            <w:r w:rsidRPr="00861AD0">
              <w:rPr>
                <w:rFonts w:cs="Arial"/>
                <w:b/>
                <w:color w:val="FFFFFF" w:themeColor="background1"/>
              </w:rPr>
              <w:t>Package Name:</w:t>
            </w:r>
            <w:r w:rsidR="00475CD0" w:rsidRPr="00861AD0">
              <w:rPr>
                <w:rFonts w:cs="Arial"/>
                <w:b/>
                <w:color w:val="FFFFFF" w:themeColor="background1"/>
              </w:rPr>
              <w:t xml:space="preserve"> Influencer</w:t>
            </w:r>
          </w:p>
        </w:tc>
      </w:tr>
      <w:tr w:rsidR="003E4BDF" w:rsidRPr="00861AD0" w14:paraId="0D265C6A" w14:textId="77777777" w:rsidTr="00072673">
        <w:trPr>
          <w:trHeight w:val="340"/>
        </w:trPr>
        <w:tc>
          <w:tcPr>
            <w:tcW w:w="1464" w:type="dxa"/>
            <w:shd w:val="clear" w:color="auto" w:fill="4BACC6" w:themeFill="accent5"/>
          </w:tcPr>
          <w:p w14:paraId="68F99AFE" w14:textId="77777777" w:rsidR="00660516" w:rsidRPr="00861AD0" w:rsidRDefault="00660516" w:rsidP="00E11926">
            <w:pPr>
              <w:pStyle w:val="BodyText2"/>
              <w:tabs>
                <w:tab w:val="left" w:pos="540"/>
              </w:tabs>
              <w:spacing w:before="60" w:after="60"/>
              <w:rPr>
                <w:rFonts w:cs="Arial"/>
                <w:b/>
                <w:color w:val="FFFFFF" w:themeColor="background1"/>
                <w:szCs w:val="22"/>
              </w:rPr>
            </w:pPr>
            <w:r w:rsidRPr="00861AD0">
              <w:rPr>
                <w:rFonts w:cs="Arial"/>
                <w:b/>
                <w:color w:val="FFFFFF" w:themeColor="background1"/>
                <w:szCs w:val="22"/>
              </w:rPr>
              <w:t>Use Case Id</w:t>
            </w:r>
          </w:p>
        </w:tc>
        <w:tc>
          <w:tcPr>
            <w:tcW w:w="5448" w:type="dxa"/>
            <w:shd w:val="clear" w:color="auto" w:fill="4BACC6" w:themeFill="accent5"/>
          </w:tcPr>
          <w:p w14:paraId="4ABBE062" w14:textId="77777777" w:rsidR="00660516" w:rsidRPr="00861AD0" w:rsidRDefault="00660516" w:rsidP="00E11926">
            <w:pPr>
              <w:pStyle w:val="BodyText2"/>
              <w:tabs>
                <w:tab w:val="left" w:pos="540"/>
              </w:tabs>
              <w:spacing w:before="60" w:after="60"/>
              <w:rPr>
                <w:rFonts w:cs="Arial"/>
                <w:b/>
                <w:color w:val="FFFFFF" w:themeColor="background1"/>
                <w:szCs w:val="22"/>
              </w:rPr>
            </w:pPr>
            <w:r w:rsidRPr="00861AD0">
              <w:rPr>
                <w:rFonts w:cs="Arial"/>
                <w:b/>
                <w:color w:val="FFFFFF" w:themeColor="background1"/>
                <w:szCs w:val="22"/>
              </w:rPr>
              <w:t>Use Case Name</w:t>
            </w:r>
          </w:p>
        </w:tc>
        <w:tc>
          <w:tcPr>
            <w:tcW w:w="1843" w:type="dxa"/>
            <w:shd w:val="clear" w:color="auto" w:fill="4BACC6" w:themeFill="accent5"/>
          </w:tcPr>
          <w:p w14:paraId="249BEED6" w14:textId="77777777" w:rsidR="00660516" w:rsidRPr="00861AD0" w:rsidRDefault="00660516" w:rsidP="00E11926">
            <w:pPr>
              <w:pStyle w:val="BodyText2"/>
              <w:tabs>
                <w:tab w:val="left" w:pos="540"/>
              </w:tabs>
              <w:spacing w:before="60" w:after="60"/>
              <w:rPr>
                <w:rFonts w:cs="Arial"/>
                <w:b/>
                <w:color w:val="FFFFFF" w:themeColor="background1"/>
                <w:szCs w:val="22"/>
              </w:rPr>
            </w:pPr>
            <w:r w:rsidRPr="00861AD0">
              <w:rPr>
                <w:rFonts w:cs="Arial"/>
                <w:b/>
                <w:color w:val="FFFFFF" w:themeColor="background1"/>
                <w:szCs w:val="22"/>
              </w:rPr>
              <w:t>Actors</w:t>
            </w:r>
          </w:p>
        </w:tc>
      </w:tr>
      <w:tr w:rsidR="00660516" w:rsidRPr="00861AD0" w14:paraId="79B2DFF4" w14:textId="77777777" w:rsidTr="001C4818">
        <w:trPr>
          <w:cantSplit/>
          <w:trHeight w:val="113"/>
        </w:trPr>
        <w:tc>
          <w:tcPr>
            <w:tcW w:w="1464" w:type="dxa"/>
          </w:tcPr>
          <w:p w14:paraId="13B40BBA" w14:textId="77777777" w:rsidR="00660516" w:rsidRPr="00861AD0" w:rsidRDefault="00660516" w:rsidP="00B803CE">
            <w:pPr>
              <w:pStyle w:val="BodyText2"/>
              <w:tabs>
                <w:tab w:val="left" w:pos="540"/>
              </w:tabs>
              <w:rPr>
                <w:rFonts w:cs="Arial"/>
                <w:szCs w:val="22"/>
              </w:rPr>
            </w:pPr>
            <w:r w:rsidRPr="00861AD0">
              <w:rPr>
                <w:rFonts w:cs="Arial"/>
                <w:szCs w:val="22"/>
              </w:rPr>
              <w:lastRenderedPageBreak/>
              <w:t>B0100</w:t>
            </w:r>
          </w:p>
        </w:tc>
        <w:tc>
          <w:tcPr>
            <w:tcW w:w="5448" w:type="dxa"/>
          </w:tcPr>
          <w:p w14:paraId="7D32A167" w14:textId="4A0B70DB" w:rsidR="00660516" w:rsidRPr="00861AD0" w:rsidRDefault="00475CD0" w:rsidP="00B803CE">
            <w:pPr>
              <w:pStyle w:val="BodyText2"/>
              <w:tabs>
                <w:tab w:val="left" w:pos="540"/>
              </w:tabs>
              <w:rPr>
                <w:rFonts w:cs="Arial"/>
                <w:szCs w:val="22"/>
              </w:rPr>
            </w:pPr>
            <w:r w:rsidRPr="00861AD0">
              <w:rPr>
                <w:rFonts w:cs="Arial"/>
                <w:szCs w:val="22"/>
              </w:rPr>
              <w:t xml:space="preserve">Add </w:t>
            </w:r>
            <w:r w:rsidR="00050662" w:rsidRPr="00861AD0">
              <w:rPr>
                <w:rFonts w:cs="Arial"/>
                <w:szCs w:val="22"/>
              </w:rPr>
              <w:t>Petal</w:t>
            </w:r>
          </w:p>
        </w:tc>
        <w:tc>
          <w:tcPr>
            <w:tcW w:w="1843" w:type="dxa"/>
          </w:tcPr>
          <w:p w14:paraId="1A66ED86" w14:textId="0927A0AF" w:rsidR="00660516" w:rsidRPr="00861AD0" w:rsidRDefault="008C6408" w:rsidP="00B803CE">
            <w:pPr>
              <w:pStyle w:val="BodyText2"/>
              <w:tabs>
                <w:tab w:val="left" w:pos="540"/>
              </w:tabs>
              <w:rPr>
                <w:rFonts w:cs="Arial"/>
                <w:szCs w:val="22"/>
              </w:rPr>
            </w:pPr>
            <w:r w:rsidRPr="00861AD0">
              <w:rPr>
                <w:rFonts w:cs="Arial"/>
                <w:szCs w:val="22"/>
              </w:rPr>
              <w:t>Influencer</w:t>
            </w:r>
          </w:p>
        </w:tc>
      </w:tr>
      <w:tr w:rsidR="00660516" w:rsidRPr="00861AD0" w14:paraId="5F74963B" w14:textId="77777777" w:rsidTr="001C4818">
        <w:trPr>
          <w:cantSplit/>
          <w:trHeight w:val="113"/>
        </w:trPr>
        <w:tc>
          <w:tcPr>
            <w:tcW w:w="1464" w:type="dxa"/>
            <w:tcBorders>
              <w:top w:val="single" w:sz="4" w:space="0" w:color="auto"/>
              <w:left w:val="single" w:sz="4" w:space="0" w:color="auto"/>
              <w:bottom w:val="single" w:sz="4" w:space="0" w:color="auto"/>
              <w:right w:val="single" w:sz="4" w:space="0" w:color="auto"/>
            </w:tcBorders>
          </w:tcPr>
          <w:p w14:paraId="5E468F45" w14:textId="77777777" w:rsidR="00660516" w:rsidRPr="00861AD0" w:rsidRDefault="00660516" w:rsidP="00B803CE">
            <w:pPr>
              <w:pStyle w:val="BodyText2"/>
              <w:tabs>
                <w:tab w:val="left" w:pos="540"/>
              </w:tabs>
              <w:rPr>
                <w:rFonts w:cs="Arial"/>
                <w:szCs w:val="22"/>
              </w:rPr>
            </w:pPr>
            <w:r w:rsidRPr="00861AD0">
              <w:rPr>
                <w:rFonts w:cs="Arial"/>
                <w:szCs w:val="22"/>
              </w:rPr>
              <w:t>B0200</w:t>
            </w:r>
          </w:p>
        </w:tc>
        <w:tc>
          <w:tcPr>
            <w:tcW w:w="5448" w:type="dxa"/>
            <w:tcBorders>
              <w:top w:val="single" w:sz="4" w:space="0" w:color="auto"/>
              <w:left w:val="single" w:sz="4" w:space="0" w:color="auto"/>
              <w:bottom w:val="single" w:sz="4" w:space="0" w:color="auto"/>
              <w:right w:val="single" w:sz="4" w:space="0" w:color="auto"/>
            </w:tcBorders>
          </w:tcPr>
          <w:p w14:paraId="53F33F2E" w14:textId="6A140B69" w:rsidR="00660516" w:rsidRPr="00861AD0" w:rsidRDefault="00475CD0" w:rsidP="00B803CE">
            <w:pPr>
              <w:pStyle w:val="BodyText2"/>
              <w:tabs>
                <w:tab w:val="left" w:pos="540"/>
              </w:tabs>
              <w:rPr>
                <w:rFonts w:cs="Arial"/>
                <w:szCs w:val="22"/>
              </w:rPr>
            </w:pPr>
            <w:r w:rsidRPr="00861AD0">
              <w:rPr>
                <w:rFonts w:cs="Arial"/>
                <w:szCs w:val="22"/>
              </w:rPr>
              <w:t>View Addition Outcome</w:t>
            </w:r>
          </w:p>
        </w:tc>
        <w:tc>
          <w:tcPr>
            <w:tcW w:w="1843" w:type="dxa"/>
            <w:tcBorders>
              <w:top w:val="single" w:sz="4" w:space="0" w:color="auto"/>
              <w:left w:val="single" w:sz="4" w:space="0" w:color="auto"/>
              <w:bottom w:val="single" w:sz="4" w:space="0" w:color="auto"/>
              <w:right w:val="single" w:sz="4" w:space="0" w:color="auto"/>
            </w:tcBorders>
          </w:tcPr>
          <w:p w14:paraId="35CB9DE1" w14:textId="0354748D" w:rsidR="00660516" w:rsidRPr="00861AD0" w:rsidRDefault="008C6408" w:rsidP="00B803CE">
            <w:pPr>
              <w:pStyle w:val="BodyText2"/>
              <w:tabs>
                <w:tab w:val="left" w:pos="540"/>
              </w:tabs>
              <w:rPr>
                <w:rFonts w:cs="Arial"/>
                <w:szCs w:val="22"/>
              </w:rPr>
            </w:pPr>
            <w:r w:rsidRPr="00861AD0">
              <w:rPr>
                <w:rFonts w:cs="Arial"/>
                <w:szCs w:val="22"/>
              </w:rPr>
              <w:t>Influencer</w:t>
            </w:r>
          </w:p>
        </w:tc>
      </w:tr>
      <w:tr w:rsidR="00660516" w:rsidRPr="00861AD0" w14:paraId="74C7421F" w14:textId="77777777" w:rsidTr="001C4818">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B438F1" w14:textId="77777777" w:rsidR="00660516" w:rsidRPr="00861AD0" w:rsidRDefault="00660516" w:rsidP="00B803CE">
            <w:pPr>
              <w:pStyle w:val="BodyText2"/>
              <w:tabs>
                <w:tab w:val="left" w:pos="540"/>
              </w:tabs>
              <w:rPr>
                <w:rFonts w:cs="Arial"/>
                <w:szCs w:val="22"/>
              </w:rPr>
            </w:pPr>
            <w:r w:rsidRPr="00861AD0">
              <w:rPr>
                <w:rFonts w:cs="Arial"/>
                <w:szCs w:val="22"/>
              </w:rPr>
              <w:t>B0300</w:t>
            </w:r>
          </w:p>
        </w:tc>
        <w:tc>
          <w:tcPr>
            <w:tcW w:w="5448" w:type="dxa"/>
            <w:tcBorders>
              <w:top w:val="single" w:sz="4" w:space="0" w:color="auto"/>
              <w:left w:val="single" w:sz="4" w:space="0" w:color="auto"/>
              <w:bottom w:val="single" w:sz="4" w:space="0" w:color="auto"/>
              <w:right w:val="single" w:sz="4" w:space="0" w:color="auto"/>
            </w:tcBorders>
          </w:tcPr>
          <w:p w14:paraId="1AF9316C" w14:textId="77777777" w:rsidR="00660516" w:rsidRPr="00861AD0" w:rsidRDefault="00660516" w:rsidP="00B803CE">
            <w:pPr>
              <w:pStyle w:val="BodyText2"/>
              <w:tabs>
                <w:tab w:val="left" w:pos="540"/>
              </w:tabs>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14:paraId="64E9B4BA" w14:textId="77777777" w:rsidR="00660516" w:rsidRPr="00861AD0" w:rsidRDefault="00660516" w:rsidP="00B803CE">
            <w:pPr>
              <w:pStyle w:val="BodyText2"/>
              <w:tabs>
                <w:tab w:val="left" w:pos="540"/>
              </w:tabs>
              <w:rPr>
                <w:rFonts w:cs="Arial"/>
                <w:szCs w:val="22"/>
              </w:rPr>
            </w:pPr>
          </w:p>
        </w:tc>
      </w:tr>
      <w:tr w:rsidR="00660516" w:rsidRPr="00861AD0" w14:paraId="7D34CB3A" w14:textId="77777777" w:rsidTr="001C4818">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B409773" w14:textId="77777777" w:rsidR="00660516" w:rsidRPr="00861AD0" w:rsidRDefault="00660516" w:rsidP="00B803CE">
            <w:pPr>
              <w:pStyle w:val="BodyText2"/>
              <w:tabs>
                <w:tab w:val="left" w:pos="540"/>
              </w:tabs>
              <w:rPr>
                <w:rFonts w:cs="Arial"/>
                <w:szCs w:val="22"/>
              </w:rPr>
            </w:pPr>
            <w:r w:rsidRPr="00861AD0">
              <w:rPr>
                <w:rFonts w:cs="Arial"/>
                <w:szCs w:val="22"/>
              </w:rPr>
              <w:t>B0400</w:t>
            </w:r>
          </w:p>
        </w:tc>
        <w:tc>
          <w:tcPr>
            <w:tcW w:w="5448" w:type="dxa"/>
            <w:tcBorders>
              <w:top w:val="single" w:sz="4" w:space="0" w:color="auto"/>
              <w:left w:val="single" w:sz="4" w:space="0" w:color="auto"/>
              <w:bottom w:val="single" w:sz="4" w:space="0" w:color="auto"/>
              <w:right w:val="single" w:sz="4" w:space="0" w:color="auto"/>
            </w:tcBorders>
          </w:tcPr>
          <w:p w14:paraId="17FED7BE" w14:textId="77777777" w:rsidR="00660516" w:rsidRPr="00861AD0" w:rsidRDefault="00660516" w:rsidP="00B803CE">
            <w:pPr>
              <w:pStyle w:val="BodyText2"/>
              <w:tabs>
                <w:tab w:val="left" w:pos="540"/>
              </w:tabs>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14:paraId="26A75A02" w14:textId="77777777" w:rsidR="00660516" w:rsidRPr="00861AD0" w:rsidRDefault="00660516" w:rsidP="00B803CE">
            <w:pPr>
              <w:pStyle w:val="BodyText2"/>
              <w:tabs>
                <w:tab w:val="left" w:pos="540"/>
              </w:tabs>
              <w:rPr>
                <w:rFonts w:cs="Arial"/>
                <w:szCs w:val="22"/>
              </w:rPr>
            </w:pPr>
          </w:p>
        </w:tc>
      </w:tr>
      <w:tr w:rsidR="00660516" w:rsidRPr="00861AD0" w14:paraId="5425B330" w14:textId="77777777" w:rsidTr="001C4818">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310CD3CA" w14:textId="77777777" w:rsidR="00660516" w:rsidRPr="00861AD0" w:rsidRDefault="00660516" w:rsidP="00E11926">
            <w:pPr>
              <w:pStyle w:val="BodyText2"/>
              <w:tabs>
                <w:tab w:val="left" w:pos="540"/>
              </w:tabs>
              <w:spacing w:before="60" w:after="60"/>
              <w:rPr>
                <w:rFonts w:cs="Arial"/>
                <w:b/>
                <w:szCs w:val="22"/>
              </w:rPr>
            </w:pPr>
            <w:r w:rsidRPr="00861AD0">
              <w:rPr>
                <w:rFonts w:cs="Arial"/>
                <w:b/>
                <w:szCs w:val="22"/>
              </w:rPr>
              <w:t>Queries/Reports</w:t>
            </w:r>
          </w:p>
        </w:tc>
      </w:tr>
      <w:tr w:rsidR="00660516" w:rsidRPr="00861AD0" w14:paraId="2DF66282" w14:textId="77777777" w:rsidTr="001C4818">
        <w:trPr>
          <w:cantSplit/>
          <w:trHeight w:val="113"/>
        </w:trPr>
        <w:tc>
          <w:tcPr>
            <w:tcW w:w="1464" w:type="dxa"/>
            <w:tcBorders>
              <w:top w:val="single" w:sz="4" w:space="0" w:color="auto"/>
              <w:left w:val="single" w:sz="4" w:space="0" w:color="auto"/>
              <w:bottom w:val="single" w:sz="4" w:space="0" w:color="auto"/>
              <w:right w:val="single" w:sz="4" w:space="0" w:color="auto"/>
            </w:tcBorders>
          </w:tcPr>
          <w:p w14:paraId="45582B3A" w14:textId="77777777" w:rsidR="00660516" w:rsidRPr="00861AD0" w:rsidRDefault="00660516" w:rsidP="00172B61">
            <w:pPr>
              <w:pStyle w:val="BodyText2"/>
              <w:tabs>
                <w:tab w:val="left" w:pos="540"/>
              </w:tabs>
              <w:rPr>
                <w:rFonts w:cs="Arial"/>
                <w:szCs w:val="22"/>
              </w:rPr>
            </w:pPr>
            <w:r w:rsidRPr="00861AD0">
              <w:rPr>
                <w:rFonts w:cs="Arial"/>
                <w:szCs w:val="22"/>
              </w:rPr>
              <w:t>B0</w:t>
            </w:r>
            <w:r w:rsidR="00172B61" w:rsidRPr="00861AD0">
              <w:rPr>
                <w:rFonts w:cs="Arial"/>
                <w:szCs w:val="22"/>
              </w:rPr>
              <w:t>6</w:t>
            </w:r>
            <w:r w:rsidRPr="00861AD0">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627F3466" w14:textId="77777777" w:rsidR="00660516" w:rsidRPr="00861AD0" w:rsidRDefault="00660516" w:rsidP="00E11926">
            <w:pPr>
              <w:pStyle w:val="BodyText2"/>
              <w:tabs>
                <w:tab w:val="left" w:pos="540"/>
              </w:tabs>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14:paraId="450A0F36" w14:textId="77777777" w:rsidR="00660516" w:rsidRPr="00861AD0" w:rsidRDefault="00660516" w:rsidP="00E11926">
            <w:pPr>
              <w:pStyle w:val="BodyText2"/>
              <w:tabs>
                <w:tab w:val="left" w:pos="540"/>
              </w:tabs>
              <w:rPr>
                <w:rFonts w:cs="Arial"/>
                <w:szCs w:val="22"/>
              </w:rPr>
            </w:pPr>
          </w:p>
        </w:tc>
      </w:tr>
      <w:tr w:rsidR="00660516" w:rsidRPr="00861AD0" w14:paraId="5DB1859F" w14:textId="77777777" w:rsidTr="001C4818">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02DF189" w14:textId="77777777" w:rsidR="00660516" w:rsidRPr="00861AD0" w:rsidRDefault="00660516" w:rsidP="00172B61">
            <w:pPr>
              <w:pStyle w:val="BodyText2"/>
              <w:tabs>
                <w:tab w:val="left" w:pos="540"/>
              </w:tabs>
              <w:rPr>
                <w:rFonts w:cs="Arial"/>
                <w:szCs w:val="22"/>
              </w:rPr>
            </w:pPr>
            <w:r w:rsidRPr="00861AD0">
              <w:rPr>
                <w:rFonts w:cs="Arial"/>
                <w:szCs w:val="22"/>
              </w:rPr>
              <w:t>B0</w:t>
            </w:r>
            <w:r w:rsidR="00172B61" w:rsidRPr="00861AD0">
              <w:rPr>
                <w:rFonts w:cs="Arial"/>
                <w:szCs w:val="22"/>
              </w:rPr>
              <w:t>7</w:t>
            </w:r>
            <w:r w:rsidRPr="00861AD0">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980C94" w14:textId="77777777" w:rsidR="00660516" w:rsidRPr="00861AD0" w:rsidRDefault="00660516" w:rsidP="00E11926">
            <w:pPr>
              <w:pStyle w:val="BodyText2"/>
              <w:tabs>
                <w:tab w:val="left" w:pos="540"/>
              </w:tabs>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14:paraId="2D27749D" w14:textId="77777777" w:rsidR="00660516" w:rsidRPr="00861AD0" w:rsidRDefault="00660516" w:rsidP="00E11926">
            <w:pPr>
              <w:pStyle w:val="BodyText2"/>
              <w:tabs>
                <w:tab w:val="left" w:pos="540"/>
              </w:tabs>
              <w:rPr>
                <w:rFonts w:cs="Arial"/>
                <w:szCs w:val="22"/>
              </w:rPr>
            </w:pPr>
          </w:p>
        </w:tc>
      </w:tr>
    </w:tbl>
    <w:p w14:paraId="7E6015C0" w14:textId="63136610" w:rsidR="00172B61" w:rsidRPr="00861AD0" w:rsidRDefault="00172B61" w:rsidP="00172B61"/>
    <w:p w14:paraId="7A3F5584" w14:textId="70C51B96" w:rsidR="0008310D" w:rsidRPr="00861AD0" w:rsidRDefault="0008310D" w:rsidP="00172B61"/>
    <w:p w14:paraId="54C02EA5" w14:textId="11DB7FBA" w:rsidR="0008310D" w:rsidRPr="00861AD0" w:rsidRDefault="0008310D" w:rsidP="00172B61"/>
    <w:p w14:paraId="2CBFBE37" w14:textId="194364F1" w:rsidR="0008310D" w:rsidRPr="00861AD0" w:rsidRDefault="0008310D" w:rsidP="00172B61"/>
    <w:p w14:paraId="49841F8E" w14:textId="6F281275" w:rsidR="0008310D" w:rsidRPr="00861AD0" w:rsidRDefault="0008310D" w:rsidP="00172B61"/>
    <w:p w14:paraId="6F58FA34" w14:textId="77777777" w:rsidR="00016814" w:rsidRPr="00861AD0" w:rsidRDefault="00016814" w:rsidP="00172B61"/>
    <w:p w14:paraId="07711FBA" w14:textId="77777777" w:rsidR="0008310D" w:rsidRPr="00861AD0" w:rsidRDefault="0008310D" w:rsidP="00172B6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3E4BDF" w:rsidRPr="00861AD0" w14:paraId="000EF615" w14:textId="77777777" w:rsidTr="00072673">
        <w:trPr>
          <w:trHeight w:val="340"/>
        </w:trPr>
        <w:tc>
          <w:tcPr>
            <w:tcW w:w="8755" w:type="dxa"/>
            <w:gridSpan w:val="3"/>
            <w:shd w:val="clear" w:color="auto" w:fill="4BACC6" w:themeFill="accent5"/>
          </w:tcPr>
          <w:p w14:paraId="472F63A8" w14:textId="37F81B3D" w:rsidR="00172B61" w:rsidRPr="00861AD0" w:rsidRDefault="00172B61" w:rsidP="00172B61">
            <w:pPr>
              <w:pStyle w:val="BodyText2"/>
              <w:tabs>
                <w:tab w:val="left" w:pos="540"/>
              </w:tabs>
              <w:spacing w:before="60" w:after="60"/>
              <w:rPr>
                <w:rFonts w:cs="Arial"/>
                <w:color w:val="FFFFFF" w:themeColor="background1"/>
              </w:rPr>
            </w:pPr>
            <w:r w:rsidRPr="00861AD0">
              <w:rPr>
                <w:rFonts w:cs="Arial"/>
                <w:b/>
                <w:color w:val="FFFFFF" w:themeColor="background1"/>
              </w:rPr>
              <w:t xml:space="preserve">Package Name: </w:t>
            </w:r>
            <w:r w:rsidR="0033561A" w:rsidRPr="00861AD0">
              <w:rPr>
                <w:rFonts w:cs="Arial"/>
                <w:b/>
                <w:color w:val="FFFFFF" w:themeColor="background1"/>
              </w:rPr>
              <w:t>System Operations</w:t>
            </w:r>
          </w:p>
        </w:tc>
      </w:tr>
      <w:tr w:rsidR="003E4BDF" w:rsidRPr="00861AD0" w14:paraId="18C9F4FF" w14:textId="77777777" w:rsidTr="00072673">
        <w:trPr>
          <w:trHeight w:val="340"/>
        </w:trPr>
        <w:tc>
          <w:tcPr>
            <w:tcW w:w="1464" w:type="dxa"/>
            <w:shd w:val="clear" w:color="auto" w:fill="4BACC6" w:themeFill="accent5"/>
          </w:tcPr>
          <w:p w14:paraId="59033322" w14:textId="77777777" w:rsidR="00172B61" w:rsidRPr="00861AD0" w:rsidRDefault="00172B61" w:rsidP="00172B61">
            <w:pPr>
              <w:pStyle w:val="BodyText2"/>
              <w:tabs>
                <w:tab w:val="left" w:pos="540"/>
              </w:tabs>
              <w:spacing w:before="60" w:after="60"/>
              <w:jc w:val="center"/>
              <w:rPr>
                <w:rFonts w:cs="Arial"/>
                <w:b/>
                <w:color w:val="FFFFFF" w:themeColor="background1"/>
              </w:rPr>
            </w:pPr>
            <w:r w:rsidRPr="00861AD0">
              <w:rPr>
                <w:rFonts w:cs="Arial"/>
                <w:b/>
                <w:color w:val="FFFFFF" w:themeColor="background1"/>
              </w:rPr>
              <w:t>Use Case Id</w:t>
            </w:r>
          </w:p>
        </w:tc>
        <w:tc>
          <w:tcPr>
            <w:tcW w:w="5448" w:type="dxa"/>
            <w:shd w:val="clear" w:color="auto" w:fill="4BACC6" w:themeFill="accent5"/>
          </w:tcPr>
          <w:p w14:paraId="6ACD7F55" w14:textId="77777777" w:rsidR="00172B61" w:rsidRPr="00861AD0" w:rsidRDefault="00172B61" w:rsidP="00172B61">
            <w:pPr>
              <w:pStyle w:val="BodyText2"/>
              <w:tabs>
                <w:tab w:val="left" w:pos="540"/>
              </w:tabs>
              <w:spacing w:before="60" w:after="60"/>
              <w:jc w:val="center"/>
              <w:rPr>
                <w:rFonts w:cs="Arial"/>
                <w:b/>
                <w:color w:val="FFFFFF" w:themeColor="background1"/>
              </w:rPr>
            </w:pPr>
            <w:r w:rsidRPr="00861AD0">
              <w:rPr>
                <w:rFonts w:cs="Arial"/>
                <w:b/>
                <w:color w:val="FFFFFF" w:themeColor="background1"/>
              </w:rPr>
              <w:t>Use Case Name</w:t>
            </w:r>
          </w:p>
        </w:tc>
        <w:tc>
          <w:tcPr>
            <w:tcW w:w="1843" w:type="dxa"/>
            <w:shd w:val="clear" w:color="auto" w:fill="4BACC6" w:themeFill="accent5"/>
          </w:tcPr>
          <w:p w14:paraId="689AE181" w14:textId="77777777" w:rsidR="00172B61" w:rsidRPr="00861AD0" w:rsidRDefault="00172B61" w:rsidP="00172B61">
            <w:pPr>
              <w:pStyle w:val="BodyText2"/>
              <w:tabs>
                <w:tab w:val="left" w:pos="540"/>
              </w:tabs>
              <w:spacing w:before="60" w:after="60"/>
              <w:jc w:val="center"/>
              <w:rPr>
                <w:rFonts w:cs="Arial"/>
                <w:b/>
                <w:color w:val="FFFFFF" w:themeColor="background1"/>
              </w:rPr>
            </w:pPr>
            <w:r w:rsidRPr="00861AD0">
              <w:rPr>
                <w:rFonts w:cs="Arial"/>
                <w:b/>
                <w:color w:val="FFFFFF" w:themeColor="background1"/>
              </w:rPr>
              <w:t>Actors</w:t>
            </w:r>
          </w:p>
        </w:tc>
      </w:tr>
      <w:tr w:rsidR="00172B61" w:rsidRPr="00861AD0" w14:paraId="016B7A69" w14:textId="77777777" w:rsidTr="00172B61">
        <w:trPr>
          <w:cantSplit/>
          <w:trHeight w:val="113"/>
        </w:trPr>
        <w:tc>
          <w:tcPr>
            <w:tcW w:w="1464" w:type="dxa"/>
          </w:tcPr>
          <w:p w14:paraId="16C89A07" w14:textId="77777777" w:rsidR="00172B61" w:rsidRPr="00861AD0" w:rsidRDefault="00172B61" w:rsidP="00172B61">
            <w:pPr>
              <w:pStyle w:val="BodyText2"/>
              <w:tabs>
                <w:tab w:val="left" w:pos="540"/>
              </w:tabs>
              <w:rPr>
                <w:rFonts w:cs="Arial"/>
              </w:rPr>
            </w:pPr>
            <w:r w:rsidRPr="00861AD0">
              <w:rPr>
                <w:rFonts w:cs="Arial"/>
              </w:rPr>
              <w:t>C0100</w:t>
            </w:r>
          </w:p>
        </w:tc>
        <w:tc>
          <w:tcPr>
            <w:tcW w:w="5448" w:type="dxa"/>
          </w:tcPr>
          <w:p w14:paraId="28C9CBA5" w14:textId="19CA25C6" w:rsidR="00172B61" w:rsidRPr="00861AD0" w:rsidRDefault="00475CD0" w:rsidP="00172B61">
            <w:pPr>
              <w:pStyle w:val="BodyText2"/>
              <w:tabs>
                <w:tab w:val="left" w:pos="540"/>
              </w:tabs>
              <w:rPr>
                <w:rFonts w:cs="Arial"/>
              </w:rPr>
            </w:pPr>
            <w:r w:rsidRPr="00861AD0">
              <w:rPr>
                <w:rFonts w:cs="Arial"/>
              </w:rPr>
              <w:t>Prompt Blooming Gratitude</w:t>
            </w:r>
          </w:p>
        </w:tc>
        <w:tc>
          <w:tcPr>
            <w:tcW w:w="1843" w:type="dxa"/>
          </w:tcPr>
          <w:p w14:paraId="60964F42" w14:textId="6B1C14BC" w:rsidR="00172B61" w:rsidRPr="00861AD0" w:rsidRDefault="008C6408" w:rsidP="00172B61">
            <w:pPr>
              <w:pStyle w:val="BodyText2"/>
              <w:tabs>
                <w:tab w:val="left" w:pos="540"/>
              </w:tabs>
              <w:rPr>
                <w:rFonts w:cs="Arial"/>
              </w:rPr>
            </w:pPr>
            <w:r w:rsidRPr="00861AD0">
              <w:rPr>
                <w:rFonts w:cs="Arial"/>
              </w:rPr>
              <w:t>Time</w:t>
            </w:r>
          </w:p>
        </w:tc>
      </w:tr>
      <w:tr w:rsidR="00172B61" w:rsidRPr="00861AD0" w14:paraId="70346BB4" w14:textId="77777777" w:rsidTr="00172B61">
        <w:trPr>
          <w:cantSplit/>
          <w:trHeight w:val="113"/>
        </w:trPr>
        <w:tc>
          <w:tcPr>
            <w:tcW w:w="1464" w:type="dxa"/>
          </w:tcPr>
          <w:p w14:paraId="1343C30C" w14:textId="77777777" w:rsidR="00172B61" w:rsidRPr="00861AD0" w:rsidRDefault="00172B61" w:rsidP="00172B61">
            <w:pPr>
              <w:pStyle w:val="BodyText2"/>
              <w:tabs>
                <w:tab w:val="left" w:pos="540"/>
              </w:tabs>
              <w:rPr>
                <w:rFonts w:cs="Arial"/>
              </w:rPr>
            </w:pPr>
            <w:r w:rsidRPr="00861AD0">
              <w:rPr>
                <w:rFonts w:cs="Arial"/>
              </w:rPr>
              <w:t>C0200</w:t>
            </w:r>
          </w:p>
        </w:tc>
        <w:tc>
          <w:tcPr>
            <w:tcW w:w="5448" w:type="dxa"/>
          </w:tcPr>
          <w:p w14:paraId="299E5FFB" w14:textId="582DECB4" w:rsidR="00172B61" w:rsidRPr="00861AD0" w:rsidRDefault="00475CD0" w:rsidP="00172B61">
            <w:pPr>
              <w:pStyle w:val="BodyText2"/>
              <w:tabs>
                <w:tab w:val="left" w:pos="540"/>
              </w:tabs>
              <w:rPr>
                <w:rFonts w:cs="Arial"/>
              </w:rPr>
            </w:pPr>
            <w:r w:rsidRPr="00861AD0">
              <w:rPr>
                <w:rFonts w:cs="Arial"/>
              </w:rPr>
              <w:t>Post Rosebud</w:t>
            </w:r>
          </w:p>
        </w:tc>
        <w:tc>
          <w:tcPr>
            <w:tcW w:w="1843" w:type="dxa"/>
          </w:tcPr>
          <w:p w14:paraId="3BD4DD23" w14:textId="5EE7C135" w:rsidR="00172B61" w:rsidRPr="00861AD0" w:rsidRDefault="008C6408" w:rsidP="00172B61">
            <w:pPr>
              <w:pStyle w:val="BodyText2"/>
              <w:tabs>
                <w:tab w:val="left" w:pos="540"/>
              </w:tabs>
              <w:rPr>
                <w:rFonts w:cs="Arial"/>
              </w:rPr>
            </w:pPr>
            <w:r w:rsidRPr="00861AD0">
              <w:rPr>
                <w:rFonts w:cs="Arial"/>
              </w:rPr>
              <w:t>Time</w:t>
            </w:r>
          </w:p>
        </w:tc>
      </w:tr>
      <w:tr w:rsidR="00172B61" w:rsidRPr="00861AD0" w14:paraId="5AE03C3A" w14:textId="77777777" w:rsidTr="00172B61">
        <w:trPr>
          <w:cantSplit/>
          <w:trHeight w:val="113"/>
        </w:trPr>
        <w:tc>
          <w:tcPr>
            <w:tcW w:w="1464" w:type="dxa"/>
          </w:tcPr>
          <w:p w14:paraId="2614D4C6" w14:textId="77777777" w:rsidR="00172B61" w:rsidRPr="00861AD0" w:rsidRDefault="00172B61" w:rsidP="00172B61">
            <w:pPr>
              <w:pStyle w:val="BodyText2"/>
              <w:tabs>
                <w:tab w:val="left" w:pos="540"/>
              </w:tabs>
              <w:rPr>
                <w:rFonts w:cs="Arial"/>
              </w:rPr>
            </w:pPr>
            <w:r w:rsidRPr="00861AD0">
              <w:rPr>
                <w:rFonts w:cs="Arial"/>
              </w:rPr>
              <w:t>C0300</w:t>
            </w:r>
          </w:p>
        </w:tc>
        <w:tc>
          <w:tcPr>
            <w:tcW w:w="5448" w:type="dxa"/>
          </w:tcPr>
          <w:p w14:paraId="0833777D" w14:textId="77777777" w:rsidR="00172B61" w:rsidRPr="00861AD0" w:rsidRDefault="00172B61" w:rsidP="00172B61">
            <w:pPr>
              <w:pStyle w:val="BodyText2"/>
              <w:tabs>
                <w:tab w:val="left" w:pos="540"/>
              </w:tabs>
              <w:rPr>
                <w:rFonts w:cs="Arial"/>
              </w:rPr>
            </w:pPr>
          </w:p>
        </w:tc>
        <w:tc>
          <w:tcPr>
            <w:tcW w:w="1843" w:type="dxa"/>
          </w:tcPr>
          <w:p w14:paraId="397BBBCB" w14:textId="77777777" w:rsidR="00172B61" w:rsidRPr="00861AD0" w:rsidRDefault="00172B61" w:rsidP="00172B61">
            <w:pPr>
              <w:pStyle w:val="BodyText2"/>
              <w:tabs>
                <w:tab w:val="left" w:pos="540"/>
              </w:tabs>
              <w:rPr>
                <w:rFonts w:cs="Arial"/>
              </w:rPr>
            </w:pPr>
          </w:p>
        </w:tc>
      </w:tr>
      <w:tr w:rsidR="00172B61" w:rsidRPr="00861AD0" w14:paraId="185D66CD" w14:textId="77777777" w:rsidTr="00172B61">
        <w:trPr>
          <w:cantSplit/>
          <w:trHeight w:val="113"/>
        </w:trPr>
        <w:tc>
          <w:tcPr>
            <w:tcW w:w="1464" w:type="dxa"/>
          </w:tcPr>
          <w:p w14:paraId="677362F9" w14:textId="77777777" w:rsidR="00172B61" w:rsidRPr="00861AD0" w:rsidRDefault="00172B61" w:rsidP="00172B61">
            <w:pPr>
              <w:pStyle w:val="BodyText2"/>
              <w:tabs>
                <w:tab w:val="left" w:pos="540"/>
              </w:tabs>
              <w:rPr>
                <w:rFonts w:cs="Arial"/>
              </w:rPr>
            </w:pPr>
            <w:r w:rsidRPr="00861AD0">
              <w:rPr>
                <w:rFonts w:cs="Arial"/>
              </w:rPr>
              <w:t>C0400</w:t>
            </w:r>
          </w:p>
        </w:tc>
        <w:tc>
          <w:tcPr>
            <w:tcW w:w="5448" w:type="dxa"/>
          </w:tcPr>
          <w:p w14:paraId="50A8C57F" w14:textId="77777777" w:rsidR="00172B61" w:rsidRPr="00861AD0" w:rsidRDefault="00172B61" w:rsidP="00172B61">
            <w:pPr>
              <w:pStyle w:val="BodyText2"/>
              <w:tabs>
                <w:tab w:val="left" w:pos="540"/>
              </w:tabs>
              <w:rPr>
                <w:rFonts w:cs="Arial"/>
              </w:rPr>
            </w:pPr>
          </w:p>
        </w:tc>
        <w:tc>
          <w:tcPr>
            <w:tcW w:w="1843" w:type="dxa"/>
          </w:tcPr>
          <w:p w14:paraId="75AD6736" w14:textId="77777777" w:rsidR="00172B61" w:rsidRPr="00861AD0" w:rsidRDefault="00172B61" w:rsidP="00172B61">
            <w:pPr>
              <w:pStyle w:val="BodyText2"/>
              <w:tabs>
                <w:tab w:val="left" w:pos="540"/>
              </w:tabs>
              <w:rPr>
                <w:rFonts w:cs="Arial"/>
              </w:rPr>
            </w:pPr>
          </w:p>
        </w:tc>
      </w:tr>
      <w:tr w:rsidR="00172B61" w:rsidRPr="00861AD0" w14:paraId="4E6EF7F8" w14:textId="77777777" w:rsidTr="00172B61">
        <w:trPr>
          <w:trHeight w:val="325"/>
        </w:trPr>
        <w:tc>
          <w:tcPr>
            <w:tcW w:w="8755" w:type="dxa"/>
            <w:gridSpan w:val="3"/>
          </w:tcPr>
          <w:p w14:paraId="15F761C8" w14:textId="77777777" w:rsidR="00172B61" w:rsidRPr="00861AD0" w:rsidRDefault="00172B61" w:rsidP="00172B61">
            <w:pPr>
              <w:pStyle w:val="BodyText2"/>
              <w:tabs>
                <w:tab w:val="left" w:pos="540"/>
              </w:tabs>
              <w:spacing w:before="60" w:after="60"/>
              <w:rPr>
                <w:rFonts w:cs="Arial"/>
                <w:b/>
              </w:rPr>
            </w:pPr>
            <w:r w:rsidRPr="00861AD0">
              <w:rPr>
                <w:rFonts w:cs="Arial"/>
                <w:b/>
              </w:rPr>
              <w:t>Queries/Reports</w:t>
            </w:r>
          </w:p>
        </w:tc>
      </w:tr>
      <w:tr w:rsidR="00172B61" w:rsidRPr="00861AD0" w14:paraId="4E53E484" w14:textId="77777777" w:rsidTr="00172B61">
        <w:trPr>
          <w:cantSplit/>
          <w:trHeight w:val="113"/>
        </w:trPr>
        <w:tc>
          <w:tcPr>
            <w:tcW w:w="1464" w:type="dxa"/>
          </w:tcPr>
          <w:p w14:paraId="122BB56C" w14:textId="77777777" w:rsidR="00172B61" w:rsidRPr="00861AD0" w:rsidRDefault="00172B61" w:rsidP="00172B61">
            <w:pPr>
              <w:pStyle w:val="BodyText2"/>
              <w:tabs>
                <w:tab w:val="left" w:pos="540"/>
              </w:tabs>
              <w:rPr>
                <w:rFonts w:cs="Arial"/>
              </w:rPr>
            </w:pPr>
            <w:r w:rsidRPr="00861AD0">
              <w:rPr>
                <w:rFonts w:cs="Arial"/>
              </w:rPr>
              <w:t>C0600</w:t>
            </w:r>
          </w:p>
        </w:tc>
        <w:tc>
          <w:tcPr>
            <w:tcW w:w="5448" w:type="dxa"/>
          </w:tcPr>
          <w:p w14:paraId="31DB98EC" w14:textId="77777777" w:rsidR="00172B61" w:rsidRPr="00861AD0" w:rsidRDefault="00172B61" w:rsidP="00172B61">
            <w:pPr>
              <w:pStyle w:val="BodyText2"/>
              <w:tabs>
                <w:tab w:val="left" w:pos="540"/>
              </w:tabs>
              <w:rPr>
                <w:rFonts w:cs="Arial"/>
              </w:rPr>
            </w:pPr>
          </w:p>
        </w:tc>
        <w:tc>
          <w:tcPr>
            <w:tcW w:w="1843" w:type="dxa"/>
          </w:tcPr>
          <w:p w14:paraId="50866169" w14:textId="77777777" w:rsidR="00172B61" w:rsidRPr="00861AD0" w:rsidRDefault="00172B61" w:rsidP="00172B61">
            <w:pPr>
              <w:pStyle w:val="BodyText2"/>
              <w:tabs>
                <w:tab w:val="left" w:pos="540"/>
              </w:tabs>
              <w:rPr>
                <w:rFonts w:cs="Arial"/>
              </w:rPr>
            </w:pPr>
          </w:p>
        </w:tc>
      </w:tr>
      <w:tr w:rsidR="00172B61" w:rsidRPr="00861AD0" w14:paraId="592BCEC7" w14:textId="77777777" w:rsidTr="00172B61">
        <w:trPr>
          <w:cantSplit/>
          <w:trHeight w:val="113"/>
        </w:trPr>
        <w:tc>
          <w:tcPr>
            <w:tcW w:w="1464" w:type="dxa"/>
          </w:tcPr>
          <w:p w14:paraId="037280F6" w14:textId="77777777" w:rsidR="00172B61" w:rsidRPr="00861AD0" w:rsidRDefault="00172B61" w:rsidP="00172B61">
            <w:pPr>
              <w:pStyle w:val="BodyText2"/>
              <w:tabs>
                <w:tab w:val="left" w:pos="540"/>
              </w:tabs>
              <w:rPr>
                <w:rFonts w:cs="Arial"/>
              </w:rPr>
            </w:pPr>
            <w:r w:rsidRPr="00861AD0">
              <w:rPr>
                <w:rFonts w:cs="Arial"/>
              </w:rPr>
              <w:t>C0700</w:t>
            </w:r>
          </w:p>
        </w:tc>
        <w:tc>
          <w:tcPr>
            <w:tcW w:w="5448" w:type="dxa"/>
          </w:tcPr>
          <w:p w14:paraId="5ACA0B26" w14:textId="77777777" w:rsidR="00172B61" w:rsidRPr="00861AD0" w:rsidRDefault="00172B61" w:rsidP="00172B61">
            <w:pPr>
              <w:pStyle w:val="BodyText2"/>
              <w:tabs>
                <w:tab w:val="left" w:pos="540"/>
              </w:tabs>
              <w:rPr>
                <w:rFonts w:cs="Arial"/>
              </w:rPr>
            </w:pPr>
          </w:p>
        </w:tc>
        <w:tc>
          <w:tcPr>
            <w:tcW w:w="1843" w:type="dxa"/>
          </w:tcPr>
          <w:p w14:paraId="141A89F9" w14:textId="77777777" w:rsidR="00172B61" w:rsidRPr="00861AD0" w:rsidRDefault="00172B61" w:rsidP="00172B61">
            <w:pPr>
              <w:pStyle w:val="BodyText2"/>
              <w:tabs>
                <w:tab w:val="left" w:pos="540"/>
              </w:tabs>
              <w:rPr>
                <w:rFonts w:cs="Arial"/>
              </w:rPr>
            </w:pPr>
          </w:p>
        </w:tc>
      </w:tr>
    </w:tbl>
    <w:p w14:paraId="00A8806A" w14:textId="7E17D231" w:rsidR="00172B61" w:rsidRPr="00861AD0" w:rsidRDefault="00172B61" w:rsidP="00172B61"/>
    <w:p w14:paraId="72E78AFF" w14:textId="37CC59BD" w:rsidR="00475CD0" w:rsidRPr="00861AD0" w:rsidRDefault="00475CD0" w:rsidP="00172B6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475CD0" w:rsidRPr="00861AD0" w14:paraId="75A21C1F" w14:textId="77777777" w:rsidTr="00441E57">
        <w:trPr>
          <w:trHeight w:val="340"/>
        </w:trPr>
        <w:tc>
          <w:tcPr>
            <w:tcW w:w="8755" w:type="dxa"/>
            <w:gridSpan w:val="3"/>
            <w:shd w:val="clear" w:color="auto" w:fill="4BACC6" w:themeFill="accent5"/>
          </w:tcPr>
          <w:p w14:paraId="2995DF3E" w14:textId="6B470AE9" w:rsidR="00475CD0" w:rsidRPr="00861AD0" w:rsidRDefault="00475CD0" w:rsidP="00441E57">
            <w:pPr>
              <w:pStyle w:val="BodyText2"/>
              <w:tabs>
                <w:tab w:val="left" w:pos="540"/>
              </w:tabs>
              <w:spacing w:before="60" w:after="60"/>
              <w:rPr>
                <w:rFonts w:cs="Arial"/>
                <w:color w:val="FFFFFF" w:themeColor="background1"/>
              </w:rPr>
            </w:pPr>
            <w:r w:rsidRPr="00861AD0">
              <w:rPr>
                <w:rFonts w:cs="Arial"/>
                <w:b/>
                <w:color w:val="FFFFFF" w:themeColor="background1"/>
              </w:rPr>
              <w:t>Package Name: Admin</w:t>
            </w:r>
          </w:p>
        </w:tc>
      </w:tr>
      <w:tr w:rsidR="00475CD0" w:rsidRPr="00861AD0" w14:paraId="576EAB6C" w14:textId="77777777" w:rsidTr="00441E57">
        <w:trPr>
          <w:trHeight w:val="340"/>
        </w:trPr>
        <w:tc>
          <w:tcPr>
            <w:tcW w:w="1464" w:type="dxa"/>
            <w:shd w:val="clear" w:color="auto" w:fill="4BACC6" w:themeFill="accent5"/>
          </w:tcPr>
          <w:p w14:paraId="671DBFDB" w14:textId="77777777" w:rsidR="00475CD0" w:rsidRPr="00861AD0" w:rsidRDefault="00475CD0" w:rsidP="00441E57">
            <w:pPr>
              <w:pStyle w:val="BodyText2"/>
              <w:tabs>
                <w:tab w:val="left" w:pos="540"/>
              </w:tabs>
              <w:spacing w:before="60" w:after="60"/>
              <w:jc w:val="center"/>
              <w:rPr>
                <w:rFonts w:cs="Arial"/>
                <w:b/>
                <w:color w:val="FFFFFF" w:themeColor="background1"/>
              </w:rPr>
            </w:pPr>
            <w:r w:rsidRPr="00861AD0">
              <w:rPr>
                <w:rFonts w:cs="Arial"/>
                <w:b/>
                <w:color w:val="FFFFFF" w:themeColor="background1"/>
              </w:rPr>
              <w:t>Use Case Id</w:t>
            </w:r>
          </w:p>
        </w:tc>
        <w:tc>
          <w:tcPr>
            <w:tcW w:w="5448" w:type="dxa"/>
            <w:shd w:val="clear" w:color="auto" w:fill="4BACC6" w:themeFill="accent5"/>
          </w:tcPr>
          <w:p w14:paraId="7B56124A" w14:textId="77777777" w:rsidR="00475CD0" w:rsidRPr="00861AD0" w:rsidRDefault="00475CD0" w:rsidP="00441E57">
            <w:pPr>
              <w:pStyle w:val="BodyText2"/>
              <w:tabs>
                <w:tab w:val="left" w:pos="540"/>
              </w:tabs>
              <w:spacing w:before="60" w:after="60"/>
              <w:jc w:val="center"/>
              <w:rPr>
                <w:rFonts w:cs="Arial"/>
                <w:b/>
                <w:color w:val="FFFFFF" w:themeColor="background1"/>
              </w:rPr>
            </w:pPr>
            <w:r w:rsidRPr="00861AD0">
              <w:rPr>
                <w:rFonts w:cs="Arial"/>
                <w:b/>
                <w:color w:val="FFFFFF" w:themeColor="background1"/>
              </w:rPr>
              <w:t>Use Case Name</w:t>
            </w:r>
          </w:p>
        </w:tc>
        <w:tc>
          <w:tcPr>
            <w:tcW w:w="1843" w:type="dxa"/>
            <w:shd w:val="clear" w:color="auto" w:fill="4BACC6" w:themeFill="accent5"/>
          </w:tcPr>
          <w:p w14:paraId="3008AA01" w14:textId="77777777" w:rsidR="00475CD0" w:rsidRPr="00861AD0" w:rsidRDefault="00475CD0" w:rsidP="00441E57">
            <w:pPr>
              <w:pStyle w:val="BodyText2"/>
              <w:tabs>
                <w:tab w:val="left" w:pos="540"/>
              </w:tabs>
              <w:spacing w:before="60" w:after="60"/>
              <w:jc w:val="center"/>
              <w:rPr>
                <w:rFonts w:cs="Arial"/>
                <w:b/>
                <w:color w:val="FFFFFF" w:themeColor="background1"/>
              </w:rPr>
            </w:pPr>
            <w:r w:rsidRPr="00861AD0">
              <w:rPr>
                <w:rFonts w:cs="Arial"/>
                <w:b/>
                <w:color w:val="FFFFFF" w:themeColor="background1"/>
              </w:rPr>
              <w:t>Actors</w:t>
            </w:r>
          </w:p>
        </w:tc>
      </w:tr>
      <w:tr w:rsidR="00475CD0" w:rsidRPr="00861AD0" w14:paraId="736406F9" w14:textId="77777777" w:rsidTr="00441E57">
        <w:trPr>
          <w:cantSplit/>
          <w:trHeight w:val="113"/>
        </w:trPr>
        <w:tc>
          <w:tcPr>
            <w:tcW w:w="1464" w:type="dxa"/>
          </w:tcPr>
          <w:p w14:paraId="4BB33DE1" w14:textId="3A7A5E2A" w:rsidR="00475CD0" w:rsidRPr="00861AD0" w:rsidRDefault="00475CD0" w:rsidP="00441E57">
            <w:pPr>
              <w:pStyle w:val="BodyText2"/>
              <w:tabs>
                <w:tab w:val="left" w:pos="540"/>
              </w:tabs>
              <w:rPr>
                <w:rFonts w:cs="Arial"/>
              </w:rPr>
            </w:pPr>
            <w:r w:rsidRPr="00861AD0">
              <w:rPr>
                <w:rFonts w:cs="Arial"/>
              </w:rPr>
              <w:t>D0100</w:t>
            </w:r>
          </w:p>
        </w:tc>
        <w:tc>
          <w:tcPr>
            <w:tcW w:w="5448" w:type="dxa"/>
          </w:tcPr>
          <w:p w14:paraId="3659ACF1" w14:textId="43958937" w:rsidR="00475CD0" w:rsidRPr="00861AD0" w:rsidRDefault="00531A14" w:rsidP="00441E57">
            <w:pPr>
              <w:pStyle w:val="BodyText2"/>
              <w:tabs>
                <w:tab w:val="left" w:pos="540"/>
              </w:tabs>
              <w:rPr>
                <w:rFonts w:cs="Arial"/>
              </w:rPr>
            </w:pPr>
            <w:r w:rsidRPr="00861AD0">
              <w:rPr>
                <w:rFonts w:cs="Arial"/>
              </w:rPr>
              <w:t>View Application</w:t>
            </w:r>
          </w:p>
        </w:tc>
        <w:tc>
          <w:tcPr>
            <w:tcW w:w="1843" w:type="dxa"/>
          </w:tcPr>
          <w:p w14:paraId="294C68FA" w14:textId="3E94FDBB" w:rsidR="00475CD0" w:rsidRPr="00861AD0" w:rsidRDefault="0033561A" w:rsidP="00441E57">
            <w:pPr>
              <w:pStyle w:val="BodyText2"/>
              <w:tabs>
                <w:tab w:val="left" w:pos="540"/>
              </w:tabs>
              <w:rPr>
                <w:rFonts w:cs="Arial"/>
              </w:rPr>
            </w:pPr>
            <w:r w:rsidRPr="00861AD0">
              <w:rPr>
                <w:rFonts w:cs="Arial"/>
              </w:rPr>
              <w:t>Admin</w:t>
            </w:r>
          </w:p>
        </w:tc>
      </w:tr>
      <w:tr w:rsidR="00475CD0" w:rsidRPr="00861AD0" w14:paraId="1CDEB85F" w14:textId="77777777" w:rsidTr="00441E57">
        <w:trPr>
          <w:cantSplit/>
          <w:trHeight w:val="113"/>
        </w:trPr>
        <w:tc>
          <w:tcPr>
            <w:tcW w:w="1464" w:type="dxa"/>
          </w:tcPr>
          <w:p w14:paraId="5F6C7B96" w14:textId="2B7B7593" w:rsidR="00475CD0" w:rsidRPr="00861AD0" w:rsidRDefault="00475CD0" w:rsidP="00441E57">
            <w:pPr>
              <w:pStyle w:val="BodyText2"/>
              <w:tabs>
                <w:tab w:val="left" w:pos="540"/>
              </w:tabs>
              <w:rPr>
                <w:rFonts w:cs="Arial"/>
              </w:rPr>
            </w:pPr>
            <w:r w:rsidRPr="00861AD0">
              <w:rPr>
                <w:rFonts w:cs="Arial"/>
              </w:rPr>
              <w:t>D0200</w:t>
            </w:r>
          </w:p>
        </w:tc>
        <w:tc>
          <w:tcPr>
            <w:tcW w:w="5448" w:type="dxa"/>
          </w:tcPr>
          <w:p w14:paraId="5FCE1084" w14:textId="38958F53" w:rsidR="00475CD0" w:rsidRPr="00861AD0" w:rsidRDefault="00531A14" w:rsidP="00441E57">
            <w:pPr>
              <w:pStyle w:val="BodyText2"/>
              <w:tabs>
                <w:tab w:val="left" w:pos="540"/>
              </w:tabs>
              <w:rPr>
                <w:rFonts w:cs="Arial"/>
              </w:rPr>
            </w:pPr>
            <w:r w:rsidRPr="00861AD0">
              <w:rPr>
                <w:rFonts w:cs="Arial"/>
              </w:rPr>
              <w:t>Approve Influencer</w:t>
            </w:r>
          </w:p>
        </w:tc>
        <w:tc>
          <w:tcPr>
            <w:tcW w:w="1843" w:type="dxa"/>
          </w:tcPr>
          <w:p w14:paraId="7F5C8EC9" w14:textId="144B544B" w:rsidR="00475CD0" w:rsidRPr="00861AD0" w:rsidRDefault="0033561A" w:rsidP="00441E57">
            <w:pPr>
              <w:pStyle w:val="BodyText2"/>
              <w:tabs>
                <w:tab w:val="left" w:pos="540"/>
              </w:tabs>
              <w:rPr>
                <w:rFonts w:cs="Arial"/>
              </w:rPr>
            </w:pPr>
            <w:r w:rsidRPr="00861AD0">
              <w:rPr>
                <w:rFonts w:cs="Arial"/>
              </w:rPr>
              <w:t>Admin</w:t>
            </w:r>
          </w:p>
        </w:tc>
      </w:tr>
      <w:tr w:rsidR="00475CD0" w:rsidRPr="00861AD0" w14:paraId="025FD6F0" w14:textId="77777777" w:rsidTr="00441E57">
        <w:trPr>
          <w:cantSplit/>
          <w:trHeight w:val="113"/>
        </w:trPr>
        <w:tc>
          <w:tcPr>
            <w:tcW w:w="1464" w:type="dxa"/>
          </w:tcPr>
          <w:p w14:paraId="2753D806" w14:textId="377221F7" w:rsidR="00475CD0" w:rsidRPr="00861AD0" w:rsidRDefault="00475CD0" w:rsidP="00441E57">
            <w:pPr>
              <w:pStyle w:val="BodyText2"/>
              <w:tabs>
                <w:tab w:val="left" w:pos="540"/>
              </w:tabs>
              <w:rPr>
                <w:rFonts w:cs="Arial"/>
              </w:rPr>
            </w:pPr>
            <w:r w:rsidRPr="00861AD0">
              <w:rPr>
                <w:rFonts w:cs="Arial"/>
              </w:rPr>
              <w:lastRenderedPageBreak/>
              <w:t>D0300</w:t>
            </w:r>
          </w:p>
        </w:tc>
        <w:tc>
          <w:tcPr>
            <w:tcW w:w="5448" w:type="dxa"/>
          </w:tcPr>
          <w:p w14:paraId="56932AE8" w14:textId="096533A3" w:rsidR="00475CD0" w:rsidRPr="00861AD0" w:rsidRDefault="00A477FF" w:rsidP="00441E57">
            <w:pPr>
              <w:pStyle w:val="BodyText2"/>
              <w:tabs>
                <w:tab w:val="left" w:pos="540"/>
              </w:tabs>
              <w:rPr>
                <w:rFonts w:cs="Arial"/>
              </w:rPr>
            </w:pPr>
            <w:r w:rsidRPr="00861AD0">
              <w:rPr>
                <w:rFonts w:cs="Arial"/>
              </w:rPr>
              <w:t>Reject</w:t>
            </w:r>
            <w:r w:rsidR="00531A14" w:rsidRPr="00861AD0">
              <w:rPr>
                <w:rFonts w:cs="Arial"/>
              </w:rPr>
              <w:t xml:space="preserve"> Influencer</w:t>
            </w:r>
          </w:p>
        </w:tc>
        <w:tc>
          <w:tcPr>
            <w:tcW w:w="1843" w:type="dxa"/>
          </w:tcPr>
          <w:p w14:paraId="66E1E01E" w14:textId="052F3A94" w:rsidR="00475CD0" w:rsidRPr="00861AD0" w:rsidRDefault="0033561A" w:rsidP="00441E57">
            <w:pPr>
              <w:pStyle w:val="BodyText2"/>
              <w:tabs>
                <w:tab w:val="left" w:pos="540"/>
              </w:tabs>
              <w:rPr>
                <w:rFonts w:cs="Arial"/>
              </w:rPr>
            </w:pPr>
            <w:r w:rsidRPr="00861AD0">
              <w:rPr>
                <w:rFonts w:cs="Arial"/>
              </w:rPr>
              <w:t>Admin</w:t>
            </w:r>
          </w:p>
        </w:tc>
      </w:tr>
      <w:tr w:rsidR="00475CD0" w:rsidRPr="00861AD0" w14:paraId="3493AE27" w14:textId="77777777" w:rsidTr="00441E57">
        <w:trPr>
          <w:cantSplit/>
          <w:trHeight w:val="113"/>
        </w:trPr>
        <w:tc>
          <w:tcPr>
            <w:tcW w:w="1464" w:type="dxa"/>
          </w:tcPr>
          <w:p w14:paraId="31C56837" w14:textId="4BAB145C" w:rsidR="00475CD0" w:rsidRPr="00861AD0" w:rsidRDefault="00475CD0" w:rsidP="00441E57">
            <w:pPr>
              <w:pStyle w:val="BodyText2"/>
              <w:tabs>
                <w:tab w:val="left" w:pos="540"/>
              </w:tabs>
              <w:rPr>
                <w:rFonts w:cs="Arial"/>
              </w:rPr>
            </w:pPr>
            <w:r w:rsidRPr="00861AD0">
              <w:rPr>
                <w:rFonts w:cs="Arial"/>
              </w:rPr>
              <w:t>D0400</w:t>
            </w:r>
          </w:p>
        </w:tc>
        <w:tc>
          <w:tcPr>
            <w:tcW w:w="5448" w:type="dxa"/>
          </w:tcPr>
          <w:p w14:paraId="7D3BD434" w14:textId="222502EB" w:rsidR="00475CD0" w:rsidRPr="00861AD0" w:rsidRDefault="00531A14" w:rsidP="00441E57">
            <w:pPr>
              <w:pStyle w:val="BodyText2"/>
              <w:tabs>
                <w:tab w:val="left" w:pos="540"/>
              </w:tabs>
              <w:rPr>
                <w:rFonts w:cs="Arial"/>
              </w:rPr>
            </w:pPr>
            <w:r w:rsidRPr="00861AD0">
              <w:rPr>
                <w:rFonts w:cs="Arial"/>
              </w:rPr>
              <w:t xml:space="preserve">View </w:t>
            </w:r>
            <w:r w:rsidR="00050662" w:rsidRPr="00861AD0">
              <w:rPr>
                <w:rFonts w:cs="Arial"/>
              </w:rPr>
              <w:t>Petal</w:t>
            </w:r>
            <w:r w:rsidR="00471B8F" w:rsidRPr="00861AD0">
              <w:rPr>
                <w:rFonts w:cs="Arial"/>
              </w:rPr>
              <w:t xml:space="preserve"> Addition</w:t>
            </w:r>
          </w:p>
        </w:tc>
        <w:tc>
          <w:tcPr>
            <w:tcW w:w="1843" w:type="dxa"/>
          </w:tcPr>
          <w:p w14:paraId="7B48D802" w14:textId="7E50081C" w:rsidR="00475CD0" w:rsidRPr="00861AD0" w:rsidRDefault="0033561A" w:rsidP="00441E57">
            <w:pPr>
              <w:pStyle w:val="BodyText2"/>
              <w:tabs>
                <w:tab w:val="left" w:pos="540"/>
              </w:tabs>
              <w:rPr>
                <w:rFonts w:cs="Arial"/>
              </w:rPr>
            </w:pPr>
            <w:r w:rsidRPr="00861AD0">
              <w:rPr>
                <w:rFonts w:cs="Arial"/>
              </w:rPr>
              <w:t>Admin</w:t>
            </w:r>
          </w:p>
        </w:tc>
      </w:tr>
      <w:tr w:rsidR="00531A14" w:rsidRPr="00861AD0" w14:paraId="17D17E73" w14:textId="77777777" w:rsidTr="00441E57">
        <w:trPr>
          <w:cantSplit/>
          <w:trHeight w:val="113"/>
        </w:trPr>
        <w:tc>
          <w:tcPr>
            <w:tcW w:w="1464" w:type="dxa"/>
          </w:tcPr>
          <w:p w14:paraId="21B77DA4" w14:textId="653FD30A" w:rsidR="00531A14" w:rsidRPr="00861AD0" w:rsidRDefault="00531A14" w:rsidP="00531A14">
            <w:pPr>
              <w:pStyle w:val="BodyText2"/>
              <w:tabs>
                <w:tab w:val="left" w:pos="540"/>
              </w:tabs>
              <w:rPr>
                <w:rFonts w:cs="Arial"/>
              </w:rPr>
            </w:pPr>
            <w:r w:rsidRPr="00861AD0">
              <w:rPr>
                <w:rFonts w:cs="Arial"/>
              </w:rPr>
              <w:t>D0</w:t>
            </w:r>
            <w:r w:rsidR="00925A67" w:rsidRPr="00861AD0">
              <w:rPr>
                <w:rFonts w:cs="Arial"/>
              </w:rPr>
              <w:t>5</w:t>
            </w:r>
            <w:r w:rsidRPr="00861AD0">
              <w:rPr>
                <w:rFonts w:cs="Arial"/>
              </w:rPr>
              <w:t>00</w:t>
            </w:r>
          </w:p>
        </w:tc>
        <w:tc>
          <w:tcPr>
            <w:tcW w:w="5448" w:type="dxa"/>
          </w:tcPr>
          <w:p w14:paraId="175BB108" w14:textId="1E46D940" w:rsidR="00531A14" w:rsidRPr="00861AD0" w:rsidRDefault="00531A14" w:rsidP="00531A14">
            <w:pPr>
              <w:pStyle w:val="BodyText2"/>
              <w:tabs>
                <w:tab w:val="left" w:pos="540"/>
              </w:tabs>
              <w:rPr>
                <w:rFonts w:cs="Arial"/>
              </w:rPr>
            </w:pPr>
            <w:r w:rsidRPr="00861AD0">
              <w:rPr>
                <w:rFonts w:cs="Arial"/>
              </w:rPr>
              <w:t xml:space="preserve">Approve </w:t>
            </w:r>
            <w:r w:rsidR="00050662" w:rsidRPr="00861AD0">
              <w:rPr>
                <w:rFonts w:cs="Arial"/>
              </w:rPr>
              <w:t>Petal</w:t>
            </w:r>
          </w:p>
        </w:tc>
        <w:tc>
          <w:tcPr>
            <w:tcW w:w="1843" w:type="dxa"/>
          </w:tcPr>
          <w:p w14:paraId="33A33914" w14:textId="336D5BDD" w:rsidR="00531A14" w:rsidRPr="00861AD0" w:rsidRDefault="0033561A" w:rsidP="00531A14">
            <w:pPr>
              <w:pStyle w:val="BodyText2"/>
              <w:tabs>
                <w:tab w:val="left" w:pos="540"/>
              </w:tabs>
              <w:rPr>
                <w:rFonts w:cs="Arial"/>
              </w:rPr>
            </w:pPr>
            <w:r w:rsidRPr="00861AD0">
              <w:rPr>
                <w:rFonts w:cs="Arial"/>
              </w:rPr>
              <w:t>Admin</w:t>
            </w:r>
          </w:p>
        </w:tc>
      </w:tr>
      <w:tr w:rsidR="00531A14" w:rsidRPr="00861AD0" w14:paraId="11AEFDB2" w14:textId="77777777" w:rsidTr="00441E57">
        <w:trPr>
          <w:cantSplit/>
          <w:trHeight w:val="113"/>
        </w:trPr>
        <w:tc>
          <w:tcPr>
            <w:tcW w:w="1464" w:type="dxa"/>
          </w:tcPr>
          <w:p w14:paraId="52265B9F" w14:textId="2017DDF6" w:rsidR="00531A14" w:rsidRPr="00861AD0" w:rsidRDefault="00531A14" w:rsidP="00531A14">
            <w:pPr>
              <w:pStyle w:val="BodyText2"/>
              <w:tabs>
                <w:tab w:val="left" w:pos="540"/>
              </w:tabs>
              <w:rPr>
                <w:rFonts w:cs="Arial"/>
              </w:rPr>
            </w:pPr>
            <w:r w:rsidRPr="00861AD0">
              <w:rPr>
                <w:rFonts w:cs="Arial"/>
              </w:rPr>
              <w:t>D0</w:t>
            </w:r>
            <w:r w:rsidR="00925A67" w:rsidRPr="00861AD0">
              <w:rPr>
                <w:rFonts w:cs="Arial"/>
              </w:rPr>
              <w:t>6</w:t>
            </w:r>
            <w:r w:rsidRPr="00861AD0">
              <w:rPr>
                <w:rFonts w:cs="Arial"/>
              </w:rPr>
              <w:t>00</w:t>
            </w:r>
          </w:p>
        </w:tc>
        <w:tc>
          <w:tcPr>
            <w:tcW w:w="5448" w:type="dxa"/>
          </w:tcPr>
          <w:p w14:paraId="2495B88E" w14:textId="0F2CC697" w:rsidR="00531A14" w:rsidRPr="00861AD0" w:rsidRDefault="00A477FF" w:rsidP="00531A14">
            <w:pPr>
              <w:pStyle w:val="BodyText2"/>
              <w:tabs>
                <w:tab w:val="left" w:pos="540"/>
              </w:tabs>
              <w:rPr>
                <w:rFonts w:cs="Arial"/>
              </w:rPr>
            </w:pPr>
            <w:r w:rsidRPr="00861AD0">
              <w:rPr>
                <w:rFonts w:cs="Arial"/>
              </w:rPr>
              <w:t>Reject</w:t>
            </w:r>
            <w:r w:rsidR="00471B8F" w:rsidRPr="00861AD0">
              <w:rPr>
                <w:rFonts w:cs="Arial"/>
              </w:rPr>
              <w:t xml:space="preserve"> </w:t>
            </w:r>
            <w:r w:rsidR="00050662" w:rsidRPr="00861AD0">
              <w:rPr>
                <w:rFonts w:cs="Arial"/>
              </w:rPr>
              <w:t>Petal</w:t>
            </w:r>
          </w:p>
        </w:tc>
        <w:tc>
          <w:tcPr>
            <w:tcW w:w="1843" w:type="dxa"/>
          </w:tcPr>
          <w:p w14:paraId="1ED5F89A" w14:textId="5B94C1C4" w:rsidR="00531A14" w:rsidRPr="00861AD0" w:rsidRDefault="0033561A" w:rsidP="00531A14">
            <w:pPr>
              <w:pStyle w:val="BodyText2"/>
              <w:tabs>
                <w:tab w:val="left" w:pos="540"/>
              </w:tabs>
              <w:rPr>
                <w:rFonts w:cs="Arial"/>
              </w:rPr>
            </w:pPr>
            <w:r w:rsidRPr="00861AD0">
              <w:rPr>
                <w:rFonts w:cs="Arial"/>
              </w:rPr>
              <w:t>Admin</w:t>
            </w:r>
          </w:p>
        </w:tc>
      </w:tr>
      <w:tr w:rsidR="00531A14" w:rsidRPr="00861AD0" w14:paraId="563502D9" w14:textId="77777777" w:rsidTr="00441E57">
        <w:trPr>
          <w:trHeight w:val="325"/>
        </w:trPr>
        <w:tc>
          <w:tcPr>
            <w:tcW w:w="8755" w:type="dxa"/>
            <w:gridSpan w:val="3"/>
          </w:tcPr>
          <w:p w14:paraId="208CD786" w14:textId="77777777" w:rsidR="00531A14" w:rsidRPr="00861AD0" w:rsidRDefault="00531A14" w:rsidP="00531A14">
            <w:pPr>
              <w:pStyle w:val="BodyText2"/>
              <w:tabs>
                <w:tab w:val="left" w:pos="540"/>
              </w:tabs>
              <w:spacing w:before="60" w:after="60"/>
              <w:rPr>
                <w:rFonts w:cs="Arial"/>
                <w:b/>
              </w:rPr>
            </w:pPr>
            <w:r w:rsidRPr="00861AD0">
              <w:rPr>
                <w:rFonts w:cs="Arial"/>
                <w:b/>
              </w:rPr>
              <w:t>Queries/Reports</w:t>
            </w:r>
          </w:p>
        </w:tc>
      </w:tr>
      <w:tr w:rsidR="00531A14" w:rsidRPr="00861AD0" w14:paraId="75AAB770" w14:textId="77777777" w:rsidTr="00441E57">
        <w:trPr>
          <w:cantSplit/>
          <w:trHeight w:val="113"/>
        </w:trPr>
        <w:tc>
          <w:tcPr>
            <w:tcW w:w="1464" w:type="dxa"/>
          </w:tcPr>
          <w:p w14:paraId="4ABB307F" w14:textId="0DCCCA1D" w:rsidR="00531A14" w:rsidRPr="00861AD0" w:rsidRDefault="00531A14" w:rsidP="00531A14">
            <w:pPr>
              <w:pStyle w:val="BodyText2"/>
              <w:tabs>
                <w:tab w:val="left" w:pos="540"/>
              </w:tabs>
              <w:rPr>
                <w:rFonts w:cs="Arial"/>
              </w:rPr>
            </w:pPr>
            <w:r w:rsidRPr="00861AD0">
              <w:rPr>
                <w:rFonts w:cs="Arial"/>
              </w:rPr>
              <w:t>D0</w:t>
            </w:r>
            <w:r w:rsidR="00925A67" w:rsidRPr="00861AD0">
              <w:rPr>
                <w:rFonts w:cs="Arial"/>
              </w:rPr>
              <w:t>7</w:t>
            </w:r>
            <w:r w:rsidRPr="00861AD0">
              <w:rPr>
                <w:rFonts w:cs="Arial"/>
              </w:rPr>
              <w:t>00</w:t>
            </w:r>
          </w:p>
        </w:tc>
        <w:tc>
          <w:tcPr>
            <w:tcW w:w="5448" w:type="dxa"/>
          </w:tcPr>
          <w:p w14:paraId="0A406709" w14:textId="77777777" w:rsidR="00531A14" w:rsidRPr="00861AD0" w:rsidRDefault="00531A14" w:rsidP="00531A14">
            <w:pPr>
              <w:pStyle w:val="BodyText2"/>
              <w:tabs>
                <w:tab w:val="left" w:pos="540"/>
              </w:tabs>
              <w:rPr>
                <w:rFonts w:cs="Arial"/>
              </w:rPr>
            </w:pPr>
          </w:p>
        </w:tc>
        <w:tc>
          <w:tcPr>
            <w:tcW w:w="1843" w:type="dxa"/>
          </w:tcPr>
          <w:p w14:paraId="63BD7126" w14:textId="77777777" w:rsidR="00531A14" w:rsidRPr="00861AD0" w:rsidRDefault="00531A14" w:rsidP="00531A14">
            <w:pPr>
              <w:pStyle w:val="BodyText2"/>
              <w:tabs>
                <w:tab w:val="left" w:pos="540"/>
              </w:tabs>
              <w:rPr>
                <w:rFonts w:cs="Arial"/>
              </w:rPr>
            </w:pPr>
          </w:p>
        </w:tc>
      </w:tr>
      <w:tr w:rsidR="00531A14" w:rsidRPr="00861AD0" w14:paraId="45A57EF4" w14:textId="77777777" w:rsidTr="00441E57">
        <w:trPr>
          <w:cantSplit/>
          <w:trHeight w:val="113"/>
        </w:trPr>
        <w:tc>
          <w:tcPr>
            <w:tcW w:w="1464" w:type="dxa"/>
          </w:tcPr>
          <w:p w14:paraId="314C2E76" w14:textId="3809B733" w:rsidR="00531A14" w:rsidRPr="00861AD0" w:rsidRDefault="00531A14" w:rsidP="00531A14">
            <w:pPr>
              <w:pStyle w:val="BodyText2"/>
              <w:tabs>
                <w:tab w:val="left" w:pos="540"/>
              </w:tabs>
              <w:rPr>
                <w:rFonts w:cs="Arial"/>
              </w:rPr>
            </w:pPr>
            <w:r w:rsidRPr="00861AD0">
              <w:rPr>
                <w:rFonts w:cs="Arial"/>
              </w:rPr>
              <w:t>D0</w:t>
            </w:r>
            <w:r w:rsidR="00925A67" w:rsidRPr="00861AD0">
              <w:rPr>
                <w:rFonts w:cs="Arial"/>
              </w:rPr>
              <w:t>8</w:t>
            </w:r>
            <w:r w:rsidRPr="00861AD0">
              <w:rPr>
                <w:rFonts w:cs="Arial"/>
              </w:rPr>
              <w:t>00</w:t>
            </w:r>
          </w:p>
        </w:tc>
        <w:tc>
          <w:tcPr>
            <w:tcW w:w="5448" w:type="dxa"/>
          </w:tcPr>
          <w:p w14:paraId="529F3890" w14:textId="77777777" w:rsidR="00531A14" w:rsidRPr="00861AD0" w:rsidRDefault="00531A14" w:rsidP="00531A14">
            <w:pPr>
              <w:pStyle w:val="BodyText2"/>
              <w:tabs>
                <w:tab w:val="left" w:pos="540"/>
              </w:tabs>
              <w:rPr>
                <w:rFonts w:cs="Arial"/>
              </w:rPr>
            </w:pPr>
          </w:p>
        </w:tc>
        <w:tc>
          <w:tcPr>
            <w:tcW w:w="1843" w:type="dxa"/>
          </w:tcPr>
          <w:p w14:paraId="4149C208" w14:textId="77777777" w:rsidR="00531A14" w:rsidRPr="00861AD0" w:rsidRDefault="00531A14" w:rsidP="00531A14">
            <w:pPr>
              <w:pStyle w:val="BodyText2"/>
              <w:tabs>
                <w:tab w:val="left" w:pos="540"/>
              </w:tabs>
              <w:rPr>
                <w:rFonts w:cs="Arial"/>
              </w:rPr>
            </w:pPr>
          </w:p>
        </w:tc>
      </w:tr>
    </w:tbl>
    <w:p w14:paraId="359B804D" w14:textId="77777777" w:rsidR="00475CD0" w:rsidRPr="00861AD0" w:rsidRDefault="00475CD0" w:rsidP="00172B61"/>
    <w:p w14:paraId="47DB6430" w14:textId="4C4D4B12" w:rsidR="0008310D" w:rsidRPr="00861AD0" w:rsidRDefault="0008310D" w:rsidP="00172B61"/>
    <w:p w14:paraId="4C45C16A" w14:textId="77777777" w:rsidR="0008310D" w:rsidRPr="00861AD0" w:rsidRDefault="0008310D" w:rsidP="00172B61"/>
    <w:p w14:paraId="404470BD" w14:textId="77777777" w:rsidR="008646F6" w:rsidRPr="00861AD0" w:rsidRDefault="00660516" w:rsidP="008646F6">
      <w:pPr>
        <w:pStyle w:val="Heading2"/>
      </w:pPr>
      <w:r w:rsidRPr="00861AD0">
        <w:br w:type="page"/>
      </w:r>
      <w:bookmarkStart w:id="9" w:name="_Toc132460933"/>
      <w:r w:rsidR="00A733E3" w:rsidRPr="00861AD0">
        <w:lastRenderedPageBreak/>
        <w:t>Use</w:t>
      </w:r>
      <w:r w:rsidR="0001007E" w:rsidRPr="00861AD0">
        <w:t xml:space="preserve"> </w:t>
      </w:r>
      <w:r w:rsidR="00172B61" w:rsidRPr="00861AD0">
        <w:t>Case Narratives (User Stories)</w:t>
      </w:r>
      <w:bookmarkEnd w:id="9"/>
    </w:p>
    <w:p w14:paraId="1CA5D89B" w14:textId="751A39EE" w:rsidR="00392A66" w:rsidRPr="00861AD0" w:rsidRDefault="00392A66" w:rsidP="00392A66">
      <w:pPr>
        <w:pStyle w:val="Heading3"/>
      </w:pPr>
      <w:bookmarkStart w:id="10" w:name="_Toc132460934"/>
      <w:r w:rsidRPr="00861AD0">
        <w:t>Package A:</w:t>
      </w:r>
      <w:r w:rsidR="000B4C2F" w:rsidRPr="00861AD0">
        <w:t xml:space="preserve"> Basics</w:t>
      </w:r>
      <w:bookmarkEnd w:id="10"/>
    </w:p>
    <w:p w14:paraId="1770C56B" w14:textId="77777777" w:rsidR="001E086B" w:rsidRPr="00861AD0" w:rsidRDefault="001E086B" w:rsidP="001E086B">
      <w:r w:rsidRPr="00861AD0">
        <w:rPr>
          <w:rStyle w:val="CommentReference"/>
        </w:rPr>
        <w:t>]</w:t>
      </w:r>
      <w:r w:rsidRPr="00861AD0">
        <w:t xml:space="preserve">  </w:t>
      </w:r>
    </w:p>
    <w:tbl>
      <w:tblPr>
        <w:tblStyle w:val="TableGrid"/>
        <w:tblW w:w="0" w:type="auto"/>
        <w:tblLook w:val="04A0" w:firstRow="1" w:lastRow="0" w:firstColumn="1" w:lastColumn="0" w:noHBand="0" w:noVBand="1"/>
      </w:tblPr>
      <w:tblGrid>
        <w:gridCol w:w="2235"/>
        <w:gridCol w:w="2193"/>
        <w:gridCol w:w="4428"/>
      </w:tblGrid>
      <w:tr w:rsidR="001E086B" w:rsidRPr="00861AD0" w14:paraId="3915BCBD" w14:textId="77777777" w:rsidTr="001E086B">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525177" w14:textId="77777777" w:rsidR="001E086B" w:rsidRPr="00861AD0" w:rsidRDefault="001E086B">
            <w:pPr>
              <w:rPr>
                <w:b/>
                <w:color w:val="FFFFFF" w:themeColor="background1"/>
              </w:rPr>
            </w:pPr>
            <w:r w:rsidRPr="00861AD0">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D0C39E4"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7FD14C40" w14:textId="77777777" w:rsidTr="001E086B">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11F6817E" w14:textId="77777777" w:rsidR="001E086B" w:rsidRPr="00861AD0" w:rsidRDefault="001E086B">
            <w:r w:rsidRPr="00861AD0">
              <w:t>A0100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8D288A7" w14:textId="77777777" w:rsidR="001E086B" w:rsidRPr="00861AD0" w:rsidRDefault="001E086B">
            <w:r w:rsidRPr="00861AD0">
              <w:t>Register Account</w:t>
            </w:r>
          </w:p>
        </w:tc>
      </w:tr>
      <w:tr w:rsidR="001E086B" w:rsidRPr="00861AD0" w14:paraId="55F6E047" w14:textId="77777777" w:rsidTr="001E086B">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672E6F" w14:textId="77777777" w:rsidR="001E086B" w:rsidRPr="00861AD0" w:rsidRDefault="001E086B">
            <w:pPr>
              <w:rPr>
                <w:b/>
                <w:color w:val="FFFFFF" w:themeColor="background1"/>
              </w:rPr>
            </w:pPr>
            <w:r w:rsidRPr="00861AD0">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06D237A"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7FC444A9" w14:textId="77777777" w:rsidTr="001E086B">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7B06DF47" w14:textId="77777777" w:rsidR="001E086B" w:rsidRPr="00861AD0" w:rsidRDefault="001E086B">
            <w:r w:rsidRPr="00861AD0">
              <w:t>Public</w:t>
            </w:r>
          </w:p>
        </w:tc>
        <w:tc>
          <w:tcPr>
            <w:tcW w:w="4428" w:type="dxa"/>
            <w:tcBorders>
              <w:top w:val="single" w:sz="4" w:space="0" w:color="auto"/>
              <w:left w:val="single" w:sz="4" w:space="0" w:color="auto"/>
              <w:bottom w:val="single" w:sz="4" w:space="0" w:color="auto"/>
              <w:right w:val="single" w:sz="4" w:space="0" w:color="auto"/>
            </w:tcBorders>
            <w:vAlign w:val="center"/>
          </w:tcPr>
          <w:p w14:paraId="51B09EAD" w14:textId="77777777" w:rsidR="001E086B" w:rsidRPr="00861AD0" w:rsidRDefault="001E086B"/>
        </w:tc>
      </w:tr>
      <w:tr w:rsidR="001E086B" w:rsidRPr="00861AD0" w14:paraId="4C659BAA" w14:textId="77777777" w:rsidTr="001E086B">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78B043A" w14:textId="77777777" w:rsidR="001E086B" w:rsidRPr="00861AD0" w:rsidRDefault="001E086B">
            <w:pPr>
              <w:rPr>
                <w:b/>
                <w:color w:val="FFFFFF" w:themeColor="background1"/>
              </w:rPr>
            </w:pPr>
            <w:r w:rsidRPr="00861AD0">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B2DF03A" w14:textId="77777777" w:rsidR="001E086B" w:rsidRPr="00861AD0" w:rsidRDefault="001E086B">
            <w:r w:rsidRPr="00861AD0">
              <w:t>This use case describes the process of registering a new account on the system.</w:t>
            </w:r>
          </w:p>
        </w:tc>
      </w:tr>
      <w:tr w:rsidR="001E086B" w:rsidRPr="00861AD0" w14:paraId="68EC4598" w14:textId="77777777" w:rsidTr="001E086B">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111A43E" w14:textId="77777777" w:rsidR="001E086B" w:rsidRPr="00861AD0" w:rsidRDefault="001E086B">
            <w:pPr>
              <w:rPr>
                <w:b/>
                <w:color w:val="FFFFFF" w:themeColor="background1"/>
              </w:rPr>
            </w:pPr>
            <w:r w:rsidRPr="00861AD0">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CD6D669" w14:textId="77777777" w:rsidR="001E086B" w:rsidRPr="00861AD0" w:rsidRDefault="001E086B">
            <w:r w:rsidRPr="00861AD0">
              <w:t>Public must not already have an existing account with the same details.</w:t>
            </w:r>
          </w:p>
        </w:tc>
      </w:tr>
      <w:tr w:rsidR="001E086B" w:rsidRPr="00861AD0" w14:paraId="13DF9898" w14:textId="77777777" w:rsidTr="001E086B">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B36D50D" w14:textId="77777777" w:rsidR="001E086B" w:rsidRPr="00861AD0" w:rsidRDefault="001E086B">
            <w:pPr>
              <w:rPr>
                <w:b/>
                <w:color w:val="FFFFFF" w:themeColor="background1"/>
              </w:rPr>
            </w:pPr>
            <w:r w:rsidRPr="00861AD0">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981EBB" w14:textId="771F934B" w:rsidR="001E086B" w:rsidRPr="00861AD0" w:rsidRDefault="001E086B">
            <w:r w:rsidRPr="00861AD0">
              <w:t>Opening the application</w:t>
            </w:r>
            <w:r w:rsidR="00CD359A">
              <w:t xml:space="preserve"> for the first time</w:t>
            </w:r>
          </w:p>
        </w:tc>
      </w:tr>
      <w:tr w:rsidR="001E086B" w:rsidRPr="00861AD0" w14:paraId="117FDE34" w14:textId="77777777" w:rsidTr="001E086B">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3EDBC97" w14:textId="77777777" w:rsidR="001E086B" w:rsidRPr="00861AD0" w:rsidRDefault="001E086B">
            <w:pPr>
              <w:rPr>
                <w:b/>
                <w:color w:val="FFFFFF" w:themeColor="background1"/>
              </w:rPr>
            </w:pPr>
            <w:r w:rsidRPr="00861AD0">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2689744" w14:textId="0A240501" w:rsidR="001E086B" w:rsidRPr="00861AD0" w:rsidRDefault="001E086B">
            <w:r w:rsidRPr="00861AD0">
              <w:t>Public will have registered an account</w:t>
            </w:r>
            <w:r w:rsidR="00D563CA" w:rsidRPr="00861AD0">
              <w:t>.</w:t>
            </w:r>
          </w:p>
        </w:tc>
      </w:tr>
      <w:tr w:rsidR="001E086B" w:rsidRPr="00861AD0" w14:paraId="61EAFC3E" w14:textId="77777777" w:rsidTr="001E086B">
        <w:trPr>
          <w:trHeight w:val="1917"/>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17C23D7" w14:textId="77777777" w:rsidR="001E086B" w:rsidRPr="00861AD0" w:rsidRDefault="001E086B">
            <w:pPr>
              <w:rPr>
                <w:b/>
                <w:color w:val="FFFFFF" w:themeColor="background1"/>
              </w:rPr>
            </w:pPr>
            <w:r w:rsidRPr="00861AD0">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277DCBA" w14:textId="77777777" w:rsidR="001E086B" w:rsidRPr="00861AD0" w:rsidRDefault="001E086B" w:rsidP="001E086B">
            <w:pPr>
              <w:pStyle w:val="ListParagraph"/>
              <w:numPr>
                <w:ilvl w:val="0"/>
                <w:numId w:val="27"/>
              </w:numPr>
            </w:pPr>
            <w:r w:rsidRPr="00861AD0">
              <w:t>System displays the Register Account page.</w:t>
            </w:r>
          </w:p>
          <w:p w14:paraId="0B5B9B86" w14:textId="77777777" w:rsidR="001E086B" w:rsidRPr="00861AD0" w:rsidRDefault="001E086B" w:rsidP="001E086B">
            <w:pPr>
              <w:pStyle w:val="ListParagraph"/>
              <w:numPr>
                <w:ilvl w:val="0"/>
                <w:numId w:val="27"/>
              </w:numPr>
            </w:pPr>
            <w:r w:rsidRPr="00861AD0">
              <w:t>User enters their desired username.</w:t>
            </w:r>
          </w:p>
          <w:p w14:paraId="546A0FE3" w14:textId="77777777" w:rsidR="001E086B" w:rsidRPr="00861AD0" w:rsidRDefault="001E086B" w:rsidP="001E086B">
            <w:pPr>
              <w:pStyle w:val="ListParagraph"/>
              <w:numPr>
                <w:ilvl w:val="0"/>
                <w:numId w:val="27"/>
              </w:numPr>
            </w:pPr>
            <w:r w:rsidRPr="00861AD0">
              <w:t>System checks that there is no existing account with the same username.</w:t>
            </w:r>
          </w:p>
          <w:p w14:paraId="03F057C0" w14:textId="77777777" w:rsidR="001E086B" w:rsidRPr="00861AD0" w:rsidRDefault="001E086B" w:rsidP="001E086B">
            <w:pPr>
              <w:pStyle w:val="ListParagraph"/>
              <w:numPr>
                <w:ilvl w:val="0"/>
                <w:numId w:val="27"/>
              </w:numPr>
            </w:pPr>
            <w:r w:rsidRPr="00861AD0">
              <w:t>User enters their password twice.</w:t>
            </w:r>
          </w:p>
          <w:p w14:paraId="366323E3" w14:textId="77777777" w:rsidR="001E086B" w:rsidRPr="00861AD0" w:rsidRDefault="001E086B" w:rsidP="001E086B">
            <w:pPr>
              <w:pStyle w:val="ListParagraph"/>
              <w:numPr>
                <w:ilvl w:val="0"/>
                <w:numId w:val="27"/>
              </w:numPr>
            </w:pPr>
            <w:r w:rsidRPr="00861AD0">
              <w:t>System checks that both passwords are exactly the same.</w:t>
            </w:r>
          </w:p>
          <w:p w14:paraId="14648BB7" w14:textId="77777777" w:rsidR="001E086B" w:rsidRPr="00861AD0" w:rsidRDefault="001E086B" w:rsidP="001E086B">
            <w:pPr>
              <w:pStyle w:val="ListParagraph"/>
              <w:numPr>
                <w:ilvl w:val="0"/>
                <w:numId w:val="27"/>
              </w:numPr>
            </w:pPr>
            <w:r w:rsidRPr="00861AD0">
              <w:t>User enters their email address.</w:t>
            </w:r>
          </w:p>
          <w:p w14:paraId="7050B38F" w14:textId="77777777" w:rsidR="001E086B" w:rsidRPr="00861AD0" w:rsidRDefault="001E086B" w:rsidP="001E086B">
            <w:pPr>
              <w:pStyle w:val="ListParagraph"/>
              <w:numPr>
                <w:ilvl w:val="0"/>
                <w:numId w:val="27"/>
              </w:numPr>
            </w:pPr>
            <w:r w:rsidRPr="00861AD0">
              <w:t>User clicks create account.</w:t>
            </w:r>
          </w:p>
          <w:p w14:paraId="63056B1C" w14:textId="77777777" w:rsidR="001E086B" w:rsidRPr="00861AD0" w:rsidRDefault="001E086B" w:rsidP="001E086B">
            <w:pPr>
              <w:pStyle w:val="ListParagraph"/>
              <w:numPr>
                <w:ilvl w:val="0"/>
                <w:numId w:val="27"/>
              </w:numPr>
            </w:pPr>
            <w:r w:rsidRPr="00861AD0">
              <w:t>System displays homepage.</w:t>
            </w:r>
          </w:p>
        </w:tc>
      </w:tr>
      <w:tr w:rsidR="001E086B" w:rsidRPr="00861AD0" w14:paraId="2BEA0F11" w14:textId="77777777" w:rsidTr="001E086B">
        <w:trPr>
          <w:trHeight w:val="154"/>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DBC605" w14:textId="77777777" w:rsidR="001E086B" w:rsidRPr="00861AD0" w:rsidRDefault="001E086B">
            <w:pPr>
              <w:rPr>
                <w:b/>
                <w:color w:val="FFFFFF" w:themeColor="background1"/>
              </w:rPr>
            </w:pPr>
            <w:r w:rsidRPr="00861AD0">
              <w:rPr>
                <w:b/>
                <w:color w:val="FFFFFF" w:themeColor="background1"/>
              </w:rPr>
              <w:t>Alternate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0486C16" w14:textId="77777777" w:rsidR="001E086B" w:rsidRPr="00861AD0" w:rsidRDefault="001E086B">
            <w:r w:rsidRPr="00861AD0">
              <w:t>3.1 Check fails, system displays error.</w:t>
            </w:r>
          </w:p>
          <w:p w14:paraId="1567394C" w14:textId="77777777" w:rsidR="001E086B" w:rsidRPr="00861AD0" w:rsidRDefault="001E086B">
            <w:r w:rsidRPr="00861AD0">
              <w:t>3.2 Returns to step 2 in basic flow.</w:t>
            </w:r>
          </w:p>
          <w:p w14:paraId="340DE004" w14:textId="77777777" w:rsidR="001E086B" w:rsidRPr="00861AD0" w:rsidRDefault="001E086B">
            <w:r w:rsidRPr="00861AD0">
              <w:t>5.1 Check fails, system displays error.</w:t>
            </w:r>
          </w:p>
          <w:p w14:paraId="1357D744" w14:textId="77777777" w:rsidR="001E086B" w:rsidRPr="00861AD0" w:rsidRDefault="001E086B">
            <w:r w:rsidRPr="00861AD0">
              <w:t>5.2 Returns to step 4 in basic flow.</w:t>
            </w:r>
          </w:p>
        </w:tc>
      </w:tr>
    </w:tbl>
    <w:p w14:paraId="522F25C5" w14:textId="77777777" w:rsidR="001E086B" w:rsidRPr="00861AD0" w:rsidRDefault="001E086B" w:rsidP="001E086B"/>
    <w:tbl>
      <w:tblPr>
        <w:tblStyle w:val="TableGrid"/>
        <w:tblW w:w="0" w:type="auto"/>
        <w:tblLook w:val="04A0" w:firstRow="1" w:lastRow="0" w:firstColumn="1" w:lastColumn="0" w:noHBand="0" w:noVBand="1"/>
      </w:tblPr>
      <w:tblGrid>
        <w:gridCol w:w="2235"/>
        <w:gridCol w:w="2193"/>
        <w:gridCol w:w="4428"/>
      </w:tblGrid>
      <w:tr w:rsidR="00486BD3" w:rsidRPr="00861AD0" w14:paraId="030B9681" w14:textId="77777777" w:rsidTr="006E1F57">
        <w:trPr>
          <w:trHeight w:val="340"/>
        </w:trPr>
        <w:tc>
          <w:tcPr>
            <w:tcW w:w="2235" w:type="dxa"/>
            <w:shd w:val="clear" w:color="auto" w:fill="4BACC6" w:themeFill="accent5"/>
            <w:vAlign w:val="center"/>
          </w:tcPr>
          <w:p w14:paraId="4BBF63CA" w14:textId="77777777" w:rsidR="00486BD3" w:rsidRPr="00861AD0" w:rsidRDefault="00486BD3" w:rsidP="006E1F57">
            <w:pPr>
              <w:rPr>
                <w:b/>
                <w:color w:val="FFFFFF" w:themeColor="background1"/>
              </w:rPr>
            </w:pPr>
            <w:r w:rsidRPr="00861AD0">
              <w:rPr>
                <w:b/>
                <w:color w:val="FFFFFF" w:themeColor="background1"/>
              </w:rPr>
              <w:t>Use Case ID</w:t>
            </w:r>
          </w:p>
        </w:tc>
        <w:tc>
          <w:tcPr>
            <w:tcW w:w="6621" w:type="dxa"/>
            <w:gridSpan w:val="2"/>
            <w:shd w:val="clear" w:color="auto" w:fill="4BACC6" w:themeFill="accent5"/>
            <w:vAlign w:val="center"/>
          </w:tcPr>
          <w:p w14:paraId="08641879" w14:textId="77777777" w:rsidR="00486BD3" w:rsidRPr="00861AD0" w:rsidRDefault="00486BD3" w:rsidP="006E1F57">
            <w:pPr>
              <w:rPr>
                <w:b/>
                <w:color w:val="FFFFFF" w:themeColor="background1"/>
              </w:rPr>
            </w:pPr>
            <w:r w:rsidRPr="00861AD0">
              <w:rPr>
                <w:b/>
                <w:color w:val="FFFFFF" w:themeColor="background1"/>
              </w:rPr>
              <w:t xml:space="preserve">Use Case Name </w:t>
            </w:r>
          </w:p>
        </w:tc>
      </w:tr>
      <w:tr w:rsidR="00486BD3" w:rsidRPr="00861AD0" w14:paraId="4174B662" w14:textId="77777777" w:rsidTr="006E1F57">
        <w:trPr>
          <w:trHeight w:val="340"/>
        </w:trPr>
        <w:tc>
          <w:tcPr>
            <w:tcW w:w="2235" w:type="dxa"/>
            <w:vAlign w:val="center"/>
          </w:tcPr>
          <w:p w14:paraId="6E997D58" w14:textId="77777777" w:rsidR="00486BD3" w:rsidRPr="00861AD0" w:rsidRDefault="00486BD3" w:rsidP="006E1F57">
            <w:r w:rsidRPr="00861AD0">
              <w:t>A0200</w:t>
            </w:r>
          </w:p>
        </w:tc>
        <w:tc>
          <w:tcPr>
            <w:tcW w:w="6621" w:type="dxa"/>
            <w:gridSpan w:val="2"/>
            <w:vAlign w:val="center"/>
          </w:tcPr>
          <w:p w14:paraId="116A98CD" w14:textId="77777777" w:rsidR="00486BD3" w:rsidRPr="00861AD0" w:rsidRDefault="00486BD3" w:rsidP="006E1F57">
            <w:r w:rsidRPr="00861AD0">
              <w:t>Add Friend</w:t>
            </w:r>
          </w:p>
        </w:tc>
      </w:tr>
      <w:tr w:rsidR="00486BD3" w:rsidRPr="00861AD0" w14:paraId="6E285939" w14:textId="77777777" w:rsidTr="006E1F57">
        <w:trPr>
          <w:trHeight w:val="340"/>
        </w:trPr>
        <w:tc>
          <w:tcPr>
            <w:tcW w:w="4428" w:type="dxa"/>
            <w:gridSpan w:val="2"/>
            <w:shd w:val="clear" w:color="auto" w:fill="4BACC6" w:themeFill="accent5"/>
            <w:vAlign w:val="center"/>
          </w:tcPr>
          <w:p w14:paraId="35859323" w14:textId="77777777" w:rsidR="00486BD3" w:rsidRPr="00861AD0" w:rsidRDefault="00486BD3" w:rsidP="006E1F57">
            <w:pPr>
              <w:rPr>
                <w:b/>
                <w:color w:val="FFFFFF" w:themeColor="background1"/>
              </w:rPr>
            </w:pPr>
            <w:r w:rsidRPr="00861AD0">
              <w:rPr>
                <w:b/>
                <w:color w:val="FFFFFF" w:themeColor="background1"/>
              </w:rPr>
              <w:t>Primary Business Actors</w:t>
            </w:r>
          </w:p>
        </w:tc>
        <w:tc>
          <w:tcPr>
            <w:tcW w:w="4428" w:type="dxa"/>
            <w:shd w:val="clear" w:color="auto" w:fill="4BACC6" w:themeFill="accent5"/>
            <w:vAlign w:val="center"/>
          </w:tcPr>
          <w:p w14:paraId="606A6EC5" w14:textId="77777777" w:rsidR="00486BD3" w:rsidRPr="00861AD0" w:rsidRDefault="00486BD3" w:rsidP="006E1F57">
            <w:pPr>
              <w:rPr>
                <w:b/>
                <w:color w:val="FFFFFF" w:themeColor="background1"/>
              </w:rPr>
            </w:pPr>
            <w:r w:rsidRPr="00861AD0">
              <w:rPr>
                <w:b/>
                <w:color w:val="FFFFFF" w:themeColor="background1"/>
              </w:rPr>
              <w:t>Other participating Actors</w:t>
            </w:r>
          </w:p>
        </w:tc>
      </w:tr>
      <w:tr w:rsidR="00486BD3" w:rsidRPr="00861AD0" w14:paraId="6C9F00D7" w14:textId="77777777" w:rsidTr="006E1F57">
        <w:trPr>
          <w:trHeight w:val="340"/>
        </w:trPr>
        <w:tc>
          <w:tcPr>
            <w:tcW w:w="4428" w:type="dxa"/>
            <w:gridSpan w:val="2"/>
            <w:vAlign w:val="center"/>
          </w:tcPr>
          <w:p w14:paraId="1CF3E1DC" w14:textId="77777777" w:rsidR="00486BD3" w:rsidRPr="00861AD0" w:rsidRDefault="00486BD3" w:rsidP="006E1F57">
            <w:r w:rsidRPr="00861AD0">
              <w:t>Public</w:t>
            </w:r>
          </w:p>
        </w:tc>
        <w:tc>
          <w:tcPr>
            <w:tcW w:w="4428" w:type="dxa"/>
            <w:vAlign w:val="center"/>
          </w:tcPr>
          <w:p w14:paraId="532C7C07" w14:textId="77777777" w:rsidR="00486BD3" w:rsidRPr="00861AD0" w:rsidRDefault="00486BD3" w:rsidP="006E1F57">
            <w:r w:rsidRPr="00861AD0">
              <w:t>Influencer</w:t>
            </w:r>
          </w:p>
        </w:tc>
      </w:tr>
      <w:tr w:rsidR="00486BD3" w:rsidRPr="00861AD0" w14:paraId="7DF5DE84" w14:textId="77777777" w:rsidTr="006E1F57">
        <w:trPr>
          <w:trHeight w:val="340"/>
        </w:trPr>
        <w:tc>
          <w:tcPr>
            <w:tcW w:w="2235" w:type="dxa"/>
            <w:shd w:val="clear" w:color="auto" w:fill="4BACC6" w:themeFill="accent5"/>
            <w:vAlign w:val="center"/>
          </w:tcPr>
          <w:p w14:paraId="2AF03251" w14:textId="77777777" w:rsidR="00486BD3" w:rsidRPr="00861AD0" w:rsidRDefault="00486BD3" w:rsidP="006E1F57">
            <w:pPr>
              <w:rPr>
                <w:b/>
                <w:color w:val="FFFFFF" w:themeColor="background1"/>
              </w:rPr>
            </w:pPr>
            <w:r w:rsidRPr="00861AD0">
              <w:rPr>
                <w:b/>
                <w:color w:val="FFFFFF" w:themeColor="background1"/>
              </w:rPr>
              <w:t>Description</w:t>
            </w:r>
          </w:p>
        </w:tc>
        <w:tc>
          <w:tcPr>
            <w:tcW w:w="6621" w:type="dxa"/>
            <w:gridSpan w:val="2"/>
            <w:vAlign w:val="center"/>
          </w:tcPr>
          <w:p w14:paraId="5BC70ACA" w14:textId="77777777" w:rsidR="00486BD3" w:rsidRPr="00861AD0" w:rsidRDefault="00486BD3" w:rsidP="006E1F57">
            <w:r w:rsidRPr="00861AD0">
              <w:t>This use case describes the process of adding a new friend, or more specifically sending a friend request.</w:t>
            </w:r>
          </w:p>
        </w:tc>
      </w:tr>
      <w:tr w:rsidR="00486BD3" w:rsidRPr="00861AD0" w14:paraId="427AE8DE" w14:textId="77777777" w:rsidTr="006E1F57">
        <w:trPr>
          <w:trHeight w:val="340"/>
        </w:trPr>
        <w:tc>
          <w:tcPr>
            <w:tcW w:w="2235" w:type="dxa"/>
            <w:shd w:val="clear" w:color="auto" w:fill="4BACC6" w:themeFill="accent5"/>
            <w:vAlign w:val="center"/>
          </w:tcPr>
          <w:p w14:paraId="5C6666D0" w14:textId="77777777" w:rsidR="00486BD3" w:rsidRPr="00861AD0" w:rsidRDefault="00486BD3" w:rsidP="006E1F57">
            <w:pPr>
              <w:rPr>
                <w:b/>
                <w:color w:val="FFFFFF" w:themeColor="background1"/>
              </w:rPr>
            </w:pPr>
            <w:r w:rsidRPr="00861AD0">
              <w:rPr>
                <w:b/>
                <w:color w:val="FFFFFF" w:themeColor="background1"/>
              </w:rPr>
              <w:t>Pre-Conditions</w:t>
            </w:r>
          </w:p>
        </w:tc>
        <w:tc>
          <w:tcPr>
            <w:tcW w:w="6621" w:type="dxa"/>
            <w:gridSpan w:val="2"/>
            <w:vAlign w:val="center"/>
          </w:tcPr>
          <w:p w14:paraId="5F8312F3" w14:textId="77777777" w:rsidR="00486BD3" w:rsidRPr="00861AD0" w:rsidRDefault="00486BD3" w:rsidP="006E1F57">
            <w:r w:rsidRPr="00861AD0">
              <w:t>Public must have registered an account. Must be on the Friends tab of the Friends page.</w:t>
            </w:r>
          </w:p>
        </w:tc>
      </w:tr>
      <w:tr w:rsidR="00486BD3" w:rsidRPr="00861AD0" w14:paraId="77C08A92" w14:textId="77777777" w:rsidTr="006E1F57">
        <w:trPr>
          <w:trHeight w:val="340"/>
        </w:trPr>
        <w:tc>
          <w:tcPr>
            <w:tcW w:w="2235" w:type="dxa"/>
            <w:shd w:val="clear" w:color="auto" w:fill="4BACC6" w:themeFill="accent5"/>
            <w:vAlign w:val="center"/>
          </w:tcPr>
          <w:p w14:paraId="00445868" w14:textId="77777777" w:rsidR="00486BD3" w:rsidRPr="00861AD0" w:rsidRDefault="00486BD3" w:rsidP="006E1F57">
            <w:pPr>
              <w:rPr>
                <w:b/>
                <w:color w:val="FFFFFF" w:themeColor="background1"/>
              </w:rPr>
            </w:pPr>
            <w:r w:rsidRPr="00861AD0">
              <w:rPr>
                <w:b/>
                <w:color w:val="FFFFFF" w:themeColor="background1"/>
              </w:rPr>
              <w:t>Triggers</w:t>
            </w:r>
          </w:p>
        </w:tc>
        <w:tc>
          <w:tcPr>
            <w:tcW w:w="6621" w:type="dxa"/>
            <w:gridSpan w:val="2"/>
            <w:vAlign w:val="center"/>
          </w:tcPr>
          <w:p w14:paraId="59003365" w14:textId="5840F84F" w:rsidR="00486BD3" w:rsidRPr="00861AD0" w:rsidRDefault="00486BD3" w:rsidP="006E1F57">
            <w:r w:rsidRPr="00861AD0">
              <w:t>User would click on the search/add friend button.</w:t>
            </w:r>
            <w:r w:rsidR="00CD359A">
              <w:t xml:space="preserve"> Called from A1500</w:t>
            </w:r>
          </w:p>
        </w:tc>
      </w:tr>
      <w:tr w:rsidR="00486BD3" w:rsidRPr="00861AD0" w14:paraId="479EEB53" w14:textId="77777777" w:rsidTr="006E1F57">
        <w:trPr>
          <w:trHeight w:val="340"/>
        </w:trPr>
        <w:tc>
          <w:tcPr>
            <w:tcW w:w="2235" w:type="dxa"/>
            <w:shd w:val="clear" w:color="auto" w:fill="4BACC6" w:themeFill="accent5"/>
            <w:vAlign w:val="center"/>
          </w:tcPr>
          <w:p w14:paraId="30910C4F" w14:textId="77777777" w:rsidR="00486BD3" w:rsidRPr="00861AD0" w:rsidRDefault="00486BD3" w:rsidP="006E1F57">
            <w:pPr>
              <w:rPr>
                <w:b/>
                <w:color w:val="FFFFFF" w:themeColor="background1"/>
              </w:rPr>
            </w:pPr>
            <w:r w:rsidRPr="00861AD0">
              <w:rPr>
                <w:b/>
                <w:color w:val="FFFFFF" w:themeColor="background1"/>
              </w:rPr>
              <w:t>Post-Conditions</w:t>
            </w:r>
          </w:p>
        </w:tc>
        <w:tc>
          <w:tcPr>
            <w:tcW w:w="6621" w:type="dxa"/>
            <w:gridSpan w:val="2"/>
            <w:vAlign w:val="center"/>
          </w:tcPr>
          <w:p w14:paraId="4792038C" w14:textId="77777777" w:rsidR="00486BD3" w:rsidRPr="00861AD0" w:rsidRDefault="00486BD3" w:rsidP="006E1F57">
            <w:r w:rsidRPr="00861AD0">
              <w:t>Friend request was sent.</w:t>
            </w:r>
          </w:p>
        </w:tc>
      </w:tr>
      <w:tr w:rsidR="00486BD3" w:rsidRPr="00861AD0" w14:paraId="1D3E4F57" w14:textId="77777777" w:rsidTr="006E1F57">
        <w:trPr>
          <w:trHeight w:val="340"/>
        </w:trPr>
        <w:tc>
          <w:tcPr>
            <w:tcW w:w="2235" w:type="dxa"/>
            <w:shd w:val="clear" w:color="auto" w:fill="4BACC6" w:themeFill="accent5"/>
            <w:vAlign w:val="center"/>
          </w:tcPr>
          <w:p w14:paraId="36B6A459" w14:textId="77777777" w:rsidR="00486BD3" w:rsidRPr="00861AD0" w:rsidRDefault="00486BD3" w:rsidP="006E1F57">
            <w:pPr>
              <w:rPr>
                <w:b/>
                <w:color w:val="FFFFFF" w:themeColor="background1"/>
              </w:rPr>
            </w:pPr>
            <w:r w:rsidRPr="00861AD0">
              <w:rPr>
                <w:b/>
                <w:color w:val="FFFFFF" w:themeColor="background1"/>
              </w:rPr>
              <w:t>Basic Flow of Events</w:t>
            </w:r>
          </w:p>
        </w:tc>
        <w:tc>
          <w:tcPr>
            <w:tcW w:w="6621" w:type="dxa"/>
            <w:gridSpan w:val="2"/>
            <w:vAlign w:val="center"/>
          </w:tcPr>
          <w:p w14:paraId="0DB67F46" w14:textId="7947BD2B" w:rsidR="00CD359A" w:rsidRDefault="00CD359A" w:rsidP="006E1F57">
            <w:pPr>
              <w:pStyle w:val="ListParagraph"/>
              <w:numPr>
                <w:ilvl w:val="0"/>
                <w:numId w:val="12"/>
              </w:numPr>
            </w:pPr>
            <w:r w:rsidRPr="00861AD0">
              <w:t>User would click on the search/add friend button</w:t>
            </w:r>
          </w:p>
          <w:p w14:paraId="17CBB1F7" w14:textId="11629338" w:rsidR="00486BD3" w:rsidRPr="00861AD0" w:rsidRDefault="00486BD3" w:rsidP="006E1F57">
            <w:pPr>
              <w:pStyle w:val="ListParagraph"/>
              <w:numPr>
                <w:ilvl w:val="0"/>
                <w:numId w:val="12"/>
              </w:numPr>
            </w:pPr>
            <w:r w:rsidRPr="00861AD0">
              <w:t>User types in their friends username and hits the search button.</w:t>
            </w:r>
          </w:p>
          <w:p w14:paraId="7C771D14" w14:textId="77777777" w:rsidR="00486BD3" w:rsidRPr="00861AD0" w:rsidRDefault="00486BD3" w:rsidP="006E1F57">
            <w:pPr>
              <w:pStyle w:val="ListParagraph"/>
              <w:numPr>
                <w:ilvl w:val="0"/>
                <w:numId w:val="12"/>
              </w:numPr>
            </w:pPr>
            <w:r w:rsidRPr="00861AD0">
              <w:t>User then selects friends account.</w:t>
            </w:r>
          </w:p>
          <w:p w14:paraId="00A38BFE" w14:textId="77777777" w:rsidR="00486BD3" w:rsidRPr="00861AD0" w:rsidRDefault="00486BD3" w:rsidP="006E1F57">
            <w:pPr>
              <w:pStyle w:val="ListParagraph"/>
              <w:numPr>
                <w:ilvl w:val="0"/>
                <w:numId w:val="12"/>
              </w:numPr>
            </w:pPr>
            <w:r w:rsidRPr="00861AD0">
              <w:t>User then click on Add friend button.</w:t>
            </w:r>
          </w:p>
        </w:tc>
      </w:tr>
      <w:tr w:rsidR="00486BD3" w:rsidRPr="00861AD0" w14:paraId="3DCE3176" w14:textId="77777777" w:rsidTr="006E1F57">
        <w:trPr>
          <w:trHeight w:val="340"/>
        </w:trPr>
        <w:tc>
          <w:tcPr>
            <w:tcW w:w="2235" w:type="dxa"/>
            <w:shd w:val="clear" w:color="auto" w:fill="4BACC6" w:themeFill="accent5"/>
            <w:vAlign w:val="center"/>
          </w:tcPr>
          <w:p w14:paraId="7A767BB1" w14:textId="77777777" w:rsidR="00486BD3" w:rsidRPr="00861AD0" w:rsidRDefault="00486BD3" w:rsidP="006E1F57">
            <w:pPr>
              <w:rPr>
                <w:b/>
                <w:color w:val="FFFFFF" w:themeColor="background1"/>
              </w:rPr>
            </w:pPr>
            <w:r w:rsidRPr="00861AD0">
              <w:rPr>
                <w:b/>
                <w:color w:val="FFFFFF" w:themeColor="background1"/>
              </w:rPr>
              <w:t>Alternate Flow of Events</w:t>
            </w:r>
          </w:p>
        </w:tc>
        <w:tc>
          <w:tcPr>
            <w:tcW w:w="6621" w:type="dxa"/>
            <w:gridSpan w:val="2"/>
            <w:vAlign w:val="center"/>
          </w:tcPr>
          <w:p w14:paraId="2E743EC2" w14:textId="77777777" w:rsidR="00486BD3" w:rsidRPr="00861AD0" w:rsidRDefault="00486BD3" w:rsidP="006E1F57">
            <w:r w:rsidRPr="00861AD0">
              <w:t>2.1 Account not found.</w:t>
            </w:r>
          </w:p>
          <w:p w14:paraId="3C9867AD" w14:textId="77777777" w:rsidR="00486BD3" w:rsidRPr="00861AD0" w:rsidRDefault="00486BD3" w:rsidP="006E1F57">
            <w:r w:rsidRPr="00861AD0">
              <w:t>2.2 Returns to step 1.</w:t>
            </w:r>
          </w:p>
        </w:tc>
      </w:tr>
    </w:tbl>
    <w:p w14:paraId="714C973C" w14:textId="77777777" w:rsidR="00486BD3" w:rsidRPr="00861AD0" w:rsidRDefault="00486BD3" w:rsidP="001E086B"/>
    <w:tbl>
      <w:tblPr>
        <w:tblStyle w:val="TableGrid"/>
        <w:tblW w:w="0" w:type="auto"/>
        <w:tblLook w:val="04A0" w:firstRow="1" w:lastRow="0" w:firstColumn="1" w:lastColumn="0" w:noHBand="0" w:noVBand="1"/>
      </w:tblPr>
      <w:tblGrid>
        <w:gridCol w:w="2152"/>
        <w:gridCol w:w="1995"/>
        <w:gridCol w:w="4156"/>
      </w:tblGrid>
      <w:tr w:rsidR="001E086B" w:rsidRPr="00861AD0" w14:paraId="028CB58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C8C636" w14:textId="77777777" w:rsidR="001E086B" w:rsidRPr="00861AD0" w:rsidRDefault="001E086B">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69090B"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0046716C"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6B1DB1CB" w14:textId="77777777" w:rsidR="001E086B" w:rsidRPr="00861AD0" w:rsidRDefault="001E086B">
            <w:r w:rsidRPr="00861AD0">
              <w:t>A0300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D3AB534" w14:textId="77777777" w:rsidR="001E086B" w:rsidRPr="00861AD0" w:rsidRDefault="001E086B">
            <w:r w:rsidRPr="00861AD0">
              <w:t>Water Post</w:t>
            </w:r>
          </w:p>
        </w:tc>
      </w:tr>
      <w:tr w:rsidR="001E086B" w:rsidRPr="00861AD0" w14:paraId="64EFA829"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79F482" w14:textId="77777777" w:rsidR="001E086B" w:rsidRPr="00861AD0" w:rsidRDefault="001E086B">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6A5E283"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05C96972"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59130E4D" w14:textId="77777777" w:rsidR="001E086B" w:rsidRPr="00861AD0" w:rsidRDefault="001E086B">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4B187EE8" w14:textId="77777777" w:rsidR="001E086B" w:rsidRPr="00861AD0" w:rsidRDefault="001E086B">
            <w:r w:rsidRPr="00861AD0">
              <w:t>Influencer</w:t>
            </w:r>
          </w:p>
        </w:tc>
      </w:tr>
      <w:tr w:rsidR="001E086B" w:rsidRPr="00861AD0" w14:paraId="2D0BA69A"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ADEE1C1" w14:textId="77777777" w:rsidR="001E086B" w:rsidRPr="00861AD0" w:rsidRDefault="001E086B">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3876A73" w14:textId="4E3C3121" w:rsidR="001E086B" w:rsidRPr="00861AD0" w:rsidRDefault="001E086B">
            <w:r w:rsidRPr="00861AD0">
              <w:t>This use case describes the process of a user commenting on a post, such as a Petal</w:t>
            </w:r>
            <w:r w:rsidR="00120CC2" w:rsidRPr="00861AD0">
              <w:t xml:space="preserve">, </w:t>
            </w:r>
            <w:r w:rsidRPr="00861AD0">
              <w:t>Rosebud</w:t>
            </w:r>
            <w:r w:rsidR="00120CC2" w:rsidRPr="00861AD0">
              <w:t xml:space="preserve"> or Blooming Gratitude</w:t>
            </w:r>
            <w:r w:rsidR="00CD359A">
              <w:t>, after viewing it</w:t>
            </w:r>
            <w:r w:rsidRPr="00861AD0">
              <w:t>.</w:t>
            </w:r>
          </w:p>
        </w:tc>
      </w:tr>
      <w:tr w:rsidR="001E086B" w:rsidRPr="00861AD0" w14:paraId="26F9B422"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3034048" w14:textId="77777777" w:rsidR="001E086B" w:rsidRPr="00861AD0" w:rsidRDefault="001E086B">
            <w:pPr>
              <w:rPr>
                <w:b/>
                <w:color w:val="FFFFFF" w:themeColor="background1"/>
              </w:rPr>
            </w:pPr>
            <w:r w:rsidRPr="00861AD0">
              <w:rPr>
                <w:b/>
                <w:color w:val="FFFFFF" w:themeColor="background1"/>
              </w:rPr>
              <w:lastRenderedPageBreak/>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EC5D7EF" w14:textId="5619793E" w:rsidR="001E086B" w:rsidRPr="00861AD0" w:rsidRDefault="001E086B">
            <w:r w:rsidRPr="00861AD0">
              <w:t>The user has to be viewing a post</w:t>
            </w:r>
            <w:r w:rsidR="00D563CA" w:rsidRPr="00861AD0">
              <w:t>.</w:t>
            </w:r>
          </w:p>
        </w:tc>
      </w:tr>
      <w:tr w:rsidR="001E086B" w:rsidRPr="00861AD0" w14:paraId="1AD7987A"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803AB1" w14:textId="77777777" w:rsidR="001E086B" w:rsidRPr="00861AD0" w:rsidRDefault="001E086B">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65876EF" w14:textId="54C76881" w:rsidR="001E086B" w:rsidRPr="00861AD0" w:rsidRDefault="00CD359A">
            <w:r>
              <w:t>Called from A1300/A1400/A1600</w:t>
            </w:r>
          </w:p>
        </w:tc>
      </w:tr>
      <w:tr w:rsidR="001E086B" w:rsidRPr="00861AD0" w14:paraId="132BD1B5"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013824" w14:textId="77777777" w:rsidR="001E086B" w:rsidRPr="00861AD0" w:rsidRDefault="001E086B">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5D3A348" w14:textId="77777777" w:rsidR="001E086B" w:rsidRPr="00861AD0" w:rsidRDefault="001E086B">
            <w:r w:rsidRPr="00861AD0">
              <w:t>The user will have left a comment on the post. This comment is then stored.</w:t>
            </w:r>
          </w:p>
        </w:tc>
      </w:tr>
      <w:tr w:rsidR="001E086B" w:rsidRPr="00861AD0" w14:paraId="58928EA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318CA59" w14:textId="77777777" w:rsidR="001E086B" w:rsidRPr="00861AD0" w:rsidRDefault="001E086B">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1777A6" w14:textId="77777777" w:rsidR="001E086B" w:rsidRPr="00861AD0" w:rsidRDefault="001E086B" w:rsidP="001E086B">
            <w:pPr>
              <w:pStyle w:val="ListParagraph"/>
              <w:numPr>
                <w:ilvl w:val="0"/>
                <w:numId w:val="28"/>
              </w:numPr>
            </w:pPr>
            <w:r w:rsidRPr="00861AD0">
              <w:t>User types in their comment.</w:t>
            </w:r>
          </w:p>
          <w:p w14:paraId="5455E170" w14:textId="77777777" w:rsidR="001E086B" w:rsidRPr="00861AD0" w:rsidRDefault="001E086B" w:rsidP="001E086B">
            <w:pPr>
              <w:pStyle w:val="ListParagraph"/>
              <w:numPr>
                <w:ilvl w:val="0"/>
                <w:numId w:val="28"/>
              </w:numPr>
            </w:pPr>
            <w:r w:rsidRPr="00861AD0">
              <w:t>User presses the post button.</w:t>
            </w:r>
          </w:p>
          <w:p w14:paraId="1C5E7091" w14:textId="77777777" w:rsidR="001E086B" w:rsidRDefault="001E086B" w:rsidP="001E086B">
            <w:pPr>
              <w:pStyle w:val="ListParagraph"/>
              <w:numPr>
                <w:ilvl w:val="0"/>
                <w:numId w:val="28"/>
              </w:numPr>
            </w:pPr>
            <w:r w:rsidRPr="00861AD0">
              <w:t>System displays their comment under the post.</w:t>
            </w:r>
          </w:p>
          <w:p w14:paraId="7DB6601F" w14:textId="24097873" w:rsidR="00CD359A" w:rsidRPr="00861AD0" w:rsidRDefault="00CD359A" w:rsidP="001E086B">
            <w:pPr>
              <w:pStyle w:val="ListParagraph"/>
              <w:numPr>
                <w:ilvl w:val="0"/>
                <w:numId w:val="28"/>
              </w:numPr>
            </w:pPr>
            <w:r>
              <w:t>Return to calling use case</w:t>
            </w:r>
          </w:p>
        </w:tc>
      </w:tr>
    </w:tbl>
    <w:p w14:paraId="3B20389F" w14:textId="77777777" w:rsidR="001E086B" w:rsidRPr="00861AD0" w:rsidRDefault="001E086B" w:rsidP="001E086B"/>
    <w:tbl>
      <w:tblPr>
        <w:tblStyle w:val="TableGrid"/>
        <w:tblW w:w="0" w:type="auto"/>
        <w:tblLook w:val="04A0" w:firstRow="1" w:lastRow="0" w:firstColumn="1" w:lastColumn="0" w:noHBand="0" w:noVBand="1"/>
      </w:tblPr>
      <w:tblGrid>
        <w:gridCol w:w="2235"/>
        <w:gridCol w:w="2193"/>
        <w:gridCol w:w="4428"/>
      </w:tblGrid>
      <w:tr w:rsidR="00486BD3" w:rsidRPr="00861AD0" w14:paraId="54E244E8" w14:textId="77777777" w:rsidTr="006E1F57">
        <w:trPr>
          <w:trHeight w:val="340"/>
        </w:trPr>
        <w:tc>
          <w:tcPr>
            <w:tcW w:w="2235" w:type="dxa"/>
            <w:shd w:val="clear" w:color="auto" w:fill="4BACC6" w:themeFill="accent5"/>
            <w:vAlign w:val="center"/>
          </w:tcPr>
          <w:p w14:paraId="618ED7F6" w14:textId="77777777" w:rsidR="00486BD3" w:rsidRPr="00861AD0" w:rsidRDefault="00486BD3" w:rsidP="006E1F57">
            <w:pPr>
              <w:rPr>
                <w:b/>
                <w:color w:val="FFFFFF" w:themeColor="background1"/>
              </w:rPr>
            </w:pPr>
            <w:r w:rsidRPr="00861AD0">
              <w:rPr>
                <w:b/>
                <w:color w:val="FFFFFF" w:themeColor="background1"/>
              </w:rPr>
              <w:t>Use Case ID</w:t>
            </w:r>
          </w:p>
        </w:tc>
        <w:tc>
          <w:tcPr>
            <w:tcW w:w="6621" w:type="dxa"/>
            <w:gridSpan w:val="2"/>
            <w:shd w:val="clear" w:color="auto" w:fill="4BACC6" w:themeFill="accent5"/>
            <w:vAlign w:val="center"/>
          </w:tcPr>
          <w:p w14:paraId="3FFFD6DA" w14:textId="77777777" w:rsidR="00486BD3" w:rsidRPr="00861AD0" w:rsidRDefault="00486BD3" w:rsidP="006E1F57">
            <w:pPr>
              <w:rPr>
                <w:b/>
                <w:color w:val="FFFFFF" w:themeColor="background1"/>
              </w:rPr>
            </w:pPr>
            <w:r w:rsidRPr="00861AD0">
              <w:rPr>
                <w:b/>
                <w:color w:val="FFFFFF" w:themeColor="background1"/>
              </w:rPr>
              <w:t xml:space="preserve">Use Case Name </w:t>
            </w:r>
          </w:p>
        </w:tc>
      </w:tr>
      <w:tr w:rsidR="00486BD3" w:rsidRPr="00861AD0" w14:paraId="41D667D8" w14:textId="77777777" w:rsidTr="006E1F57">
        <w:trPr>
          <w:trHeight w:val="340"/>
        </w:trPr>
        <w:tc>
          <w:tcPr>
            <w:tcW w:w="2235" w:type="dxa"/>
            <w:vAlign w:val="center"/>
          </w:tcPr>
          <w:p w14:paraId="077A5EB6" w14:textId="77777777" w:rsidR="00486BD3" w:rsidRPr="00861AD0" w:rsidRDefault="00486BD3" w:rsidP="006E1F57">
            <w:r w:rsidRPr="00861AD0">
              <w:t>A0400</w:t>
            </w:r>
          </w:p>
        </w:tc>
        <w:tc>
          <w:tcPr>
            <w:tcW w:w="6621" w:type="dxa"/>
            <w:gridSpan w:val="2"/>
            <w:vAlign w:val="center"/>
          </w:tcPr>
          <w:p w14:paraId="7C902B34" w14:textId="77777777" w:rsidR="00486BD3" w:rsidRPr="00861AD0" w:rsidRDefault="00486BD3" w:rsidP="006E1F57">
            <w:r w:rsidRPr="00861AD0">
              <w:t>Submit Influencer Application</w:t>
            </w:r>
          </w:p>
        </w:tc>
      </w:tr>
      <w:tr w:rsidR="00486BD3" w:rsidRPr="00861AD0" w14:paraId="3F5D11E0" w14:textId="77777777" w:rsidTr="006E1F57">
        <w:trPr>
          <w:trHeight w:val="340"/>
        </w:trPr>
        <w:tc>
          <w:tcPr>
            <w:tcW w:w="4428" w:type="dxa"/>
            <w:gridSpan w:val="2"/>
            <w:shd w:val="clear" w:color="auto" w:fill="4BACC6" w:themeFill="accent5"/>
            <w:vAlign w:val="center"/>
          </w:tcPr>
          <w:p w14:paraId="595AB058" w14:textId="77777777" w:rsidR="00486BD3" w:rsidRPr="00861AD0" w:rsidRDefault="00486BD3" w:rsidP="006E1F57">
            <w:pPr>
              <w:rPr>
                <w:b/>
                <w:color w:val="FFFFFF" w:themeColor="background1"/>
              </w:rPr>
            </w:pPr>
            <w:r w:rsidRPr="00861AD0">
              <w:rPr>
                <w:b/>
                <w:color w:val="FFFFFF" w:themeColor="background1"/>
              </w:rPr>
              <w:t>Primary Business Actors</w:t>
            </w:r>
          </w:p>
        </w:tc>
        <w:tc>
          <w:tcPr>
            <w:tcW w:w="4428" w:type="dxa"/>
            <w:shd w:val="clear" w:color="auto" w:fill="4BACC6" w:themeFill="accent5"/>
            <w:vAlign w:val="center"/>
          </w:tcPr>
          <w:p w14:paraId="072C08DF" w14:textId="77777777" w:rsidR="00486BD3" w:rsidRPr="00861AD0" w:rsidRDefault="00486BD3" w:rsidP="006E1F57">
            <w:pPr>
              <w:rPr>
                <w:b/>
                <w:color w:val="FFFFFF" w:themeColor="background1"/>
              </w:rPr>
            </w:pPr>
            <w:r w:rsidRPr="00861AD0">
              <w:rPr>
                <w:b/>
                <w:color w:val="FFFFFF" w:themeColor="background1"/>
              </w:rPr>
              <w:t>Other participating Actors</w:t>
            </w:r>
          </w:p>
        </w:tc>
      </w:tr>
      <w:tr w:rsidR="00486BD3" w:rsidRPr="00861AD0" w14:paraId="6A66A2EF" w14:textId="77777777" w:rsidTr="006E1F57">
        <w:trPr>
          <w:trHeight w:val="340"/>
        </w:trPr>
        <w:tc>
          <w:tcPr>
            <w:tcW w:w="4428" w:type="dxa"/>
            <w:gridSpan w:val="2"/>
            <w:vAlign w:val="center"/>
          </w:tcPr>
          <w:p w14:paraId="7083A76C" w14:textId="77777777" w:rsidR="00486BD3" w:rsidRPr="00861AD0" w:rsidRDefault="00486BD3" w:rsidP="006E1F57">
            <w:r w:rsidRPr="00861AD0">
              <w:t>Public</w:t>
            </w:r>
          </w:p>
        </w:tc>
        <w:tc>
          <w:tcPr>
            <w:tcW w:w="4428" w:type="dxa"/>
            <w:vAlign w:val="center"/>
          </w:tcPr>
          <w:p w14:paraId="05BACD67" w14:textId="77777777" w:rsidR="00486BD3" w:rsidRPr="00861AD0" w:rsidRDefault="00486BD3" w:rsidP="006E1F57"/>
        </w:tc>
      </w:tr>
      <w:tr w:rsidR="00486BD3" w:rsidRPr="00861AD0" w14:paraId="03BDA236" w14:textId="77777777" w:rsidTr="006E1F57">
        <w:trPr>
          <w:trHeight w:val="340"/>
        </w:trPr>
        <w:tc>
          <w:tcPr>
            <w:tcW w:w="2235" w:type="dxa"/>
            <w:shd w:val="clear" w:color="auto" w:fill="4BACC6" w:themeFill="accent5"/>
            <w:vAlign w:val="center"/>
          </w:tcPr>
          <w:p w14:paraId="7E85A5B4" w14:textId="77777777" w:rsidR="00486BD3" w:rsidRPr="00861AD0" w:rsidRDefault="00486BD3" w:rsidP="006E1F57">
            <w:pPr>
              <w:rPr>
                <w:b/>
                <w:color w:val="FFFFFF" w:themeColor="background1"/>
              </w:rPr>
            </w:pPr>
            <w:r w:rsidRPr="00861AD0">
              <w:rPr>
                <w:b/>
                <w:color w:val="FFFFFF" w:themeColor="background1"/>
              </w:rPr>
              <w:t>Description</w:t>
            </w:r>
          </w:p>
        </w:tc>
        <w:tc>
          <w:tcPr>
            <w:tcW w:w="6621" w:type="dxa"/>
            <w:gridSpan w:val="2"/>
            <w:vAlign w:val="center"/>
          </w:tcPr>
          <w:p w14:paraId="6832E665" w14:textId="77777777" w:rsidR="00486BD3" w:rsidRPr="00861AD0" w:rsidRDefault="00486BD3" w:rsidP="006E1F57">
            <w:r w:rsidRPr="00861AD0">
              <w:t>A Public user would like to become an influencer and send an application to be an influencer.</w:t>
            </w:r>
          </w:p>
        </w:tc>
      </w:tr>
      <w:tr w:rsidR="00486BD3" w:rsidRPr="00861AD0" w14:paraId="1D663055" w14:textId="77777777" w:rsidTr="006E1F57">
        <w:trPr>
          <w:trHeight w:val="340"/>
        </w:trPr>
        <w:tc>
          <w:tcPr>
            <w:tcW w:w="2235" w:type="dxa"/>
            <w:shd w:val="clear" w:color="auto" w:fill="4BACC6" w:themeFill="accent5"/>
            <w:vAlign w:val="center"/>
          </w:tcPr>
          <w:p w14:paraId="1D04AC37" w14:textId="77777777" w:rsidR="00486BD3" w:rsidRPr="00861AD0" w:rsidRDefault="00486BD3" w:rsidP="006E1F57">
            <w:pPr>
              <w:rPr>
                <w:b/>
                <w:color w:val="FFFFFF" w:themeColor="background1"/>
              </w:rPr>
            </w:pPr>
            <w:r w:rsidRPr="00861AD0">
              <w:rPr>
                <w:b/>
                <w:color w:val="FFFFFF" w:themeColor="background1"/>
              </w:rPr>
              <w:t>Pre-Conditions</w:t>
            </w:r>
          </w:p>
        </w:tc>
        <w:tc>
          <w:tcPr>
            <w:tcW w:w="6621" w:type="dxa"/>
            <w:gridSpan w:val="2"/>
            <w:vAlign w:val="center"/>
          </w:tcPr>
          <w:p w14:paraId="574F6F1B" w14:textId="77777777" w:rsidR="00486BD3" w:rsidRPr="00861AD0" w:rsidRDefault="00486BD3" w:rsidP="006E1F57">
            <w:r w:rsidRPr="00861AD0">
              <w:t>Public needs to already have a registered account.</w:t>
            </w:r>
          </w:p>
        </w:tc>
      </w:tr>
      <w:tr w:rsidR="00486BD3" w:rsidRPr="00861AD0" w14:paraId="5029407C" w14:textId="77777777" w:rsidTr="006E1F57">
        <w:trPr>
          <w:trHeight w:val="340"/>
        </w:trPr>
        <w:tc>
          <w:tcPr>
            <w:tcW w:w="2235" w:type="dxa"/>
            <w:shd w:val="clear" w:color="auto" w:fill="4BACC6" w:themeFill="accent5"/>
            <w:vAlign w:val="center"/>
          </w:tcPr>
          <w:p w14:paraId="7458F854" w14:textId="77777777" w:rsidR="00486BD3" w:rsidRPr="00861AD0" w:rsidRDefault="00486BD3" w:rsidP="006E1F57">
            <w:pPr>
              <w:rPr>
                <w:b/>
                <w:color w:val="FFFFFF" w:themeColor="background1"/>
              </w:rPr>
            </w:pPr>
            <w:r w:rsidRPr="00861AD0">
              <w:rPr>
                <w:b/>
                <w:color w:val="FFFFFF" w:themeColor="background1"/>
              </w:rPr>
              <w:t>Triggers</w:t>
            </w:r>
          </w:p>
        </w:tc>
        <w:tc>
          <w:tcPr>
            <w:tcW w:w="6621" w:type="dxa"/>
            <w:gridSpan w:val="2"/>
            <w:vAlign w:val="center"/>
          </w:tcPr>
          <w:p w14:paraId="143BAB59" w14:textId="77777777" w:rsidR="00486BD3" w:rsidRPr="00861AD0" w:rsidRDefault="00486BD3" w:rsidP="006E1F57">
            <w:r w:rsidRPr="00861AD0">
              <w:t>Click the become influencer button.</w:t>
            </w:r>
          </w:p>
        </w:tc>
      </w:tr>
      <w:tr w:rsidR="00486BD3" w:rsidRPr="00861AD0" w14:paraId="77ACBFB7" w14:textId="77777777" w:rsidTr="006E1F57">
        <w:trPr>
          <w:trHeight w:val="340"/>
        </w:trPr>
        <w:tc>
          <w:tcPr>
            <w:tcW w:w="2235" w:type="dxa"/>
            <w:shd w:val="clear" w:color="auto" w:fill="4BACC6" w:themeFill="accent5"/>
            <w:vAlign w:val="center"/>
          </w:tcPr>
          <w:p w14:paraId="599BB601" w14:textId="77777777" w:rsidR="00486BD3" w:rsidRPr="00861AD0" w:rsidRDefault="00486BD3" w:rsidP="006E1F57">
            <w:pPr>
              <w:rPr>
                <w:b/>
                <w:color w:val="FFFFFF" w:themeColor="background1"/>
              </w:rPr>
            </w:pPr>
            <w:r w:rsidRPr="00861AD0">
              <w:rPr>
                <w:b/>
                <w:color w:val="FFFFFF" w:themeColor="background1"/>
              </w:rPr>
              <w:t>Post-Conditions</w:t>
            </w:r>
          </w:p>
        </w:tc>
        <w:tc>
          <w:tcPr>
            <w:tcW w:w="6621" w:type="dxa"/>
            <w:gridSpan w:val="2"/>
            <w:vAlign w:val="center"/>
          </w:tcPr>
          <w:p w14:paraId="45A21FDA" w14:textId="77777777" w:rsidR="00486BD3" w:rsidRPr="00861AD0" w:rsidRDefault="00486BD3" w:rsidP="006E1F57">
            <w:r w:rsidRPr="00861AD0">
              <w:t>An application to be an influencer has been submitted.</w:t>
            </w:r>
          </w:p>
        </w:tc>
      </w:tr>
      <w:tr w:rsidR="00486BD3" w:rsidRPr="00861AD0" w14:paraId="45084521" w14:textId="77777777" w:rsidTr="006E1F57">
        <w:trPr>
          <w:trHeight w:val="340"/>
        </w:trPr>
        <w:tc>
          <w:tcPr>
            <w:tcW w:w="2235" w:type="dxa"/>
            <w:shd w:val="clear" w:color="auto" w:fill="4BACC6" w:themeFill="accent5"/>
            <w:vAlign w:val="center"/>
          </w:tcPr>
          <w:p w14:paraId="3943C14C" w14:textId="77777777" w:rsidR="00486BD3" w:rsidRPr="00861AD0" w:rsidRDefault="00486BD3" w:rsidP="006E1F57">
            <w:pPr>
              <w:rPr>
                <w:b/>
                <w:color w:val="FFFFFF" w:themeColor="background1"/>
              </w:rPr>
            </w:pPr>
            <w:r w:rsidRPr="00861AD0">
              <w:rPr>
                <w:b/>
                <w:color w:val="FFFFFF" w:themeColor="background1"/>
              </w:rPr>
              <w:t>Basic Flow of Events</w:t>
            </w:r>
          </w:p>
        </w:tc>
        <w:tc>
          <w:tcPr>
            <w:tcW w:w="6621" w:type="dxa"/>
            <w:gridSpan w:val="2"/>
            <w:vAlign w:val="center"/>
          </w:tcPr>
          <w:p w14:paraId="775B5726" w14:textId="6B5968A8" w:rsidR="00486BD3" w:rsidRDefault="00CD359A" w:rsidP="006E1F57">
            <w:pPr>
              <w:pStyle w:val="ListParagraph"/>
              <w:numPr>
                <w:ilvl w:val="0"/>
                <w:numId w:val="13"/>
              </w:numPr>
            </w:pPr>
            <w:r>
              <w:t>Display questionnaire</w:t>
            </w:r>
          </w:p>
          <w:p w14:paraId="02D3F09F" w14:textId="69E4EFDE" w:rsidR="00CD359A" w:rsidRPr="00861AD0" w:rsidRDefault="00CD359A" w:rsidP="006E1F57">
            <w:pPr>
              <w:pStyle w:val="ListParagraph"/>
              <w:numPr>
                <w:ilvl w:val="0"/>
                <w:numId w:val="13"/>
              </w:numPr>
            </w:pPr>
            <w:r>
              <w:t>Fill in questionnaire</w:t>
            </w:r>
          </w:p>
          <w:p w14:paraId="1236A595" w14:textId="77777777" w:rsidR="00486BD3" w:rsidRDefault="00486BD3" w:rsidP="006E1F57">
            <w:pPr>
              <w:pStyle w:val="ListParagraph"/>
              <w:numPr>
                <w:ilvl w:val="0"/>
                <w:numId w:val="13"/>
              </w:numPr>
            </w:pPr>
            <w:r w:rsidRPr="00861AD0">
              <w:t>User clicks the submit button to Submit their application.</w:t>
            </w:r>
          </w:p>
          <w:p w14:paraId="062B4525" w14:textId="64BB4C70" w:rsidR="00CD359A" w:rsidRPr="00861AD0" w:rsidRDefault="00CD359A" w:rsidP="006E1F57">
            <w:pPr>
              <w:pStyle w:val="ListParagraph"/>
              <w:numPr>
                <w:ilvl w:val="0"/>
                <w:numId w:val="13"/>
              </w:numPr>
            </w:pPr>
            <w:r>
              <w:t>System enable “View Outcomes” option</w:t>
            </w:r>
          </w:p>
        </w:tc>
      </w:tr>
      <w:tr w:rsidR="00486BD3" w:rsidRPr="00861AD0" w14:paraId="23F2E30A" w14:textId="77777777" w:rsidTr="006E1F57">
        <w:trPr>
          <w:trHeight w:val="340"/>
        </w:trPr>
        <w:tc>
          <w:tcPr>
            <w:tcW w:w="2235" w:type="dxa"/>
            <w:shd w:val="clear" w:color="auto" w:fill="4BACC6" w:themeFill="accent5"/>
            <w:vAlign w:val="center"/>
          </w:tcPr>
          <w:p w14:paraId="6950CEAA" w14:textId="77777777" w:rsidR="00486BD3" w:rsidRPr="00861AD0" w:rsidRDefault="00486BD3" w:rsidP="006E1F57">
            <w:pPr>
              <w:rPr>
                <w:b/>
                <w:color w:val="FFFFFF" w:themeColor="background1"/>
              </w:rPr>
            </w:pPr>
            <w:r w:rsidRPr="00861AD0">
              <w:rPr>
                <w:b/>
                <w:color w:val="FFFFFF" w:themeColor="background1"/>
              </w:rPr>
              <w:t>Alternate Flow of Events</w:t>
            </w:r>
          </w:p>
        </w:tc>
        <w:tc>
          <w:tcPr>
            <w:tcW w:w="6621" w:type="dxa"/>
            <w:gridSpan w:val="2"/>
            <w:vAlign w:val="center"/>
          </w:tcPr>
          <w:p w14:paraId="5C153B21" w14:textId="468E99C9" w:rsidR="00486BD3" w:rsidRPr="00861AD0" w:rsidRDefault="00CD359A" w:rsidP="00CD359A">
            <w:pPr>
              <w:ind w:left="360"/>
            </w:pPr>
            <w:r>
              <w:t xml:space="preserve">3.1 </w:t>
            </w:r>
            <w:r w:rsidR="00486BD3" w:rsidRPr="00861AD0">
              <w:t>System sees that not all required questions are answered.</w:t>
            </w:r>
          </w:p>
          <w:p w14:paraId="358A45FE" w14:textId="6C957D10" w:rsidR="00486BD3" w:rsidRPr="00861AD0" w:rsidRDefault="00486BD3" w:rsidP="00CD359A">
            <w:pPr>
              <w:pStyle w:val="ListParagraph"/>
              <w:numPr>
                <w:ilvl w:val="1"/>
                <w:numId w:val="46"/>
              </w:numPr>
            </w:pPr>
            <w:r w:rsidRPr="00861AD0">
              <w:t>System displays an error message.</w:t>
            </w:r>
          </w:p>
          <w:p w14:paraId="14ABF56C" w14:textId="57FD11BA" w:rsidR="00486BD3" w:rsidRPr="00861AD0" w:rsidRDefault="00CD359A" w:rsidP="00CD359A">
            <w:pPr>
              <w:ind w:left="360"/>
            </w:pPr>
            <w:r>
              <w:t xml:space="preserve">3.3 </w:t>
            </w:r>
            <w:r w:rsidR="00486BD3" w:rsidRPr="00861AD0">
              <w:t>Return to Step 1.</w:t>
            </w:r>
          </w:p>
        </w:tc>
      </w:tr>
    </w:tbl>
    <w:p w14:paraId="72E1F55D" w14:textId="77777777" w:rsidR="00486BD3" w:rsidRPr="00861AD0" w:rsidRDefault="00486BD3" w:rsidP="001E086B"/>
    <w:tbl>
      <w:tblPr>
        <w:tblStyle w:val="TableGrid"/>
        <w:tblW w:w="0" w:type="auto"/>
        <w:tblLook w:val="04A0" w:firstRow="1" w:lastRow="0" w:firstColumn="1" w:lastColumn="0" w:noHBand="0" w:noVBand="1"/>
      </w:tblPr>
      <w:tblGrid>
        <w:gridCol w:w="2152"/>
        <w:gridCol w:w="1995"/>
        <w:gridCol w:w="4156"/>
      </w:tblGrid>
      <w:tr w:rsidR="001E086B" w:rsidRPr="00861AD0" w14:paraId="47118D89"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28FF9B" w14:textId="77777777" w:rsidR="001E086B" w:rsidRPr="00861AD0" w:rsidRDefault="001E086B">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5E2C0F6"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722A540F"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076F9764" w14:textId="77777777" w:rsidR="001E086B" w:rsidRPr="00861AD0" w:rsidRDefault="001E086B">
            <w:r w:rsidRPr="00861AD0">
              <w:t>A0500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F0F89E7" w14:textId="77777777" w:rsidR="001E086B" w:rsidRPr="00861AD0" w:rsidRDefault="001E086B">
            <w:r w:rsidRPr="00861AD0">
              <w:t>Answer Blooming Gratitude</w:t>
            </w:r>
          </w:p>
        </w:tc>
      </w:tr>
      <w:tr w:rsidR="001E086B" w:rsidRPr="00861AD0" w14:paraId="3E164A52"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E7A7ED" w14:textId="77777777" w:rsidR="001E086B" w:rsidRPr="00861AD0" w:rsidRDefault="001E086B">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221F44"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58F0DEBF"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782E04BA" w14:textId="77777777" w:rsidR="001E086B" w:rsidRPr="00861AD0" w:rsidRDefault="001E086B">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187844B7" w14:textId="77777777" w:rsidR="001E086B" w:rsidRPr="00861AD0" w:rsidRDefault="001E086B">
            <w:r w:rsidRPr="00861AD0">
              <w:t>Influencer</w:t>
            </w:r>
          </w:p>
        </w:tc>
      </w:tr>
      <w:tr w:rsidR="001E086B" w:rsidRPr="00861AD0" w14:paraId="4254E495"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9E1D0E" w14:textId="77777777" w:rsidR="001E086B" w:rsidRPr="00861AD0" w:rsidRDefault="001E086B">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BCD697E" w14:textId="77777777" w:rsidR="001E086B" w:rsidRPr="00861AD0" w:rsidRDefault="001E086B">
            <w:r w:rsidRPr="00861AD0">
              <w:t>This use case describes the process of a user answering the prompt for what they are grateful for or happy about on that day.</w:t>
            </w:r>
          </w:p>
        </w:tc>
      </w:tr>
      <w:tr w:rsidR="001E086B" w:rsidRPr="00861AD0" w14:paraId="676B706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DD211DA" w14:textId="77777777" w:rsidR="001E086B" w:rsidRPr="00861AD0" w:rsidRDefault="001E086B">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F03BD5A" w14:textId="77777777" w:rsidR="001E086B" w:rsidRPr="00861AD0" w:rsidRDefault="001E086B">
            <w:r w:rsidRPr="00861AD0">
              <w:t>C0100 must have been invoked for the day (after 14:00)</w:t>
            </w:r>
          </w:p>
          <w:p w14:paraId="1D83E16A" w14:textId="279E29DC" w:rsidR="001E086B" w:rsidRPr="00861AD0" w:rsidRDefault="001E086B">
            <w:r w:rsidRPr="00861AD0">
              <w:t>The user must not have already answered Blooming Gratitude for that day</w:t>
            </w:r>
            <w:r w:rsidR="00D563CA" w:rsidRPr="00861AD0">
              <w:t>.</w:t>
            </w:r>
          </w:p>
        </w:tc>
      </w:tr>
      <w:tr w:rsidR="001E086B" w:rsidRPr="00861AD0" w14:paraId="79F5DA35"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C50C65" w14:textId="77777777" w:rsidR="001E086B" w:rsidRPr="00861AD0" w:rsidRDefault="001E086B">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5794FC3" w14:textId="1707F712" w:rsidR="001E086B" w:rsidRPr="00861AD0" w:rsidRDefault="001E086B">
            <w:pPr>
              <w:rPr>
                <w:color w:val="FF0000"/>
              </w:rPr>
            </w:pPr>
            <w:r w:rsidRPr="00861AD0">
              <w:t>Clicking the Blooming Gratitude button</w:t>
            </w:r>
            <w:r w:rsidR="00D563CA" w:rsidRPr="00861AD0">
              <w:t>.</w:t>
            </w:r>
          </w:p>
        </w:tc>
      </w:tr>
      <w:tr w:rsidR="001E086B" w:rsidRPr="00861AD0" w14:paraId="5881DF8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7C11272" w14:textId="77777777" w:rsidR="001E086B" w:rsidRPr="00861AD0" w:rsidRDefault="001E086B">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4ED8E88" w14:textId="77777777" w:rsidR="001E086B" w:rsidRPr="00861AD0" w:rsidRDefault="001E086B">
            <w:r w:rsidRPr="00861AD0">
              <w:t>The user will have posted what they are grateful for.</w:t>
            </w:r>
          </w:p>
        </w:tc>
      </w:tr>
      <w:tr w:rsidR="001E086B" w:rsidRPr="00861AD0" w14:paraId="6C948A32"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96A3703" w14:textId="77777777" w:rsidR="001E086B" w:rsidRPr="00861AD0" w:rsidRDefault="001E086B">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ACD1B32" w14:textId="77777777" w:rsidR="001E086B" w:rsidRPr="00861AD0" w:rsidRDefault="001E086B" w:rsidP="001E086B">
            <w:pPr>
              <w:pStyle w:val="ListParagraph"/>
              <w:numPr>
                <w:ilvl w:val="0"/>
                <w:numId w:val="29"/>
              </w:numPr>
            </w:pPr>
            <w:r w:rsidRPr="00861AD0">
              <w:t>System displays the prompt.</w:t>
            </w:r>
          </w:p>
          <w:p w14:paraId="39993457" w14:textId="77777777" w:rsidR="001E086B" w:rsidRPr="00861AD0" w:rsidRDefault="001E086B" w:rsidP="001E086B">
            <w:pPr>
              <w:pStyle w:val="ListParagraph"/>
              <w:numPr>
                <w:ilvl w:val="0"/>
                <w:numId w:val="29"/>
              </w:numPr>
            </w:pPr>
            <w:r w:rsidRPr="00861AD0">
              <w:t>User types in what they are grateful or happy for.</w:t>
            </w:r>
          </w:p>
          <w:p w14:paraId="4579CC04" w14:textId="1BB8AE6B" w:rsidR="001E086B" w:rsidRPr="00861AD0" w:rsidRDefault="001E086B" w:rsidP="001E086B">
            <w:pPr>
              <w:pStyle w:val="ListParagraph"/>
              <w:numPr>
                <w:ilvl w:val="0"/>
                <w:numId w:val="29"/>
              </w:numPr>
            </w:pPr>
            <w:r w:rsidRPr="00861AD0">
              <w:t>User presses the post button</w:t>
            </w:r>
            <w:r w:rsidR="00D563CA" w:rsidRPr="00861AD0">
              <w:t>.</w:t>
            </w:r>
          </w:p>
        </w:tc>
      </w:tr>
    </w:tbl>
    <w:p w14:paraId="4662DD7D" w14:textId="0F4C0287" w:rsidR="00B96B30" w:rsidRPr="00861AD0" w:rsidRDefault="00B96B30" w:rsidP="00392A66"/>
    <w:tbl>
      <w:tblPr>
        <w:tblStyle w:val="TableGrid"/>
        <w:tblW w:w="0" w:type="auto"/>
        <w:tblLook w:val="04A0" w:firstRow="1" w:lastRow="0" w:firstColumn="1" w:lastColumn="0" w:noHBand="0" w:noVBand="1"/>
      </w:tblPr>
      <w:tblGrid>
        <w:gridCol w:w="2235"/>
        <w:gridCol w:w="2193"/>
        <w:gridCol w:w="4428"/>
      </w:tblGrid>
      <w:tr w:rsidR="00486BD3" w:rsidRPr="00861AD0" w14:paraId="121C5DBD" w14:textId="77777777" w:rsidTr="006E1F57">
        <w:trPr>
          <w:trHeight w:val="340"/>
        </w:trPr>
        <w:tc>
          <w:tcPr>
            <w:tcW w:w="2235" w:type="dxa"/>
            <w:shd w:val="clear" w:color="auto" w:fill="4BACC6" w:themeFill="accent5"/>
            <w:vAlign w:val="center"/>
          </w:tcPr>
          <w:p w14:paraId="67C5EB7C" w14:textId="77777777" w:rsidR="00486BD3" w:rsidRPr="00861AD0" w:rsidRDefault="00486BD3" w:rsidP="006E1F57">
            <w:pPr>
              <w:rPr>
                <w:b/>
                <w:color w:val="FFFFFF" w:themeColor="background1"/>
              </w:rPr>
            </w:pPr>
            <w:r w:rsidRPr="00861AD0">
              <w:rPr>
                <w:b/>
                <w:color w:val="FFFFFF" w:themeColor="background1"/>
              </w:rPr>
              <w:t>Use Case ID</w:t>
            </w:r>
          </w:p>
        </w:tc>
        <w:tc>
          <w:tcPr>
            <w:tcW w:w="6621" w:type="dxa"/>
            <w:gridSpan w:val="2"/>
            <w:shd w:val="clear" w:color="auto" w:fill="4BACC6" w:themeFill="accent5"/>
            <w:vAlign w:val="center"/>
          </w:tcPr>
          <w:p w14:paraId="2EE7EA83" w14:textId="77777777" w:rsidR="00486BD3" w:rsidRPr="00861AD0" w:rsidRDefault="00486BD3" w:rsidP="006E1F57">
            <w:pPr>
              <w:rPr>
                <w:b/>
                <w:color w:val="FFFFFF" w:themeColor="background1"/>
              </w:rPr>
            </w:pPr>
            <w:r w:rsidRPr="00861AD0">
              <w:rPr>
                <w:b/>
                <w:color w:val="FFFFFF" w:themeColor="background1"/>
              </w:rPr>
              <w:t xml:space="preserve">Use Case Name </w:t>
            </w:r>
          </w:p>
        </w:tc>
      </w:tr>
      <w:tr w:rsidR="00486BD3" w:rsidRPr="00861AD0" w14:paraId="094B18FB" w14:textId="77777777" w:rsidTr="006E1F57">
        <w:trPr>
          <w:trHeight w:val="340"/>
        </w:trPr>
        <w:tc>
          <w:tcPr>
            <w:tcW w:w="2235" w:type="dxa"/>
            <w:vAlign w:val="center"/>
          </w:tcPr>
          <w:p w14:paraId="6544CD56" w14:textId="77777777" w:rsidR="00486BD3" w:rsidRPr="00861AD0" w:rsidRDefault="00486BD3" w:rsidP="006E1F57">
            <w:r w:rsidRPr="00861AD0">
              <w:t>A0600</w:t>
            </w:r>
          </w:p>
        </w:tc>
        <w:tc>
          <w:tcPr>
            <w:tcW w:w="6621" w:type="dxa"/>
            <w:gridSpan w:val="2"/>
            <w:vAlign w:val="center"/>
          </w:tcPr>
          <w:p w14:paraId="1B86467E" w14:textId="77777777" w:rsidR="00486BD3" w:rsidRPr="00861AD0" w:rsidRDefault="00486BD3" w:rsidP="006E1F57">
            <w:r w:rsidRPr="00861AD0">
              <w:t>Accept Friend</w:t>
            </w:r>
          </w:p>
        </w:tc>
      </w:tr>
      <w:tr w:rsidR="00486BD3" w:rsidRPr="00861AD0" w14:paraId="096126A8" w14:textId="77777777" w:rsidTr="006E1F57">
        <w:trPr>
          <w:trHeight w:val="340"/>
        </w:trPr>
        <w:tc>
          <w:tcPr>
            <w:tcW w:w="4428" w:type="dxa"/>
            <w:gridSpan w:val="2"/>
            <w:shd w:val="clear" w:color="auto" w:fill="4BACC6" w:themeFill="accent5"/>
            <w:vAlign w:val="center"/>
          </w:tcPr>
          <w:p w14:paraId="210A1A6B" w14:textId="77777777" w:rsidR="00486BD3" w:rsidRPr="00861AD0" w:rsidRDefault="00486BD3" w:rsidP="006E1F57">
            <w:pPr>
              <w:rPr>
                <w:b/>
                <w:color w:val="FFFFFF" w:themeColor="background1"/>
              </w:rPr>
            </w:pPr>
            <w:r w:rsidRPr="00861AD0">
              <w:rPr>
                <w:b/>
                <w:color w:val="FFFFFF" w:themeColor="background1"/>
              </w:rPr>
              <w:t>Primary Business Actors</w:t>
            </w:r>
          </w:p>
        </w:tc>
        <w:tc>
          <w:tcPr>
            <w:tcW w:w="4428" w:type="dxa"/>
            <w:shd w:val="clear" w:color="auto" w:fill="4BACC6" w:themeFill="accent5"/>
            <w:vAlign w:val="center"/>
          </w:tcPr>
          <w:p w14:paraId="1BA44E6B" w14:textId="77777777" w:rsidR="00486BD3" w:rsidRPr="00861AD0" w:rsidRDefault="00486BD3" w:rsidP="006E1F57">
            <w:pPr>
              <w:rPr>
                <w:b/>
                <w:color w:val="FFFFFF" w:themeColor="background1"/>
              </w:rPr>
            </w:pPr>
            <w:r w:rsidRPr="00861AD0">
              <w:rPr>
                <w:b/>
                <w:color w:val="FFFFFF" w:themeColor="background1"/>
              </w:rPr>
              <w:t>Other participating Actors</w:t>
            </w:r>
          </w:p>
        </w:tc>
      </w:tr>
      <w:tr w:rsidR="00486BD3" w:rsidRPr="00861AD0" w14:paraId="248C064A" w14:textId="77777777" w:rsidTr="006E1F57">
        <w:trPr>
          <w:trHeight w:val="340"/>
        </w:trPr>
        <w:tc>
          <w:tcPr>
            <w:tcW w:w="4428" w:type="dxa"/>
            <w:gridSpan w:val="2"/>
            <w:vAlign w:val="center"/>
          </w:tcPr>
          <w:p w14:paraId="6F14AEF4" w14:textId="77777777" w:rsidR="00486BD3" w:rsidRPr="00861AD0" w:rsidRDefault="00486BD3" w:rsidP="006E1F57">
            <w:r w:rsidRPr="00861AD0">
              <w:t>Public</w:t>
            </w:r>
          </w:p>
        </w:tc>
        <w:tc>
          <w:tcPr>
            <w:tcW w:w="4428" w:type="dxa"/>
            <w:vAlign w:val="center"/>
          </w:tcPr>
          <w:p w14:paraId="0788C220" w14:textId="77777777" w:rsidR="00486BD3" w:rsidRPr="00861AD0" w:rsidRDefault="00486BD3" w:rsidP="006E1F57">
            <w:r w:rsidRPr="00861AD0">
              <w:t>Influencer</w:t>
            </w:r>
          </w:p>
        </w:tc>
      </w:tr>
      <w:tr w:rsidR="00486BD3" w:rsidRPr="00861AD0" w14:paraId="346A8CCC" w14:textId="77777777" w:rsidTr="006E1F57">
        <w:trPr>
          <w:trHeight w:val="340"/>
        </w:trPr>
        <w:tc>
          <w:tcPr>
            <w:tcW w:w="2235" w:type="dxa"/>
            <w:shd w:val="clear" w:color="auto" w:fill="4BACC6" w:themeFill="accent5"/>
            <w:vAlign w:val="center"/>
          </w:tcPr>
          <w:p w14:paraId="2ADA155B" w14:textId="77777777" w:rsidR="00486BD3" w:rsidRPr="00861AD0" w:rsidRDefault="00486BD3" w:rsidP="006E1F57">
            <w:pPr>
              <w:rPr>
                <w:b/>
                <w:color w:val="FFFFFF" w:themeColor="background1"/>
              </w:rPr>
            </w:pPr>
            <w:r w:rsidRPr="00861AD0">
              <w:rPr>
                <w:b/>
                <w:color w:val="FFFFFF" w:themeColor="background1"/>
              </w:rPr>
              <w:t>Description</w:t>
            </w:r>
          </w:p>
        </w:tc>
        <w:tc>
          <w:tcPr>
            <w:tcW w:w="6621" w:type="dxa"/>
            <w:gridSpan w:val="2"/>
            <w:vAlign w:val="center"/>
          </w:tcPr>
          <w:p w14:paraId="0B72210C" w14:textId="77777777" w:rsidR="00486BD3" w:rsidRPr="00861AD0" w:rsidRDefault="00486BD3" w:rsidP="006E1F57">
            <w:r w:rsidRPr="00861AD0">
              <w:t>Users will receive friend requests from other users, when they try to add them as a friend. User could then accept the friend request.</w:t>
            </w:r>
          </w:p>
        </w:tc>
      </w:tr>
      <w:tr w:rsidR="00486BD3" w:rsidRPr="00861AD0" w14:paraId="5D1744BF" w14:textId="77777777" w:rsidTr="006E1F57">
        <w:trPr>
          <w:trHeight w:val="340"/>
        </w:trPr>
        <w:tc>
          <w:tcPr>
            <w:tcW w:w="2235" w:type="dxa"/>
            <w:shd w:val="clear" w:color="auto" w:fill="4BACC6" w:themeFill="accent5"/>
            <w:vAlign w:val="center"/>
          </w:tcPr>
          <w:p w14:paraId="76A833DD" w14:textId="77777777" w:rsidR="00486BD3" w:rsidRPr="00861AD0" w:rsidRDefault="00486BD3" w:rsidP="006E1F57">
            <w:pPr>
              <w:rPr>
                <w:b/>
                <w:color w:val="FFFFFF" w:themeColor="background1"/>
              </w:rPr>
            </w:pPr>
            <w:r w:rsidRPr="00861AD0">
              <w:rPr>
                <w:b/>
                <w:color w:val="FFFFFF" w:themeColor="background1"/>
              </w:rPr>
              <w:t>Pre-Conditions</w:t>
            </w:r>
          </w:p>
        </w:tc>
        <w:tc>
          <w:tcPr>
            <w:tcW w:w="6621" w:type="dxa"/>
            <w:gridSpan w:val="2"/>
            <w:vAlign w:val="center"/>
          </w:tcPr>
          <w:p w14:paraId="2DDAA99C" w14:textId="77777777" w:rsidR="00486BD3" w:rsidRPr="00861AD0" w:rsidRDefault="00486BD3" w:rsidP="006E1F57">
            <w:r w:rsidRPr="00861AD0">
              <w:t xml:space="preserve">User has a registered account and has a pending friend request. </w:t>
            </w:r>
          </w:p>
          <w:p w14:paraId="38A9971F" w14:textId="77777777" w:rsidR="00486BD3" w:rsidRPr="00861AD0" w:rsidRDefault="00486BD3" w:rsidP="006E1F57">
            <w:r w:rsidRPr="00861AD0">
              <w:t>Public has to be in the Friends tab of the Friends page, which is invoked by A1500.</w:t>
            </w:r>
          </w:p>
        </w:tc>
      </w:tr>
      <w:tr w:rsidR="00486BD3" w:rsidRPr="00861AD0" w14:paraId="357F0452" w14:textId="77777777" w:rsidTr="006E1F57">
        <w:trPr>
          <w:trHeight w:val="340"/>
        </w:trPr>
        <w:tc>
          <w:tcPr>
            <w:tcW w:w="2235" w:type="dxa"/>
            <w:shd w:val="clear" w:color="auto" w:fill="4BACC6" w:themeFill="accent5"/>
            <w:vAlign w:val="center"/>
          </w:tcPr>
          <w:p w14:paraId="60B52DF9" w14:textId="77777777" w:rsidR="00486BD3" w:rsidRPr="00861AD0" w:rsidRDefault="00486BD3" w:rsidP="006E1F57">
            <w:pPr>
              <w:rPr>
                <w:b/>
                <w:color w:val="FFFFFF" w:themeColor="background1"/>
              </w:rPr>
            </w:pPr>
            <w:r w:rsidRPr="00861AD0">
              <w:rPr>
                <w:b/>
                <w:color w:val="FFFFFF" w:themeColor="background1"/>
              </w:rPr>
              <w:lastRenderedPageBreak/>
              <w:t>Triggers</w:t>
            </w:r>
          </w:p>
        </w:tc>
        <w:tc>
          <w:tcPr>
            <w:tcW w:w="6621" w:type="dxa"/>
            <w:gridSpan w:val="2"/>
            <w:vAlign w:val="center"/>
          </w:tcPr>
          <w:p w14:paraId="21B19A73" w14:textId="7416C3B0" w:rsidR="00486BD3" w:rsidRPr="00861AD0" w:rsidRDefault="005E07FE" w:rsidP="006E1F57">
            <w:r>
              <w:t>Invoked</w:t>
            </w:r>
            <w:r w:rsidR="00486BD3" w:rsidRPr="00861AD0">
              <w:t xml:space="preserve"> by A1000.</w:t>
            </w:r>
          </w:p>
        </w:tc>
      </w:tr>
      <w:tr w:rsidR="00486BD3" w:rsidRPr="00861AD0" w14:paraId="3DB808C4" w14:textId="77777777" w:rsidTr="006E1F57">
        <w:trPr>
          <w:trHeight w:val="340"/>
        </w:trPr>
        <w:tc>
          <w:tcPr>
            <w:tcW w:w="2235" w:type="dxa"/>
            <w:shd w:val="clear" w:color="auto" w:fill="4BACC6" w:themeFill="accent5"/>
            <w:vAlign w:val="center"/>
          </w:tcPr>
          <w:p w14:paraId="64D58FC2" w14:textId="77777777" w:rsidR="00486BD3" w:rsidRPr="00861AD0" w:rsidRDefault="00486BD3" w:rsidP="006E1F57">
            <w:pPr>
              <w:rPr>
                <w:b/>
                <w:color w:val="FFFFFF" w:themeColor="background1"/>
              </w:rPr>
            </w:pPr>
            <w:r w:rsidRPr="00861AD0">
              <w:rPr>
                <w:b/>
                <w:color w:val="FFFFFF" w:themeColor="background1"/>
              </w:rPr>
              <w:t>Post-Conditions</w:t>
            </w:r>
          </w:p>
        </w:tc>
        <w:tc>
          <w:tcPr>
            <w:tcW w:w="6621" w:type="dxa"/>
            <w:gridSpan w:val="2"/>
            <w:vAlign w:val="center"/>
          </w:tcPr>
          <w:p w14:paraId="6FF8FABD" w14:textId="77777777" w:rsidR="00486BD3" w:rsidRPr="00861AD0" w:rsidRDefault="00486BD3" w:rsidP="006E1F57">
            <w:r w:rsidRPr="00861AD0">
              <w:t>A new friend was added.</w:t>
            </w:r>
          </w:p>
        </w:tc>
      </w:tr>
      <w:tr w:rsidR="00486BD3" w:rsidRPr="00861AD0" w14:paraId="482DB7E8" w14:textId="77777777" w:rsidTr="006E1F57">
        <w:trPr>
          <w:trHeight w:val="340"/>
        </w:trPr>
        <w:tc>
          <w:tcPr>
            <w:tcW w:w="2235" w:type="dxa"/>
            <w:shd w:val="clear" w:color="auto" w:fill="4BACC6" w:themeFill="accent5"/>
            <w:vAlign w:val="center"/>
          </w:tcPr>
          <w:p w14:paraId="58351474" w14:textId="77777777" w:rsidR="00486BD3" w:rsidRPr="00861AD0" w:rsidRDefault="00486BD3" w:rsidP="006E1F57">
            <w:pPr>
              <w:rPr>
                <w:b/>
                <w:color w:val="FFFFFF" w:themeColor="background1"/>
              </w:rPr>
            </w:pPr>
            <w:r w:rsidRPr="00861AD0">
              <w:rPr>
                <w:b/>
                <w:color w:val="FFFFFF" w:themeColor="background1"/>
              </w:rPr>
              <w:t>Basic Flow of Events</w:t>
            </w:r>
          </w:p>
        </w:tc>
        <w:tc>
          <w:tcPr>
            <w:tcW w:w="6621" w:type="dxa"/>
            <w:gridSpan w:val="2"/>
            <w:vAlign w:val="center"/>
          </w:tcPr>
          <w:p w14:paraId="59525FB0" w14:textId="285E21F0" w:rsidR="00486BD3" w:rsidRPr="00861AD0" w:rsidRDefault="00486BD3" w:rsidP="005E07FE">
            <w:pPr>
              <w:pStyle w:val="ListParagraph"/>
              <w:numPr>
                <w:ilvl w:val="0"/>
                <w:numId w:val="14"/>
              </w:numPr>
            </w:pPr>
            <w:r w:rsidRPr="00861AD0">
              <w:t>User clicks the Add/ accept button.</w:t>
            </w:r>
          </w:p>
        </w:tc>
      </w:tr>
    </w:tbl>
    <w:p w14:paraId="45F741A7" w14:textId="77777777" w:rsidR="00486BD3" w:rsidRPr="00861AD0" w:rsidRDefault="00486BD3" w:rsidP="00486BD3"/>
    <w:tbl>
      <w:tblPr>
        <w:tblStyle w:val="TableGrid"/>
        <w:tblW w:w="0" w:type="auto"/>
        <w:tblLook w:val="04A0" w:firstRow="1" w:lastRow="0" w:firstColumn="1" w:lastColumn="0" w:noHBand="0" w:noVBand="1"/>
      </w:tblPr>
      <w:tblGrid>
        <w:gridCol w:w="2235"/>
        <w:gridCol w:w="2193"/>
        <w:gridCol w:w="4428"/>
      </w:tblGrid>
      <w:tr w:rsidR="00486BD3" w:rsidRPr="00861AD0" w14:paraId="2FEE4074" w14:textId="77777777" w:rsidTr="006E1F57">
        <w:trPr>
          <w:trHeight w:val="340"/>
        </w:trPr>
        <w:tc>
          <w:tcPr>
            <w:tcW w:w="2235" w:type="dxa"/>
            <w:shd w:val="clear" w:color="auto" w:fill="4BACC6" w:themeFill="accent5"/>
            <w:vAlign w:val="center"/>
          </w:tcPr>
          <w:p w14:paraId="399E897F" w14:textId="77777777" w:rsidR="00486BD3" w:rsidRPr="00861AD0" w:rsidRDefault="00486BD3" w:rsidP="006E1F57">
            <w:pPr>
              <w:rPr>
                <w:b/>
                <w:color w:val="FFFFFF" w:themeColor="background1"/>
              </w:rPr>
            </w:pPr>
            <w:r w:rsidRPr="00861AD0">
              <w:rPr>
                <w:b/>
                <w:color w:val="FFFFFF" w:themeColor="background1"/>
              </w:rPr>
              <w:t>Use Case ID</w:t>
            </w:r>
          </w:p>
        </w:tc>
        <w:tc>
          <w:tcPr>
            <w:tcW w:w="6621" w:type="dxa"/>
            <w:gridSpan w:val="2"/>
            <w:shd w:val="clear" w:color="auto" w:fill="4BACC6" w:themeFill="accent5"/>
            <w:vAlign w:val="center"/>
          </w:tcPr>
          <w:p w14:paraId="120DA136" w14:textId="77777777" w:rsidR="00486BD3" w:rsidRPr="00861AD0" w:rsidRDefault="00486BD3" w:rsidP="006E1F57">
            <w:pPr>
              <w:rPr>
                <w:b/>
                <w:color w:val="FFFFFF" w:themeColor="background1"/>
              </w:rPr>
            </w:pPr>
            <w:r w:rsidRPr="00861AD0">
              <w:rPr>
                <w:b/>
                <w:color w:val="FFFFFF" w:themeColor="background1"/>
              </w:rPr>
              <w:t xml:space="preserve">Use Case Name </w:t>
            </w:r>
          </w:p>
        </w:tc>
      </w:tr>
      <w:tr w:rsidR="00486BD3" w:rsidRPr="00861AD0" w14:paraId="29876F63" w14:textId="77777777" w:rsidTr="006E1F57">
        <w:trPr>
          <w:trHeight w:val="340"/>
        </w:trPr>
        <w:tc>
          <w:tcPr>
            <w:tcW w:w="2235" w:type="dxa"/>
            <w:vAlign w:val="center"/>
          </w:tcPr>
          <w:p w14:paraId="622B5F94" w14:textId="77777777" w:rsidR="00486BD3" w:rsidRPr="00861AD0" w:rsidRDefault="00486BD3" w:rsidP="006E1F57">
            <w:r w:rsidRPr="00861AD0">
              <w:t>A0700</w:t>
            </w:r>
          </w:p>
        </w:tc>
        <w:tc>
          <w:tcPr>
            <w:tcW w:w="6621" w:type="dxa"/>
            <w:gridSpan w:val="2"/>
            <w:vAlign w:val="center"/>
          </w:tcPr>
          <w:p w14:paraId="34FEAEDF" w14:textId="77777777" w:rsidR="00486BD3" w:rsidRPr="00861AD0" w:rsidRDefault="00486BD3" w:rsidP="006E1F57">
            <w:r w:rsidRPr="00861AD0">
              <w:t>Reject Friend</w:t>
            </w:r>
          </w:p>
        </w:tc>
      </w:tr>
      <w:tr w:rsidR="00486BD3" w:rsidRPr="00861AD0" w14:paraId="7EDF02D5" w14:textId="77777777" w:rsidTr="006E1F57">
        <w:trPr>
          <w:trHeight w:val="340"/>
        </w:trPr>
        <w:tc>
          <w:tcPr>
            <w:tcW w:w="4428" w:type="dxa"/>
            <w:gridSpan w:val="2"/>
            <w:shd w:val="clear" w:color="auto" w:fill="4BACC6" w:themeFill="accent5"/>
            <w:vAlign w:val="center"/>
          </w:tcPr>
          <w:p w14:paraId="4BC902A7" w14:textId="77777777" w:rsidR="00486BD3" w:rsidRPr="00861AD0" w:rsidRDefault="00486BD3" w:rsidP="006E1F57">
            <w:pPr>
              <w:rPr>
                <w:b/>
                <w:color w:val="FFFFFF" w:themeColor="background1"/>
              </w:rPr>
            </w:pPr>
            <w:r w:rsidRPr="00861AD0">
              <w:rPr>
                <w:b/>
                <w:color w:val="FFFFFF" w:themeColor="background1"/>
              </w:rPr>
              <w:t>Primary Business Actors</w:t>
            </w:r>
          </w:p>
        </w:tc>
        <w:tc>
          <w:tcPr>
            <w:tcW w:w="4428" w:type="dxa"/>
            <w:shd w:val="clear" w:color="auto" w:fill="4BACC6" w:themeFill="accent5"/>
            <w:vAlign w:val="center"/>
          </w:tcPr>
          <w:p w14:paraId="7977AAC3" w14:textId="77777777" w:rsidR="00486BD3" w:rsidRPr="00861AD0" w:rsidRDefault="00486BD3" w:rsidP="006E1F57">
            <w:pPr>
              <w:rPr>
                <w:b/>
                <w:color w:val="FFFFFF" w:themeColor="background1"/>
              </w:rPr>
            </w:pPr>
            <w:r w:rsidRPr="00861AD0">
              <w:rPr>
                <w:b/>
                <w:color w:val="FFFFFF" w:themeColor="background1"/>
              </w:rPr>
              <w:t>Other participating Actors</w:t>
            </w:r>
          </w:p>
        </w:tc>
      </w:tr>
      <w:tr w:rsidR="00486BD3" w:rsidRPr="00861AD0" w14:paraId="380399AA" w14:textId="77777777" w:rsidTr="006E1F57">
        <w:trPr>
          <w:trHeight w:val="340"/>
        </w:trPr>
        <w:tc>
          <w:tcPr>
            <w:tcW w:w="4428" w:type="dxa"/>
            <w:gridSpan w:val="2"/>
            <w:vAlign w:val="center"/>
          </w:tcPr>
          <w:p w14:paraId="4C7C994B" w14:textId="77777777" w:rsidR="00486BD3" w:rsidRPr="00861AD0" w:rsidRDefault="00486BD3" w:rsidP="006E1F57">
            <w:r w:rsidRPr="00861AD0">
              <w:t>Public</w:t>
            </w:r>
          </w:p>
        </w:tc>
        <w:tc>
          <w:tcPr>
            <w:tcW w:w="4428" w:type="dxa"/>
            <w:vAlign w:val="center"/>
          </w:tcPr>
          <w:p w14:paraId="6311AC15" w14:textId="77777777" w:rsidR="00486BD3" w:rsidRPr="00861AD0" w:rsidRDefault="00486BD3" w:rsidP="006E1F57"/>
        </w:tc>
      </w:tr>
      <w:tr w:rsidR="00486BD3" w:rsidRPr="00861AD0" w14:paraId="3BBEA6A9" w14:textId="77777777" w:rsidTr="006E1F57">
        <w:trPr>
          <w:trHeight w:val="340"/>
        </w:trPr>
        <w:tc>
          <w:tcPr>
            <w:tcW w:w="2235" w:type="dxa"/>
            <w:shd w:val="clear" w:color="auto" w:fill="4BACC6" w:themeFill="accent5"/>
            <w:vAlign w:val="center"/>
          </w:tcPr>
          <w:p w14:paraId="7D2AE825" w14:textId="77777777" w:rsidR="00486BD3" w:rsidRPr="00861AD0" w:rsidRDefault="00486BD3" w:rsidP="006E1F57">
            <w:pPr>
              <w:rPr>
                <w:b/>
                <w:color w:val="FFFFFF" w:themeColor="background1"/>
              </w:rPr>
            </w:pPr>
            <w:r w:rsidRPr="00861AD0">
              <w:rPr>
                <w:b/>
                <w:color w:val="FFFFFF" w:themeColor="background1"/>
              </w:rPr>
              <w:t>Description</w:t>
            </w:r>
          </w:p>
        </w:tc>
        <w:tc>
          <w:tcPr>
            <w:tcW w:w="6621" w:type="dxa"/>
            <w:gridSpan w:val="2"/>
            <w:vAlign w:val="center"/>
          </w:tcPr>
          <w:p w14:paraId="7218C807" w14:textId="77777777" w:rsidR="00486BD3" w:rsidRPr="00861AD0" w:rsidRDefault="00486BD3" w:rsidP="006E1F57">
            <w:r w:rsidRPr="00861AD0">
              <w:t>A User receives a friend request from someone they do not wish to add, so they reject the request.</w:t>
            </w:r>
          </w:p>
        </w:tc>
      </w:tr>
      <w:tr w:rsidR="00486BD3" w:rsidRPr="00861AD0" w14:paraId="264CDE77" w14:textId="77777777" w:rsidTr="006E1F57">
        <w:trPr>
          <w:trHeight w:val="340"/>
        </w:trPr>
        <w:tc>
          <w:tcPr>
            <w:tcW w:w="2235" w:type="dxa"/>
            <w:shd w:val="clear" w:color="auto" w:fill="4BACC6" w:themeFill="accent5"/>
            <w:vAlign w:val="center"/>
          </w:tcPr>
          <w:p w14:paraId="1C0C6D73" w14:textId="77777777" w:rsidR="00486BD3" w:rsidRPr="00861AD0" w:rsidRDefault="00486BD3" w:rsidP="006E1F57">
            <w:pPr>
              <w:rPr>
                <w:b/>
                <w:color w:val="FFFFFF" w:themeColor="background1"/>
              </w:rPr>
            </w:pPr>
            <w:r w:rsidRPr="00861AD0">
              <w:rPr>
                <w:b/>
                <w:color w:val="FFFFFF" w:themeColor="background1"/>
              </w:rPr>
              <w:t>Pre-Conditions</w:t>
            </w:r>
          </w:p>
        </w:tc>
        <w:tc>
          <w:tcPr>
            <w:tcW w:w="6621" w:type="dxa"/>
            <w:gridSpan w:val="2"/>
            <w:vAlign w:val="center"/>
          </w:tcPr>
          <w:p w14:paraId="23CF9644" w14:textId="77777777" w:rsidR="00486BD3" w:rsidRPr="00861AD0" w:rsidRDefault="00486BD3" w:rsidP="006E1F57">
            <w:r w:rsidRPr="00861AD0">
              <w:t>User has a registered account and have a pending friend request.</w:t>
            </w:r>
          </w:p>
          <w:p w14:paraId="6DC47F19" w14:textId="77777777" w:rsidR="00486BD3" w:rsidRPr="00861AD0" w:rsidRDefault="00486BD3" w:rsidP="006E1F57">
            <w:r w:rsidRPr="00861AD0">
              <w:t>Public has to be in the Friends tab of the Friends page, which is invoked by A1500.</w:t>
            </w:r>
          </w:p>
        </w:tc>
      </w:tr>
      <w:tr w:rsidR="00486BD3" w:rsidRPr="00861AD0" w14:paraId="6C6DB4D5" w14:textId="77777777" w:rsidTr="006E1F57">
        <w:trPr>
          <w:trHeight w:val="340"/>
        </w:trPr>
        <w:tc>
          <w:tcPr>
            <w:tcW w:w="2235" w:type="dxa"/>
            <w:shd w:val="clear" w:color="auto" w:fill="4BACC6" w:themeFill="accent5"/>
            <w:vAlign w:val="center"/>
          </w:tcPr>
          <w:p w14:paraId="6DFF42C9" w14:textId="77777777" w:rsidR="00486BD3" w:rsidRPr="00861AD0" w:rsidRDefault="00486BD3" w:rsidP="006E1F57">
            <w:pPr>
              <w:rPr>
                <w:b/>
                <w:color w:val="FFFFFF" w:themeColor="background1"/>
              </w:rPr>
            </w:pPr>
            <w:r w:rsidRPr="00861AD0">
              <w:rPr>
                <w:b/>
                <w:color w:val="FFFFFF" w:themeColor="background1"/>
              </w:rPr>
              <w:t>Triggers</w:t>
            </w:r>
          </w:p>
        </w:tc>
        <w:tc>
          <w:tcPr>
            <w:tcW w:w="6621" w:type="dxa"/>
            <w:gridSpan w:val="2"/>
            <w:vAlign w:val="center"/>
          </w:tcPr>
          <w:p w14:paraId="74B204C3" w14:textId="121FD459" w:rsidR="00486BD3" w:rsidRPr="00861AD0" w:rsidRDefault="005E07FE" w:rsidP="006E1F57">
            <w:r>
              <w:t>I</w:t>
            </w:r>
            <w:r w:rsidR="00486BD3" w:rsidRPr="00861AD0">
              <w:t>nvoked by A1000.</w:t>
            </w:r>
          </w:p>
        </w:tc>
      </w:tr>
      <w:tr w:rsidR="00486BD3" w:rsidRPr="00861AD0" w14:paraId="0CDD13AB" w14:textId="77777777" w:rsidTr="006E1F57">
        <w:trPr>
          <w:trHeight w:val="340"/>
        </w:trPr>
        <w:tc>
          <w:tcPr>
            <w:tcW w:w="2235" w:type="dxa"/>
            <w:shd w:val="clear" w:color="auto" w:fill="4BACC6" w:themeFill="accent5"/>
            <w:vAlign w:val="center"/>
          </w:tcPr>
          <w:p w14:paraId="47BF434B" w14:textId="77777777" w:rsidR="00486BD3" w:rsidRPr="00861AD0" w:rsidRDefault="00486BD3" w:rsidP="006E1F57">
            <w:pPr>
              <w:rPr>
                <w:b/>
                <w:color w:val="FFFFFF" w:themeColor="background1"/>
              </w:rPr>
            </w:pPr>
            <w:r w:rsidRPr="00861AD0">
              <w:rPr>
                <w:b/>
                <w:color w:val="FFFFFF" w:themeColor="background1"/>
              </w:rPr>
              <w:t>Post-Conditions</w:t>
            </w:r>
          </w:p>
        </w:tc>
        <w:tc>
          <w:tcPr>
            <w:tcW w:w="6621" w:type="dxa"/>
            <w:gridSpan w:val="2"/>
            <w:vAlign w:val="center"/>
          </w:tcPr>
          <w:p w14:paraId="0F856E17" w14:textId="77777777" w:rsidR="00486BD3" w:rsidRPr="00861AD0" w:rsidRDefault="00486BD3" w:rsidP="006E1F57">
            <w:r w:rsidRPr="00861AD0">
              <w:t>User has denied the friend request.</w:t>
            </w:r>
          </w:p>
        </w:tc>
      </w:tr>
      <w:tr w:rsidR="00486BD3" w:rsidRPr="00861AD0" w14:paraId="5DDAFF36" w14:textId="77777777" w:rsidTr="006E1F57">
        <w:trPr>
          <w:trHeight w:val="340"/>
        </w:trPr>
        <w:tc>
          <w:tcPr>
            <w:tcW w:w="2235" w:type="dxa"/>
            <w:shd w:val="clear" w:color="auto" w:fill="4BACC6" w:themeFill="accent5"/>
            <w:vAlign w:val="center"/>
          </w:tcPr>
          <w:p w14:paraId="18483A26" w14:textId="77777777" w:rsidR="00486BD3" w:rsidRPr="00861AD0" w:rsidRDefault="00486BD3" w:rsidP="006E1F57">
            <w:pPr>
              <w:rPr>
                <w:b/>
                <w:color w:val="FFFFFF" w:themeColor="background1"/>
              </w:rPr>
            </w:pPr>
            <w:r w:rsidRPr="00861AD0">
              <w:rPr>
                <w:b/>
                <w:color w:val="FFFFFF" w:themeColor="background1"/>
              </w:rPr>
              <w:t>Basic Flow of Events</w:t>
            </w:r>
          </w:p>
        </w:tc>
        <w:tc>
          <w:tcPr>
            <w:tcW w:w="6621" w:type="dxa"/>
            <w:gridSpan w:val="2"/>
            <w:vAlign w:val="center"/>
          </w:tcPr>
          <w:p w14:paraId="52BAA865" w14:textId="6A222749" w:rsidR="00486BD3" w:rsidRPr="00861AD0" w:rsidRDefault="00486BD3" w:rsidP="005E07FE">
            <w:pPr>
              <w:pStyle w:val="ListParagraph"/>
              <w:numPr>
                <w:ilvl w:val="0"/>
                <w:numId w:val="15"/>
              </w:numPr>
            </w:pPr>
            <w:r w:rsidRPr="00861AD0">
              <w:t>User clicks the Deny/ reject button.</w:t>
            </w:r>
          </w:p>
        </w:tc>
      </w:tr>
    </w:tbl>
    <w:p w14:paraId="22458806" w14:textId="77777777" w:rsidR="00486BD3" w:rsidRPr="00861AD0" w:rsidRDefault="00486BD3" w:rsidP="00486BD3"/>
    <w:tbl>
      <w:tblPr>
        <w:tblStyle w:val="TableGrid"/>
        <w:tblW w:w="0" w:type="auto"/>
        <w:tblLook w:val="04A0" w:firstRow="1" w:lastRow="0" w:firstColumn="1" w:lastColumn="0" w:noHBand="0" w:noVBand="1"/>
      </w:tblPr>
      <w:tblGrid>
        <w:gridCol w:w="2235"/>
        <w:gridCol w:w="2193"/>
        <w:gridCol w:w="4428"/>
      </w:tblGrid>
      <w:tr w:rsidR="00486BD3" w:rsidRPr="00861AD0" w14:paraId="119DBC7B" w14:textId="77777777" w:rsidTr="006E1F57">
        <w:trPr>
          <w:trHeight w:val="340"/>
        </w:trPr>
        <w:tc>
          <w:tcPr>
            <w:tcW w:w="2235" w:type="dxa"/>
            <w:shd w:val="clear" w:color="auto" w:fill="4BACC6" w:themeFill="accent5"/>
            <w:vAlign w:val="center"/>
          </w:tcPr>
          <w:p w14:paraId="608015BC" w14:textId="77777777" w:rsidR="00486BD3" w:rsidRPr="00861AD0" w:rsidRDefault="00486BD3" w:rsidP="006E1F57">
            <w:pPr>
              <w:rPr>
                <w:b/>
                <w:color w:val="FFFFFF" w:themeColor="background1"/>
              </w:rPr>
            </w:pPr>
            <w:r w:rsidRPr="00861AD0">
              <w:rPr>
                <w:b/>
                <w:color w:val="FFFFFF" w:themeColor="background1"/>
              </w:rPr>
              <w:t>Use Case ID</w:t>
            </w:r>
          </w:p>
        </w:tc>
        <w:tc>
          <w:tcPr>
            <w:tcW w:w="6621" w:type="dxa"/>
            <w:gridSpan w:val="2"/>
            <w:shd w:val="clear" w:color="auto" w:fill="4BACC6" w:themeFill="accent5"/>
            <w:vAlign w:val="center"/>
          </w:tcPr>
          <w:p w14:paraId="2CCEB90C" w14:textId="77777777" w:rsidR="00486BD3" w:rsidRPr="00861AD0" w:rsidRDefault="00486BD3" w:rsidP="006E1F57">
            <w:pPr>
              <w:rPr>
                <w:b/>
                <w:color w:val="FFFFFF" w:themeColor="background1"/>
              </w:rPr>
            </w:pPr>
            <w:r w:rsidRPr="00861AD0">
              <w:rPr>
                <w:b/>
                <w:color w:val="FFFFFF" w:themeColor="background1"/>
              </w:rPr>
              <w:t xml:space="preserve">Use Case Name </w:t>
            </w:r>
          </w:p>
        </w:tc>
      </w:tr>
      <w:tr w:rsidR="00486BD3" w:rsidRPr="00861AD0" w14:paraId="4852E889" w14:textId="77777777" w:rsidTr="006E1F57">
        <w:trPr>
          <w:trHeight w:val="340"/>
        </w:trPr>
        <w:tc>
          <w:tcPr>
            <w:tcW w:w="2235" w:type="dxa"/>
            <w:vAlign w:val="center"/>
          </w:tcPr>
          <w:p w14:paraId="6B547A38" w14:textId="77777777" w:rsidR="00486BD3" w:rsidRPr="00861AD0" w:rsidRDefault="00486BD3" w:rsidP="006E1F57">
            <w:r w:rsidRPr="00861AD0">
              <w:t>A0800</w:t>
            </w:r>
          </w:p>
        </w:tc>
        <w:tc>
          <w:tcPr>
            <w:tcW w:w="6621" w:type="dxa"/>
            <w:gridSpan w:val="2"/>
            <w:vAlign w:val="center"/>
          </w:tcPr>
          <w:p w14:paraId="22E1B7BF" w14:textId="77777777" w:rsidR="00486BD3" w:rsidRPr="00861AD0" w:rsidRDefault="00486BD3" w:rsidP="006E1F57">
            <w:r w:rsidRPr="00861AD0">
              <w:t>View Application Outcome</w:t>
            </w:r>
          </w:p>
        </w:tc>
      </w:tr>
      <w:tr w:rsidR="00486BD3" w:rsidRPr="00861AD0" w14:paraId="0FE6711B" w14:textId="77777777" w:rsidTr="006E1F57">
        <w:trPr>
          <w:trHeight w:val="340"/>
        </w:trPr>
        <w:tc>
          <w:tcPr>
            <w:tcW w:w="4428" w:type="dxa"/>
            <w:gridSpan w:val="2"/>
            <w:shd w:val="clear" w:color="auto" w:fill="4BACC6" w:themeFill="accent5"/>
            <w:vAlign w:val="center"/>
          </w:tcPr>
          <w:p w14:paraId="2FAFBAEB" w14:textId="77777777" w:rsidR="00486BD3" w:rsidRPr="00861AD0" w:rsidRDefault="00486BD3" w:rsidP="006E1F57">
            <w:pPr>
              <w:rPr>
                <w:b/>
                <w:color w:val="FFFFFF" w:themeColor="background1"/>
              </w:rPr>
            </w:pPr>
            <w:r w:rsidRPr="00861AD0">
              <w:rPr>
                <w:b/>
                <w:color w:val="FFFFFF" w:themeColor="background1"/>
              </w:rPr>
              <w:t>Primary Business Actors</w:t>
            </w:r>
          </w:p>
        </w:tc>
        <w:tc>
          <w:tcPr>
            <w:tcW w:w="4428" w:type="dxa"/>
            <w:shd w:val="clear" w:color="auto" w:fill="4BACC6" w:themeFill="accent5"/>
            <w:vAlign w:val="center"/>
          </w:tcPr>
          <w:p w14:paraId="03A29979" w14:textId="77777777" w:rsidR="00486BD3" w:rsidRPr="00861AD0" w:rsidRDefault="00486BD3" w:rsidP="006E1F57">
            <w:pPr>
              <w:rPr>
                <w:b/>
                <w:color w:val="FFFFFF" w:themeColor="background1"/>
              </w:rPr>
            </w:pPr>
            <w:r w:rsidRPr="00861AD0">
              <w:rPr>
                <w:b/>
                <w:color w:val="FFFFFF" w:themeColor="background1"/>
              </w:rPr>
              <w:t>Other participating Actors</w:t>
            </w:r>
          </w:p>
        </w:tc>
      </w:tr>
      <w:tr w:rsidR="00486BD3" w:rsidRPr="00861AD0" w14:paraId="3BD8E9D1" w14:textId="77777777" w:rsidTr="006E1F57">
        <w:trPr>
          <w:trHeight w:val="340"/>
        </w:trPr>
        <w:tc>
          <w:tcPr>
            <w:tcW w:w="4428" w:type="dxa"/>
            <w:gridSpan w:val="2"/>
            <w:vAlign w:val="center"/>
          </w:tcPr>
          <w:p w14:paraId="168DCA7D" w14:textId="77777777" w:rsidR="00486BD3" w:rsidRPr="00861AD0" w:rsidRDefault="00486BD3" w:rsidP="006E1F57">
            <w:r w:rsidRPr="00861AD0">
              <w:t>Public</w:t>
            </w:r>
          </w:p>
        </w:tc>
        <w:tc>
          <w:tcPr>
            <w:tcW w:w="4428" w:type="dxa"/>
            <w:vAlign w:val="center"/>
          </w:tcPr>
          <w:p w14:paraId="589DE14B" w14:textId="77777777" w:rsidR="00486BD3" w:rsidRPr="00861AD0" w:rsidRDefault="00486BD3" w:rsidP="006E1F57"/>
        </w:tc>
      </w:tr>
      <w:tr w:rsidR="00486BD3" w:rsidRPr="00861AD0" w14:paraId="79AF6AD4" w14:textId="77777777" w:rsidTr="006E1F57">
        <w:trPr>
          <w:trHeight w:val="340"/>
        </w:trPr>
        <w:tc>
          <w:tcPr>
            <w:tcW w:w="2235" w:type="dxa"/>
            <w:shd w:val="clear" w:color="auto" w:fill="4BACC6" w:themeFill="accent5"/>
            <w:vAlign w:val="center"/>
          </w:tcPr>
          <w:p w14:paraId="0B8EBC2A" w14:textId="77777777" w:rsidR="00486BD3" w:rsidRPr="00861AD0" w:rsidRDefault="00486BD3" w:rsidP="006E1F57">
            <w:pPr>
              <w:rPr>
                <w:b/>
                <w:color w:val="FFFFFF" w:themeColor="background1"/>
              </w:rPr>
            </w:pPr>
            <w:r w:rsidRPr="00861AD0">
              <w:rPr>
                <w:b/>
                <w:color w:val="FFFFFF" w:themeColor="background1"/>
              </w:rPr>
              <w:t>Description</w:t>
            </w:r>
          </w:p>
        </w:tc>
        <w:tc>
          <w:tcPr>
            <w:tcW w:w="6621" w:type="dxa"/>
            <w:gridSpan w:val="2"/>
            <w:vAlign w:val="center"/>
          </w:tcPr>
          <w:p w14:paraId="7DD54470" w14:textId="77777777" w:rsidR="00486BD3" w:rsidRPr="00861AD0" w:rsidRDefault="00486BD3" w:rsidP="006E1F57">
            <w:r w:rsidRPr="00861AD0">
              <w:t>User checks to see if their influencer application is approved or denied.</w:t>
            </w:r>
          </w:p>
        </w:tc>
      </w:tr>
      <w:tr w:rsidR="00486BD3" w:rsidRPr="00861AD0" w14:paraId="31D0FED7" w14:textId="77777777" w:rsidTr="006E1F57">
        <w:trPr>
          <w:trHeight w:val="340"/>
        </w:trPr>
        <w:tc>
          <w:tcPr>
            <w:tcW w:w="2235" w:type="dxa"/>
            <w:shd w:val="clear" w:color="auto" w:fill="4BACC6" w:themeFill="accent5"/>
            <w:vAlign w:val="center"/>
          </w:tcPr>
          <w:p w14:paraId="59A247D1" w14:textId="77777777" w:rsidR="00486BD3" w:rsidRPr="00861AD0" w:rsidRDefault="00486BD3" w:rsidP="006E1F57">
            <w:pPr>
              <w:rPr>
                <w:b/>
                <w:color w:val="FFFFFF" w:themeColor="background1"/>
              </w:rPr>
            </w:pPr>
            <w:r w:rsidRPr="00861AD0">
              <w:rPr>
                <w:b/>
                <w:color w:val="FFFFFF" w:themeColor="background1"/>
              </w:rPr>
              <w:t>Pre-Conditions</w:t>
            </w:r>
          </w:p>
        </w:tc>
        <w:tc>
          <w:tcPr>
            <w:tcW w:w="6621" w:type="dxa"/>
            <w:gridSpan w:val="2"/>
            <w:vAlign w:val="center"/>
          </w:tcPr>
          <w:p w14:paraId="41AA000E" w14:textId="77777777" w:rsidR="00486BD3" w:rsidRPr="00861AD0" w:rsidRDefault="00486BD3" w:rsidP="006E1F57">
            <w:r w:rsidRPr="00861AD0">
              <w:t>User would have had to applied to be an influencer.</w:t>
            </w:r>
          </w:p>
        </w:tc>
      </w:tr>
      <w:tr w:rsidR="00486BD3" w:rsidRPr="00861AD0" w14:paraId="6EC7F277" w14:textId="77777777" w:rsidTr="006E1F57">
        <w:trPr>
          <w:trHeight w:val="340"/>
        </w:trPr>
        <w:tc>
          <w:tcPr>
            <w:tcW w:w="2235" w:type="dxa"/>
            <w:shd w:val="clear" w:color="auto" w:fill="4BACC6" w:themeFill="accent5"/>
            <w:vAlign w:val="center"/>
          </w:tcPr>
          <w:p w14:paraId="39CD4B35" w14:textId="77777777" w:rsidR="00486BD3" w:rsidRPr="00861AD0" w:rsidRDefault="00486BD3" w:rsidP="006E1F57">
            <w:pPr>
              <w:rPr>
                <w:b/>
                <w:color w:val="FFFFFF" w:themeColor="background1"/>
              </w:rPr>
            </w:pPr>
            <w:r w:rsidRPr="00861AD0">
              <w:rPr>
                <w:b/>
                <w:color w:val="FFFFFF" w:themeColor="background1"/>
              </w:rPr>
              <w:t>Triggers</w:t>
            </w:r>
          </w:p>
        </w:tc>
        <w:tc>
          <w:tcPr>
            <w:tcW w:w="6621" w:type="dxa"/>
            <w:gridSpan w:val="2"/>
            <w:vAlign w:val="center"/>
          </w:tcPr>
          <w:p w14:paraId="13CB0693" w14:textId="77777777" w:rsidR="00486BD3" w:rsidRPr="00861AD0" w:rsidRDefault="00486BD3" w:rsidP="006E1F57">
            <w:r w:rsidRPr="00861AD0">
              <w:t>User clicks on the become influencer button.</w:t>
            </w:r>
          </w:p>
        </w:tc>
      </w:tr>
      <w:tr w:rsidR="00486BD3" w:rsidRPr="00861AD0" w14:paraId="51A569B0" w14:textId="77777777" w:rsidTr="006E1F57">
        <w:trPr>
          <w:trHeight w:val="340"/>
        </w:trPr>
        <w:tc>
          <w:tcPr>
            <w:tcW w:w="2235" w:type="dxa"/>
            <w:shd w:val="clear" w:color="auto" w:fill="4BACC6" w:themeFill="accent5"/>
            <w:vAlign w:val="center"/>
          </w:tcPr>
          <w:p w14:paraId="07ADC0DC" w14:textId="77777777" w:rsidR="00486BD3" w:rsidRPr="00861AD0" w:rsidRDefault="00486BD3" w:rsidP="006E1F57">
            <w:pPr>
              <w:rPr>
                <w:b/>
                <w:color w:val="FFFFFF" w:themeColor="background1"/>
              </w:rPr>
            </w:pPr>
            <w:r w:rsidRPr="00861AD0">
              <w:rPr>
                <w:b/>
                <w:color w:val="FFFFFF" w:themeColor="background1"/>
              </w:rPr>
              <w:t>Post-Conditions</w:t>
            </w:r>
          </w:p>
        </w:tc>
        <w:tc>
          <w:tcPr>
            <w:tcW w:w="6621" w:type="dxa"/>
            <w:gridSpan w:val="2"/>
            <w:vAlign w:val="center"/>
          </w:tcPr>
          <w:p w14:paraId="2FCC74B1" w14:textId="77777777" w:rsidR="00486BD3" w:rsidRPr="00861AD0" w:rsidRDefault="00486BD3" w:rsidP="006E1F57">
            <w:r w:rsidRPr="00861AD0">
              <w:t>User would have viewed the application outcome.</w:t>
            </w:r>
          </w:p>
        </w:tc>
      </w:tr>
      <w:tr w:rsidR="00486BD3" w:rsidRPr="00861AD0" w14:paraId="3356B2D6" w14:textId="77777777" w:rsidTr="006E1F57">
        <w:trPr>
          <w:trHeight w:val="340"/>
        </w:trPr>
        <w:tc>
          <w:tcPr>
            <w:tcW w:w="2235" w:type="dxa"/>
            <w:shd w:val="clear" w:color="auto" w:fill="4BACC6" w:themeFill="accent5"/>
            <w:vAlign w:val="center"/>
          </w:tcPr>
          <w:p w14:paraId="51D47867" w14:textId="77777777" w:rsidR="00486BD3" w:rsidRPr="00861AD0" w:rsidRDefault="00486BD3" w:rsidP="006E1F57">
            <w:pPr>
              <w:rPr>
                <w:b/>
                <w:color w:val="FFFFFF" w:themeColor="background1"/>
              </w:rPr>
            </w:pPr>
            <w:r w:rsidRPr="00861AD0">
              <w:rPr>
                <w:b/>
                <w:color w:val="FFFFFF" w:themeColor="background1"/>
              </w:rPr>
              <w:t>Basic Flow of Events</w:t>
            </w:r>
          </w:p>
        </w:tc>
        <w:tc>
          <w:tcPr>
            <w:tcW w:w="6621" w:type="dxa"/>
            <w:gridSpan w:val="2"/>
            <w:vAlign w:val="center"/>
          </w:tcPr>
          <w:p w14:paraId="5F1BDDBC" w14:textId="77777777" w:rsidR="00486BD3" w:rsidRPr="00861AD0" w:rsidRDefault="00486BD3" w:rsidP="006E1F57">
            <w:pPr>
              <w:pStyle w:val="ListParagraph"/>
              <w:numPr>
                <w:ilvl w:val="0"/>
                <w:numId w:val="16"/>
              </w:numPr>
            </w:pPr>
            <w:r w:rsidRPr="00861AD0">
              <w:t>User would then click on the View Outcomes option.</w:t>
            </w:r>
          </w:p>
          <w:p w14:paraId="4B1658BA" w14:textId="77777777" w:rsidR="00486BD3" w:rsidRPr="00861AD0" w:rsidRDefault="00486BD3" w:rsidP="006E1F57">
            <w:pPr>
              <w:pStyle w:val="ListParagraph"/>
              <w:numPr>
                <w:ilvl w:val="0"/>
                <w:numId w:val="16"/>
              </w:numPr>
            </w:pPr>
            <w:r w:rsidRPr="00861AD0">
              <w:t>The application outcome will be displayed.</w:t>
            </w:r>
          </w:p>
        </w:tc>
      </w:tr>
    </w:tbl>
    <w:p w14:paraId="2017785D" w14:textId="77777777" w:rsidR="00486BD3" w:rsidRPr="00861AD0" w:rsidRDefault="00486BD3" w:rsidP="00486BD3"/>
    <w:tbl>
      <w:tblPr>
        <w:tblStyle w:val="TableGrid"/>
        <w:tblW w:w="0" w:type="auto"/>
        <w:tblLook w:val="04A0" w:firstRow="1" w:lastRow="0" w:firstColumn="1" w:lastColumn="0" w:noHBand="0" w:noVBand="1"/>
      </w:tblPr>
      <w:tblGrid>
        <w:gridCol w:w="2235"/>
        <w:gridCol w:w="2193"/>
        <w:gridCol w:w="4428"/>
      </w:tblGrid>
      <w:tr w:rsidR="00486BD3" w:rsidRPr="00861AD0" w14:paraId="230C606F" w14:textId="77777777" w:rsidTr="006E1F57">
        <w:trPr>
          <w:trHeight w:val="340"/>
        </w:trPr>
        <w:tc>
          <w:tcPr>
            <w:tcW w:w="2235" w:type="dxa"/>
            <w:shd w:val="clear" w:color="auto" w:fill="4BACC6" w:themeFill="accent5"/>
            <w:vAlign w:val="center"/>
          </w:tcPr>
          <w:p w14:paraId="3F71393D" w14:textId="77777777" w:rsidR="00486BD3" w:rsidRPr="00861AD0" w:rsidRDefault="00486BD3" w:rsidP="006E1F57">
            <w:pPr>
              <w:rPr>
                <w:b/>
                <w:color w:val="FFFFFF" w:themeColor="background1"/>
              </w:rPr>
            </w:pPr>
            <w:r w:rsidRPr="00861AD0">
              <w:rPr>
                <w:b/>
                <w:color w:val="FFFFFF" w:themeColor="background1"/>
              </w:rPr>
              <w:t>Use Case ID</w:t>
            </w:r>
          </w:p>
        </w:tc>
        <w:tc>
          <w:tcPr>
            <w:tcW w:w="6621" w:type="dxa"/>
            <w:gridSpan w:val="2"/>
            <w:shd w:val="clear" w:color="auto" w:fill="4BACC6" w:themeFill="accent5"/>
            <w:vAlign w:val="center"/>
          </w:tcPr>
          <w:p w14:paraId="75ADAE80" w14:textId="77777777" w:rsidR="00486BD3" w:rsidRPr="00861AD0" w:rsidRDefault="00486BD3" w:rsidP="006E1F57">
            <w:pPr>
              <w:rPr>
                <w:b/>
                <w:color w:val="FFFFFF" w:themeColor="background1"/>
              </w:rPr>
            </w:pPr>
            <w:r w:rsidRPr="00861AD0">
              <w:rPr>
                <w:b/>
                <w:color w:val="FFFFFF" w:themeColor="background1"/>
              </w:rPr>
              <w:t xml:space="preserve">Use Case Name </w:t>
            </w:r>
          </w:p>
        </w:tc>
      </w:tr>
      <w:tr w:rsidR="00486BD3" w:rsidRPr="00861AD0" w14:paraId="4502CB57" w14:textId="77777777" w:rsidTr="006E1F57">
        <w:trPr>
          <w:trHeight w:val="340"/>
        </w:trPr>
        <w:tc>
          <w:tcPr>
            <w:tcW w:w="2235" w:type="dxa"/>
            <w:vAlign w:val="center"/>
          </w:tcPr>
          <w:p w14:paraId="2CDC4696" w14:textId="77777777" w:rsidR="00486BD3" w:rsidRPr="00861AD0" w:rsidRDefault="00486BD3" w:rsidP="006E1F57">
            <w:r w:rsidRPr="00861AD0">
              <w:t>A0900</w:t>
            </w:r>
          </w:p>
        </w:tc>
        <w:tc>
          <w:tcPr>
            <w:tcW w:w="6621" w:type="dxa"/>
            <w:gridSpan w:val="2"/>
            <w:vAlign w:val="center"/>
          </w:tcPr>
          <w:p w14:paraId="198CAE2E" w14:textId="77777777" w:rsidR="00486BD3" w:rsidRPr="00861AD0" w:rsidRDefault="00486BD3" w:rsidP="006E1F57">
            <w:r w:rsidRPr="00861AD0">
              <w:rPr>
                <w:rFonts w:cs="Arial"/>
              </w:rPr>
              <w:t>Follow Influencer</w:t>
            </w:r>
          </w:p>
        </w:tc>
      </w:tr>
      <w:tr w:rsidR="00486BD3" w:rsidRPr="00861AD0" w14:paraId="148CDAD6" w14:textId="77777777" w:rsidTr="006E1F57">
        <w:trPr>
          <w:trHeight w:val="340"/>
        </w:trPr>
        <w:tc>
          <w:tcPr>
            <w:tcW w:w="4428" w:type="dxa"/>
            <w:gridSpan w:val="2"/>
            <w:shd w:val="clear" w:color="auto" w:fill="4BACC6" w:themeFill="accent5"/>
            <w:vAlign w:val="center"/>
          </w:tcPr>
          <w:p w14:paraId="173F9E07" w14:textId="77777777" w:rsidR="00486BD3" w:rsidRPr="00861AD0" w:rsidRDefault="00486BD3" w:rsidP="006E1F57">
            <w:pPr>
              <w:rPr>
                <w:b/>
                <w:color w:val="FFFFFF" w:themeColor="background1"/>
              </w:rPr>
            </w:pPr>
            <w:r w:rsidRPr="00861AD0">
              <w:rPr>
                <w:b/>
                <w:color w:val="FFFFFF" w:themeColor="background1"/>
              </w:rPr>
              <w:t>Primary Business Actors</w:t>
            </w:r>
          </w:p>
        </w:tc>
        <w:tc>
          <w:tcPr>
            <w:tcW w:w="4428" w:type="dxa"/>
            <w:shd w:val="clear" w:color="auto" w:fill="4BACC6" w:themeFill="accent5"/>
            <w:vAlign w:val="center"/>
          </w:tcPr>
          <w:p w14:paraId="7E9E28B6" w14:textId="77777777" w:rsidR="00486BD3" w:rsidRPr="00861AD0" w:rsidRDefault="00486BD3" w:rsidP="006E1F57">
            <w:pPr>
              <w:rPr>
                <w:b/>
                <w:color w:val="FFFFFF" w:themeColor="background1"/>
              </w:rPr>
            </w:pPr>
            <w:r w:rsidRPr="00861AD0">
              <w:rPr>
                <w:b/>
                <w:color w:val="FFFFFF" w:themeColor="background1"/>
              </w:rPr>
              <w:t>Other participating Actors</w:t>
            </w:r>
          </w:p>
        </w:tc>
      </w:tr>
      <w:tr w:rsidR="00486BD3" w:rsidRPr="00861AD0" w14:paraId="270878FF" w14:textId="77777777" w:rsidTr="006E1F57">
        <w:trPr>
          <w:trHeight w:val="340"/>
        </w:trPr>
        <w:tc>
          <w:tcPr>
            <w:tcW w:w="4428" w:type="dxa"/>
            <w:gridSpan w:val="2"/>
            <w:vAlign w:val="center"/>
          </w:tcPr>
          <w:p w14:paraId="7AB3FC03" w14:textId="77777777" w:rsidR="00486BD3" w:rsidRPr="00861AD0" w:rsidRDefault="00486BD3" w:rsidP="006E1F57">
            <w:r w:rsidRPr="00861AD0">
              <w:t>Public</w:t>
            </w:r>
          </w:p>
        </w:tc>
        <w:tc>
          <w:tcPr>
            <w:tcW w:w="4428" w:type="dxa"/>
            <w:vAlign w:val="center"/>
          </w:tcPr>
          <w:p w14:paraId="65D7E8BD" w14:textId="77777777" w:rsidR="00486BD3" w:rsidRPr="00861AD0" w:rsidRDefault="00486BD3" w:rsidP="006E1F57">
            <w:r w:rsidRPr="00861AD0">
              <w:t>Influencer</w:t>
            </w:r>
          </w:p>
        </w:tc>
      </w:tr>
      <w:tr w:rsidR="00486BD3" w:rsidRPr="00861AD0" w14:paraId="7FBE4E43" w14:textId="77777777" w:rsidTr="006E1F57">
        <w:trPr>
          <w:trHeight w:val="340"/>
        </w:trPr>
        <w:tc>
          <w:tcPr>
            <w:tcW w:w="2235" w:type="dxa"/>
            <w:shd w:val="clear" w:color="auto" w:fill="4BACC6" w:themeFill="accent5"/>
            <w:vAlign w:val="center"/>
          </w:tcPr>
          <w:p w14:paraId="0B169C6A" w14:textId="77777777" w:rsidR="00486BD3" w:rsidRPr="00861AD0" w:rsidRDefault="00486BD3" w:rsidP="006E1F57">
            <w:pPr>
              <w:rPr>
                <w:b/>
                <w:color w:val="FFFFFF" w:themeColor="background1"/>
              </w:rPr>
            </w:pPr>
            <w:r w:rsidRPr="00861AD0">
              <w:rPr>
                <w:b/>
                <w:color w:val="FFFFFF" w:themeColor="background1"/>
              </w:rPr>
              <w:t>Description</w:t>
            </w:r>
          </w:p>
        </w:tc>
        <w:tc>
          <w:tcPr>
            <w:tcW w:w="6621" w:type="dxa"/>
            <w:gridSpan w:val="2"/>
            <w:vAlign w:val="center"/>
          </w:tcPr>
          <w:p w14:paraId="7D7B56CF" w14:textId="77777777" w:rsidR="00486BD3" w:rsidRPr="00861AD0" w:rsidRDefault="00486BD3" w:rsidP="006E1F57">
            <w:r w:rsidRPr="00861AD0">
              <w:t>Follow a specific influencer to then have their flowers appear on your page.</w:t>
            </w:r>
          </w:p>
        </w:tc>
      </w:tr>
      <w:tr w:rsidR="00486BD3" w:rsidRPr="00861AD0" w14:paraId="6F882D2E" w14:textId="77777777" w:rsidTr="006E1F57">
        <w:trPr>
          <w:trHeight w:val="340"/>
        </w:trPr>
        <w:tc>
          <w:tcPr>
            <w:tcW w:w="2235" w:type="dxa"/>
            <w:shd w:val="clear" w:color="auto" w:fill="4BACC6" w:themeFill="accent5"/>
            <w:vAlign w:val="center"/>
          </w:tcPr>
          <w:p w14:paraId="42CD6556" w14:textId="77777777" w:rsidR="00486BD3" w:rsidRPr="00861AD0" w:rsidRDefault="00486BD3" w:rsidP="006E1F57">
            <w:pPr>
              <w:rPr>
                <w:b/>
                <w:color w:val="FFFFFF" w:themeColor="background1"/>
              </w:rPr>
            </w:pPr>
            <w:r w:rsidRPr="00861AD0">
              <w:rPr>
                <w:b/>
                <w:color w:val="FFFFFF" w:themeColor="background1"/>
              </w:rPr>
              <w:t>Pre-Conditions</w:t>
            </w:r>
          </w:p>
        </w:tc>
        <w:tc>
          <w:tcPr>
            <w:tcW w:w="6621" w:type="dxa"/>
            <w:gridSpan w:val="2"/>
            <w:vAlign w:val="center"/>
          </w:tcPr>
          <w:p w14:paraId="5CB57DF7" w14:textId="77777777" w:rsidR="00486BD3" w:rsidRPr="00861AD0" w:rsidRDefault="00486BD3" w:rsidP="006E1F57">
            <w:r w:rsidRPr="00861AD0">
              <w:t>User needs to have a registered account.</w:t>
            </w:r>
          </w:p>
          <w:p w14:paraId="39AE51E2" w14:textId="77777777" w:rsidR="00486BD3" w:rsidRPr="00861AD0" w:rsidRDefault="00486BD3" w:rsidP="006E1F57">
            <w:r w:rsidRPr="00861AD0">
              <w:t>Public has to be in the Following tab of the Friends page.</w:t>
            </w:r>
          </w:p>
        </w:tc>
      </w:tr>
      <w:tr w:rsidR="00486BD3" w:rsidRPr="00861AD0" w14:paraId="0A1FB29D" w14:textId="77777777" w:rsidTr="006E1F57">
        <w:trPr>
          <w:trHeight w:val="340"/>
        </w:trPr>
        <w:tc>
          <w:tcPr>
            <w:tcW w:w="2235" w:type="dxa"/>
            <w:shd w:val="clear" w:color="auto" w:fill="4BACC6" w:themeFill="accent5"/>
            <w:vAlign w:val="center"/>
          </w:tcPr>
          <w:p w14:paraId="563A34FF" w14:textId="77777777" w:rsidR="00486BD3" w:rsidRPr="00861AD0" w:rsidRDefault="00486BD3" w:rsidP="006E1F57">
            <w:pPr>
              <w:rPr>
                <w:b/>
                <w:color w:val="FFFFFF" w:themeColor="background1"/>
              </w:rPr>
            </w:pPr>
            <w:r w:rsidRPr="00861AD0">
              <w:rPr>
                <w:b/>
                <w:color w:val="FFFFFF" w:themeColor="background1"/>
              </w:rPr>
              <w:t>Triggers</w:t>
            </w:r>
          </w:p>
        </w:tc>
        <w:tc>
          <w:tcPr>
            <w:tcW w:w="6621" w:type="dxa"/>
            <w:gridSpan w:val="2"/>
            <w:vAlign w:val="center"/>
          </w:tcPr>
          <w:p w14:paraId="120FFB13" w14:textId="77777777" w:rsidR="00486BD3" w:rsidRPr="00861AD0" w:rsidRDefault="00486BD3" w:rsidP="006E1F57">
            <w:r w:rsidRPr="00861AD0">
              <w:t>User would click on the search/add friend button.</w:t>
            </w:r>
          </w:p>
        </w:tc>
      </w:tr>
      <w:tr w:rsidR="00486BD3" w:rsidRPr="00861AD0" w14:paraId="4E4204C5" w14:textId="77777777" w:rsidTr="006E1F57">
        <w:trPr>
          <w:trHeight w:val="340"/>
        </w:trPr>
        <w:tc>
          <w:tcPr>
            <w:tcW w:w="2235" w:type="dxa"/>
            <w:shd w:val="clear" w:color="auto" w:fill="4BACC6" w:themeFill="accent5"/>
            <w:vAlign w:val="center"/>
          </w:tcPr>
          <w:p w14:paraId="7D13F90A" w14:textId="77777777" w:rsidR="00486BD3" w:rsidRPr="00861AD0" w:rsidRDefault="00486BD3" w:rsidP="006E1F57">
            <w:pPr>
              <w:rPr>
                <w:b/>
                <w:color w:val="FFFFFF" w:themeColor="background1"/>
              </w:rPr>
            </w:pPr>
            <w:r w:rsidRPr="00861AD0">
              <w:rPr>
                <w:b/>
                <w:color w:val="FFFFFF" w:themeColor="background1"/>
              </w:rPr>
              <w:t>Post-Conditions</w:t>
            </w:r>
          </w:p>
        </w:tc>
        <w:tc>
          <w:tcPr>
            <w:tcW w:w="6621" w:type="dxa"/>
            <w:gridSpan w:val="2"/>
            <w:vAlign w:val="center"/>
          </w:tcPr>
          <w:p w14:paraId="0245E3D5" w14:textId="77777777" w:rsidR="00486BD3" w:rsidRPr="00861AD0" w:rsidRDefault="00486BD3" w:rsidP="006E1F57">
            <w:r w:rsidRPr="00861AD0">
              <w:t>The User now follows the influencer.</w:t>
            </w:r>
          </w:p>
        </w:tc>
      </w:tr>
      <w:tr w:rsidR="00486BD3" w:rsidRPr="00861AD0" w14:paraId="237DA797" w14:textId="77777777" w:rsidTr="006E1F57">
        <w:trPr>
          <w:trHeight w:val="340"/>
        </w:trPr>
        <w:tc>
          <w:tcPr>
            <w:tcW w:w="2235" w:type="dxa"/>
            <w:shd w:val="clear" w:color="auto" w:fill="4BACC6" w:themeFill="accent5"/>
            <w:vAlign w:val="center"/>
          </w:tcPr>
          <w:p w14:paraId="55BDE1B8" w14:textId="77777777" w:rsidR="00486BD3" w:rsidRPr="00861AD0" w:rsidRDefault="00486BD3" w:rsidP="006E1F57">
            <w:pPr>
              <w:rPr>
                <w:b/>
                <w:color w:val="FFFFFF" w:themeColor="background1"/>
              </w:rPr>
            </w:pPr>
            <w:r w:rsidRPr="00861AD0">
              <w:rPr>
                <w:b/>
                <w:color w:val="FFFFFF" w:themeColor="background1"/>
              </w:rPr>
              <w:t>Basic Flow of Events</w:t>
            </w:r>
          </w:p>
        </w:tc>
        <w:tc>
          <w:tcPr>
            <w:tcW w:w="6621" w:type="dxa"/>
            <w:gridSpan w:val="2"/>
            <w:vAlign w:val="center"/>
          </w:tcPr>
          <w:p w14:paraId="70892CC1" w14:textId="77777777" w:rsidR="00486BD3" w:rsidRPr="00861AD0" w:rsidRDefault="00486BD3" w:rsidP="006E1F57">
            <w:pPr>
              <w:pStyle w:val="ListParagraph"/>
              <w:numPr>
                <w:ilvl w:val="0"/>
                <w:numId w:val="17"/>
              </w:numPr>
            </w:pPr>
            <w:r w:rsidRPr="00861AD0">
              <w:t>User types in their influencers username and hits the search button.</w:t>
            </w:r>
          </w:p>
          <w:p w14:paraId="5986CAF1" w14:textId="77777777" w:rsidR="00486BD3" w:rsidRPr="00861AD0" w:rsidRDefault="00486BD3" w:rsidP="006E1F57">
            <w:pPr>
              <w:pStyle w:val="ListParagraph"/>
              <w:numPr>
                <w:ilvl w:val="0"/>
                <w:numId w:val="17"/>
              </w:numPr>
            </w:pPr>
            <w:r w:rsidRPr="00861AD0">
              <w:t>User then selects influencer’s account.</w:t>
            </w:r>
          </w:p>
          <w:p w14:paraId="47E47C34" w14:textId="3B49FAE7" w:rsidR="00486BD3" w:rsidRPr="00861AD0" w:rsidRDefault="00486BD3" w:rsidP="005E07FE">
            <w:pPr>
              <w:pStyle w:val="ListParagraph"/>
              <w:numPr>
                <w:ilvl w:val="0"/>
                <w:numId w:val="17"/>
              </w:numPr>
            </w:pPr>
            <w:r w:rsidRPr="00861AD0">
              <w:t>User then click on follow button.</w:t>
            </w:r>
          </w:p>
        </w:tc>
      </w:tr>
      <w:tr w:rsidR="00486BD3" w:rsidRPr="00861AD0" w14:paraId="00463181" w14:textId="77777777" w:rsidTr="006E1F57">
        <w:trPr>
          <w:trHeight w:val="340"/>
        </w:trPr>
        <w:tc>
          <w:tcPr>
            <w:tcW w:w="2235" w:type="dxa"/>
            <w:shd w:val="clear" w:color="auto" w:fill="4BACC6" w:themeFill="accent5"/>
            <w:vAlign w:val="center"/>
          </w:tcPr>
          <w:p w14:paraId="26931763" w14:textId="77777777" w:rsidR="00486BD3" w:rsidRPr="00861AD0" w:rsidRDefault="00486BD3" w:rsidP="006E1F57">
            <w:pPr>
              <w:rPr>
                <w:b/>
                <w:color w:val="FFFFFF" w:themeColor="background1"/>
              </w:rPr>
            </w:pPr>
            <w:r w:rsidRPr="00861AD0">
              <w:rPr>
                <w:b/>
                <w:color w:val="FFFFFF" w:themeColor="background1"/>
              </w:rPr>
              <w:t>Alternate Flow of Events</w:t>
            </w:r>
          </w:p>
        </w:tc>
        <w:tc>
          <w:tcPr>
            <w:tcW w:w="6621" w:type="dxa"/>
            <w:gridSpan w:val="2"/>
            <w:vAlign w:val="center"/>
          </w:tcPr>
          <w:p w14:paraId="73F4E809" w14:textId="215F9D4C" w:rsidR="00486BD3" w:rsidRPr="00861AD0" w:rsidRDefault="00486BD3" w:rsidP="005E07FE">
            <w:pPr>
              <w:pStyle w:val="ListParagraph"/>
              <w:numPr>
                <w:ilvl w:val="1"/>
                <w:numId w:val="48"/>
              </w:numPr>
            </w:pPr>
            <w:r w:rsidRPr="00861AD0">
              <w:t>Influencer is not found.</w:t>
            </w:r>
          </w:p>
          <w:p w14:paraId="15768E85" w14:textId="41EF1886" w:rsidR="00486BD3" w:rsidRPr="00861AD0" w:rsidRDefault="00486BD3" w:rsidP="005E07FE">
            <w:pPr>
              <w:pStyle w:val="ListParagraph"/>
              <w:numPr>
                <w:ilvl w:val="1"/>
                <w:numId w:val="48"/>
              </w:numPr>
            </w:pPr>
            <w:r w:rsidRPr="00861AD0">
              <w:t>Return to Step 1.</w:t>
            </w:r>
          </w:p>
        </w:tc>
      </w:tr>
    </w:tbl>
    <w:p w14:paraId="7DA44705" w14:textId="77777777" w:rsidR="00486BD3" w:rsidRPr="00861AD0" w:rsidRDefault="00486BD3" w:rsidP="00770D0A"/>
    <w:tbl>
      <w:tblPr>
        <w:tblStyle w:val="TableGrid"/>
        <w:tblW w:w="0" w:type="auto"/>
        <w:tblLook w:val="04A0" w:firstRow="1" w:lastRow="0" w:firstColumn="1" w:lastColumn="0" w:noHBand="0" w:noVBand="1"/>
      </w:tblPr>
      <w:tblGrid>
        <w:gridCol w:w="2152"/>
        <w:gridCol w:w="1995"/>
        <w:gridCol w:w="4156"/>
      </w:tblGrid>
      <w:tr w:rsidR="00770D0A" w:rsidRPr="00861AD0" w14:paraId="29CC58E6"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3FC0CB7" w14:textId="77777777" w:rsidR="00770D0A" w:rsidRPr="00861AD0" w:rsidRDefault="00770D0A">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7808DCA" w14:textId="77777777" w:rsidR="00770D0A" w:rsidRPr="00861AD0" w:rsidRDefault="00770D0A">
            <w:pPr>
              <w:rPr>
                <w:b/>
                <w:color w:val="FFFFFF" w:themeColor="background1"/>
              </w:rPr>
            </w:pPr>
            <w:r w:rsidRPr="00861AD0">
              <w:rPr>
                <w:b/>
                <w:color w:val="FFFFFF" w:themeColor="background1"/>
              </w:rPr>
              <w:t xml:space="preserve">Use Case Name </w:t>
            </w:r>
          </w:p>
        </w:tc>
      </w:tr>
      <w:tr w:rsidR="00770D0A" w:rsidRPr="00861AD0" w14:paraId="4CC14E8A"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1F7B3338" w14:textId="77777777" w:rsidR="00770D0A" w:rsidRPr="00861AD0" w:rsidRDefault="00770D0A">
            <w:r w:rsidRPr="00861AD0">
              <w:t>A1000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4689FA5" w14:textId="77777777" w:rsidR="00770D0A" w:rsidRPr="00861AD0" w:rsidRDefault="00770D0A">
            <w:r w:rsidRPr="00861AD0">
              <w:t>View Friend Request</w:t>
            </w:r>
          </w:p>
        </w:tc>
      </w:tr>
      <w:tr w:rsidR="00770D0A" w:rsidRPr="00861AD0" w14:paraId="5DCDB733" w14:textId="77777777" w:rsidTr="00770D0A">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EED68E" w14:textId="77777777" w:rsidR="00770D0A" w:rsidRPr="00861AD0" w:rsidRDefault="00770D0A">
            <w:pPr>
              <w:rPr>
                <w:b/>
                <w:color w:val="FFFFFF" w:themeColor="background1"/>
              </w:rPr>
            </w:pPr>
            <w:r w:rsidRPr="00861AD0">
              <w:rPr>
                <w:b/>
                <w:color w:val="FFFFFF" w:themeColor="background1"/>
              </w:rPr>
              <w:lastRenderedPageBreak/>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A9D7EF" w14:textId="77777777" w:rsidR="00770D0A" w:rsidRPr="00861AD0" w:rsidRDefault="00770D0A">
            <w:pPr>
              <w:rPr>
                <w:b/>
                <w:color w:val="FFFFFF" w:themeColor="background1"/>
              </w:rPr>
            </w:pPr>
            <w:r w:rsidRPr="00861AD0">
              <w:rPr>
                <w:b/>
                <w:color w:val="FFFFFF" w:themeColor="background1"/>
              </w:rPr>
              <w:t>Other participating Actors</w:t>
            </w:r>
          </w:p>
        </w:tc>
      </w:tr>
      <w:tr w:rsidR="00770D0A" w:rsidRPr="00861AD0" w14:paraId="543470C9" w14:textId="77777777" w:rsidTr="00770D0A">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37FA1564" w14:textId="77777777" w:rsidR="00770D0A" w:rsidRPr="00861AD0" w:rsidRDefault="00770D0A">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tcPr>
          <w:p w14:paraId="10136C75" w14:textId="77777777" w:rsidR="00770D0A" w:rsidRPr="00861AD0" w:rsidRDefault="00770D0A"/>
        </w:tc>
      </w:tr>
      <w:tr w:rsidR="00770D0A" w:rsidRPr="00861AD0" w14:paraId="6432981C"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D7B644" w14:textId="77777777" w:rsidR="00770D0A" w:rsidRPr="00861AD0" w:rsidRDefault="00770D0A">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0785A72" w14:textId="77777777" w:rsidR="00770D0A" w:rsidRPr="00861AD0" w:rsidRDefault="00770D0A">
            <w:r w:rsidRPr="00861AD0">
              <w:t>This use case describes the process of viewing the friend requests that have been sent to a user.</w:t>
            </w:r>
          </w:p>
        </w:tc>
      </w:tr>
      <w:tr w:rsidR="00770D0A" w:rsidRPr="00861AD0" w14:paraId="3B59F122"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4025C11" w14:textId="77777777" w:rsidR="00770D0A" w:rsidRPr="00861AD0" w:rsidRDefault="00770D0A">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992AF3F" w14:textId="0469A819" w:rsidR="00770D0A" w:rsidRPr="00861AD0" w:rsidRDefault="005E07FE">
            <w:r>
              <w:t>Pending friend request exists</w:t>
            </w:r>
          </w:p>
        </w:tc>
      </w:tr>
      <w:tr w:rsidR="00770D0A" w:rsidRPr="00861AD0" w14:paraId="02AB04C1"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48478C0" w14:textId="77777777" w:rsidR="00770D0A" w:rsidRPr="00861AD0" w:rsidRDefault="00770D0A">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9191798" w14:textId="1064BB2C" w:rsidR="00770D0A" w:rsidRPr="00861AD0" w:rsidRDefault="005E07FE">
            <w:r>
              <w:t>I</w:t>
            </w:r>
            <w:r w:rsidRPr="00861AD0">
              <w:t>nvoked by A1500</w:t>
            </w:r>
          </w:p>
        </w:tc>
      </w:tr>
      <w:tr w:rsidR="00770D0A" w:rsidRPr="00861AD0" w14:paraId="6B614E6A"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E20E1E" w14:textId="77777777" w:rsidR="00770D0A" w:rsidRPr="00861AD0" w:rsidRDefault="00770D0A">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C4482F8" w14:textId="665187A0" w:rsidR="00770D0A" w:rsidRPr="00861AD0" w:rsidRDefault="00770D0A">
            <w:r w:rsidRPr="00861AD0">
              <w:t>The system displays the friend requests that were sent to that user</w:t>
            </w:r>
            <w:r w:rsidR="00D563CA" w:rsidRPr="00861AD0">
              <w:t>.</w:t>
            </w:r>
          </w:p>
        </w:tc>
      </w:tr>
      <w:tr w:rsidR="00770D0A" w:rsidRPr="00861AD0" w14:paraId="6B515FA3"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0A2F1F" w14:textId="77777777" w:rsidR="00770D0A" w:rsidRPr="00861AD0" w:rsidRDefault="00770D0A">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E587067" w14:textId="77777777" w:rsidR="00770D0A" w:rsidRDefault="00770D0A" w:rsidP="00770D0A">
            <w:pPr>
              <w:pStyle w:val="ListParagraph"/>
              <w:numPr>
                <w:ilvl w:val="0"/>
                <w:numId w:val="43"/>
              </w:numPr>
            </w:pPr>
            <w:r w:rsidRPr="00861AD0">
              <w:t>System displays a list of people that have sent friend requests to the user. There could also not be any new friend requests.</w:t>
            </w:r>
          </w:p>
          <w:p w14:paraId="1E42663A" w14:textId="77777777" w:rsidR="005E07FE" w:rsidRDefault="005E07FE" w:rsidP="00770D0A">
            <w:pPr>
              <w:pStyle w:val="ListParagraph"/>
              <w:numPr>
                <w:ilvl w:val="0"/>
                <w:numId w:val="43"/>
              </w:numPr>
            </w:pPr>
            <w:r>
              <w:t>Select request to accept</w:t>
            </w:r>
          </w:p>
          <w:p w14:paraId="14BE806C" w14:textId="647E83B2" w:rsidR="005E07FE" w:rsidRPr="00861AD0" w:rsidRDefault="005E07FE" w:rsidP="00770D0A">
            <w:pPr>
              <w:pStyle w:val="ListParagraph"/>
              <w:numPr>
                <w:ilvl w:val="0"/>
                <w:numId w:val="43"/>
              </w:numPr>
            </w:pPr>
            <w:r>
              <w:t>Call A0600</w:t>
            </w:r>
          </w:p>
        </w:tc>
      </w:tr>
      <w:tr w:rsidR="005E07FE" w:rsidRPr="00861AD0" w14:paraId="56AA4C03" w14:textId="77777777" w:rsidTr="00770D0A">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tcPr>
          <w:p w14:paraId="7B39F428" w14:textId="44F2D159" w:rsidR="005E07FE" w:rsidRPr="00861AD0" w:rsidRDefault="005E07FE">
            <w:pPr>
              <w:rPr>
                <w:b/>
                <w:color w:val="FFFFFF" w:themeColor="background1"/>
              </w:rPr>
            </w:pPr>
            <w:r>
              <w:rPr>
                <w:b/>
                <w:color w:val="FFFFFF" w:themeColor="background1"/>
              </w:rPr>
              <w:t>Alternate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tcPr>
          <w:p w14:paraId="6948F61B" w14:textId="6C3D1BE2" w:rsidR="005E07FE" w:rsidRDefault="00FC3CA4" w:rsidP="005E07FE">
            <w:r>
              <w:t xml:space="preserve">2. </w:t>
            </w:r>
            <w:r w:rsidR="005E07FE">
              <w:t>Select request to reject</w:t>
            </w:r>
          </w:p>
          <w:p w14:paraId="7958971E" w14:textId="7FB3129B" w:rsidR="005E07FE" w:rsidRPr="00861AD0" w:rsidRDefault="00FC3CA4" w:rsidP="005E07FE">
            <w:r>
              <w:t>3.</w:t>
            </w:r>
            <w:r w:rsidR="005E07FE">
              <w:t xml:space="preserve"> Call A0700</w:t>
            </w:r>
          </w:p>
        </w:tc>
      </w:tr>
    </w:tbl>
    <w:p w14:paraId="26AC09E6" w14:textId="77777777" w:rsidR="001E086B" w:rsidRPr="00861AD0" w:rsidRDefault="001E086B" w:rsidP="001E086B"/>
    <w:tbl>
      <w:tblPr>
        <w:tblStyle w:val="TableGrid"/>
        <w:tblW w:w="0" w:type="auto"/>
        <w:tblLook w:val="04A0" w:firstRow="1" w:lastRow="0" w:firstColumn="1" w:lastColumn="0" w:noHBand="0" w:noVBand="1"/>
      </w:tblPr>
      <w:tblGrid>
        <w:gridCol w:w="2152"/>
        <w:gridCol w:w="1995"/>
        <w:gridCol w:w="4156"/>
      </w:tblGrid>
      <w:tr w:rsidR="001E086B" w:rsidRPr="00861AD0" w14:paraId="446B094C"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049233" w14:textId="77777777" w:rsidR="001E086B" w:rsidRPr="00861AD0" w:rsidRDefault="001E086B">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69799C"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2454B9C0"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59508837" w14:textId="77777777" w:rsidR="001E086B" w:rsidRPr="00861AD0" w:rsidRDefault="001E086B">
            <w:r w:rsidRPr="00861AD0">
              <w:t>A1100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1869D7F" w14:textId="77777777" w:rsidR="001E086B" w:rsidRPr="00861AD0" w:rsidRDefault="001E086B">
            <w:r w:rsidRPr="00861AD0">
              <w:t>View Gratitude History</w:t>
            </w:r>
          </w:p>
        </w:tc>
      </w:tr>
      <w:tr w:rsidR="001E086B" w:rsidRPr="00861AD0" w14:paraId="52568960"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66BF75" w14:textId="77777777" w:rsidR="001E086B" w:rsidRPr="00861AD0" w:rsidRDefault="001E086B">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DCBE680"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5A74F038"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5CE10FA6" w14:textId="77777777" w:rsidR="001E086B" w:rsidRPr="00861AD0" w:rsidRDefault="001E086B">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41224319" w14:textId="77777777" w:rsidR="001E086B" w:rsidRPr="00861AD0" w:rsidRDefault="001E086B">
            <w:r w:rsidRPr="00861AD0">
              <w:t>Influencer</w:t>
            </w:r>
          </w:p>
        </w:tc>
      </w:tr>
      <w:tr w:rsidR="001E086B" w:rsidRPr="00861AD0" w14:paraId="529B8C05"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33081E3" w14:textId="77777777" w:rsidR="001E086B" w:rsidRPr="00861AD0" w:rsidRDefault="001E086B">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6F3D0BD" w14:textId="6F4C89DB" w:rsidR="001E086B" w:rsidRPr="00861AD0" w:rsidRDefault="001E086B">
            <w:r w:rsidRPr="00861AD0">
              <w:t>This use case describes the process of a user being able to view all the Blooming Gratitude posts that they have made</w:t>
            </w:r>
            <w:r w:rsidR="00D563CA" w:rsidRPr="00861AD0">
              <w:t>.</w:t>
            </w:r>
          </w:p>
        </w:tc>
      </w:tr>
      <w:tr w:rsidR="001E086B" w:rsidRPr="00861AD0" w14:paraId="261D36EA"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577FD9" w14:textId="77777777" w:rsidR="001E086B" w:rsidRPr="00861AD0" w:rsidRDefault="001E086B">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BD06E1E" w14:textId="7DC45061" w:rsidR="001E086B" w:rsidRPr="00861AD0" w:rsidRDefault="001E086B">
            <w:r w:rsidRPr="00861AD0">
              <w:t>User has answered at least one Blooming Gratitude (A0500)</w:t>
            </w:r>
            <w:r w:rsidR="00D563CA" w:rsidRPr="00861AD0">
              <w:t>.</w:t>
            </w:r>
          </w:p>
        </w:tc>
      </w:tr>
      <w:tr w:rsidR="001E086B" w:rsidRPr="00861AD0" w14:paraId="233ECCD0"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9D06375" w14:textId="77777777" w:rsidR="001E086B" w:rsidRPr="00861AD0" w:rsidRDefault="001E086B">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A845F09" w14:textId="02DD459D" w:rsidR="001E086B" w:rsidRPr="00861AD0" w:rsidRDefault="001E086B">
            <w:r w:rsidRPr="00861AD0">
              <w:t>User clicks history button</w:t>
            </w:r>
            <w:r w:rsidR="00D563CA" w:rsidRPr="00861AD0">
              <w:t>.</w:t>
            </w:r>
          </w:p>
        </w:tc>
      </w:tr>
      <w:tr w:rsidR="001E086B" w:rsidRPr="00861AD0" w14:paraId="55139796"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B441AA9" w14:textId="77777777" w:rsidR="001E086B" w:rsidRPr="00861AD0" w:rsidRDefault="001E086B">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EBF89BB" w14:textId="4526F6F7" w:rsidR="001E086B" w:rsidRPr="00861AD0" w:rsidRDefault="001E086B">
            <w:r w:rsidRPr="00861AD0">
              <w:t>Every answer that the user has posted to Blooming Gratitude is displayed</w:t>
            </w:r>
            <w:r w:rsidR="00D563CA" w:rsidRPr="00861AD0">
              <w:t>.</w:t>
            </w:r>
          </w:p>
        </w:tc>
      </w:tr>
      <w:tr w:rsidR="001E086B" w:rsidRPr="00861AD0" w14:paraId="2B04FFDB"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BAB285C" w14:textId="77777777" w:rsidR="001E086B" w:rsidRPr="00861AD0" w:rsidRDefault="001E086B">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0384D95" w14:textId="00603077" w:rsidR="001E086B" w:rsidRPr="00861AD0" w:rsidRDefault="001E086B" w:rsidP="001E086B">
            <w:pPr>
              <w:pStyle w:val="ListParagraph"/>
              <w:numPr>
                <w:ilvl w:val="0"/>
                <w:numId w:val="30"/>
              </w:numPr>
            </w:pPr>
            <w:r w:rsidRPr="00861AD0">
              <w:t>The system displays the user’s entire history of answers to Blooming Gratitude</w:t>
            </w:r>
            <w:r w:rsidR="005E07FE">
              <w:t>(by default will be sorted by date)</w:t>
            </w:r>
            <w:r w:rsidRPr="00861AD0">
              <w:t>.</w:t>
            </w:r>
          </w:p>
        </w:tc>
      </w:tr>
    </w:tbl>
    <w:p w14:paraId="581F1029" w14:textId="77777777" w:rsidR="00353842" w:rsidRPr="00861AD0" w:rsidRDefault="00353842" w:rsidP="00353842"/>
    <w:tbl>
      <w:tblPr>
        <w:tblStyle w:val="TableGrid"/>
        <w:tblW w:w="0" w:type="auto"/>
        <w:tblLook w:val="04A0" w:firstRow="1" w:lastRow="0" w:firstColumn="1" w:lastColumn="0" w:noHBand="0" w:noVBand="1"/>
      </w:tblPr>
      <w:tblGrid>
        <w:gridCol w:w="2152"/>
        <w:gridCol w:w="1995"/>
        <w:gridCol w:w="4156"/>
      </w:tblGrid>
      <w:tr w:rsidR="00353842" w:rsidRPr="00861AD0" w14:paraId="5FB57D18"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ABBD10F" w14:textId="77777777" w:rsidR="00353842" w:rsidRPr="00861AD0" w:rsidRDefault="00353842" w:rsidP="006E1F57">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4FEFF5" w14:textId="77777777" w:rsidR="00353842" w:rsidRPr="00861AD0" w:rsidRDefault="00353842" w:rsidP="006E1F57">
            <w:pPr>
              <w:rPr>
                <w:b/>
                <w:color w:val="FFFFFF" w:themeColor="background1"/>
              </w:rPr>
            </w:pPr>
            <w:r w:rsidRPr="00861AD0">
              <w:rPr>
                <w:b/>
                <w:color w:val="FFFFFF" w:themeColor="background1"/>
              </w:rPr>
              <w:t xml:space="preserve">Use Case Name </w:t>
            </w:r>
          </w:p>
        </w:tc>
      </w:tr>
      <w:tr w:rsidR="00353842" w:rsidRPr="00861AD0" w14:paraId="2D368327"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508CDB8F" w14:textId="77777777" w:rsidR="00353842" w:rsidRPr="00861AD0" w:rsidRDefault="00353842" w:rsidP="006E1F57">
            <w:r w:rsidRPr="00861AD0">
              <w:t>A1200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6CFCE9F" w14:textId="77777777" w:rsidR="00353842" w:rsidRPr="00861AD0" w:rsidRDefault="00353842" w:rsidP="006E1F57">
            <w:r w:rsidRPr="00861AD0">
              <w:t>View Garden</w:t>
            </w:r>
          </w:p>
        </w:tc>
      </w:tr>
      <w:tr w:rsidR="00353842" w:rsidRPr="00861AD0" w14:paraId="6B323C64" w14:textId="77777777" w:rsidTr="006E1F57">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523D65" w14:textId="77777777" w:rsidR="00353842" w:rsidRPr="00861AD0" w:rsidRDefault="00353842" w:rsidP="006E1F57">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0A1772" w14:textId="77777777" w:rsidR="00353842" w:rsidRPr="00861AD0" w:rsidRDefault="00353842" w:rsidP="006E1F57">
            <w:pPr>
              <w:rPr>
                <w:b/>
                <w:color w:val="FFFFFF" w:themeColor="background1"/>
              </w:rPr>
            </w:pPr>
            <w:r w:rsidRPr="00861AD0">
              <w:rPr>
                <w:b/>
                <w:color w:val="FFFFFF" w:themeColor="background1"/>
              </w:rPr>
              <w:t>Other participating Actors</w:t>
            </w:r>
          </w:p>
        </w:tc>
      </w:tr>
      <w:tr w:rsidR="00353842" w:rsidRPr="00861AD0" w14:paraId="159B613C" w14:textId="77777777" w:rsidTr="006E1F57">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0143A937" w14:textId="77777777" w:rsidR="00353842" w:rsidRPr="00861AD0" w:rsidRDefault="00353842" w:rsidP="006E1F57">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1BBF5137" w14:textId="77777777" w:rsidR="00353842" w:rsidRPr="00861AD0" w:rsidRDefault="00353842" w:rsidP="006E1F57">
            <w:r w:rsidRPr="00861AD0">
              <w:t>Influencer</w:t>
            </w:r>
          </w:p>
        </w:tc>
      </w:tr>
      <w:tr w:rsidR="00353842" w:rsidRPr="00861AD0" w14:paraId="13B0919C"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4EDE6E5" w14:textId="77777777" w:rsidR="00353842" w:rsidRPr="00861AD0" w:rsidRDefault="00353842" w:rsidP="006E1F57">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5BFA1D7" w14:textId="77777777" w:rsidR="00353842" w:rsidRPr="00861AD0" w:rsidRDefault="00353842" w:rsidP="006E1F57">
            <w:r w:rsidRPr="00861AD0">
              <w:t>This use case describes the process of viewing the garden of an influencer.</w:t>
            </w:r>
          </w:p>
        </w:tc>
      </w:tr>
      <w:tr w:rsidR="00353842" w:rsidRPr="00861AD0" w14:paraId="3DFB6A8C"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CEB707" w14:textId="77777777" w:rsidR="00353842" w:rsidRPr="00861AD0" w:rsidRDefault="00353842" w:rsidP="006E1F57">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05091EF" w14:textId="77777777" w:rsidR="00353842" w:rsidRPr="00861AD0" w:rsidRDefault="00353842" w:rsidP="006E1F57">
            <w:r w:rsidRPr="00861AD0">
              <w:t>The user is viewing posts under their influencers section of the application, or they have clicked onto their following tab of the Friends section.</w:t>
            </w:r>
          </w:p>
        </w:tc>
      </w:tr>
      <w:tr w:rsidR="00353842" w:rsidRPr="00861AD0" w14:paraId="60CFB517"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13345D6" w14:textId="77777777" w:rsidR="00353842" w:rsidRPr="00861AD0" w:rsidRDefault="00353842" w:rsidP="006E1F57">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70B1FCC" w14:textId="77777777" w:rsidR="00353842" w:rsidRPr="00861AD0" w:rsidRDefault="00353842" w:rsidP="006E1F57">
            <w:r w:rsidRPr="00861AD0">
              <w:t>User clicks the Influencer’s username.</w:t>
            </w:r>
          </w:p>
        </w:tc>
      </w:tr>
      <w:tr w:rsidR="00353842" w:rsidRPr="00861AD0" w14:paraId="1FA42EFA"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632759" w14:textId="77777777" w:rsidR="00353842" w:rsidRPr="00861AD0" w:rsidRDefault="00353842" w:rsidP="006E1F57">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5E93BB3" w14:textId="77777777" w:rsidR="00353842" w:rsidRPr="00861AD0" w:rsidRDefault="00353842" w:rsidP="006E1F57">
            <w:r w:rsidRPr="00861AD0">
              <w:t>The garden of a specific influencer will be displayed.</w:t>
            </w:r>
          </w:p>
        </w:tc>
      </w:tr>
      <w:tr w:rsidR="00353842" w:rsidRPr="00861AD0" w14:paraId="517BE808" w14:textId="77777777" w:rsidTr="006E1F57">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AAE457" w14:textId="77777777" w:rsidR="00353842" w:rsidRPr="00861AD0" w:rsidRDefault="00353842" w:rsidP="006E1F57">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F06CE4C" w14:textId="77777777" w:rsidR="00353842" w:rsidRPr="00861AD0" w:rsidRDefault="00353842" w:rsidP="006E1F57">
            <w:pPr>
              <w:pStyle w:val="ListParagraph"/>
              <w:numPr>
                <w:ilvl w:val="0"/>
                <w:numId w:val="31"/>
              </w:numPr>
            </w:pPr>
            <w:r w:rsidRPr="00861AD0">
              <w:t>The system displays the Garden of the selected influencer.</w:t>
            </w:r>
          </w:p>
          <w:p w14:paraId="53251AA4" w14:textId="77777777" w:rsidR="00353842" w:rsidRPr="00861AD0" w:rsidRDefault="00353842" w:rsidP="006E1F57">
            <w:pPr>
              <w:pStyle w:val="ListParagraph"/>
              <w:numPr>
                <w:ilvl w:val="0"/>
                <w:numId w:val="31"/>
              </w:numPr>
            </w:pPr>
            <w:r w:rsidRPr="00861AD0">
              <w:t>A1600 is invoked.</w:t>
            </w:r>
          </w:p>
        </w:tc>
      </w:tr>
    </w:tbl>
    <w:p w14:paraId="3A54892B" w14:textId="77777777" w:rsidR="00353842" w:rsidRPr="00861AD0" w:rsidRDefault="00353842" w:rsidP="001E086B"/>
    <w:tbl>
      <w:tblPr>
        <w:tblStyle w:val="TableGrid"/>
        <w:tblW w:w="0" w:type="auto"/>
        <w:tblLook w:val="04A0" w:firstRow="1" w:lastRow="0" w:firstColumn="1" w:lastColumn="0" w:noHBand="0" w:noVBand="1"/>
      </w:tblPr>
      <w:tblGrid>
        <w:gridCol w:w="2152"/>
        <w:gridCol w:w="1995"/>
        <w:gridCol w:w="4156"/>
      </w:tblGrid>
      <w:tr w:rsidR="001E086B" w:rsidRPr="00861AD0" w14:paraId="7CA8539B"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10EE16" w14:textId="77777777" w:rsidR="001E086B" w:rsidRPr="00861AD0" w:rsidRDefault="001E086B">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28AA9FE"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1A14FB14"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609C5572" w14:textId="77777777" w:rsidR="001E086B" w:rsidRPr="00861AD0" w:rsidRDefault="001E086B">
            <w:r w:rsidRPr="00861AD0">
              <w:t>A1300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886E53B" w14:textId="77777777" w:rsidR="001E086B" w:rsidRPr="00861AD0" w:rsidRDefault="001E086B">
            <w:r w:rsidRPr="00861AD0">
              <w:t>View Rosebud</w:t>
            </w:r>
          </w:p>
        </w:tc>
      </w:tr>
      <w:tr w:rsidR="001E086B" w:rsidRPr="00861AD0" w14:paraId="34BA0A16"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F0DE4C" w14:textId="77777777" w:rsidR="001E086B" w:rsidRPr="00861AD0" w:rsidRDefault="001E086B">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8CCDA6"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2BA1B065"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6021AAFC" w14:textId="77777777" w:rsidR="001E086B" w:rsidRPr="00861AD0" w:rsidRDefault="001E086B">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06A96559" w14:textId="77777777" w:rsidR="001E086B" w:rsidRPr="00861AD0" w:rsidRDefault="001E086B">
            <w:r w:rsidRPr="00861AD0">
              <w:t>Influencer</w:t>
            </w:r>
          </w:p>
        </w:tc>
      </w:tr>
      <w:tr w:rsidR="001E086B" w:rsidRPr="00861AD0" w14:paraId="6C750D9B"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4F8DAD8" w14:textId="77777777" w:rsidR="001E086B" w:rsidRPr="00861AD0" w:rsidRDefault="001E086B">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9F08D9A" w14:textId="247D4A1A" w:rsidR="001E086B" w:rsidRPr="00861AD0" w:rsidRDefault="001E086B">
            <w:r w:rsidRPr="00861AD0">
              <w:t xml:space="preserve">This use case describes the process of viewing the Rosebud that was sent by the system in </w:t>
            </w:r>
            <w:r w:rsidRPr="00861AD0">
              <w:rPr>
                <w:rFonts w:cs="Arial"/>
              </w:rPr>
              <w:t>C0200</w:t>
            </w:r>
            <w:r w:rsidR="00D563CA" w:rsidRPr="00861AD0">
              <w:rPr>
                <w:rFonts w:cs="Arial"/>
              </w:rPr>
              <w:t>.</w:t>
            </w:r>
          </w:p>
        </w:tc>
      </w:tr>
      <w:tr w:rsidR="001E086B" w:rsidRPr="00861AD0" w14:paraId="0A4B8124"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97EA25" w14:textId="77777777" w:rsidR="001E086B" w:rsidRPr="00861AD0" w:rsidRDefault="001E086B">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BFE6A94" w14:textId="052FEE12" w:rsidR="001E086B" w:rsidRPr="00861AD0" w:rsidRDefault="001E086B">
            <w:r w:rsidRPr="00861AD0">
              <w:t>A new Rosebud has been posted to the users’ homepage</w:t>
            </w:r>
            <w:r w:rsidR="00D563CA" w:rsidRPr="00861AD0">
              <w:t>.</w:t>
            </w:r>
          </w:p>
        </w:tc>
      </w:tr>
      <w:tr w:rsidR="001E086B" w:rsidRPr="00861AD0" w14:paraId="47399CB7"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DA5FF99" w14:textId="77777777" w:rsidR="001E086B" w:rsidRPr="00861AD0" w:rsidRDefault="001E086B">
            <w:pPr>
              <w:rPr>
                <w:b/>
                <w:color w:val="FFFFFF" w:themeColor="background1"/>
              </w:rPr>
            </w:pPr>
            <w:r w:rsidRPr="00861AD0">
              <w:rPr>
                <w:b/>
                <w:color w:val="FFFFFF" w:themeColor="background1"/>
              </w:rPr>
              <w:lastRenderedPageBreak/>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44B48EE" w14:textId="59CF9D96" w:rsidR="001E086B" w:rsidRPr="00861AD0" w:rsidRDefault="001E086B">
            <w:r w:rsidRPr="00861AD0">
              <w:t>User clicks Rosebud button</w:t>
            </w:r>
            <w:r w:rsidR="00D563CA" w:rsidRPr="00861AD0">
              <w:t>.</w:t>
            </w:r>
          </w:p>
        </w:tc>
      </w:tr>
      <w:tr w:rsidR="001E086B" w:rsidRPr="00861AD0" w14:paraId="3A5F96E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3DF28C" w14:textId="77777777" w:rsidR="001E086B" w:rsidRPr="00861AD0" w:rsidRDefault="001E086B">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B8EA513" w14:textId="77777777" w:rsidR="001E086B" w:rsidRPr="00861AD0" w:rsidRDefault="001E086B">
            <w:r w:rsidRPr="00861AD0">
              <w:t>The user can view the new Rosebud for the day.</w:t>
            </w:r>
          </w:p>
        </w:tc>
      </w:tr>
      <w:tr w:rsidR="001E086B" w:rsidRPr="00861AD0" w14:paraId="5B984BA3"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2DF7D0" w14:textId="77777777" w:rsidR="001E086B" w:rsidRPr="00861AD0" w:rsidRDefault="001E086B">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018C5E3" w14:textId="77777777" w:rsidR="001E086B" w:rsidRDefault="001E086B" w:rsidP="001E086B">
            <w:pPr>
              <w:pStyle w:val="ListParagraph"/>
              <w:numPr>
                <w:ilvl w:val="0"/>
                <w:numId w:val="32"/>
              </w:numPr>
            </w:pPr>
            <w:r w:rsidRPr="00861AD0">
              <w:t>System displays the Rosebud</w:t>
            </w:r>
            <w:r w:rsidR="00D563CA" w:rsidRPr="00861AD0">
              <w:t>.</w:t>
            </w:r>
          </w:p>
          <w:p w14:paraId="56206C1C" w14:textId="74EE1107" w:rsidR="005E07FE" w:rsidRDefault="005E07FE" w:rsidP="001E086B">
            <w:pPr>
              <w:pStyle w:val="ListParagraph"/>
              <w:numPr>
                <w:ilvl w:val="0"/>
                <w:numId w:val="32"/>
              </w:numPr>
            </w:pPr>
            <w:r>
              <w:t>User selects Water Post</w:t>
            </w:r>
          </w:p>
          <w:p w14:paraId="7E88A7BF" w14:textId="522F2011" w:rsidR="005E07FE" w:rsidRPr="00861AD0" w:rsidRDefault="005E07FE" w:rsidP="001E086B">
            <w:pPr>
              <w:pStyle w:val="ListParagraph"/>
              <w:numPr>
                <w:ilvl w:val="0"/>
                <w:numId w:val="32"/>
              </w:numPr>
            </w:pPr>
            <w:r>
              <w:t>Call A0300</w:t>
            </w:r>
          </w:p>
        </w:tc>
      </w:tr>
    </w:tbl>
    <w:p w14:paraId="7C9AA12D" w14:textId="77777777" w:rsidR="001E086B" w:rsidRPr="00861AD0" w:rsidRDefault="001E086B" w:rsidP="001E086B"/>
    <w:tbl>
      <w:tblPr>
        <w:tblStyle w:val="TableGrid"/>
        <w:tblW w:w="0" w:type="auto"/>
        <w:tblLook w:val="04A0" w:firstRow="1" w:lastRow="0" w:firstColumn="1" w:lastColumn="0" w:noHBand="0" w:noVBand="1"/>
      </w:tblPr>
      <w:tblGrid>
        <w:gridCol w:w="2152"/>
        <w:gridCol w:w="1995"/>
        <w:gridCol w:w="4156"/>
      </w:tblGrid>
      <w:tr w:rsidR="001E086B" w:rsidRPr="00861AD0" w14:paraId="4D603346"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32629F1" w14:textId="77777777" w:rsidR="001E086B" w:rsidRPr="00861AD0" w:rsidRDefault="001E086B">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23E048"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19000B76"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7E9BEDDA" w14:textId="77777777" w:rsidR="001E086B" w:rsidRPr="00861AD0" w:rsidRDefault="001E086B">
            <w:r w:rsidRPr="00861AD0">
              <w:t>A1400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F00B3D7" w14:textId="77777777" w:rsidR="001E086B" w:rsidRPr="00861AD0" w:rsidRDefault="001E086B">
            <w:r w:rsidRPr="00861AD0">
              <w:t>View Blooming Gratitude</w:t>
            </w:r>
          </w:p>
        </w:tc>
      </w:tr>
      <w:tr w:rsidR="001E086B" w:rsidRPr="00861AD0" w14:paraId="7C7863D3"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C464DE" w14:textId="77777777" w:rsidR="001E086B" w:rsidRPr="00861AD0" w:rsidRDefault="001E086B">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5E5890"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743FDBF2"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319A9BDA" w14:textId="77777777" w:rsidR="001E086B" w:rsidRPr="00861AD0" w:rsidRDefault="001E086B">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1359B9F6" w14:textId="77777777" w:rsidR="001E086B" w:rsidRPr="00861AD0" w:rsidRDefault="001E086B">
            <w:r w:rsidRPr="00861AD0">
              <w:t>Influencer</w:t>
            </w:r>
          </w:p>
        </w:tc>
      </w:tr>
      <w:tr w:rsidR="001E086B" w:rsidRPr="00861AD0" w14:paraId="6BF82481"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0E5BAFD" w14:textId="77777777" w:rsidR="001E086B" w:rsidRPr="00861AD0" w:rsidRDefault="001E086B">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843614A" w14:textId="2E46CCA5" w:rsidR="001E086B" w:rsidRPr="00861AD0" w:rsidRDefault="001E086B">
            <w:r w:rsidRPr="00861AD0">
              <w:t>This use case describes the process of viewing the Blooming Gratitude posted by all the user’s friends or influencers they are following.</w:t>
            </w:r>
            <w:r w:rsidR="00D563CA" w:rsidRPr="00861AD0">
              <w:t>.</w:t>
            </w:r>
          </w:p>
        </w:tc>
      </w:tr>
      <w:tr w:rsidR="001E086B" w:rsidRPr="00861AD0" w14:paraId="1B91FF25"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9D53CA" w14:textId="77777777" w:rsidR="001E086B" w:rsidRPr="00861AD0" w:rsidRDefault="001E086B">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3A427A7" w14:textId="50A6E909" w:rsidR="001E086B" w:rsidRPr="00861AD0" w:rsidRDefault="001E086B">
            <w:r w:rsidRPr="00861AD0">
              <w:t>The user must have already answered Blooming Gratitude for that day (A0500)</w:t>
            </w:r>
            <w:r w:rsidR="00D563CA" w:rsidRPr="00861AD0">
              <w:t>.</w:t>
            </w:r>
          </w:p>
        </w:tc>
      </w:tr>
      <w:tr w:rsidR="001E086B" w:rsidRPr="00861AD0" w14:paraId="6CFB53A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F6013D" w14:textId="77777777" w:rsidR="001E086B" w:rsidRPr="00861AD0" w:rsidRDefault="001E086B">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A9A4FFC" w14:textId="514B4BC7" w:rsidR="001E086B" w:rsidRPr="00861AD0" w:rsidRDefault="001E086B">
            <w:r w:rsidRPr="00861AD0">
              <w:t>User clicks the Friends or Following tab on their homepage</w:t>
            </w:r>
            <w:r w:rsidR="00D563CA" w:rsidRPr="00861AD0">
              <w:t>.</w:t>
            </w:r>
          </w:p>
        </w:tc>
      </w:tr>
      <w:tr w:rsidR="001E086B" w:rsidRPr="00861AD0" w14:paraId="449FAE33"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C631F3" w14:textId="77777777" w:rsidR="001E086B" w:rsidRPr="00861AD0" w:rsidRDefault="001E086B">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E76F4F1" w14:textId="6654764D" w:rsidR="001E086B" w:rsidRPr="00861AD0" w:rsidRDefault="001E086B">
            <w:r w:rsidRPr="00861AD0">
              <w:t>The user can view the Blooming Gratitude answers</w:t>
            </w:r>
            <w:r w:rsidR="00D563CA" w:rsidRPr="00861AD0">
              <w:t>.</w:t>
            </w:r>
          </w:p>
        </w:tc>
      </w:tr>
      <w:tr w:rsidR="001E086B" w:rsidRPr="00861AD0" w14:paraId="460550B8"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CEAA801" w14:textId="77777777" w:rsidR="001E086B" w:rsidRPr="00861AD0" w:rsidRDefault="001E086B">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04F1D87" w14:textId="77777777" w:rsidR="001E086B" w:rsidRDefault="001E086B" w:rsidP="001E086B">
            <w:pPr>
              <w:pStyle w:val="ListParagraph"/>
              <w:numPr>
                <w:ilvl w:val="0"/>
                <w:numId w:val="33"/>
              </w:numPr>
            </w:pPr>
            <w:r w:rsidRPr="00861AD0">
              <w:t>The system displays the Blooming Gratitude answers of either the user’s friends or th</w:t>
            </w:r>
            <w:r w:rsidR="00441309" w:rsidRPr="00861AD0">
              <w:t>ose they</w:t>
            </w:r>
            <w:r w:rsidRPr="00861AD0">
              <w:t xml:space="preserve"> follow</w:t>
            </w:r>
            <w:r w:rsidR="00D563CA" w:rsidRPr="00861AD0">
              <w:t>.</w:t>
            </w:r>
          </w:p>
          <w:p w14:paraId="059903F3" w14:textId="1540EB50" w:rsidR="005E07FE" w:rsidRDefault="005E07FE" w:rsidP="001E086B">
            <w:pPr>
              <w:pStyle w:val="ListParagraph"/>
              <w:numPr>
                <w:ilvl w:val="0"/>
                <w:numId w:val="33"/>
              </w:numPr>
            </w:pPr>
            <w:r>
              <w:t>User selects one to water</w:t>
            </w:r>
          </w:p>
          <w:p w14:paraId="113C012A" w14:textId="126A5B65" w:rsidR="005E07FE" w:rsidRPr="00861AD0" w:rsidRDefault="005E07FE" w:rsidP="001E086B">
            <w:pPr>
              <w:pStyle w:val="ListParagraph"/>
              <w:numPr>
                <w:ilvl w:val="0"/>
                <w:numId w:val="33"/>
              </w:numPr>
            </w:pPr>
            <w:r>
              <w:t>Call A0300</w:t>
            </w:r>
          </w:p>
        </w:tc>
      </w:tr>
    </w:tbl>
    <w:p w14:paraId="54F67FFB" w14:textId="77777777" w:rsidR="001E086B" w:rsidRPr="00861AD0" w:rsidRDefault="001E086B" w:rsidP="001E086B"/>
    <w:tbl>
      <w:tblPr>
        <w:tblStyle w:val="TableGrid"/>
        <w:tblW w:w="0" w:type="auto"/>
        <w:tblLook w:val="04A0" w:firstRow="1" w:lastRow="0" w:firstColumn="1" w:lastColumn="0" w:noHBand="0" w:noVBand="1"/>
      </w:tblPr>
      <w:tblGrid>
        <w:gridCol w:w="2152"/>
        <w:gridCol w:w="1995"/>
        <w:gridCol w:w="4156"/>
      </w:tblGrid>
      <w:tr w:rsidR="001E086B" w:rsidRPr="00861AD0" w14:paraId="19C12BF1"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98918F" w14:textId="77777777" w:rsidR="001E086B" w:rsidRPr="00861AD0" w:rsidRDefault="001E086B">
            <w:pPr>
              <w:rPr>
                <w:b/>
                <w:color w:val="FFFFFF" w:themeColor="background1"/>
              </w:rPr>
            </w:pPr>
            <w:r w:rsidRPr="00861AD0">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B14D877" w14:textId="77777777" w:rsidR="001E086B" w:rsidRPr="00861AD0" w:rsidRDefault="001E086B">
            <w:pPr>
              <w:rPr>
                <w:b/>
                <w:color w:val="FFFFFF" w:themeColor="background1"/>
              </w:rPr>
            </w:pPr>
            <w:r w:rsidRPr="00861AD0">
              <w:rPr>
                <w:b/>
                <w:color w:val="FFFFFF" w:themeColor="background1"/>
              </w:rPr>
              <w:t xml:space="preserve">Use Case Name </w:t>
            </w:r>
          </w:p>
        </w:tc>
      </w:tr>
      <w:tr w:rsidR="001E086B" w:rsidRPr="00861AD0" w14:paraId="1FAF6C22"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22BF86CF" w14:textId="77777777" w:rsidR="001E086B" w:rsidRPr="00861AD0" w:rsidRDefault="001E086B">
            <w:r w:rsidRPr="00861AD0">
              <w:t>A1500</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8A366E7" w14:textId="77777777" w:rsidR="001E086B" w:rsidRPr="00861AD0" w:rsidRDefault="001E086B">
            <w:r w:rsidRPr="00861AD0">
              <w:t>View Friend</w:t>
            </w:r>
          </w:p>
        </w:tc>
      </w:tr>
      <w:tr w:rsidR="001E086B" w:rsidRPr="00861AD0" w14:paraId="040D430C"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7D42161" w14:textId="77777777" w:rsidR="001E086B" w:rsidRPr="00861AD0" w:rsidRDefault="001E086B">
            <w:pPr>
              <w:rPr>
                <w:b/>
                <w:color w:val="FFFFFF" w:themeColor="background1"/>
              </w:rPr>
            </w:pPr>
            <w:r w:rsidRPr="00861AD0">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115597" w14:textId="77777777" w:rsidR="001E086B" w:rsidRPr="00861AD0" w:rsidRDefault="001E086B">
            <w:pPr>
              <w:rPr>
                <w:b/>
                <w:color w:val="FFFFFF" w:themeColor="background1"/>
              </w:rPr>
            </w:pPr>
            <w:r w:rsidRPr="00861AD0">
              <w:rPr>
                <w:b/>
                <w:color w:val="FFFFFF" w:themeColor="background1"/>
              </w:rPr>
              <w:t>Other participating Actors</w:t>
            </w:r>
          </w:p>
        </w:tc>
      </w:tr>
      <w:tr w:rsidR="001E086B" w:rsidRPr="00861AD0" w14:paraId="08B6035F" w14:textId="77777777" w:rsidTr="001E086B">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0BD1D7E3" w14:textId="77777777" w:rsidR="001E086B" w:rsidRPr="00861AD0" w:rsidRDefault="001E086B">
            <w:r w:rsidRPr="00861AD0">
              <w:t>Public</w:t>
            </w:r>
          </w:p>
        </w:tc>
        <w:tc>
          <w:tcPr>
            <w:tcW w:w="4156" w:type="dxa"/>
            <w:tcBorders>
              <w:top w:val="single" w:sz="4" w:space="0" w:color="auto"/>
              <w:left w:val="single" w:sz="4" w:space="0" w:color="auto"/>
              <w:bottom w:val="single" w:sz="4" w:space="0" w:color="auto"/>
              <w:right w:val="single" w:sz="4" w:space="0" w:color="auto"/>
            </w:tcBorders>
            <w:vAlign w:val="center"/>
            <w:hideMark/>
          </w:tcPr>
          <w:p w14:paraId="0C53DF9B" w14:textId="77777777" w:rsidR="001E086B" w:rsidRPr="00861AD0" w:rsidRDefault="001E086B">
            <w:r w:rsidRPr="00861AD0">
              <w:t>Influencer</w:t>
            </w:r>
          </w:p>
        </w:tc>
      </w:tr>
      <w:tr w:rsidR="001E086B" w:rsidRPr="00861AD0" w14:paraId="3970A9D0"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9AC009E" w14:textId="77777777" w:rsidR="001E086B" w:rsidRPr="00861AD0" w:rsidRDefault="001E086B">
            <w:pPr>
              <w:rPr>
                <w:b/>
                <w:color w:val="FFFFFF" w:themeColor="background1"/>
              </w:rPr>
            </w:pPr>
            <w:r w:rsidRPr="00861AD0">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6A09493" w14:textId="17B6F58A" w:rsidR="001E086B" w:rsidRPr="00861AD0" w:rsidRDefault="001E086B">
            <w:r w:rsidRPr="00861AD0">
              <w:t>This use case describes the process of viewing the Friends section</w:t>
            </w:r>
            <w:r w:rsidR="00D563CA" w:rsidRPr="00861AD0">
              <w:t>.</w:t>
            </w:r>
          </w:p>
        </w:tc>
      </w:tr>
      <w:tr w:rsidR="001E086B" w:rsidRPr="00861AD0" w14:paraId="59C2022E"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2F654F" w14:textId="77777777" w:rsidR="001E086B" w:rsidRPr="00861AD0" w:rsidRDefault="001E086B">
            <w:pPr>
              <w:rPr>
                <w:b/>
                <w:color w:val="FFFFFF" w:themeColor="background1"/>
              </w:rPr>
            </w:pPr>
            <w:r w:rsidRPr="00861AD0">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F4E4BE2" w14:textId="3BF095FE" w:rsidR="001E086B" w:rsidRPr="00861AD0" w:rsidRDefault="001E086B">
            <w:r w:rsidRPr="00861AD0">
              <w:t>User must have an account</w:t>
            </w:r>
            <w:r w:rsidR="00D563CA" w:rsidRPr="00861AD0">
              <w:t>.</w:t>
            </w:r>
          </w:p>
        </w:tc>
      </w:tr>
      <w:tr w:rsidR="001E086B" w:rsidRPr="00861AD0" w14:paraId="633D54B9"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DA79D4" w14:textId="77777777" w:rsidR="001E086B" w:rsidRPr="00861AD0" w:rsidRDefault="001E086B">
            <w:pPr>
              <w:rPr>
                <w:b/>
                <w:color w:val="FFFFFF" w:themeColor="background1"/>
              </w:rPr>
            </w:pPr>
            <w:r w:rsidRPr="00861AD0">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28068B3" w14:textId="0054453B" w:rsidR="001E086B" w:rsidRPr="00861AD0" w:rsidRDefault="001E086B">
            <w:r w:rsidRPr="00861AD0">
              <w:t>User clicks Friends button</w:t>
            </w:r>
            <w:r w:rsidR="00D563CA" w:rsidRPr="00861AD0">
              <w:t>.</w:t>
            </w:r>
          </w:p>
        </w:tc>
      </w:tr>
      <w:tr w:rsidR="001E086B" w:rsidRPr="00861AD0" w14:paraId="3C368962"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2E828CE" w14:textId="77777777" w:rsidR="001E086B" w:rsidRPr="00861AD0" w:rsidRDefault="001E086B">
            <w:pPr>
              <w:rPr>
                <w:b/>
                <w:color w:val="FFFFFF" w:themeColor="background1"/>
              </w:rPr>
            </w:pPr>
            <w:r w:rsidRPr="00861AD0">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F723A61" w14:textId="2EFB78C1" w:rsidR="001E086B" w:rsidRPr="00861AD0" w:rsidRDefault="001E086B">
            <w:r w:rsidRPr="00861AD0">
              <w:t>User’s friends are displayed</w:t>
            </w:r>
            <w:r w:rsidR="00D563CA" w:rsidRPr="00861AD0">
              <w:t>.</w:t>
            </w:r>
          </w:p>
        </w:tc>
      </w:tr>
      <w:tr w:rsidR="001E086B" w:rsidRPr="00861AD0" w14:paraId="42A8ED06"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3414EE5" w14:textId="77777777" w:rsidR="001E086B" w:rsidRPr="00861AD0" w:rsidRDefault="001E086B">
            <w:pPr>
              <w:rPr>
                <w:b/>
                <w:color w:val="FFFFFF" w:themeColor="background1"/>
              </w:rPr>
            </w:pPr>
            <w:r w:rsidRPr="00861AD0">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tcPr>
          <w:p w14:paraId="4C07BBE7" w14:textId="77777777" w:rsidR="001E086B" w:rsidRDefault="001E086B" w:rsidP="00FC3CA4">
            <w:pPr>
              <w:pStyle w:val="ListParagraph"/>
              <w:numPr>
                <w:ilvl w:val="0"/>
                <w:numId w:val="34"/>
              </w:numPr>
            </w:pPr>
            <w:r w:rsidRPr="00861AD0">
              <w:t>The system displays the friends of the user.</w:t>
            </w:r>
          </w:p>
          <w:p w14:paraId="4F3603F5" w14:textId="77777777" w:rsidR="00FC3CA4" w:rsidRDefault="00FC3CA4" w:rsidP="00FC3CA4">
            <w:pPr>
              <w:pStyle w:val="ListParagraph"/>
              <w:numPr>
                <w:ilvl w:val="0"/>
                <w:numId w:val="34"/>
              </w:numPr>
            </w:pPr>
            <w:r>
              <w:t>User Selects to Add Friend</w:t>
            </w:r>
          </w:p>
          <w:p w14:paraId="7BFA0BF0" w14:textId="5F537B9A" w:rsidR="00FC3CA4" w:rsidRPr="00861AD0" w:rsidRDefault="00FC3CA4" w:rsidP="00FC3CA4">
            <w:pPr>
              <w:pStyle w:val="ListParagraph"/>
              <w:numPr>
                <w:ilvl w:val="0"/>
                <w:numId w:val="34"/>
              </w:numPr>
            </w:pPr>
            <w:r>
              <w:t>System calls A0200</w:t>
            </w:r>
          </w:p>
        </w:tc>
      </w:tr>
      <w:tr w:rsidR="00FC3CA4" w:rsidRPr="00861AD0" w14:paraId="38CEC05D" w14:textId="77777777" w:rsidTr="001E086B">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tcPr>
          <w:p w14:paraId="7B15D3D1" w14:textId="6F9648FC" w:rsidR="00FC3CA4" w:rsidRPr="00861AD0" w:rsidRDefault="00FC3CA4">
            <w:pPr>
              <w:rPr>
                <w:b/>
                <w:color w:val="FFFFFF" w:themeColor="background1"/>
              </w:rPr>
            </w:pPr>
            <w:r>
              <w:rPr>
                <w:b/>
                <w:color w:val="FFFFFF" w:themeColor="background1"/>
              </w:rPr>
              <w:t>Alternate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tcPr>
          <w:p w14:paraId="7C37C1FD" w14:textId="77777777" w:rsidR="00FC3CA4" w:rsidRDefault="00FC3CA4" w:rsidP="00FC3CA4">
            <w:pPr>
              <w:pStyle w:val="ListParagraph"/>
              <w:numPr>
                <w:ilvl w:val="0"/>
                <w:numId w:val="30"/>
              </w:numPr>
            </w:pPr>
            <w:r>
              <w:t>Select Friend Requests</w:t>
            </w:r>
          </w:p>
          <w:p w14:paraId="0F6BE221" w14:textId="376566C4" w:rsidR="00FC3CA4" w:rsidRPr="00861AD0" w:rsidRDefault="00FC3CA4" w:rsidP="00FC3CA4">
            <w:pPr>
              <w:pStyle w:val="ListParagraph"/>
              <w:numPr>
                <w:ilvl w:val="0"/>
                <w:numId w:val="30"/>
              </w:numPr>
            </w:pPr>
            <w:r>
              <w:t>System calls A0200</w:t>
            </w:r>
          </w:p>
        </w:tc>
      </w:tr>
    </w:tbl>
    <w:p w14:paraId="6AFC35B0" w14:textId="77777777" w:rsidR="00353842" w:rsidRPr="00861AD0" w:rsidRDefault="00353842" w:rsidP="00353842"/>
    <w:tbl>
      <w:tblPr>
        <w:tblStyle w:val="TableGrid"/>
        <w:tblW w:w="0" w:type="auto"/>
        <w:tblLook w:val="04A0" w:firstRow="1" w:lastRow="0" w:firstColumn="1" w:lastColumn="0" w:noHBand="0" w:noVBand="1"/>
      </w:tblPr>
      <w:tblGrid>
        <w:gridCol w:w="2152"/>
        <w:gridCol w:w="1995"/>
        <w:gridCol w:w="4156"/>
      </w:tblGrid>
      <w:tr w:rsidR="00353842" w:rsidRPr="00861AD0" w14:paraId="215398A3" w14:textId="77777777" w:rsidTr="006E1F57">
        <w:trPr>
          <w:trHeight w:val="340"/>
        </w:trPr>
        <w:tc>
          <w:tcPr>
            <w:tcW w:w="2152" w:type="dxa"/>
            <w:shd w:val="clear" w:color="auto" w:fill="4BACC6" w:themeFill="accent5"/>
            <w:vAlign w:val="center"/>
          </w:tcPr>
          <w:p w14:paraId="68A49F57" w14:textId="77777777" w:rsidR="00353842" w:rsidRPr="00861AD0" w:rsidRDefault="00353842"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0E81B6EF" w14:textId="77777777" w:rsidR="00353842" w:rsidRPr="00861AD0" w:rsidRDefault="00353842" w:rsidP="006E1F57">
            <w:pPr>
              <w:rPr>
                <w:b/>
                <w:color w:val="FFFFFF" w:themeColor="background1"/>
              </w:rPr>
            </w:pPr>
            <w:r w:rsidRPr="00861AD0">
              <w:rPr>
                <w:b/>
                <w:color w:val="FFFFFF" w:themeColor="background1"/>
              </w:rPr>
              <w:t xml:space="preserve">Use Case Name </w:t>
            </w:r>
          </w:p>
        </w:tc>
      </w:tr>
      <w:tr w:rsidR="00353842" w:rsidRPr="00861AD0" w14:paraId="0B9E24F3" w14:textId="77777777" w:rsidTr="006E1F57">
        <w:trPr>
          <w:trHeight w:val="340"/>
        </w:trPr>
        <w:tc>
          <w:tcPr>
            <w:tcW w:w="2152" w:type="dxa"/>
            <w:vAlign w:val="center"/>
          </w:tcPr>
          <w:p w14:paraId="1F136654" w14:textId="77777777" w:rsidR="00353842" w:rsidRPr="00861AD0" w:rsidRDefault="00353842" w:rsidP="006E1F57">
            <w:r w:rsidRPr="00861AD0">
              <w:t>A1600</w:t>
            </w:r>
          </w:p>
        </w:tc>
        <w:tc>
          <w:tcPr>
            <w:tcW w:w="6151" w:type="dxa"/>
            <w:gridSpan w:val="2"/>
            <w:vAlign w:val="center"/>
          </w:tcPr>
          <w:p w14:paraId="4649786F" w14:textId="77777777" w:rsidR="00353842" w:rsidRPr="00861AD0" w:rsidRDefault="00353842" w:rsidP="006E1F57">
            <w:r w:rsidRPr="00861AD0">
              <w:t>Select Flower</w:t>
            </w:r>
          </w:p>
        </w:tc>
      </w:tr>
      <w:tr w:rsidR="00353842" w:rsidRPr="00861AD0" w14:paraId="09689DD8" w14:textId="77777777" w:rsidTr="006E1F57">
        <w:trPr>
          <w:trHeight w:val="340"/>
        </w:trPr>
        <w:tc>
          <w:tcPr>
            <w:tcW w:w="4147" w:type="dxa"/>
            <w:gridSpan w:val="2"/>
            <w:shd w:val="clear" w:color="auto" w:fill="4BACC6" w:themeFill="accent5"/>
            <w:vAlign w:val="center"/>
          </w:tcPr>
          <w:p w14:paraId="4CFC43F6" w14:textId="77777777" w:rsidR="00353842" w:rsidRPr="00861AD0" w:rsidRDefault="00353842"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04C80B5D" w14:textId="77777777" w:rsidR="00353842" w:rsidRPr="00861AD0" w:rsidRDefault="00353842" w:rsidP="006E1F57">
            <w:pPr>
              <w:rPr>
                <w:b/>
                <w:color w:val="FFFFFF" w:themeColor="background1"/>
              </w:rPr>
            </w:pPr>
            <w:r w:rsidRPr="00861AD0">
              <w:rPr>
                <w:b/>
                <w:color w:val="FFFFFF" w:themeColor="background1"/>
              </w:rPr>
              <w:t>Other participating Actors</w:t>
            </w:r>
          </w:p>
        </w:tc>
      </w:tr>
      <w:tr w:rsidR="00353842" w:rsidRPr="00861AD0" w14:paraId="629F42F2" w14:textId="77777777" w:rsidTr="006E1F57">
        <w:trPr>
          <w:trHeight w:val="340"/>
        </w:trPr>
        <w:tc>
          <w:tcPr>
            <w:tcW w:w="4147" w:type="dxa"/>
            <w:gridSpan w:val="2"/>
            <w:vAlign w:val="center"/>
          </w:tcPr>
          <w:p w14:paraId="0D7C1DA5" w14:textId="77777777" w:rsidR="00353842" w:rsidRPr="00861AD0" w:rsidRDefault="00353842" w:rsidP="006E1F57">
            <w:r w:rsidRPr="00861AD0">
              <w:t>User</w:t>
            </w:r>
          </w:p>
        </w:tc>
        <w:tc>
          <w:tcPr>
            <w:tcW w:w="4156" w:type="dxa"/>
            <w:vAlign w:val="center"/>
          </w:tcPr>
          <w:p w14:paraId="6D8A02ED" w14:textId="77777777" w:rsidR="00353842" w:rsidRPr="00861AD0" w:rsidRDefault="00353842" w:rsidP="006E1F57">
            <w:r w:rsidRPr="00861AD0">
              <w:t>Influencer</w:t>
            </w:r>
          </w:p>
        </w:tc>
      </w:tr>
      <w:tr w:rsidR="00353842" w:rsidRPr="00861AD0" w14:paraId="5C2E7191" w14:textId="77777777" w:rsidTr="006E1F57">
        <w:trPr>
          <w:trHeight w:val="340"/>
        </w:trPr>
        <w:tc>
          <w:tcPr>
            <w:tcW w:w="2152" w:type="dxa"/>
            <w:shd w:val="clear" w:color="auto" w:fill="4BACC6" w:themeFill="accent5"/>
            <w:vAlign w:val="center"/>
          </w:tcPr>
          <w:p w14:paraId="12D819B4" w14:textId="77777777" w:rsidR="00353842" w:rsidRPr="00861AD0" w:rsidRDefault="00353842" w:rsidP="006E1F57">
            <w:pPr>
              <w:rPr>
                <w:b/>
                <w:color w:val="FFFFFF" w:themeColor="background1"/>
              </w:rPr>
            </w:pPr>
            <w:r w:rsidRPr="00861AD0">
              <w:rPr>
                <w:b/>
                <w:color w:val="FFFFFF" w:themeColor="background1"/>
              </w:rPr>
              <w:t>Description</w:t>
            </w:r>
          </w:p>
        </w:tc>
        <w:tc>
          <w:tcPr>
            <w:tcW w:w="6151" w:type="dxa"/>
            <w:gridSpan w:val="2"/>
            <w:vAlign w:val="center"/>
          </w:tcPr>
          <w:p w14:paraId="075ED56D" w14:textId="77777777" w:rsidR="00353842" w:rsidRPr="00861AD0" w:rsidRDefault="00353842" w:rsidP="006E1F57">
            <w:r w:rsidRPr="00861AD0">
              <w:t>The user would go onto an influencers page and select the flower the user would like to view.</w:t>
            </w:r>
          </w:p>
        </w:tc>
      </w:tr>
      <w:tr w:rsidR="00353842" w:rsidRPr="00861AD0" w14:paraId="016C7A54" w14:textId="77777777" w:rsidTr="006E1F57">
        <w:trPr>
          <w:trHeight w:val="340"/>
        </w:trPr>
        <w:tc>
          <w:tcPr>
            <w:tcW w:w="2152" w:type="dxa"/>
            <w:shd w:val="clear" w:color="auto" w:fill="4BACC6" w:themeFill="accent5"/>
            <w:vAlign w:val="center"/>
          </w:tcPr>
          <w:p w14:paraId="7CC79FA3" w14:textId="77777777" w:rsidR="00353842" w:rsidRPr="00861AD0" w:rsidRDefault="00353842" w:rsidP="006E1F57">
            <w:pPr>
              <w:rPr>
                <w:b/>
                <w:color w:val="FFFFFF" w:themeColor="background1"/>
              </w:rPr>
            </w:pPr>
            <w:r w:rsidRPr="00861AD0">
              <w:rPr>
                <w:b/>
                <w:color w:val="FFFFFF" w:themeColor="background1"/>
              </w:rPr>
              <w:t>Pre-Conditions</w:t>
            </w:r>
          </w:p>
        </w:tc>
        <w:tc>
          <w:tcPr>
            <w:tcW w:w="6151" w:type="dxa"/>
            <w:gridSpan w:val="2"/>
            <w:vAlign w:val="center"/>
          </w:tcPr>
          <w:p w14:paraId="114439DC" w14:textId="77777777" w:rsidR="00353842" w:rsidRPr="00861AD0" w:rsidRDefault="00353842" w:rsidP="006E1F57">
            <w:r w:rsidRPr="00861AD0">
              <w:t>User must have a registered account.</w:t>
            </w:r>
          </w:p>
        </w:tc>
      </w:tr>
      <w:tr w:rsidR="00353842" w:rsidRPr="00861AD0" w14:paraId="39D13F37" w14:textId="77777777" w:rsidTr="006E1F57">
        <w:trPr>
          <w:trHeight w:val="340"/>
        </w:trPr>
        <w:tc>
          <w:tcPr>
            <w:tcW w:w="2152" w:type="dxa"/>
            <w:shd w:val="clear" w:color="auto" w:fill="4BACC6" w:themeFill="accent5"/>
            <w:vAlign w:val="center"/>
          </w:tcPr>
          <w:p w14:paraId="399D8DFB" w14:textId="77777777" w:rsidR="00353842" w:rsidRPr="00861AD0" w:rsidRDefault="00353842" w:rsidP="006E1F57">
            <w:pPr>
              <w:rPr>
                <w:b/>
                <w:color w:val="FFFFFF" w:themeColor="background1"/>
              </w:rPr>
            </w:pPr>
            <w:r w:rsidRPr="00861AD0">
              <w:rPr>
                <w:b/>
                <w:color w:val="FFFFFF" w:themeColor="background1"/>
              </w:rPr>
              <w:t>Triggers</w:t>
            </w:r>
          </w:p>
        </w:tc>
        <w:tc>
          <w:tcPr>
            <w:tcW w:w="6151" w:type="dxa"/>
            <w:gridSpan w:val="2"/>
            <w:vAlign w:val="center"/>
          </w:tcPr>
          <w:p w14:paraId="6C5CA921" w14:textId="77777777" w:rsidR="00353842" w:rsidRPr="00861AD0" w:rsidRDefault="00353842" w:rsidP="006E1F57">
            <w:r w:rsidRPr="00861AD0">
              <w:t>User is viewing an influencer’s Garden invoked by A1200.</w:t>
            </w:r>
          </w:p>
        </w:tc>
      </w:tr>
      <w:tr w:rsidR="00353842" w:rsidRPr="00861AD0" w14:paraId="7BA7608F" w14:textId="77777777" w:rsidTr="006E1F57">
        <w:trPr>
          <w:trHeight w:val="340"/>
        </w:trPr>
        <w:tc>
          <w:tcPr>
            <w:tcW w:w="2152" w:type="dxa"/>
            <w:shd w:val="clear" w:color="auto" w:fill="4BACC6" w:themeFill="accent5"/>
            <w:vAlign w:val="center"/>
          </w:tcPr>
          <w:p w14:paraId="2B72EDEF" w14:textId="77777777" w:rsidR="00353842" w:rsidRPr="00861AD0" w:rsidRDefault="00353842" w:rsidP="006E1F57">
            <w:pPr>
              <w:rPr>
                <w:b/>
                <w:color w:val="FFFFFF" w:themeColor="background1"/>
              </w:rPr>
            </w:pPr>
            <w:r w:rsidRPr="00861AD0">
              <w:rPr>
                <w:b/>
                <w:color w:val="FFFFFF" w:themeColor="background1"/>
              </w:rPr>
              <w:t>Post-Conditions</w:t>
            </w:r>
          </w:p>
        </w:tc>
        <w:tc>
          <w:tcPr>
            <w:tcW w:w="6151" w:type="dxa"/>
            <w:gridSpan w:val="2"/>
            <w:vAlign w:val="center"/>
          </w:tcPr>
          <w:p w14:paraId="731EB234" w14:textId="77777777" w:rsidR="00353842" w:rsidRPr="00861AD0" w:rsidRDefault="00353842" w:rsidP="006E1F57">
            <w:r w:rsidRPr="00861AD0">
              <w:t>Viewing the petals in the Influencers flower.</w:t>
            </w:r>
          </w:p>
        </w:tc>
      </w:tr>
      <w:tr w:rsidR="00353842" w:rsidRPr="00861AD0" w14:paraId="569A678B" w14:textId="77777777" w:rsidTr="006E1F57">
        <w:trPr>
          <w:trHeight w:val="340"/>
        </w:trPr>
        <w:tc>
          <w:tcPr>
            <w:tcW w:w="2152" w:type="dxa"/>
            <w:shd w:val="clear" w:color="auto" w:fill="4BACC6" w:themeFill="accent5"/>
            <w:vAlign w:val="center"/>
          </w:tcPr>
          <w:p w14:paraId="5F304EE6" w14:textId="77777777" w:rsidR="00353842" w:rsidRPr="00861AD0" w:rsidRDefault="00353842" w:rsidP="006E1F57">
            <w:pPr>
              <w:rPr>
                <w:b/>
                <w:color w:val="FFFFFF" w:themeColor="background1"/>
              </w:rPr>
            </w:pPr>
            <w:r w:rsidRPr="00861AD0">
              <w:rPr>
                <w:b/>
                <w:color w:val="FFFFFF" w:themeColor="background1"/>
              </w:rPr>
              <w:t>Basic Flow of Events</w:t>
            </w:r>
          </w:p>
        </w:tc>
        <w:tc>
          <w:tcPr>
            <w:tcW w:w="6151" w:type="dxa"/>
            <w:gridSpan w:val="2"/>
            <w:vAlign w:val="center"/>
          </w:tcPr>
          <w:p w14:paraId="5B4FBE9F" w14:textId="77777777" w:rsidR="00353842" w:rsidRPr="00861AD0" w:rsidRDefault="00353842" w:rsidP="006E1F57">
            <w:pPr>
              <w:pStyle w:val="ListParagraph"/>
              <w:numPr>
                <w:ilvl w:val="0"/>
                <w:numId w:val="18"/>
              </w:numPr>
            </w:pPr>
            <w:r w:rsidRPr="00861AD0">
              <w:t>Systems displays which flowers are available in the specific influencer’s Garden.</w:t>
            </w:r>
          </w:p>
          <w:p w14:paraId="1D50B746" w14:textId="77777777" w:rsidR="00353842" w:rsidRPr="00861AD0" w:rsidRDefault="00353842" w:rsidP="006E1F57">
            <w:pPr>
              <w:pStyle w:val="ListParagraph"/>
              <w:numPr>
                <w:ilvl w:val="0"/>
                <w:numId w:val="18"/>
              </w:numPr>
            </w:pPr>
            <w:r w:rsidRPr="00861AD0">
              <w:t>User would select a flower to view.</w:t>
            </w:r>
          </w:p>
          <w:p w14:paraId="3C93C648" w14:textId="77777777" w:rsidR="00353842" w:rsidRPr="00861AD0" w:rsidRDefault="00353842" w:rsidP="006E1F57">
            <w:pPr>
              <w:pStyle w:val="ListParagraph"/>
              <w:numPr>
                <w:ilvl w:val="0"/>
                <w:numId w:val="18"/>
              </w:numPr>
            </w:pPr>
            <w:r w:rsidRPr="00861AD0">
              <w:lastRenderedPageBreak/>
              <w:t>User would click on the flower. (User clicks apply filter)</w:t>
            </w:r>
          </w:p>
          <w:p w14:paraId="3FAB919C" w14:textId="77777777" w:rsidR="00353842" w:rsidRDefault="00353842" w:rsidP="006E1F57">
            <w:pPr>
              <w:pStyle w:val="ListParagraph"/>
              <w:numPr>
                <w:ilvl w:val="0"/>
                <w:numId w:val="18"/>
              </w:numPr>
            </w:pPr>
            <w:r w:rsidRPr="00861AD0">
              <w:t>User would now be able to view all the petals within the flower.</w:t>
            </w:r>
          </w:p>
          <w:p w14:paraId="20AB6CFE" w14:textId="77777777" w:rsidR="00FC3CA4" w:rsidRDefault="00FC3CA4" w:rsidP="006E1F57">
            <w:pPr>
              <w:pStyle w:val="ListParagraph"/>
              <w:numPr>
                <w:ilvl w:val="0"/>
                <w:numId w:val="18"/>
              </w:numPr>
            </w:pPr>
            <w:r>
              <w:t>Select to Water Post</w:t>
            </w:r>
          </w:p>
          <w:p w14:paraId="0C2A876F" w14:textId="4FFBA64C" w:rsidR="00FC3CA4" w:rsidRPr="00861AD0" w:rsidRDefault="00FC3CA4" w:rsidP="006E1F57">
            <w:pPr>
              <w:pStyle w:val="ListParagraph"/>
              <w:numPr>
                <w:ilvl w:val="0"/>
                <w:numId w:val="18"/>
              </w:numPr>
            </w:pPr>
            <w:r>
              <w:t>Call A0300</w:t>
            </w:r>
          </w:p>
        </w:tc>
      </w:tr>
    </w:tbl>
    <w:p w14:paraId="4E3A5D46" w14:textId="0AAB7F91" w:rsidR="009938AB" w:rsidRPr="00861AD0" w:rsidRDefault="009938AB" w:rsidP="009938AB">
      <w:pPr>
        <w:pStyle w:val="Heading3"/>
      </w:pPr>
      <w:bookmarkStart w:id="11" w:name="_Toc132460935"/>
      <w:r w:rsidRPr="00861AD0">
        <w:lastRenderedPageBreak/>
        <w:t xml:space="preserve">Package B: </w:t>
      </w:r>
      <w:r w:rsidR="006F2C14" w:rsidRPr="00861AD0">
        <w:t>Influencer</w:t>
      </w:r>
      <w:bookmarkEnd w:id="11"/>
    </w:p>
    <w:p w14:paraId="32EB56DB" w14:textId="77777777" w:rsidR="00353842" w:rsidRPr="00861AD0" w:rsidRDefault="00353842" w:rsidP="00353842"/>
    <w:tbl>
      <w:tblPr>
        <w:tblStyle w:val="TableGrid"/>
        <w:tblW w:w="0" w:type="auto"/>
        <w:tblLook w:val="04A0" w:firstRow="1" w:lastRow="0" w:firstColumn="1" w:lastColumn="0" w:noHBand="0" w:noVBand="1"/>
      </w:tblPr>
      <w:tblGrid>
        <w:gridCol w:w="2152"/>
        <w:gridCol w:w="1995"/>
        <w:gridCol w:w="4156"/>
      </w:tblGrid>
      <w:tr w:rsidR="00353842" w:rsidRPr="00861AD0" w14:paraId="32FE8BC2" w14:textId="77777777" w:rsidTr="006E1F57">
        <w:trPr>
          <w:trHeight w:val="340"/>
        </w:trPr>
        <w:tc>
          <w:tcPr>
            <w:tcW w:w="2152" w:type="dxa"/>
            <w:shd w:val="clear" w:color="auto" w:fill="4BACC6" w:themeFill="accent5"/>
            <w:vAlign w:val="center"/>
          </w:tcPr>
          <w:p w14:paraId="096FCE21" w14:textId="77777777" w:rsidR="00353842" w:rsidRPr="00861AD0" w:rsidRDefault="00353842"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21436ECE" w14:textId="77777777" w:rsidR="00353842" w:rsidRPr="00861AD0" w:rsidRDefault="00353842" w:rsidP="006E1F57">
            <w:pPr>
              <w:rPr>
                <w:b/>
                <w:color w:val="FFFFFF" w:themeColor="background1"/>
              </w:rPr>
            </w:pPr>
            <w:r w:rsidRPr="00861AD0">
              <w:rPr>
                <w:b/>
                <w:color w:val="FFFFFF" w:themeColor="background1"/>
              </w:rPr>
              <w:t xml:space="preserve">Use Case Name </w:t>
            </w:r>
          </w:p>
        </w:tc>
      </w:tr>
      <w:tr w:rsidR="00353842" w:rsidRPr="00861AD0" w14:paraId="614ACE7D" w14:textId="77777777" w:rsidTr="006E1F57">
        <w:trPr>
          <w:trHeight w:val="340"/>
        </w:trPr>
        <w:tc>
          <w:tcPr>
            <w:tcW w:w="2152" w:type="dxa"/>
            <w:vAlign w:val="center"/>
          </w:tcPr>
          <w:p w14:paraId="6A4470C8" w14:textId="77777777" w:rsidR="00353842" w:rsidRPr="00861AD0" w:rsidRDefault="00353842" w:rsidP="006E1F57">
            <w:r w:rsidRPr="00861AD0">
              <w:t>B0100</w:t>
            </w:r>
          </w:p>
        </w:tc>
        <w:tc>
          <w:tcPr>
            <w:tcW w:w="6151" w:type="dxa"/>
            <w:gridSpan w:val="2"/>
            <w:vAlign w:val="center"/>
          </w:tcPr>
          <w:p w14:paraId="5EA7AAA8" w14:textId="77777777" w:rsidR="00353842" w:rsidRPr="00861AD0" w:rsidRDefault="00353842" w:rsidP="006E1F57">
            <w:r w:rsidRPr="00861AD0">
              <w:t>Add Petal</w:t>
            </w:r>
          </w:p>
        </w:tc>
      </w:tr>
      <w:tr w:rsidR="00353842" w:rsidRPr="00861AD0" w14:paraId="24B9DF2A" w14:textId="77777777" w:rsidTr="006E1F57">
        <w:trPr>
          <w:trHeight w:val="340"/>
        </w:trPr>
        <w:tc>
          <w:tcPr>
            <w:tcW w:w="4147" w:type="dxa"/>
            <w:gridSpan w:val="2"/>
            <w:shd w:val="clear" w:color="auto" w:fill="4BACC6" w:themeFill="accent5"/>
            <w:vAlign w:val="center"/>
          </w:tcPr>
          <w:p w14:paraId="0DE07AFD" w14:textId="77777777" w:rsidR="00353842" w:rsidRPr="00861AD0" w:rsidRDefault="00353842"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77DAECC3" w14:textId="77777777" w:rsidR="00353842" w:rsidRPr="00861AD0" w:rsidRDefault="00353842" w:rsidP="006E1F57">
            <w:pPr>
              <w:rPr>
                <w:b/>
                <w:color w:val="FFFFFF" w:themeColor="background1"/>
              </w:rPr>
            </w:pPr>
            <w:r w:rsidRPr="00861AD0">
              <w:rPr>
                <w:b/>
                <w:color w:val="FFFFFF" w:themeColor="background1"/>
              </w:rPr>
              <w:t>Other participating Actors</w:t>
            </w:r>
          </w:p>
        </w:tc>
      </w:tr>
      <w:tr w:rsidR="00353842" w:rsidRPr="00861AD0" w14:paraId="7C8B8B7F" w14:textId="77777777" w:rsidTr="006E1F57">
        <w:trPr>
          <w:trHeight w:val="340"/>
        </w:trPr>
        <w:tc>
          <w:tcPr>
            <w:tcW w:w="4147" w:type="dxa"/>
            <w:gridSpan w:val="2"/>
            <w:vAlign w:val="center"/>
          </w:tcPr>
          <w:p w14:paraId="09B31E82" w14:textId="77777777" w:rsidR="00353842" w:rsidRPr="00861AD0" w:rsidRDefault="00353842" w:rsidP="006E1F57">
            <w:r w:rsidRPr="00861AD0">
              <w:t>Influencer</w:t>
            </w:r>
          </w:p>
        </w:tc>
        <w:tc>
          <w:tcPr>
            <w:tcW w:w="4156" w:type="dxa"/>
            <w:vAlign w:val="center"/>
          </w:tcPr>
          <w:p w14:paraId="37A6294F" w14:textId="77777777" w:rsidR="00353842" w:rsidRPr="00861AD0" w:rsidRDefault="00353842" w:rsidP="006E1F57"/>
        </w:tc>
      </w:tr>
      <w:tr w:rsidR="00353842" w:rsidRPr="00861AD0" w14:paraId="5086FC20" w14:textId="77777777" w:rsidTr="006E1F57">
        <w:trPr>
          <w:trHeight w:val="340"/>
        </w:trPr>
        <w:tc>
          <w:tcPr>
            <w:tcW w:w="2152" w:type="dxa"/>
            <w:shd w:val="clear" w:color="auto" w:fill="4BACC6" w:themeFill="accent5"/>
            <w:vAlign w:val="center"/>
          </w:tcPr>
          <w:p w14:paraId="10737223" w14:textId="77777777" w:rsidR="00353842" w:rsidRPr="00861AD0" w:rsidRDefault="00353842" w:rsidP="006E1F57">
            <w:pPr>
              <w:rPr>
                <w:b/>
                <w:color w:val="FFFFFF" w:themeColor="background1"/>
              </w:rPr>
            </w:pPr>
            <w:r w:rsidRPr="00861AD0">
              <w:rPr>
                <w:b/>
                <w:color w:val="FFFFFF" w:themeColor="background1"/>
              </w:rPr>
              <w:t>Description</w:t>
            </w:r>
          </w:p>
        </w:tc>
        <w:tc>
          <w:tcPr>
            <w:tcW w:w="6151" w:type="dxa"/>
            <w:gridSpan w:val="2"/>
            <w:vAlign w:val="center"/>
          </w:tcPr>
          <w:p w14:paraId="37EE6AE1" w14:textId="77777777" w:rsidR="00353842" w:rsidRPr="00861AD0" w:rsidRDefault="00353842" w:rsidP="006E1F57">
            <w:r w:rsidRPr="00861AD0">
              <w:t>The influencer wants to add a new flower to their garden. They add what they would like to post, and it gets sent to the admins to get it reviewed(D0400).</w:t>
            </w:r>
          </w:p>
        </w:tc>
      </w:tr>
      <w:tr w:rsidR="00353842" w:rsidRPr="00861AD0" w14:paraId="3954841B" w14:textId="77777777" w:rsidTr="006E1F57">
        <w:trPr>
          <w:trHeight w:val="340"/>
        </w:trPr>
        <w:tc>
          <w:tcPr>
            <w:tcW w:w="2152" w:type="dxa"/>
            <w:shd w:val="clear" w:color="auto" w:fill="4BACC6" w:themeFill="accent5"/>
            <w:vAlign w:val="center"/>
          </w:tcPr>
          <w:p w14:paraId="65832EEA" w14:textId="77777777" w:rsidR="00353842" w:rsidRPr="00861AD0" w:rsidRDefault="00353842" w:rsidP="006E1F57">
            <w:pPr>
              <w:rPr>
                <w:b/>
                <w:color w:val="FFFFFF" w:themeColor="background1"/>
              </w:rPr>
            </w:pPr>
            <w:r w:rsidRPr="00861AD0">
              <w:rPr>
                <w:b/>
                <w:color w:val="FFFFFF" w:themeColor="background1"/>
              </w:rPr>
              <w:t>Pre-Conditions</w:t>
            </w:r>
          </w:p>
        </w:tc>
        <w:tc>
          <w:tcPr>
            <w:tcW w:w="6151" w:type="dxa"/>
            <w:gridSpan w:val="2"/>
            <w:vAlign w:val="center"/>
          </w:tcPr>
          <w:p w14:paraId="74ABB84C" w14:textId="77777777" w:rsidR="00353842" w:rsidRPr="00861AD0" w:rsidRDefault="00353842" w:rsidP="006E1F57">
            <w:r w:rsidRPr="00861AD0">
              <w:t>User needs to be an influencer.</w:t>
            </w:r>
          </w:p>
          <w:p w14:paraId="7ACA2E06" w14:textId="77777777" w:rsidR="00353842" w:rsidRPr="00861AD0" w:rsidRDefault="00353842" w:rsidP="006E1F57">
            <w:r w:rsidRPr="00861AD0">
              <w:t>Influencer needs to be on their homepage.</w:t>
            </w:r>
          </w:p>
        </w:tc>
      </w:tr>
      <w:tr w:rsidR="00353842" w:rsidRPr="00861AD0" w14:paraId="4D77C1DC" w14:textId="77777777" w:rsidTr="006E1F57">
        <w:trPr>
          <w:trHeight w:val="340"/>
        </w:trPr>
        <w:tc>
          <w:tcPr>
            <w:tcW w:w="2152" w:type="dxa"/>
            <w:shd w:val="clear" w:color="auto" w:fill="4BACC6" w:themeFill="accent5"/>
            <w:vAlign w:val="center"/>
          </w:tcPr>
          <w:p w14:paraId="7A5CD73F" w14:textId="77777777" w:rsidR="00353842" w:rsidRPr="00861AD0" w:rsidRDefault="00353842" w:rsidP="006E1F57">
            <w:pPr>
              <w:rPr>
                <w:b/>
                <w:color w:val="FFFFFF" w:themeColor="background1"/>
              </w:rPr>
            </w:pPr>
            <w:r w:rsidRPr="00861AD0">
              <w:rPr>
                <w:b/>
                <w:color w:val="FFFFFF" w:themeColor="background1"/>
              </w:rPr>
              <w:t>Triggers</w:t>
            </w:r>
          </w:p>
        </w:tc>
        <w:tc>
          <w:tcPr>
            <w:tcW w:w="6151" w:type="dxa"/>
            <w:gridSpan w:val="2"/>
            <w:vAlign w:val="center"/>
          </w:tcPr>
          <w:p w14:paraId="56BA8B1D" w14:textId="77777777" w:rsidR="00353842" w:rsidRPr="00861AD0" w:rsidRDefault="00353842" w:rsidP="006E1F57">
            <w:r w:rsidRPr="00861AD0">
              <w:t>Influencer clicks the post button to add a flower.</w:t>
            </w:r>
          </w:p>
        </w:tc>
      </w:tr>
      <w:tr w:rsidR="00353842" w:rsidRPr="00861AD0" w14:paraId="63CB9F15" w14:textId="77777777" w:rsidTr="006E1F57">
        <w:trPr>
          <w:trHeight w:val="340"/>
        </w:trPr>
        <w:tc>
          <w:tcPr>
            <w:tcW w:w="2152" w:type="dxa"/>
            <w:shd w:val="clear" w:color="auto" w:fill="4BACC6" w:themeFill="accent5"/>
            <w:vAlign w:val="center"/>
          </w:tcPr>
          <w:p w14:paraId="0654E519" w14:textId="77777777" w:rsidR="00353842" w:rsidRPr="00861AD0" w:rsidRDefault="00353842" w:rsidP="006E1F57">
            <w:pPr>
              <w:rPr>
                <w:b/>
                <w:color w:val="FFFFFF" w:themeColor="background1"/>
              </w:rPr>
            </w:pPr>
            <w:r w:rsidRPr="00861AD0">
              <w:rPr>
                <w:b/>
                <w:color w:val="FFFFFF" w:themeColor="background1"/>
              </w:rPr>
              <w:t>Post-Conditions</w:t>
            </w:r>
          </w:p>
        </w:tc>
        <w:tc>
          <w:tcPr>
            <w:tcW w:w="6151" w:type="dxa"/>
            <w:gridSpan w:val="2"/>
            <w:vAlign w:val="center"/>
          </w:tcPr>
          <w:p w14:paraId="01E5B133" w14:textId="77777777" w:rsidR="00353842" w:rsidRPr="00861AD0" w:rsidRDefault="00353842" w:rsidP="006E1F57">
            <w:r w:rsidRPr="00861AD0">
              <w:t>Influencer has potentially added flower.</w:t>
            </w:r>
          </w:p>
        </w:tc>
      </w:tr>
      <w:tr w:rsidR="00353842" w:rsidRPr="00861AD0" w14:paraId="7467F1CB" w14:textId="77777777" w:rsidTr="006E1F57">
        <w:trPr>
          <w:trHeight w:val="340"/>
        </w:trPr>
        <w:tc>
          <w:tcPr>
            <w:tcW w:w="2152" w:type="dxa"/>
            <w:shd w:val="clear" w:color="auto" w:fill="4BACC6" w:themeFill="accent5"/>
            <w:vAlign w:val="center"/>
          </w:tcPr>
          <w:p w14:paraId="15A2D342" w14:textId="77777777" w:rsidR="00353842" w:rsidRPr="00861AD0" w:rsidRDefault="00353842" w:rsidP="006E1F57">
            <w:pPr>
              <w:rPr>
                <w:b/>
                <w:color w:val="FFFFFF" w:themeColor="background1"/>
              </w:rPr>
            </w:pPr>
            <w:r w:rsidRPr="00861AD0">
              <w:rPr>
                <w:b/>
                <w:color w:val="FFFFFF" w:themeColor="background1"/>
              </w:rPr>
              <w:t>Basic Flow of Events</w:t>
            </w:r>
          </w:p>
        </w:tc>
        <w:tc>
          <w:tcPr>
            <w:tcW w:w="6151" w:type="dxa"/>
            <w:gridSpan w:val="2"/>
            <w:vAlign w:val="center"/>
          </w:tcPr>
          <w:p w14:paraId="228F414D" w14:textId="77777777" w:rsidR="00353842" w:rsidRPr="00861AD0" w:rsidRDefault="00353842" w:rsidP="006E1F57">
            <w:pPr>
              <w:pStyle w:val="ListParagraph"/>
              <w:numPr>
                <w:ilvl w:val="0"/>
                <w:numId w:val="19"/>
              </w:numPr>
            </w:pPr>
            <w:r w:rsidRPr="00861AD0">
              <w:t>User adds what they would like to post.</w:t>
            </w:r>
          </w:p>
          <w:p w14:paraId="7D70BD2F" w14:textId="77777777" w:rsidR="00353842" w:rsidRDefault="00353842" w:rsidP="006E1F57">
            <w:pPr>
              <w:pStyle w:val="ListParagraph"/>
              <w:numPr>
                <w:ilvl w:val="0"/>
                <w:numId w:val="19"/>
              </w:numPr>
            </w:pPr>
            <w:r w:rsidRPr="00861AD0">
              <w:t>User clicks the post button.</w:t>
            </w:r>
          </w:p>
          <w:p w14:paraId="6CC8F4E5" w14:textId="4C6001DF" w:rsidR="00FC3CA4" w:rsidRPr="00861AD0" w:rsidRDefault="00FC3CA4" w:rsidP="006E1F57">
            <w:pPr>
              <w:pStyle w:val="ListParagraph"/>
              <w:numPr>
                <w:ilvl w:val="0"/>
                <w:numId w:val="19"/>
              </w:numPr>
            </w:pPr>
            <w:r>
              <w:t>System enables Outcome option</w:t>
            </w:r>
          </w:p>
        </w:tc>
      </w:tr>
    </w:tbl>
    <w:p w14:paraId="52B3FBA5" w14:textId="77777777" w:rsidR="00353842" w:rsidRPr="00861AD0" w:rsidRDefault="00353842" w:rsidP="00353842">
      <w:pPr>
        <w:tabs>
          <w:tab w:val="left" w:pos="2265"/>
        </w:tabs>
        <w:ind w:left="113"/>
        <w:rPr>
          <w:b/>
          <w:color w:val="FFFFFF" w:themeColor="background1"/>
        </w:rPr>
      </w:pPr>
      <w:r w:rsidRPr="00861AD0">
        <w:rPr>
          <w:b/>
          <w:color w:val="FFFFFF" w:themeColor="background1"/>
        </w:rPr>
        <w:tab/>
      </w:r>
    </w:p>
    <w:tbl>
      <w:tblPr>
        <w:tblStyle w:val="TableGrid"/>
        <w:tblW w:w="0" w:type="auto"/>
        <w:tblLook w:val="04A0" w:firstRow="1" w:lastRow="0" w:firstColumn="1" w:lastColumn="0" w:noHBand="0" w:noVBand="1"/>
      </w:tblPr>
      <w:tblGrid>
        <w:gridCol w:w="2152"/>
        <w:gridCol w:w="1995"/>
        <w:gridCol w:w="4156"/>
      </w:tblGrid>
      <w:tr w:rsidR="00353842" w:rsidRPr="00861AD0" w14:paraId="0779A18A" w14:textId="77777777" w:rsidTr="006E1F57">
        <w:trPr>
          <w:trHeight w:val="340"/>
        </w:trPr>
        <w:tc>
          <w:tcPr>
            <w:tcW w:w="2152" w:type="dxa"/>
            <w:shd w:val="clear" w:color="auto" w:fill="4BACC6" w:themeFill="accent5"/>
            <w:vAlign w:val="center"/>
          </w:tcPr>
          <w:p w14:paraId="5DC9CF5E" w14:textId="77777777" w:rsidR="00353842" w:rsidRPr="00861AD0" w:rsidRDefault="00353842"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22252E9A" w14:textId="77777777" w:rsidR="00353842" w:rsidRPr="00861AD0" w:rsidRDefault="00353842" w:rsidP="006E1F57">
            <w:pPr>
              <w:rPr>
                <w:b/>
                <w:color w:val="FFFFFF" w:themeColor="background1"/>
              </w:rPr>
            </w:pPr>
            <w:r w:rsidRPr="00861AD0">
              <w:rPr>
                <w:b/>
                <w:color w:val="FFFFFF" w:themeColor="background1"/>
              </w:rPr>
              <w:t xml:space="preserve">Use Case Name </w:t>
            </w:r>
          </w:p>
        </w:tc>
      </w:tr>
      <w:tr w:rsidR="00353842" w:rsidRPr="00861AD0" w14:paraId="0B3C1072" w14:textId="77777777" w:rsidTr="006E1F57">
        <w:trPr>
          <w:trHeight w:val="340"/>
        </w:trPr>
        <w:tc>
          <w:tcPr>
            <w:tcW w:w="2152" w:type="dxa"/>
            <w:vAlign w:val="center"/>
          </w:tcPr>
          <w:p w14:paraId="6036EB92" w14:textId="77777777" w:rsidR="00353842" w:rsidRPr="00861AD0" w:rsidRDefault="00353842" w:rsidP="006E1F57">
            <w:r w:rsidRPr="00861AD0">
              <w:t>B0200</w:t>
            </w:r>
          </w:p>
        </w:tc>
        <w:tc>
          <w:tcPr>
            <w:tcW w:w="6151" w:type="dxa"/>
            <w:gridSpan w:val="2"/>
            <w:vAlign w:val="center"/>
          </w:tcPr>
          <w:p w14:paraId="35F821F9" w14:textId="77777777" w:rsidR="00353842" w:rsidRPr="00861AD0" w:rsidRDefault="00353842" w:rsidP="006E1F57">
            <w:r w:rsidRPr="00861AD0">
              <w:t>View Addition Outcome</w:t>
            </w:r>
          </w:p>
        </w:tc>
      </w:tr>
      <w:tr w:rsidR="00353842" w:rsidRPr="00861AD0" w14:paraId="12C5D23E" w14:textId="77777777" w:rsidTr="006E1F57">
        <w:trPr>
          <w:trHeight w:val="340"/>
        </w:trPr>
        <w:tc>
          <w:tcPr>
            <w:tcW w:w="4147" w:type="dxa"/>
            <w:gridSpan w:val="2"/>
            <w:shd w:val="clear" w:color="auto" w:fill="4BACC6" w:themeFill="accent5"/>
            <w:vAlign w:val="center"/>
          </w:tcPr>
          <w:p w14:paraId="1A4FA7BA" w14:textId="77777777" w:rsidR="00353842" w:rsidRPr="00861AD0" w:rsidRDefault="00353842"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7CE25AE4" w14:textId="77777777" w:rsidR="00353842" w:rsidRPr="00861AD0" w:rsidRDefault="00353842" w:rsidP="006E1F57">
            <w:pPr>
              <w:rPr>
                <w:b/>
                <w:color w:val="FFFFFF" w:themeColor="background1"/>
              </w:rPr>
            </w:pPr>
            <w:r w:rsidRPr="00861AD0">
              <w:rPr>
                <w:b/>
                <w:color w:val="FFFFFF" w:themeColor="background1"/>
              </w:rPr>
              <w:t>Other participating Actors</w:t>
            </w:r>
          </w:p>
        </w:tc>
      </w:tr>
      <w:tr w:rsidR="00353842" w:rsidRPr="00861AD0" w14:paraId="69AA1972" w14:textId="77777777" w:rsidTr="006E1F57">
        <w:trPr>
          <w:trHeight w:val="340"/>
        </w:trPr>
        <w:tc>
          <w:tcPr>
            <w:tcW w:w="4147" w:type="dxa"/>
            <w:gridSpan w:val="2"/>
            <w:vAlign w:val="center"/>
          </w:tcPr>
          <w:p w14:paraId="4A1F6047" w14:textId="77777777" w:rsidR="00353842" w:rsidRPr="00861AD0" w:rsidRDefault="00353842" w:rsidP="006E1F57">
            <w:r w:rsidRPr="00861AD0">
              <w:t>Influencer</w:t>
            </w:r>
          </w:p>
        </w:tc>
        <w:tc>
          <w:tcPr>
            <w:tcW w:w="4156" w:type="dxa"/>
            <w:vAlign w:val="center"/>
          </w:tcPr>
          <w:p w14:paraId="30BD4FC6" w14:textId="77777777" w:rsidR="00353842" w:rsidRPr="00861AD0" w:rsidRDefault="00353842" w:rsidP="006E1F57"/>
        </w:tc>
      </w:tr>
      <w:tr w:rsidR="00353842" w:rsidRPr="00861AD0" w14:paraId="069E4AB2" w14:textId="77777777" w:rsidTr="006E1F57">
        <w:trPr>
          <w:trHeight w:val="340"/>
        </w:trPr>
        <w:tc>
          <w:tcPr>
            <w:tcW w:w="2152" w:type="dxa"/>
            <w:shd w:val="clear" w:color="auto" w:fill="4BACC6" w:themeFill="accent5"/>
            <w:vAlign w:val="center"/>
          </w:tcPr>
          <w:p w14:paraId="3D9F254C" w14:textId="77777777" w:rsidR="00353842" w:rsidRPr="00861AD0" w:rsidRDefault="00353842" w:rsidP="006E1F57">
            <w:pPr>
              <w:rPr>
                <w:b/>
                <w:color w:val="FFFFFF" w:themeColor="background1"/>
              </w:rPr>
            </w:pPr>
            <w:r w:rsidRPr="00861AD0">
              <w:rPr>
                <w:b/>
                <w:color w:val="FFFFFF" w:themeColor="background1"/>
              </w:rPr>
              <w:t>Description</w:t>
            </w:r>
          </w:p>
        </w:tc>
        <w:tc>
          <w:tcPr>
            <w:tcW w:w="6151" w:type="dxa"/>
            <w:gridSpan w:val="2"/>
            <w:vAlign w:val="center"/>
          </w:tcPr>
          <w:p w14:paraId="1D66AA41" w14:textId="77777777" w:rsidR="00353842" w:rsidRPr="00861AD0" w:rsidRDefault="00353842" w:rsidP="006E1F57">
            <w:r w:rsidRPr="00861AD0">
              <w:t>Influencers would like to see if their new petal is approved(D0500) or not(D0600).</w:t>
            </w:r>
          </w:p>
        </w:tc>
      </w:tr>
      <w:tr w:rsidR="00353842" w:rsidRPr="00861AD0" w14:paraId="6C535235" w14:textId="77777777" w:rsidTr="006E1F57">
        <w:trPr>
          <w:trHeight w:val="340"/>
        </w:trPr>
        <w:tc>
          <w:tcPr>
            <w:tcW w:w="2152" w:type="dxa"/>
            <w:shd w:val="clear" w:color="auto" w:fill="4BACC6" w:themeFill="accent5"/>
            <w:vAlign w:val="center"/>
          </w:tcPr>
          <w:p w14:paraId="01A4424B" w14:textId="77777777" w:rsidR="00353842" w:rsidRPr="00861AD0" w:rsidRDefault="00353842" w:rsidP="006E1F57">
            <w:pPr>
              <w:rPr>
                <w:b/>
                <w:color w:val="FFFFFF" w:themeColor="background1"/>
              </w:rPr>
            </w:pPr>
            <w:r w:rsidRPr="00861AD0">
              <w:rPr>
                <w:b/>
                <w:color w:val="FFFFFF" w:themeColor="background1"/>
              </w:rPr>
              <w:t>Pre-Conditions</w:t>
            </w:r>
          </w:p>
        </w:tc>
        <w:tc>
          <w:tcPr>
            <w:tcW w:w="6151" w:type="dxa"/>
            <w:gridSpan w:val="2"/>
            <w:vAlign w:val="center"/>
          </w:tcPr>
          <w:p w14:paraId="158FF07F" w14:textId="29B6F96B" w:rsidR="00353842" w:rsidRPr="00861AD0" w:rsidRDefault="00353842" w:rsidP="006E1F57">
            <w:r w:rsidRPr="00861AD0">
              <w:t>Influencer needed to submit a petal for review.</w:t>
            </w:r>
          </w:p>
          <w:p w14:paraId="4E09E2EC" w14:textId="77777777" w:rsidR="00353842" w:rsidRPr="00861AD0" w:rsidRDefault="00353842" w:rsidP="006E1F57">
            <w:r w:rsidRPr="00861AD0">
              <w:t>Influencer needs to be on their homepage.</w:t>
            </w:r>
          </w:p>
        </w:tc>
      </w:tr>
      <w:tr w:rsidR="00353842" w:rsidRPr="00861AD0" w14:paraId="50972040" w14:textId="77777777" w:rsidTr="006E1F57">
        <w:trPr>
          <w:trHeight w:val="340"/>
        </w:trPr>
        <w:tc>
          <w:tcPr>
            <w:tcW w:w="2152" w:type="dxa"/>
            <w:shd w:val="clear" w:color="auto" w:fill="4BACC6" w:themeFill="accent5"/>
            <w:vAlign w:val="center"/>
          </w:tcPr>
          <w:p w14:paraId="5385B4F0" w14:textId="77777777" w:rsidR="00353842" w:rsidRPr="00861AD0" w:rsidRDefault="00353842" w:rsidP="006E1F57">
            <w:pPr>
              <w:rPr>
                <w:b/>
                <w:color w:val="FFFFFF" w:themeColor="background1"/>
              </w:rPr>
            </w:pPr>
            <w:r w:rsidRPr="00861AD0">
              <w:rPr>
                <w:b/>
                <w:color w:val="FFFFFF" w:themeColor="background1"/>
              </w:rPr>
              <w:t>Triggers</w:t>
            </w:r>
          </w:p>
        </w:tc>
        <w:tc>
          <w:tcPr>
            <w:tcW w:w="6151" w:type="dxa"/>
            <w:gridSpan w:val="2"/>
            <w:vAlign w:val="center"/>
          </w:tcPr>
          <w:p w14:paraId="4B7B346D" w14:textId="2F11F95F" w:rsidR="00353842" w:rsidRPr="00861AD0" w:rsidRDefault="00353842" w:rsidP="006E1F57">
            <w:r w:rsidRPr="00861AD0">
              <w:t>Clicking the post button.</w:t>
            </w:r>
            <w:r w:rsidR="00FC3CA4">
              <w:t xml:space="preserve"> (Called from B0100)</w:t>
            </w:r>
          </w:p>
        </w:tc>
      </w:tr>
      <w:tr w:rsidR="00353842" w:rsidRPr="00861AD0" w14:paraId="6999AF75" w14:textId="77777777" w:rsidTr="006E1F57">
        <w:trPr>
          <w:trHeight w:val="340"/>
        </w:trPr>
        <w:tc>
          <w:tcPr>
            <w:tcW w:w="2152" w:type="dxa"/>
            <w:shd w:val="clear" w:color="auto" w:fill="4BACC6" w:themeFill="accent5"/>
            <w:vAlign w:val="center"/>
          </w:tcPr>
          <w:p w14:paraId="50BD0B3E" w14:textId="77777777" w:rsidR="00353842" w:rsidRPr="00861AD0" w:rsidRDefault="00353842" w:rsidP="006E1F57">
            <w:pPr>
              <w:rPr>
                <w:b/>
                <w:color w:val="FFFFFF" w:themeColor="background1"/>
              </w:rPr>
            </w:pPr>
            <w:r w:rsidRPr="00861AD0">
              <w:rPr>
                <w:b/>
                <w:color w:val="FFFFFF" w:themeColor="background1"/>
              </w:rPr>
              <w:t>Post-Conditions</w:t>
            </w:r>
          </w:p>
        </w:tc>
        <w:tc>
          <w:tcPr>
            <w:tcW w:w="6151" w:type="dxa"/>
            <w:gridSpan w:val="2"/>
            <w:vAlign w:val="center"/>
          </w:tcPr>
          <w:p w14:paraId="7F653B1C" w14:textId="77777777" w:rsidR="00353842" w:rsidRPr="00861AD0" w:rsidRDefault="00353842" w:rsidP="006E1F57">
            <w:r w:rsidRPr="00861AD0">
              <w:t>Knowing the status of the petal.</w:t>
            </w:r>
          </w:p>
        </w:tc>
      </w:tr>
      <w:tr w:rsidR="00353842" w:rsidRPr="00861AD0" w14:paraId="641927B8" w14:textId="77777777" w:rsidTr="006E1F57">
        <w:trPr>
          <w:trHeight w:val="340"/>
        </w:trPr>
        <w:tc>
          <w:tcPr>
            <w:tcW w:w="2152" w:type="dxa"/>
            <w:shd w:val="clear" w:color="auto" w:fill="4BACC6" w:themeFill="accent5"/>
            <w:vAlign w:val="center"/>
          </w:tcPr>
          <w:p w14:paraId="47ED194F" w14:textId="77777777" w:rsidR="00353842" w:rsidRPr="00861AD0" w:rsidRDefault="00353842" w:rsidP="006E1F57">
            <w:pPr>
              <w:rPr>
                <w:b/>
                <w:color w:val="FFFFFF" w:themeColor="background1"/>
              </w:rPr>
            </w:pPr>
            <w:r w:rsidRPr="00861AD0">
              <w:rPr>
                <w:b/>
                <w:color w:val="FFFFFF" w:themeColor="background1"/>
              </w:rPr>
              <w:t>Basic Flow of Events</w:t>
            </w:r>
          </w:p>
        </w:tc>
        <w:tc>
          <w:tcPr>
            <w:tcW w:w="6151" w:type="dxa"/>
            <w:gridSpan w:val="2"/>
            <w:vAlign w:val="center"/>
          </w:tcPr>
          <w:p w14:paraId="6DF0C490" w14:textId="77777777" w:rsidR="00353842" w:rsidRPr="00861AD0" w:rsidRDefault="00353842" w:rsidP="006E1F57">
            <w:pPr>
              <w:pStyle w:val="ListParagraph"/>
              <w:numPr>
                <w:ilvl w:val="0"/>
                <w:numId w:val="24"/>
              </w:numPr>
            </w:pPr>
            <w:r w:rsidRPr="00861AD0">
              <w:t>Select the option to view petal addition outcome.</w:t>
            </w:r>
          </w:p>
          <w:p w14:paraId="48B1B27C" w14:textId="77777777" w:rsidR="00353842" w:rsidRPr="00861AD0" w:rsidRDefault="00353842" w:rsidP="006E1F57">
            <w:pPr>
              <w:pStyle w:val="ListParagraph"/>
              <w:numPr>
                <w:ilvl w:val="0"/>
                <w:numId w:val="24"/>
              </w:numPr>
            </w:pPr>
            <w:r w:rsidRPr="00861AD0">
              <w:t>System displays the outcome of the petal addition.</w:t>
            </w:r>
          </w:p>
        </w:tc>
      </w:tr>
    </w:tbl>
    <w:p w14:paraId="36157CE7" w14:textId="759FD77D" w:rsidR="008646F6" w:rsidRPr="00861AD0" w:rsidRDefault="00B81786" w:rsidP="00B81786">
      <w:pPr>
        <w:pStyle w:val="Heading3"/>
      </w:pPr>
      <w:bookmarkStart w:id="12" w:name="_Toc132460936"/>
      <w:r w:rsidRPr="00861AD0">
        <w:t xml:space="preserve">Package C: </w:t>
      </w:r>
      <w:r w:rsidR="000B4C2F" w:rsidRPr="00861AD0">
        <w:t>System Operations</w:t>
      </w:r>
      <w:bookmarkEnd w:id="12"/>
    </w:p>
    <w:p w14:paraId="4194A1EB" w14:textId="77777777" w:rsidR="000469F6" w:rsidRPr="00861AD0" w:rsidRDefault="000469F6" w:rsidP="000469F6"/>
    <w:tbl>
      <w:tblPr>
        <w:tblStyle w:val="TableGrid"/>
        <w:tblW w:w="0" w:type="auto"/>
        <w:tblLook w:val="04A0" w:firstRow="1" w:lastRow="0" w:firstColumn="1" w:lastColumn="0" w:noHBand="0" w:noVBand="1"/>
      </w:tblPr>
      <w:tblGrid>
        <w:gridCol w:w="2216"/>
        <w:gridCol w:w="1961"/>
        <w:gridCol w:w="4126"/>
      </w:tblGrid>
      <w:tr w:rsidR="000469F6" w:rsidRPr="00861AD0" w14:paraId="00183ADE"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E148644" w14:textId="77777777" w:rsidR="000469F6" w:rsidRPr="00861AD0" w:rsidRDefault="000469F6">
            <w:pPr>
              <w:rPr>
                <w:b/>
                <w:color w:val="FFFFFF" w:themeColor="background1"/>
              </w:rPr>
            </w:pPr>
            <w:r w:rsidRPr="00861AD0">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46FCCFF" w14:textId="77777777" w:rsidR="000469F6" w:rsidRPr="00861AD0" w:rsidRDefault="000469F6">
            <w:pPr>
              <w:rPr>
                <w:b/>
                <w:color w:val="FFFFFF" w:themeColor="background1"/>
              </w:rPr>
            </w:pPr>
            <w:r w:rsidRPr="00861AD0">
              <w:rPr>
                <w:b/>
                <w:color w:val="FFFFFF" w:themeColor="background1"/>
              </w:rPr>
              <w:t xml:space="preserve">Use Case Name </w:t>
            </w:r>
          </w:p>
        </w:tc>
      </w:tr>
      <w:tr w:rsidR="000469F6" w:rsidRPr="00861AD0" w14:paraId="01760872"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3C96FD3D" w14:textId="77777777" w:rsidR="000469F6" w:rsidRPr="00861AD0" w:rsidRDefault="000469F6">
            <w:r w:rsidRPr="00861AD0">
              <w:t>C0100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077DD58C" w14:textId="77777777" w:rsidR="000469F6" w:rsidRPr="00861AD0" w:rsidRDefault="000469F6">
            <w:r w:rsidRPr="00861AD0">
              <w:t>Prompt Blooming Gratitude</w:t>
            </w:r>
          </w:p>
        </w:tc>
      </w:tr>
      <w:tr w:rsidR="000469F6" w:rsidRPr="00861AD0" w14:paraId="15EBF121" w14:textId="77777777" w:rsidTr="000469F6">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2EB3D0" w14:textId="77777777" w:rsidR="000469F6" w:rsidRPr="00861AD0" w:rsidRDefault="000469F6">
            <w:pPr>
              <w:rPr>
                <w:b/>
                <w:color w:val="FFFFFF" w:themeColor="background1"/>
              </w:rPr>
            </w:pPr>
            <w:r w:rsidRPr="00861AD0">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B50776" w14:textId="77777777" w:rsidR="000469F6" w:rsidRPr="00861AD0" w:rsidRDefault="000469F6">
            <w:pPr>
              <w:rPr>
                <w:b/>
                <w:color w:val="FFFFFF" w:themeColor="background1"/>
              </w:rPr>
            </w:pPr>
            <w:r w:rsidRPr="00861AD0">
              <w:rPr>
                <w:b/>
                <w:color w:val="FFFFFF" w:themeColor="background1"/>
              </w:rPr>
              <w:t>Other participating Actors</w:t>
            </w:r>
          </w:p>
        </w:tc>
      </w:tr>
      <w:tr w:rsidR="000469F6" w:rsidRPr="00861AD0" w14:paraId="3B4B708F" w14:textId="77777777" w:rsidTr="000469F6">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178E441D" w14:textId="77777777" w:rsidR="000469F6" w:rsidRPr="00861AD0" w:rsidRDefault="000469F6">
            <w:r w:rsidRPr="00861AD0">
              <w:t>Time</w:t>
            </w:r>
          </w:p>
        </w:tc>
        <w:tc>
          <w:tcPr>
            <w:tcW w:w="4126" w:type="dxa"/>
            <w:tcBorders>
              <w:top w:val="single" w:sz="4" w:space="0" w:color="auto"/>
              <w:left w:val="single" w:sz="4" w:space="0" w:color="auto"/>
              <w:bottom w:val="single" w:sz="4" w:space="0" w:color="auto"/>
              <w:right w:val="single" w:sz="4" w:space="0" w:color="auto"/>
            </w:tcBorders>
            <w:vAlign w:val="center"/>
          </w:tcPr>
          <w:p w14:paraId="47D7C272" w14:textId="77777777" w:rsidR="000469F6" w:rsidRPr="00861AD0" w:rsidRDefault="000469F6"/>
        </w:tc>
      </w:tr>
      <w:tr w:rsidR="000469F6" w:rsidRPr="00861AD0" w14:paraId="6E27D295"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829F7B6" w14:textId="77777777" w:rsidR="000469F6" w:rsidRPr="00861AD0" w:rsidRDefault="000469F6">
            <w:pPr>
              <w:rPr>
                <w:b/>
                <w:color w:val="FFFFFF" w:themeColor="background1"/>
              </w:rPr>
            </w:pPr>
            <w:r w:rsidRPr="00861AD0">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D10F22F" w14:textId="05E4C8C7" w:rsidR="000469F6" w:rsidRPr="00861AD0" w:rsidRDefault="000469F6">
            <w:r w:rsidRPr="00861AD0">
              <w:t>This use case describes the process of the system prompting the user to answer Blooming Gratitude</w:t>
            </w:r>
            <w:r w:rsidR="003052A8" w:rsidRPr="00861AD0">
              <w:t>.</w:t>
            </w:r>
          </w:p>
        </w:tc>
      </w:tr>
      <w:tr w:rsidR="000469F6" w:rsidRPr="00861AD0" w14:paraId="3B174FFA"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C69259" w14:textId="77777777" w:rsidR="000469F6" w:rsidRPr="00861AD0" w:rsidRDefault="000469F6">
            <w:pPr>
              <w:rPr>
                <w:b/>
                <w:color w:val="FFFFFF" w:themeColor="background1"/>
              </w:rPr>
            </w:pPr>
            <w:r w:rsidRPr="00861AD0">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4E90951" w14:textId="34F72EAB" w:rsidR="000469F6" w:rsidRPr="00861AD0" w:rsidRDefault="000469F6">
            <w:r w:rsidRPr="00861AD0">
              <w:t>At least one account has been registered</w:t>
            </w:r>
            <w:r w:rsidR="003052A8" w:rsidRPr="00861AD0">
              <w:t>.</w:t>
            </w:r>
          </w:p>
        </w:tc>
      </w:tr>
      <w:tr w:rsidR="000469F6" w:rsidRPr="00861AD0" w14:paraId="52FFFC09"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6404B6" w14:textId="77777777" w:rsidR="000469F6" w:rsidRPr="00861AD0" w:rsidRDefault="000469F6">
            <w:pPr>
              <w:rPr>
                <w:b/>
                <w:color w:val="FFFFFF" w:themeColor="background1"/>
              </w:rPr>
            </w:pPr>
            <w:r w:rsidRPr="00861AD0">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00157A43" w14:textId="09C62EB1" w:rsidR="000469F6" w:rsidRPr="00861AD0" w:rsidRDefault="000469F6">
            <w:r w:rsidRPr="00861AD0">
              <w:t>This occurs automatically at 14:00</w:t>
            </w:r>
            <w:r w:rsidR="003052A8" w:rsidRPr="00861AD0">
              <w:t>.</w:t>
            </w:r>
          </w:p>
        </w:tc>
      </w:tr>
      <w:tr w:rsidR="000469F6" w:rsidRPr="00861AD0" w14:paraId="7224459D"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74B8BE" w14:textId="77777777" w:rsidR="000469F6" w:rsidRPr="00861AD0" w:rsidRDefault="000469F6">
            <w:pPr>
              <w:rPr>
                <w:b/>
                <w:color w:val="FFFFFF" w:themeColor="background1"/>
              </w:rPr>
            </w:pPr>
            <w:r w:rsidRPr="00861AD0">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5E01F79" w14:textId="4B932568" w:rsidR="000469F6" w:rsidRPr="00861AD0" w:rsidRDefault="000469F6">
            <w:r w:rsidRPr="00861AD0">
              <w:t>A new Blooming Gratitude prompt will be available to users</w:t>
            </w:r>
            <w:r w:rsidR="003052A8" w:rsidRPr="00861AD0">
              <w:t xml:space="preserve"> to answer.</w:t>
            </w:r>
          </w:p>
        </w:tc>
      </w:tr>
      <w:tr w:rsidR="000469F6" w:rsidRPr="00861AD0" w14:paraId="603937FB"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48F7E02" w14:textId="77777777" w:rsidR="000469F6" w:rsidRPr="00861AD0" w:rsidRDefault="000469F6">
            <w:pPr>
              <w:rPr>
                <w:b/>
                <w:color w:val="FFFFFF" w:themeColor="background1"/>
              </w:rPr>
            </w:pPr>
            <w:r w:rsidRPr="00861AD0">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FE21B2C" w14:textId="17B5CAE2" w:rsidR="000469F6" w:rsidRPr="00861AD0" w:rsidRDefault="000469F6" w:rsidP="000469F6">
            <w:pPr>
              <w:pStyle w:val="ListParagraph"/>
              <w:numPr>
                <w:ilvl w:val="0"/>
                <w:numId w:val="35"/>
              </w:numPr>
            </w:pPr>
            <w:r w:rsidRPr="00861AD0">
              <w:t>The system sends the Blooming Gratitude prompt to users, and it now appears on their home page</w:t>
            </w:r>
            <w:r w:rsidR="003052A8" w:rsidRPr="00861AD0">
              <w:t>.</w:t>
            </w:r>
          </w:p>
        </w:tc>
      </w:tr>
    </w:tbl>
    <w:p w14:paraId="0E257F97" w14:textId="77777777" w:rsidR="000469F6" w:rsidRPr="00861AD0" w:rsidRDefault="000469F6" w:rsidP="000469F6"/>
    <w:tbl>
      <w:tblPr>
        <w:tblStyle w:val="TableGrid"/>
        <w:tblW w:w="0" w:type="auto"/>
        <w:tblLook w:val="04A0" w:firstRow="1" w:lastRow="0" w:firstColumn="1" w:lastColumn="0" w:noHBand="0" w:noVBand="1"/>
      </w:tblPr>
      <w:tblGrid>
        <w:gridCol w:w="2216"/>
        <w:gridCol w:w="1961"/>
        <w:gridCol w:w="4126"/>
      </w:tblGrid>
      <w:tr w:rsidR="000469F6" w:rsidRPr="00861AD0" w14:paraId="75E3DA6A"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F9C6A71" w14:textId="77777777" w:rsidR="000469F6" w:rsidRPr="00861AD0" w:rsidRDefault="000469F6">
            <w:pPr>
              <w:rPr>
                <w:b/>
                <w:color w:val="FFFFFF" w:themeColor="background1"/>
              </w:rPr>
            </w:pPr>
            <w:r w:rsidRPr="00861AD0">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AC5FCC" w14:textId="77777777" w:rsidR="000469F6" w:rsidRPr="00861AD0" w:rsidRDefault="000469F6">
            <w:pPr>
              <w:rPr>
                <w:b/>
                <w:color w:val="FFFFFF" w:themeColor="background1"/>
              </w:rPr>
            </w:pPr>
            <w:r w:rsidRPr="00861AD0">
              <w:rPr>
                <w:b/>
                <w:color w:val="FFFFFF" w:themeColor="background1"/>
              </w:rPr>
              <w:t xml:space="preserve">Use Case Name </w:t>
            </w:r>
          </w:p>
        </w:tc>
      </w:tr>
      <w:tr w:rsidR="000469F6" w:rsidRPr="00861AD0" w14:paraId="04E9E6CB"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413F1562" w14:textId="77777777" w:rsidR="000469F6" w:rsidRPr="00861AD0" w:rsidRDefault="000469F6">
            <w:r w:rsidRPr="00861AD0">
              <w:t>C0200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C243AA0" w14:textId="77777777" w:rsidR="000469F6" w:rsidRPr="00861AD0" w:rsidRDefault="000469F6">
            <w:r w:rsidRPr="00861AD0">
              <w:t>Post Rosebud</w:t>
            </w:r>
          </w:p>
        </w:tc>
      </w:tr>
      <w:tr w:rsidR="000469F6" w:rsidRPr="00861AD0" w14:paraId="6D4423A7" w14:textId="77777777" w:rsidTr="000469F6">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C47A4FB" w14:textId="77777777" w:rsidR="000469F6" w:rsidRPr="00861AD0" w:rsidRDefault="000469F6">
            <w:pPr>
              <w:rPr>
                <w:b/>
                <w:color w:val="FFFFFF" w:themeColor="background1"/>
              </w:rPr>
            </w:pPr>
            <w:r w:rsidRPr="00861AD0">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391039C" w14:textId="77777777" w:rsidR="000469F6" w:rsidRPr="00861AD0" w:rsidRDefault="000469F6">
            <w:pPr>
              <w:rPr>
                <w:b/>
                <w:color w:val="FFFFFF" w:themeColor="background1"/>
              </w:rPr>
            </w:pPr>
            <w:r w:rsidRPr="00861AD0">
              <w:rPr>
                <w:b/>
                <w:color w:val="FFFFFF" w:themeColor="background1"/>
              </w:rPr>
              <w:t>Other participating Actors</w:t>
            </w:r>
          </w:p>
        </w:tc>
      </w:tr>
      <w:tr w:rsidR="000469F6" w:rsidRPr="00861AD0" w14:paraId="48C02ECF" w14:textId="77777777" w:rsidTr="000469F6">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6A18AF68" w14:textId="77777777" w:rsidR="000469F6" w:rsidRPr="00861AD0" w:rsidRDefault="000469F6">
            <w:r w:rsidRPr="00861AD0">
              <w:t>Time</w:t>
            </w:r>
          </w:p>
        </w:tc>
        <w:tc>
          <w:tcPr>
            <w:tcW w:w="4126" w:type="dxa"/>
            <w:tcBorders>
              <w:top w:val="single" w:sz="4" w:space="0" w:color="auto"/>
              <w:left w:val="single" w:sz="4" w:space="0" w:color="auto"/>
              <w:bottom w:val="single" w:sz="4" w:space="0" w:color="auto"/>
              <w:right w:val="single" w:sz="4" w:space="0" w:color="auto"/>
            </w:tcBorders>
            <w:vAlign w:val="center"/>
          </w:tcPr>
          <w:p w14:paraId="500E1ECB" w14:textId="77777777" w:rsidR="000469F6" w:rsidRPr="00861AD0" w:rsidRDefault="000469F6"/>
        </w:tc>
      </w:tr>
      <w:tr w:rsidR="000469F6" w:rsidRPr="00861AD0" w14:paraId="666EBE3F"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D0859B" w14:textId="77777777" w:rsidR="000469F6" w:rsidRPr="00861AD0" w:rsidRDefault="000469F6">
            <w:pPr>
              <w:rPr>
                <w:b/>
                <w:color w:val="FFFFFF" w:themeColor="background1"/>
              </w:rPr>
            </w:pPr>
            <w:r w:rsidRPr="00861AD0">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DA24CF2" w14:textId="670EED22" w:rsidR="000469F6" w:rsidRPr="00861AD0" w:rsidRDefault="000469F6">
            <w:r w:rsidRPr="00861AD0">
              <w:t>This use case describes the process of the system posting a Rosebud</w:t>
            </w:r>
            <w:r w:rsidR="003052A8" w:rsidRPr="00861AD0">
              <w:t>.</w:t>
            </w:r>
          </w:p>
        </w:tc>
      </w:tr>
      <w:tr w:rsidR="000469F6" w:rsidRPr="00861AD0" w14:paraId="0BC91668"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856B07" w14:textId="77777777" w:rsidR="000469F6" w:rsidRPr="00861AD0" w:rsidRDefault="000469F6">
            <w:pPr>
              <w:rPr>
                <w:b/>
                <w:color w:val="FFFFFF" w:themeColor="background1"/>
              </w:rPr>
            </w:pPr>
            <w:r w:rsidRPr="00861AD0">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667B3DA" w14:textId="77777777" w:rsidR="000469F6" w:rsidRPr="00861AD0" w:rsidRDefault="000469F6">
            <w:r w:rsidRPr="00861AD0">
              <w:t>At least one account has been registered.</w:t>
            </w:r>
          </w:p>
          <w:p w14:paraId="436B7089" w14:textId="42AC0FD6" w:rsidR="000469F6" w:rsidRPr="00861AD0" w:rsidRDefault="000469F6">
            <w:r w:rsidRPr="00861AD0">
              <w:t>There is at least one Rosebud stored in the system</w:t>
            </w:r>
            <w:r w:rsidR="003052A8" w:rsidRPr="00861AD0">
              <w:t>.</w:t>
            </w:r>
          </w:p>
        </w:tc>
      </w:tr>
      <w:tr w:rsidR="000469F6" w:rsidRPr="00861AD0" w14:paraId="4D8480A0"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C6D5711" w14:textId="77777777" w:rsidR="000469F6" w:rsidRPr="00861AD0" w:rsidRDefault="000469F6">
            <w:pPr>
              <w:rPr>
                <w:b/>
                <w:color w:val="FFFFFF" w:themeColor="background1"/>
              </w:rPr>
            </w:pPr>
            <w:r w:rsidRPr="00861AD0">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9B2055C" w14:textId="5DE86074" w:rsidR="000469F6" w:rsidRPr="00861AD0" w:rsidRDefault="000469F6">
            <w:r w:rsidRPr="00861AD0">
              <w:t>This occurs automatically at 00:00</w:t>
            </w:r>
            <w:r w:rsidR="003052A8" w:rsidRPr="00861AD0">
              <w:t>.</w:t>
            </w:r>
          </w:p>
        </w:tc>
      </w:tr>
      <w:tr w:rsidR="000469F6" w:rsidRPr="00861AD0" w14:paraId="6C008A83"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F474AAC" w14:textId="77777777" w:rsidR="000469F6" w:rsidRPr="00861AD0" w:rsidRDefault="000469F6">
            <w:pPr>
              <w:rPr>
                <w:b/>
                <w:color w:val="FFFFFF" w:themeColor="background1"/>
              </w:rPr>
            </w:pPr>
            <w:r w:rsidRPr="00861AD0">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1D088C71" w14:textId="2DCD2D01" w:rsidR="000469F6" w:rsidRPr="00861AD0" w:rsidRDefault="000469F6">
            <w:r w:rsidRPr="00861AD0">
              <w:t xml:space="preserve">A new Rosebud will be available </w:t>
            </w:r>
            <w:r w:rsidR="003052A8" w:rsidRPr="00861AD0">
              <w:t>f</w:t>
            </w:r>
            <w:r w:rsidRPr="00861AD0">
              <w:t>o</w:t>
            </w:r>
            <w:r w:rsidR="003052A8" w:rsidRPr="00861AD0">
              <w:t>r</w:t>
            </w:r>
            <w:r w:rsidRPr="00861AD0">
              <w:t xml:space="preserve"> users</w:t>
            </w:r>
            <w:r w:rsidR="003052A8" w:rsidRPr="00861AD0">
              <w:t xml:space="preserve"> to view.</w:t>
            </w:r>
          </w:p>
        </w:tc>
      </w:tr>
      <w:tr w:rsidR="000469F6" w:rsidRPr="00861AD0" w14:paraId="02060C80" w14:textId="77777777" w:rsidTr="000469F6">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BCEBE05" w14:textId="77777777" w:rsidR="000469F6" w:rsidRPr="00861AD0" w:rsidRDefault="000469F6">
            <w:pPr>
              <w:rPr>
                <w:b/>
                <w:color w:val="FFFFFF" w:themeColor="background1"/>
              </w:rPr>
            </w:pPr>
            <w:r w:rsidRPr="00861AD0">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55CBE86" w14:textId="77777777" w:rsidR="000469F6" w:rsidRPr="00861AD0" w:rsidRDefault="000469F6" w:rsidP="000469F6">
            <w:pPr>
              <w:pStyle w:val="ListParagraph"/>
              <w:numPr>
                <w:ilvl w:val="0"/>
                <w:numId w:val="36"/>
              </w:numPr>
            </w:pPr>
            <w:r w:rsidRPr="00861AD0">
              <w:t>The system sends the Rosebud to users.</w:t>
            </w:r>
          </w:p>
        </w:tc>
      </w:tr>
    </w:tbl>
    <w:p w14:paraId="647CECA1" w14:textId="193CFB68" w:rsidR="00F647EC" w:rsidRPr="00861AD0" w:rsidRDefault="00F647EC" w:rsidP="00F647EC">
      <w:pPr>
        <w:pStyle w:val="Heading3"/>
      </w:pPr>
      <w:bookmarkStart w:id="13" w:name="_Toc132460937"/>
      <w:bookmarkEnd w:id="3"/>
      <w:r w:rsidRPr="00861AD0">
        <w:t>Package D: Admin</w:t>
      </w:r>
      <w:bookmarkEnd w:id="13"/>
    </w:p>
    <w:p w14:paraId="7A3C0131" w14:textId="77777777" w:rsidR="00AF5297" w:rsidRPr="00861AD0" w:rsidRDefault="00AF5297" w:rsidP="00AF5297"/>
    <w:tbl>
      <w:tblPr>
        <w:tblStyle w:val="TableGrid"/>
        <w:tblW w:w="0" w:type="auto"/>
        <w:tblLook w:val="04A0" w:firstRow="1" w:lastRow="0" w:firstColumn="1" w:lastColumn="0" w:noHBand="0" w:noVBand="1"/>
      </w:tblPr>
      <w:tblGrid>
        <w:gridCol w:w="2216"/>
        <w:gridCol w:w="1961"/>
        <w:gridCol w:w="4126"/>
      </w:tblGrid>
      <w:tr w:rsidR="00AF5297" w:rsidRPr="00861AD0" w14:paraId="4CD7E190"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C4B0BF3" w14:textId="77777777" w:rsidR="00AF5297" w:rsidRPr="00861AD0" w:rsidRDefault="00AF5297">
            <w:pPr>
              <w:rPr>
                <w:b/>
                <w:color w:val="FFFFFF" w:themeColor="background1"/>
              </w:rPr>
            </w:pPr>
            <w:r w:rsidRPr="00861AD0">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16340E" w14:textId="77777777" w:rsidR="00AF5297" w:rsidRPr="00861AD0" w:rsidRDefault="00AF5297">
            <w:pPr>
              <w:rPr>
                <w:b/>
                <w:color w:val="FFFFFF" w:themeColor="background1"/>
              </w:rPr>
            </w:pPr>
            <w:r w:rsidRPr="00861AD0">
              <w:rPr>
                <w:b/>
                <w:color w:val="FFFFFF" w:themeColor="background1"/>
              </w:rPr>
              <w:t xml:space="preserve">Use Case Name </w:t>
            </w:r>
          </w:p>
        </w:tc>
      </w:tr>
      <w:tr w:rsidR="00AF5297" w:rsidRPr="00861AD0" w14:paraId="7A3F7CE9"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10F5417C" w14:textId="77777777" w:rsidR="00AF5297" w:rsidRPr="00861AD0" w:rsidRDefault="00AF5297">
            <w:r w:rsidRPr="00861AD0">
              <w:t>D0100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BDDE24D" w14:textId="77777777" w:rsidR="00AF5297" w:rsidRPr="00861AD0" w:rsidRDefault="00AF5297">
            <w:r w:rsidRPr="00861AD0">
              <w:t>View Application</w:t>
            </w:r>
          </w:p>
        </w:tc>
      </w:tr>
      <w:tr w:rsidR="00AF5297" w:rsidRPr="00861AD0" w14:paraId="1E972E0C" w14:textId="77777777" w:rsidTr="00AF5297">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A7E7C9" w14:textId="77777777" w:rsidR="00AF5297" w:rsidRPr="00861AD0" w:rsidRDefault="00AF5297">
            <w:pPr>
              <w:rPr>
                <w:b/>
                <w:color w:val="FFFFFF" w:themeColor="background1"/>
              </w:rPr>
            </w:pPr>
            <w:r w:rsidRPr="00861AD0">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473EEA5" w14:textId="77777777" w:rsidR="00AF5297" w:rsidRPr="00861AD0" w:rsidRDefault="00AF5297">
            <w:pPr>
              <w:rPr>
                <w:b/>
                <w:color w:val="FFFFFF" w:themeColor="background1"/>
              </w:rPr>
            </w:pPr>
            <w:r w:rsidRPr="00861AD0">
              <w:rPr>
                <w:b/>
                <w:color w:val="FFFFFF" w:themeColor="background1"/>
              </w:rPr>
              <w:t>Other participating Actors</w:t>
            </w:r>
          </w:p>
        </w:tc>
      </w:tr>
      <w:tr w:rsidR="00AF5297" w:rsidRPr="00861AD0" w14:paraId="092AB88A" w14:textId="77777777" w:rsidTr="00AF5297">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28CE50D0" w14:textId="77777777" w:rsidR="00AF5297" w:rsidRPr="00861AD0" w:rsidRDefault="00AF5297">
            <w:r w:rsidRPr="00861AD0">
              <w:t>Admin</w:t>
            </w:r>
          </w:p>
        </w:tc>
        <w:tc>
          <w:tcPr>
            <w:tcW w:w="4126" w:type="dxa"/>
            <w:tcBorders>
              <w:top w:val="single" w:sz="4" w:space="0" w:color="auto"/>
              <w:left w:val="single" w:sz="4" w:space="0" w:color="auto"/>
              <w:bottom w:val="single" w:sz="4" w:space="0" w:color="auto"/>
              <w:right w:val="single" w:sz="4" w:space="0" w:color="auto"/>
            </w:tcBorders>
            <w:vAlign w:val="center"/>
          </w:tcPr>
          <w:p w14:paraId="0DFEF5DC" w14:textId="77777777" w:rsidR="00AF5297" w:rsidRPr="00861AD0" w:rsidRDefault="00AF5297"/>
        </w:tc>
      </w:tr>
      <w:tr w:rsidR="00AF5297" w:rsidRPr="00861AD0" w14:paraId="510F0A71"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6F641C7" w14:textId="77777777" w:rsidR="00AF5297" w:rsidRPr="00861AD0" w:rsidRDefault="00AF5297">
            <w:pPr>
              <w:rPr>
                <w:b/>
                <w:color w:val="FFFFFF" w:themeColor="background1"/>
              </w:rPr>
            </w:pPr>
            <w:r w:rsidRPr="00861AD0">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046393F" w14:textId="33445A8D" w:rsidR="00AF5297" w:rsidRPr="00861AD0" w:rsidRDefault="00AF5297">
            <w:r w:rsidRPr="00861AD0">
              <w:t>This use case describes the process of viewing all the current influencer applications that have been submitted (A0400)</w:t>
            </w:r>
            <w:r w:rsidR="003052A8" w:rsidRPr="00861AD0">
              <w:t>.</w:t>
            </w:r>
          </w:p>
        </w:tc>
      </w:tr>
      <w:tr w:rsidR="00AF5297" w:rsidRPr="00861AD0" w14:paraId="55BD2B02"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91061E6" w14:textId="77777777" w:rsidR="00AF5297" w:rsidRPr="00861AD0" w:rsidRDefault="00AF5297">
            <w:pPr>
              <w:rPr>
                <w:b/>
                <w:color w:val="FFFFFF" w:themeColor="background1"/>
              </w:rPr>
            </w:pPr>
            <w:r w:rsidRPr="00861AD0">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14888E06" w14:textId="6052AF3C" w:rsidR="00AF5297" w:rsidRPr="00861AD0" w:rsidRDefault="00AF5297">
            <w:r w:rsidRPr="00861AD0">
              <w:t>User has to be on an admin account</w:t>
            </w:r>
            <w:r w:rsidR="003052A8" w:rsidRPr="00861AD0">
              <w:t>.</w:t>
            </w:r>
          </w:p>
        </w:tc>
      </w:tr>
      <w:tr w:rsidR="00AF5297" w:rsidRPr="00861AD0" w14:paraId="2B16FD50"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527D9B8" w14:textId="77777777" w:rsidR="00AF5297" w:rsidRPr="00861AD0" w:rsidRDefault="00AF5297">
            <w:pPr>
              <w:rPr>
                <w:b/>
                <w:color w:val="FFFFFF" w:themeColor="background1"/>
              </w:rPr>
            </w:pPr>
            <w:r w:rsidRPr="00861AD0">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4D85A8E" w14:textId="71AD6E89" w:rsidR="00AF5297" w:rsidRPr="00861AD0" w:rsidRDefault="00AF5297">
            <w:r w:rsidRPr="00861AD0">
              <w:t>Admin clicks View Application button</w:t>
            </w:r>
            <w:r w:rsidR="003052A8" w:rsidRPr="00861AD0">
              <w:t>.</w:t>
            </w:r>
          </w:p>
        </w:tc>
      </w:tr>
      <w:tr w:rsidR="00AF5297" w:rsidRPr="00861AD0" w14:paraId="71D379DB"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00A621" w14:textId="77777777" w:rsidR="00AF5297" w:rsidRPr="00861AD0" w:rsidRDefault="00AF5297">
            <w:pPr>
              <w:rPr>
                <w:b/>
                <w:color w:val="FFFFFF" w:themeColor="background1"/>
              </w:rPr>
            </w:pPr>
            <w:r w:rsidRPr="00861AD0">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FF1FF14" w14:textId="257660FA" w:rsidR="00AF5297" w:rsidRPr="00861AD0" w:rsidRDefault="00AF5297">
            <w:r w:rsidRPr="00861AD0">
              <w:t>A list of unprocessed influencer applications is displayed</w:t>
            </w:r>
            <w:r w:rsidR="003052A8" w:rsidRPr="00861AD0">
              <w:t>.</w:t>
            </w:r>
          </w:p>
        </w:tc>
      </w:tr>
      <w:tr w:rsidR="00AF5297" w:rsidRPr="00861AD0" w14:paraId="73935A0B"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8F6AD5C" w14:textId="77777777" w:rsidR="00AF5297" w:rsidRPr="00861AD0" w:rsidRDefault="00AF5297">
            <w:pPr>
              <w:rPr>
                <w:b/>
                <w:color w:val="FFFFFF" w:themeColor="background1"/>
              </w:rPr>
            </w:pPr>
            <w:r w:rsidRPr="00861AD0">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B5D568A" w14:textId="77777777" w:rsidR="00AF5297" w:rsidRDefault="00AF5297" w:rsidP="00AF5297">
            <w:pPr>
              <w:pStyle w:val="ListParagraph"/>
              <w:numPr>
                <w:ilvl w:val="0"/>
                <w:numId w:val="37"/>
              </w:numPr>
            </w:pPr>
            <w:r w:rsidRPr="00861AD0">
              <w:t>The system displays all the influencer applications</w:t>
            </w:r>
            <w:r w:rsidR="003052A8" w:rsidRPr="00861AD0">
              <w:t>.</w:t>
            </w:r>
          </w:p>
          <w:p w14:paraId="3E99AB24" w14:textId="77777777" w:rsidR="00FC3CA4" w:rsidRDefault="00FC3CA4" w:rsidP="00AF5297">
            <w:pPr>
              <w:pStyle w:val="ListParagraph"/>
              <w:numPr>
                <w:ilvl w:val="0"/>
                <w:numId w:val="37"/>
              </w:numPr>
            </w:pPr>
            <w:r>
              <w:t>Admin selects to accept application</w:t>
            </w:r>
          </w:p>
          <w:p w14:paraId="0A65845B" w14:textId="5CF49538" w:rsidR="00FC3CA4" w:rsidRPr="00861AD0" w:rsidRDefault="00FC3CA4" w:rsidP="00AF5297">
            <w:pPr>
              <w:pStyle w:val="ListParagraph"/>
              <w:numPr>
                <w:ilvl w:val="0"/>
                <w:numId w:val="37"/>
              </w:numPr>
            </w:pPr>
            <w:r>
              <w:t>D0200 is called</w:t>
            </w:r>
          </w:p>
        </w:tc>
      </w:tr>
      <w:tr w:rsidR="00FC3CA4" w:rsidRPr="00861AD0" w14:paraId="51A8FE81"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tcPr>
          <w:p w14:paraId="63BBE6C1" w14:textId="7C2D25C4" w:rsidR="00FC3CA4" w:rsidRPr="00861AD0" w:rsidRDefault="00FC3CA4">
            <w:pPr>
              <w:rPr>
                <w:b/>
                <w:color w:val="FFFFFF" w:themeColor="background1"/>
              </w:rPr>
            </w:pPr>
            <w:r>
              <w:rPr>
                <w:b/>
                <w:color w:val="FFFFFF" w:themeColor="background1"/>
              </w:rPr>
              <w:t>Alternate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tcPr>
          <w:p w14:paraId="609D153B" w14:textId="77777777" w:rsidR="00FC3CA4" w:rsidRDefault="00FC3CA4" w:rsidP="00FC3CA4">
            <w:pPr>
              <w:pStyle w:val="ListParagraph"/>
              <w:numPr>
                <w:ilvl w:val="0"/>
                <w:numId w:val="36"/>
              </w:numPr>
            </w:pPr>
            <w:r>
              <w:t>Admin selects to reject application</w:t>
            </w:r>
          </w:p>
          <w:p w14:paraId="3A906CC1" w14:textId="7109D5F9" w:rsidR="00FC3CA4" w:rsidRPr="00861AD0" w:rsidRDefault="00FC3CA4" w:rsidP="00FC3CA4">
            <w:pPr>
              <w:pStyle w:val="ListParagraph"/>
              <w:numPr>
                <w:ilvl w:val="0"/>
                <w:numId w:val="36"/>
              </w:numPr>
            </w:pPr>
            <w:r>
              <w:t>D0300 is called</w:t>
            </w:r>
          </w:p>
        </w:tc>
      </w:tr>
    </w:tbl>
    <w:p w14:paraId="318AC3BB" w14:textId="77777777" w:rsidR="001A38D8" w:rsidRPr="00861AD0" w:rsidRDefault="001A38D8" w:rsidP="001A38D8"/>
    <w:tbl>
      <w:tblPr>
        <w:tblStyle w:val="TableGrid"/>
        <w:tblW w:w="0" w:type="auto"/>
        <w:tblLook w:val="04A0" w:firstRow="1" w:lastRow="0" w:firstColumn="1" w:lastColumn="0" w:noHBand="0" w:noVBand="1"/>
      </w:tblPr>
      <w:tblGrid>
        <w:gridCol w:w="2152"/>
        <w:gridCol w:w="1995"/>
        <w:gridCol w:w="4156"/>
      </w:tblGrid>
      <w:tr w:rsidR="001A38D8" w:rsidRPr="00861AD0" w14:paraId="5DDFF567" w14:textId="77777777" w:rsidTr="006E1F57">
        <w:trPr>
          <w:trHeight w:val="340"/>
        </w:trPr>
        <w:tc>
          <w:tcPr>
            <w:tcW w:w="2152" w:type="dxa"/>
            <w:shd w:val="clear" w:color="auto" w:fill="4BACC6" w:themeFill="accent5"/>
            <w:vAlign w:val="center"/>
          </w:tcPr>
          <w:p w14:paraId="3383A6F7" w14:textId="77777777" w:rsidR="001A38D8" w:rsidRPr="00861AD0" w:rsidRDefault="001A38D8"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5CA916E3" w14:textId="77777777" w:rsidR="001A38D8" w:rsidRPr="00861AD0" w:rsidRDefault="001A38D8" w:rsidP="006E1F57">
            <w:pPr>
              <w:rPr>
                <w:b/>
                <w:color w:val="FFFFFF" w:themeColor="background1"/>
              </w:rPr>
            </w:pPr>
            <w:r w:rsidRPr="00861AD0">
              <w:rPr>
                <w:b/>
                <w:color w:val="FFFFFF" w:themeColor="background1"/>
              </w:rPr>
              <w:t xml:space="preserve">Use Case Name </w:t>
            </w:r>
          </w:p>
        </w:tc>
      </w:tr>
      <w:tr w:rsidR="001A38D8" w:rsidRPr="00861AD0" w14:paraId="1CD06D0E" w14:textId="77777777" w:rsidTr="006E1F57">
        <w:trPr>
          <w:trHeight w:val="340"/>
        </w:trPr>
        <w:tc>
          <w:tcPr>
            <w:tcW w:w="2152" w:type="dxa"/>
            <w:vAlign w:val="center"/>
          </w:tcPr>
          <w:p w14:paraId="73D662AE" w14:textId="77777777" w:rsidR="001A38D8" w:rsidRPr="00861AD0" w:rsidRDefault="001A38D8" w:rsidP="006E1F57">
            <w:r w:rsidRPr="00861AD0">
              <w:t>D0200</w:t>
            </w:r>
          </w:p>
        </w:tc>
        <w:tc>
          <w:tcPr>
            <w:tcW w:w="6151" w:type="dxa"/>
            <w:gridSpan w:val="2"/>
            <w:vAlign w:val="center"/>
          </w:tcPr>
          <w:p w14:paraId="0294AD7E" w14:textId="77777777" w:rsidR="001A38D8" w:rsidRPr="00861AD0" w:rsidRDefault="001A38D8" w:rsidP="006E1F57">
            <w:r w:rsidRPr="00861AD0">
              <w:t>Approve Influencer</w:t>
            </w:r>
          </w:p>
        </w:tc>
      </w:tr>
      <w:tr w:rsidR="001A38D8" w:rsidRPr="00861AD0" w14:paraId="69CED7E7" w14:textId="77777777" w:rsidTr="006E1F57">
        <w:trPr>
          <w:trHeight w:val="340"/>
        </w:trPr>
        <w:tc>
          <w:tcPr>
            <w:tcW w:w="4147" w:type="dxa"/>
            <w:gridSpan w:val="2"/>
            <w:shd w:val="clear" w:color="auto" w:fill="4BACC6" w:themeFill="accent5"/>
            <w:vAlign w:val="center"/>
          </w:tcPr>
          <w:p w14:paraId="02F460FF" w14:textId="77777777" w:rsidR="001A38D8" w:rsidRPr="00861AD0" w:rsidRDefault="001A38D8"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7439D5E0" w14:textId="77777777" w:rsidR="001A38D8" w:rsidRPr="00861AD0" w:rsidRDefault="001A38D8" w:rsidP="006E1F57">
            <w:pPr>
              <w:rPr>
                <w:b/>
                <w:color w:val="FFFFFF" w:themeColor="background1"/>
              </w:rPr>
            </w:pPr>
            <w:r w:rsidRPr="00861AD0">
              <w:rPr>
                <w:b/>
                <w:color w:val="FFFFFF" w:themeColor="background1"/>
              </w:rPr>
              <w:t>Other participating Actors</w:t>
            </w:r>
          </w:p>
        </w:tc>
      </w:tr>
      <w:tr w:rsidR="001A38D8" w:rsidRPr="00861AD0" w14:paraId="1D090CBE" w14:textId="77777777" w:rsidTr="006E1F57">
        <w:trPr>
          <w:trHeight w:val="340"/>
        </w:trPr>
        <w:tc>
          <w:tcPr>
            <w:tcW w:w="4147" w:type="dxa"/>
            <w:gridSpan w:val="2"/>
            <w:vAlign w:val="center"/>
          </w:tcPr>
          <w:p w14:paraId="3F3DAE7B" w14:textId="77777777" w:rsidR="001A38D8" w:rsidRPr="00861AD0" w:rsidRDefault="001A38D8" w:rsidP="006E1F57">
            <w:r w:rsidRPr="00861AD0">
              <w:t>Admin</w:t>
            </w:r>
          </w:p>
        </w:tc>
        <w:tc>
          <w:tcPr>
            <w:tcW w:w="4156" w:type="dxa"/>
            <w:vAlign w:val="center"/>
          </w:tcPr>
          <w:p w14:paraId="3C5B7E4C" w14:textId="77777777" w:rsidR="001A38D8" w:rsidRPr="00861AD0" w:rsidRDefault="001A38D8" w:rsidP="006E1F57"/>
        </w:tc>
      </w:tr>
      <w:tr w:rsidR="001A38D8" w:rsidRPr="00861AD0" w14:paraId="46CBFE10" w14:textId="77777777" w:rsidTr="006E1F57">
        <w:trPr>
          <w:trHeight w:val="340"/>
        </w:trPr>
        <w:tc>
          <w:tcPr>
            <w:tcW w:w="2152" w:type="dxa"/>
            <w:shd w:val="clear" w:color="auto" w:fill="4BACC6" w:themeFill="accent5"/>
            <w:vAlign w:val="center"/>
          </w:tcPr>
          <w:p w14:paraId="7F3A9469" w14:textId="77777777" w:rsidR="001A38D8" w:rsidRPr="00861AD0" w:rsidRDefault="001A38D8" w:rsidP="006E1F57">
            <w:pPr>
              <w:rPr>
                <w:b/>
                <w:color w:val="FFFFFF" w:themeColor="background1"/>
              </w:rPr>
            </w:pPr>
            <w:r w:rsidRPr="00861AD0">
              <w:rPr>
                <w:b/>
                <w:color w:val="FFFFFF" w:themeColor="background1"/>
              </w:rPr>
              <w:t>Description</w:t>
            </w:r>
          </w:p>
        </w:tc>
        <w:tc>
          <w:tcPr>
            <w:tcW w:w="6151" w:type="dxa"/>
            <w:gridSpan w:val="2"/>
            <w:vAlign w:val="center"/>
          </w:tcPr>
          <w:p w14:paraId="055C739D" w14:textId="77777777" w:rsidR="001A38D8" w:rsidRPr="00861AD0" w:rsidRDefault="001A38D8" w:rsidP="006E1F57">
            <w:r w:rsidRPr="00861AD0">
              <w:t>Admin makes a regular user a new influencer.</w:t>
            </w:r>
          </w:p>
        </w:tc>
      </w:tr>
      <w:tr w:rsidR="001A38D8" w:rsidRPr="00861AD0" w14:paraId="649A31D4" w14:textId="77777777" w:rsidTr="006E1F57">
        <w:trPr>
          <w:trHeight w:val="340"/>
        </w:trPr>
        <w:tc>
          <w:tcPr>
            <w:tcW w:w="2152" w:type="dxa"/>
            <w:shd w:val="clear" w:color="auto" w:fill="4BACC6" w:themeFill="accent5"/>
            <w:vAlign w:val="center"/>
          </w:tcPr>
          <w:p w14:paraId="1ADE9637" w14:textId="77777777" w:rsidR="001A38D8" w:rsidRPr="00861AD0" w:rsidRDefault="001A38D8" w:rsidP="006E1F57">
            <w:pPr>
              <w:rPr>
                <w:b/>
                <w:color w:val="FFFFFF" w:themeColor="background1"/>
              </w:rPr>
            </w:pPr>
            <w:r w:rsidRPr="00861AD0">
              <w:rPr>
                <w:b/>
                <w:color w:val="FFFFFF" w:themeColor="background1"/>
              </w:rPr>
              <w:t>Pre-Conditions</w:t>
            </w:r>
          </w:p>
        </w:tc>
        <w:tc>
          <w:tcPr>
            <w:tcW w:w="6151" w:type="dxa"/>
            <w:gridSpan w:val="2"/>
            <w:vAlign w:val="center"/>
          </w:tcPr>
          <w:p w14:paraId="68356CC2" w14:textId="77777777" w:rsidR="001A38D8" w:rsidRPr="00861AD0" w:rsidRDefault="001A38D8" w:rsidP="006E1F57">
            <w:r w:rsidRPr="00861AD0">
              <w:t>A user submitted an application to be an influencer.</w:t>
            </w:r>
          </w:p>
        </w:tc>
      </w:tr>
      <w:tr w:rsidR="001A38D8" w:rsidRPr="00861AD0" w14:paraId="664E16EE" w14:textId="77777777" w:rsidTr="006E1F57">
        <w:trPr>
          <w:trHeight w:val="340"/>
        </w:trPr>
        <w:tc>
          <w:tcPr>
            <w:tcW w:w="2152" w:type="dxa"/>
            <w:shd w:val="clear" w:color="auto" w:fill="4BACC6" w:themeFill="accent5"/>
            <w:vAlign w:val="center"/>
          </w:tcPr>
          <w:p w14:paraId="0A768CAD" w14:textId="77777777" w:rsidR="001A38D8" w:rsidRPr="00861AD0" w:rsidRDefault="001A38D8" w:rsidP="006E1F57">
            <w:pPr>
              <w:rPr>
                <w:b/>
                <w:color w:val="FFFFFF" w:themeColor="background1"/>
              </w:rPr>
            </w:pPr>
            <w:r w:rsidRPr="00861AD0">
              <w:rPr>
                <w:b/>
                <w:color w:val="FFFFFF" w:themeColor="background1"/>
              </w:rPr>
              <w:t>Triggers</w:t>
            </w:r>
          </w:p>
        </w:tc>
        <w:tc>
          <w:tcPr>
            <w:tcW w:w="6151" w:type="dxa"/>
            <w:gridSpan w:val="2"/>
            <w:vAlign w:val="center"/>
          </w:tcPr>
          <w:p w14:paraId="00FF8997" w14:textId="0C154E5A" w:rsidR="001A38D8" w:rsidRPr="00861AD0" w:rsidRDefault="00FC3CA4" w:rsidP="006E1F57">
            <w:r>
              <w:t>Called from D0100</w:t>
            </w:r>
          </w:p>
        </w:tc>
      </w:tr>
      <w:tr w:rsidR="001A38D8" w:rsidRPr="00861AD0" w14:paraId="4EBAE7FC" w14:textId="77777777" w:rsidTr="006E1F57">
        <w:trPr>
          <w:trHeight w:val="340"/>
        </w:trPr>
        <w:tc>
          <w:tcPr>
            <w:tcW w:w="2152" w:type="dxa"/>
            <w:shd w:val="clear" w:color="auto" w:fill="4BACC6" w:themeFill="accent5"/>
            <w:vAlign w:val="center"/>
          </w:tcPr>
          <w:p w14:paraId="5CD2A7B0" w14:textId="77777777" w:rsidR="001A38D8" w:rsidRPr="00861AD0" w:rsidRDefault="001A38D8" w:rsidP="006E1F57">
            <w:pPr>
              <w:rPr>
                <w:b/>
                <w:color w:val="FFFFFF" w:themeColor="background1"/>
              </w:rPr>
            </w:pPr>
            <w:r w:rsidRPr="00861AD0">
              <w:rPr>
                <w:b/>
                <w:color w:val="FFFFFF" w:themeColor="background1"/>
              </w:rPr>
              <w:t>Post-Conditions</w:t>
            </w:r>
          </w:p>
        </w:tc>
        <w:tc>
          <w:tcPr>
            <w:tcW w:w="6151" w:type="dxa"/>
            <w:gridSpan w:val="2"/>
            <w:vAlign w:val="center"/>
          </w:tcPr>
          <w:p w14:paraId="18780094" w14:textId="77777777" w:rsidR="001A38D8" w:rsidRPr="00861AD0" w:rsidRDefault="001A38D8" w:rsidP="006E1F57">
            <w:r w:rsidRPr="00861AD0">
              <w:t>There is now a new influencer.</w:t>
            </w:r>
          </w:p>
        </w:tc>
      </w:tr>
      <w:tr w:rsidR="001A38D8" w:rsidRPr="00861AD0" w14:paraId="68E34568" w14:textId="77777777" w:rsidTr="006E1F57">
        <w:trPr>
          <w:trHeight w:val="340"/>
        </w:trPr>
        <w:tc>
          <w:tcPr>
            <w:tcW w:w="2152" w:type="dxa"/>
            <w:shd w:val="clear" w:color="auto" w:fill="4BACC6" w:themeFill="accent5"/>
            <w:vAlign w:val="center"/>
          </w:tcPr>
          <w:p w14:paraId="73628D8E" w14:textId="77777777" w:rsidR="001A38D8" w:rsidRPr="00861AD0" w:rsidRDefault="001A38D8" w:rsidP="006E1F57">
            <w:pPr>
              <w:rPr>
                <w:b/>
                <w:color w:val="FFFFFF" w:themeColor="background1"/>
              </w:rPr>
            </w:pPr>
            <w:r w:rsidRPr="00861AD0">
              <w:rPr>
                <w:b/>
                <w:color w:val="FFFFFF" w:themeColor="background1"/>
              </w:rPr>
              <w:t>Basic Flow of Events</w:t>
            </w:r>
          </w:p>
        </w:tc>
        <w:tc>
          <w:tcPr>
            <w:tcW w:w="6151" w:type="dxa"/>
            <w:gridSpan w:val="2"/>
            <w:vAlign w:val="center"/>
          </w:tcPr>
          <w:p w14:paraId="16BA4423" w14:textId="77777777" w:rsidR="001A38D8" w:rsidRPr="00861AD0" w:rsidRDefault="001A38D8" w:rsidP="006E1F57">
            <w:pPr>
              <w:pStyle w:val="ListParagraph"/>
              <w:numPr>
                <w:ilvl w:val="0"/>
                <w:numId w:val="20"/>
              </w:numPr>
            </w:pPr>
            <w:r w:rsidRPr="00861AD0">
              <w:t>Admin will review the application.</w:t>
            </w:r>
          </w:p>
          <w:p w14:paraId="41268AB9" w14:textId="77777777" w:rsidR="001A38D8" w:rsidRDefault="001A38D8" w:rsidP="006E1F57">
            <w:pPr>
              <w:pStyle w:val="ListParagraph"/>
              <w:numPr>
                <w:ilvl w:val="0"/>
                <w:numId w:val="20"/>
              </w:numPr>
            </w:pPr>
            <w:r w:rsidRPr="00861AD0">
              <w:t>Admin approves the influencer.</w:t>
            </w:r>
          </w:p>
          <w:p w14:paraId="3625F2E0" w14:textId="63994FBA" w:rsidR="00FC3CA4" w:rsidRPr="00861AD0" w:rsidRDefault="00FC3CA4" w:rsidP="006E1F57">
            <w:pPr>
              <w:pStyle w:val="ListParagraph"/>
              <w:numPr>
                <w:ilvl w:val="0"/>
                <w:numId w:val="20"/>
              </w:numPr>
            </w:pPr>
            <w:r>
              <w:t>Return to step 1 in D0100</w:t>
            </w:r>
          </w:p>
        </w:tc>
      </w:tr>
    </w:tbl>
    <w:p w14:paraId="01A7C7D7" w14:textId="77777777" w:rsidR="001A38D8" w:rsidRPr="00861AD0" w:rsidRDefault="001A38D8" w:rsidP="001A38D8">
      <w:pPr>
        <w:tabs>
          <w:tab w:val="left" w:pos="2265"/>
        </w:tabs>
        <w:ind w:left="113"/>
        <w:rPr>
          <w:b/>
          <w:color w:val="FFFFFF" w:themeColor="background1"/>
        </w:rPr>
      </w:pPr>
    </w:p>
    <w:tbl>
      <w:tblPr>
        <w:tblStyle w:val="TableGrid"/>
        <w:tblW w:w="0" w:type="auto"/>
        <w:tblLook w:val="04A0" w:firstRow="1" w:lastRow="0" w:firstColumn="1" w:lastColumn="0" w:noHBand="0" w:noVBand="1"/>
      </w:tblPr>
      <w:tblGrid>
        <w:gridCol w:w="2152"/>
        <w:gridCol w:w="1995"/>
        <w:gridCol w:w="4156"/>
      </w:tblGrid>
      <w:tr w:rsidR="001A38D8" w:rsidRPr="00861AD0" w14:paraId="35AA0A79" w14:textId="77777777" w:rsidTr="006E1F57">
        <w:trPr>
          <w:trHeight w:val="340"/>
        </w:trPr>
        <w:tc>
          <w:tcPr>
            <w:tcW w:w="2152" w:type="dxa"/>
            <w:shd w:val="clear" w:color="auto" w:fill="4BACC6" w:themeFill="accent5"/>
            <w:vAlign w:val="center"/>
          </w:tcPr>
          <w:p w14:paraId="1CAA3682" w14:textId="77777777" w:rsidR="001A38D8" w:rsidRPr="00861AD0" w:rsidRDefault="001A38D8"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48F9E3EE" w14:textId="77777777" w:rsidR="001A38D8" w:rsidRPr="00861AD0" w:rsidRDefault="001A38D8" w:rsidP="006E1F57">
            <w:pPr>
              <w:rPr>
                <w:b/>
                <w:color w:val="FFFFFF" w:themeColor="background1"/>
              </w:rPr>
            </w:pPr>
            <w:r w:rsidRPr="00861AD0">
              <w:rPr>
                <w:b/>
                <w:color w:val="FFFFFF" w:themeColor="background1"/>
              </w:rPr>
              <w:t xml:space="preserve">Use Case Name </w:t>
            </w:r>
          </w:p>
        </w:tc>
      </w:tr>
      <w:tr w:rsidR="001A38D8" w:rsidRPr="00861AD0" w14:paraId="10048839" w14:textId="77777777" w:rsidTr="006E1F57">
        <w:trPr>
          <w:trHeight w:val="340"/>
        </w:trPr>
        <w:tc>
          <w:tcPr>
            <w:tcW w:w="2152" w:type="dxa"/>
            <w:vAlign w:val="center"/>
          </w:tcPr>
          <w:p w14:paraId="5760A06B" w14:textId="77777777" w:rsidR="001A38D8" w:rsidRPr="00861AD0" w:rsidRDefault="001A38D8" w:rsidP="006E1F57">
            <w:r w:rsidRPr="00861AD0">
              <w:t>D0300</w:t>
            </w:r>
          </w:p>
        </w:tc>
        <w:tc>
          <w:tcPr>
            <w:tcW w:w="6151" w:type="dxa"/>
            <w:gridSpan w:val="2"/>
            <w:vAlign w:val="center"/>
          </w:tcPr>
          <w:p w14:paraId="30F70842" w14:textId="77777777" w:rsidR="001A38D8" w:rsidRPr="00861AD0" w:rsidRDefault="001A38D8" w:rsidP="006E1F57">
            <w:r w:rsidRPr="00861AD0">
              <w:t>Reject Influencer</w:t>
            </w:r>
          </w:p>
        </w:tc>
      </w:tr>
      <w:tr w:rsidR="001A38D8" w:rsidRPr="00861AD0" w14:paraId="28530097" w14:textId="77777777" w:rsidTr="006E1F57">
        <w:trPr>
          <w:trHeight w:val="340"/>
        </w:trPr>
        <w:tc>
          <w:tcPr>
            <w:tcW w:w="4147" w:type="dxa"/>
            <w:gridSpan w:val="2"/>
            <w:shd w:val="clear" w:color="auto" w:fill="4BACC6" w:themeFill="accent5"/>
            <w:vAlign w:val="center"/>
          </w:tcPr>
          <w:p w14:paraId="18EAA7AF" w14:textId="77777777" w:rsidR="001A38D8" w:rsidRPr="00861AD0" w:rsidRDefault="001A38D8"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7D2FA828" w14:textId="77777777" w:rsidR="001A38D8" w:rsidRPr="00861AD0" w:rsidRDefault="001A38D8" w:rsidP="006E1F57">
            <w:pPr>
              <w:rPr>
                <w:b/>
                <w:color w:val="FFFFFF" w:themeColor="background1"/>
              </w:rPr>
            </w:pPr>
            <w:r w:rsidRPr="00861AD0">
              <w:rPr>
                <w:b/>
                <w:color w:val="FFFFFF" w:themeColor="background1"/>
              </w:rPr>
              <w:t>Other participating Actors</w:t>
            </w:r>
          </w:p>
        </w:tc>
      </w:tr>
      <w:tr w:rsidR="001A38D8" w:rsidRPr="00861AD0" w14:paraId="39D7F689" w14:textId="77777777" w:rsidTr="006E1F57">
        <w:trPr>
          <w:trHeight w:val="340"/>
        </w:trPr>
        <w:tc>
          <w:tcPr>
            <w:tcW w:w="4147" w:type="dxa"/>
            <w:gridSpan w:val="2"/>
            <w:vAlign w:val="center"/>
          </w:tcPr>
          <w:p w14:paraId="134A76A7" w14:textId="77777777" w:rsidR="001A38D8" w:rsidRPr="00861AD0" w:rsidRDefault="001A38D8" w:rsidP="006E1F57">
            <w:r w:rsidRPr="00861AD0">
              <w:t>Admin</w:t>
            </w:r>
          </w:p>
        </w:tc>
        <w:tc>
          <w:tcPr>
            <w:tcW w:w="4156" w:type="dxa"/>
            <w:vAlign w:val="center"/>
          </w:tcPr>
          <w:p w14:paraId="2AB69752" w14:textId="77777777" w:rsidR="001A38D8" w:rsidRPr="00861AD0" w:rsidRDefault="001A38D8" w:rsidP="006E1F57"/>
        </w:tc>
      </w:tr>
      <w:tr w:rsidR="001A38D8" w:rsidRPr="00861AD0" w14:paraId="3CD426D9" w14:textId="77777777" w:rsidTr="006E1F57">
        <w:trPr>
          <w:trHeight w:val="340"/>
        </w:trPr>
        <w:tc>
          <w:tcPr>
            <w:tcW w:w="2152" w:type="dxa"/>
            <w:shd w:val="clear" w:color="auto" w:fill="4BACC6" w:themeFill="accent5"/>
            <w:vAlign w:val="center"/>
          </w:tcPr>
          <w:p w14:paraId="2D19C621" w14:textId="77777777" w:rsidR="001A38D8" w:rsidRPr="00861AD0" w:rsidRDefault="001A38D8" w:rsidP="006E1F57">
            <w:pPr>
              <w:rPr>
                <w:b/>
                <w:color w:val="FFFFFF" w:themeColor="background1"/>
              </w:rPr>
            </w:pPr>
            <w:r w:rsidRPr="00861AD0">
              <w:rPr>
                <w:b/>
                <w:color w:val="FFFFFF" w:themeColor="background1"/>
              </w:rPr>
              <w:lastRenderedPageBreak/>
              <w:t>Description</w:t>
            </w:r>
          </w:p>
        </w:tc>
        <w:tc>
          <w:tcPr>
            <w:tcW w:w="6151" w:type="dxa"/>
            <w:gridSpan w:val="2"/>
            <w:vAlign w:val="center"/>
          </w:tcPr>
          <w:p w14:paraId="50D2AA17" w14:textId="77777777" w:rsidR="001A38D8" w:rsidRPr="00861AD0" w:rsidRDefault="001A38D8" w:rsidP="006E1F57">
            <w:r w:rsidRPr="00861AD0">
              <w:t>Admin denies a regular user becoming a new influencer.</w:t>
            </w:r>
          </w:p>
        </w:tc>
      </w:tr>
      <w:tr w:rsidR="001A38D8" w:rsidRPr="00861AD0" w14:paraId="79B1A549" w14:textId="77777777" w:rsidTr="006E1F57">
        <w:trPr>
          <w:trHeight w:val="340"/>
        </w:trPr>
        <w:tc>
          <w:tcPr>
            <w:tcW w:w="2152" w:type="dxa"/>
            <w:shd w:val="clear" w:color="auto" w:fill="4BACC6" w:themeFill="accent5"/>
            <w:vAlign w:val="center"/>
          </w:tcPr>
          <w:p w14:paraId="31E31B4A" w14:textId="77777777" w:rsidR="001A38D8" w:rsidRPr="00861AD0" w:rsidRDefault="001A38D8" w:rsidP="006E1F57">
            <w:pPr>
              <w:rPr>
                <w:b/>
                <w:color w:val="FFFFFF" w:themeColor="background1"/>
              </w:rPr>
            </w:pPr>
            <w:r w:rsidRPr="00861AD0">
              <w:rPr>
                <w:b/>
                <w:color w:val="FFFFFF" w:themeColor="background1"/>
              </w:rPr>
              <w:t>Pre-Conditions</w:t>
            </w:r>
          </w:p>
        </w:tc>
        <w:tc>
          <w:tcPr>
            <w:tcW w:w="6151" w:type="dxa"/>
            <w:gridSpan w:val="2"/>
            <w:vAlign w:val="center"/>
          </w:tcPr>
          <w:p w14:paraId="709AB228" w14:textId="77777777" w:rsidR="001A38D8" w:rsidRPr="00861AD0" w:rsidRDefault="001A38D8" w:rsidP="006E1F57">
            <w:r w:rsidRPr="00861AD0">
              <w:t>A user submitted an application to be an influencer.</w:t>
            </w:r>
          </w:p>
        </w:tc>
      </w:tr>
      <w:tr w:rsidR="001A38D8" w:rsidRPr="00861AD0" w14:paraId="3BFF47B5" w14:textId="77777777" w:rsidTr="006E1F57">
        <w:trPr>
          <w:trHeight w:val="340"/>
        </w:trPr>
        <w:tc>
          <w:tcPr>
            <w:tcW w:w="2152" w:type="dxa"/>
            <w:shd w:val="clear" w:color="auto" w:fill="4BACC6" w:themeFill="accent5"/>
            <w:vAlign w:val="center"/>
          </w:tcPr>
          <w:p w14:paraId="2F1ECBFE" w14:textId="77777777" w:rsidR="001A38D8" w:rsidRPr="00861AD0" w:rsidRDefault="001A38D8" w:rsidP="006E1F57">
            <w:pPr>
              <w:rPr>
                <w:b/>
                <w:color w:val="FFFFFF" w:themeColor="background1"/>
              </w:rPr>
            </w:pPr>
            <w:r w:rsidRPr="00861AD0">
              <w:rPr>
                <w:b/>
                <w:color w:val="FFFFFF" w:themeColor="background1"/>
              </w:rPr>
              <w:t>Triggers</w:t>
            </w:r>
          </w:p>
        </w:tc>
        <w:tc>
          <w:tcPr>
            <w:tcW w:w="6151" w:type="dxa"/>
            <w:gridSpan w:val="2"/>
            <w:vAlign w:val="center"/>
          </w:tcPr>
          <w:p w14:paraId="4B84AD75" w14:textId="0CFB9D1E" w:rsidR="001A38D8" w:rsidRPr="00861AD0" w:rsidRDefault="00FC3CA4" w:rsidP="006E1F57">
            <w:r>
              <w:t>Called from D0100</w:t>
            </w:r>
          </w:p>
        </w:tc>
      </w:tr>
      <w:tr w:rsidR="001A38D8" w:rsidRPr="00861AD0" w14:paraId="123DD5C7" w14:textId="77777777" w:rsidTr="006E1F57">
        <w:trPr>
          <w:trHeight w:val="340"/>
        </w:trPr>
        <w:tc>
          <w:tcPr>
            <w:tcW w:w="2152" w:type="dxa"/>
            <w:shd w:val="clear" w:color="auto" w:fill="4BACC6" w:themeFill="accent5"/>
            <w:vAlign w:val="center"/>
          </w:tcPr>
          <w:p w14:paraId="4B6EBB4D" w14:textId="77777777" w:rsidR="001A38D8" w:rsidRPr="00861AD0" w:rsidRDefault="001A38D8" w:rsidP="006E1F57">
            <w:pPr>
              <w:rPr>
                <w:b/>
                <w:color w:val="FFFFFF" w:themeColor="background1"/>
              </w:rPr>
            </w:pPr>
            <w:r w:rsidRPr="00861AD0">
              <w:rPr>
                <w:b/>
                <w:color w:val="FFFFFF" w:themeColor="background1"/>
              </w:rPr>
              <w:t>Post-Conditions</w:t>
            </w:r>
          </w:p>
        </w:tc>
        <w:tc>
          <w:tcPr>
            <w:tcW w:w="6151" w:type="dxa"/>
            <w:gridSpan w:val="2"/>
            <w:vAlign w:val="center"/>
          </w:tcPr>
          <w:p w14:paraId="72145CED" w14:textId="77777777" w:rsidR="001A38D8" w:rsidRPr="00861AD0" w:rsidRDefault="001A38D8" w:rsidP="006E1F57">
            <w:r w:rsidRPr="00861AD0">
              <w:t>Influencer application is rejected.</w:t>
            </w:r>
          </w:p>
        </w:tc>
      </w:tr>
      <w:tr w:rsidR="001A38D8" w:rsidRPr="00861AD0" w14:paraId="10D39BFF" w14:textId="77777777" w:rsidTr="006E1F57">
        <w:trPr>
          <w:trHeight w:val="340"/>
        </w:trPr>
        <w:tc>
          <w:tcPr>
            <w:tcW w:w="2152" w:type="dxa"/>
            <w:shd w:val="clear" w:color="auto" w:fill="4BACC6" w:themeFill="accent5"/>
            <w:vAlign w:val="center"/>
          </w:tcPr>
          <w:p w14:paraId="693EF980" w14:textId="77777777" w:rsidR="001A38D8" w:rsidRPr="00861AD0" w:rsidRDefault="001A38D8" w:rsidP="006E1F57">
            <w:pPr>
              <w:rPr>
                <w:b/>
                <w:color w:val="FFFFFF" w:themeColor="background1"/>
              </w:rPr>
            </w:pPr>
            <w:r w:rsidRPr="00861AD0">
              <w:rPr>
                <w:b/>
                <w:color w:val="FFFFFF" w:themeColor="background1"/>
              </w:rPr>
              <w:t>Basic Flow of Events</w:t>
            </w:r>
          </w:p>
        </w:tc>
        <w:tc>
          <w:tcPr>
            <w:tcW w:w="6151" w:type="dxa"/>
            <w:gridSpan w:val="2"/>
            <w:vAlign w:val="center"/>
          </w:tcPr>
          <w:p w14:paraId="1F559738" w14:textId="77777777" w:rsidR="001A38D8" w:rsidRPr="00861AD0" w:rsidRDefault="001A38D8" w:rsidP="006E1F57">
            <w:pPr>
              <w:pStyle w:val="ListParagraph"/>
              <w:numPr>
                <w:ilvl w:val="0"/>
                <w:numId w:val="21"/>
              </w:numPr>
            </w:pPr>
            <w:r w:rsidRPr="00861AD0">
              <w:t>Admin would review the application.</w:t>
            </w:r>
          </w:p>
          <w:p w14:paraId="1357D968" w14:textId="77777777" w:rsidR="001A38D8" w:rsidRDefault="001A38D8" w:rsidP="006E1F57">
            <w:pPr>
              <w:pStyle w:val="ListParagraph"/>
              <w:numPr>
                <w:ilvl w:val="0"/>
                <w:numId w:val="21"/>
              </w:numPr>
            </w:pPr>
            <w:r w:rsidRPr="00861AD0">
              <w:t>Admin rejects the application.</w:t>
            </w:r>
          </w:p>
          <w:p w14:paraId="07BA4AC8" w14:textId="242672F8" w:rsidR="00FC3CA4" w:rsidRPr="00861AD0" w:rsidRDefault="00FC3CA4" w:rsidP="006E1F57">
            <w:pPr>
              <w:pStyle w:val="ListParagraph"/>
              <w:numPr>
                <w:ilvl w:val="0"/>
                <w:numId w:val="21"/>
              </w:numPr>
            </w:pPr>
            <w:r>
              <w:t>Return to step 1 in D0100</w:t>
            </w:r>
          </w:p>
        </w:tc>
      </w:tr>
    </w:tbl>
    <w:p w14:paraId="72EA8A8F" w14:textId="77777777" w:rsidR="00AF5297" w:rsidRPr="00861AD0" w:rsidRDefault="00AF5297" w:rsidP="00AF5297"/>
    <w:tbl>
      <w:tblPr>
        <w:tblStyle w:val="TableGrid"/>
        <w:tblW w:w="0" w:type="auto"/>
        <w:tblLook w:val="04A0" w:firstRow="1" w:lastRow="0" w:firstColumn="1" w:lastColumn="0" w:noHBand="0" w:noVBand="1"/>
      </w:tblPr>
      <w:tblGrid>
        <w:gridCol w:w="2216"/>
        <w:gridCol w:w="1961"/>
        <w:gridCol w:w="4126"/>
      </w:tblGrid>
      <w:tr w:rsidR="00AF5297" w:rsidRPr="00861AD0" w14:paraId="32531053"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D27B9F" w14:textId="77777777" w:rsidR="00AF5297" w:rsidRPr="00861AD0" w:rsidRDefault="00AF5297">
            <w:pPr>
              <w:rPr>
                <w:b/>
                <w:color w:val="FFFFFF" w:themeColor="background1"/>
              </w:rPr>
            </w:pPr>
            <w:r w:rsidRPr="00861AD0">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7DD5D59" w14:textId="77777777" w:rsidR="00AF5297" w:rsidRPr="00861AD0" w:rsidRDefault="00AF5297">
            <w:pPr>
              <w:rPr>
                <w:b/>
                <w:color w:val="FFFFFF" w:themeColor="background1"/>
              </w:rPr>
            </w:pPr>
            <w:r w:rsidRPr="00861AD0">
              <w:rPr>
                <w:b/>
                <w:color w:val="FFFFFF" w:themeColor="background1"/>
              </w:rPr>
              <w:t xml:space="preserve">Use Case Name </w:t>
            </w:r>
          </w:p>
        </w:tc>
      </w:tr>
      <w:tr w:rsidR="00AF5297" w:rsidRPr="00861AD0" w14:paraId="0ED7481E"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37A616B2" w14:textId="77777777" w:rsidR="00AF5297" w:rsidRPr="00861AD0" w:rsidRDefault="00AF5297">
            <w:r w:rsidRPr="00861AD0">
              <w:t>D0400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9C17CA2" w14:textId="77777777" w:rsidR="00AF5297" w:rsidRPr="00861AD0" w:rsidRDefault="00AF5297">
            <w:r w:rsidRPr="00861AD0">
              <w:t>View Petal Addition</w:t>
            </w:r>
          </w:p>
        </w:tc>
      </w:tr>
      <w:tr w:rsidR="00AF5297" w:rsidRPr="00861AD0" w14:paraId="028F772A" w14:textId="77777777" w:rsidTr="00AF5297">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3F664B6" w14:textId="77777777" w:rsidR="00AF5297" w:rsidRPr="00861AD0" w:rsidRDefault="00AF5297">
            <w:pPr>
              <w:rPr>
                <w:b/>
                <w:color w:val="FFFFFF" w:themeColor="background1"/>
              </w:rPr>
            </w:pPr>
            <w:r w:rsidRPr="00861AD0">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E8294B3" w14:textId="77777777" w:rsidR="00AF5297" w:rsidRPr="00861AD0" w:rsidRDefault="00AF5297">
            <w:pPr>
              <w:rPr>
                <w:b/>
                <w:color w:val="FFFFFF" w:themeColor="background1"/>
              </w:rPr>
            </w:pPr>
            <w:r w:rsidRPr="00861AD0">
              <w:rPr>
                <w:b/>
                <w:color w:val="FFFFFF" w:themeColor="background1"/>
              </w:rPr>
              <w:t>Other participating Actors</w:t>
            </w:r>
          </w:p>
        </w:tc>
      </w:tr>
      <w:tr w:rsidR="00AF5297" w:rsidRPr="00861AD0" w14:paraId="772C47F8" w14:textId="77777777" w:rsidTr="00AF5297">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54DB3B75" w14:textId="77777777" w:rsidR="00AF5297" w:rsidRPr="00861AD0" w:rsidRDefault="00AF5297">
            <w:r w:rsidRPr="00861AD0">
              <w:t>Admin</w:t>
            </w:r>
          </w:p>
        </w:tc>
        <w:tc>
          <w:tcPr>
            <w:tcW w:w="4126" w:type="dxa"/>
            <w:tcBorders>
              <w:top w:val="single" w:sz="4" w:space="0" w:color="auto"/>
              <w:left w:val="single" w:sz="4" w:space="0" w:color="auto"/>
              <w:bottom w:val="single" w:sz="4" w:space="0" w:color="auto"/>
              <w:right w:val="single" w:sz="4" w:space="0" w:color="auto"/>
            </w:tcBorders>
            <w:vAlign w:val="center"/>
          </w:tcPr>
          <w:p w14:paraId="7984CFFE" w14:textId="77777777" w:rsidR="00AF5297" w:rsidRPr="00861AD0" w:rsidRDefault="00AF5297"/>
        </w:tc>
      </w:tr>
      <w:tr w:rsidR="00AF5297" w:rsidRPr="00861AD0" w14:paraId="487BF2FC"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D1E94E" w14:textId="77777777" w:rsidR="00AF5297" w:rsidRPr="00861AD0" w:rsidRDefault="00AF5297">
            <w:pPr>
              <w:rPr>
                <w:b/>
                <w:color w:val="FFFFFF" w:themeColor="background1"/>
              </w:rPr>
            </w:pPr>
            <w:r w:rsidRPr="00861AD0">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7F04B0D" w14:textId="4A7A70F8" w:rsidR="00AF5297" w:rsidRPr="00861AD0" w:rsidRDefault="00AF5297">
            <w:r w:rsidRPr="00861AD0">
              <w:t>This use case describes the process of viewing all the pending petal additions that have been submitted by influencers (B0100)</w:t>
            </w:r>
            <w:r w:rsidR="00D563CA" w:rsidRPr="00861AD0">
              <w:t>.</w:t>
            </w:r>
          </w:p>
        </w:tc>
      </w:tr>
      <w:tr w:rsidR="00AF5297" w:rsidRPr="00861AD0" w14:paraId="378B32E8"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258F67" w14:textId="77777777" w:rsidR="00AF5297" w:rsidRPr="00861AD0" w:rsidRDefault="00AF5297">
            <w:pPr>
              <w:rPr>
                <w:b/>
                <w:color w:val="FFFFFF" w:themeColor="background1"/>
              </w:rPr>
            </w:pPr>
            <w:r w:rsidRPr="00861AD0">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9FB44CC" w14:textId="3786D3DC" w:rsidR="00AF5297" w:rsidRPr="00861AD0" w:rsidRDefault="00AF5297">
            <w:r w:rsidRPr="00861AD0">
              <w:t>User has to be on an admin account</w:t>
            </w:r>
            <w:r w:rsidR="00D563CA" w:rsidRPr="00861AD0">
              <w:t>.</w:t>
            </w:r>
          </w:p>
        </w:tc>
      </w:tr>
      <w:tr w:rsidR="00AF5297" w:rsidRPr="00861AD0" w14:paraId="188EF6CC"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22CBE3A" w14:textId="77777777" w:rsidR="00AF5297" w:rsidRPr="00861AD0" w:rsidRDefault="00AF5297">
            <w:pPr>
              <w:rPr>
                <w:b/>
                <w:color w:val="FFFFFF" w:themeColor="background1"/>
              </w:rPr>
            </w:pPr>
            <w:r w:rsidRPr="00861AD0">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98AB001" w14:textId="779F5B84" w:rsidR="00AF5297" w:rsidRPr="00861AD0" w:rsidRDefault="00AF5297">
            <w:r w:rsidRPr="00861AD0">
              <w:t>Admin clicks View Petal Addition button</w:t>
            </w:r>
            <w:r w:rsidR="00D563CA" w:rsidRPr="00861AD0">
              <w:t>.</w:t>
            </w:r>
          </w:p>
        </w:tc>
      </w:tr>
      <w:tr w:rsidR="00AF5297" w:rsidRPr="00861AD0" w14:paraId="09B81E76"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F9EC12F" w14:textId="77777777" w:rsidR="00AF5297" w:rsidRPr="00861AD0" w:rsidRDefault="00AF5297">
            <w:pPr>
              <w:rPr>
                <w:b/>
                <w:color w:val="FFFFFF" w:themeColor="background1"/>
              </w:rPr>
            </w:pPr>
            <w:r w:rsidRPr="00861AD0">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865F015" w14:textId="6E63E1EF" w:rsidR="00AF5297" w:rsidRPr="00861AD0" w:rsidRDefault="00AF5297">
            <w:r w:rsidRPr="00861AD0">
              <w:t>A list of unprocessed Petal Additions is displayed</w:t>
            </w:r>
            <w:r w:rsidR="00D563CA" w:rsidRPr="00861AD0">
              <w:t>.</w:t>
            </w:r>
          </w:p>
        </w:tc>
      </w:tr>
      <w:tr w:rsidR="00AF5297" w:rsidRPr="00861AD0" w14:paraId="3F18CB11"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755D9F" w14:textId="77777777" w:rsidR="00AF5297" w:rsidRPr="00861AD0" w:rsidRDefault="00AF5297">
            <w:pPr>
              <w:rPr>
                <w:b/>
                <w:color w:val="FFFFFF" w:themeColor="background1"/>
              </w:rPr>
            </w:pPr>
            <w:r w:rsidRPr="00861AD0">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9D180B3" w14:textId="77777777" w:rsidR="00AF5297" w:rsidRDefault="00AF5297" w:rsidP="00AF5297">
            <w:pPr>
              <w:pStyle w:val="ListParagraph"/>
              <w:numPr>
                <w:ilvl w:val="0"/>
                <w:numId w:val="38"/>
              </w:numPr>
            </w:pPr>
            <w:r w:rsidRPr="00861AD0">
              <w:t>The system displays all the Petal Additions that admin needs to approve/deny</w:t>
            </w:r>
            <w:r w:rsidR="00D563CA" w:rsidRPr="00861AD0">
              <w:t>.</w:t>
            </w:r>
          </w:p>
          <w:p w14:paraId="143E65C6" w14:textId="160661FD" w:rsidR="00FC3CA4" w:rsidRDefault="00FC3CA4" w:rsidP="00AF5297">
            <w:pPr>
              <w:pStyle w:val="ListParagraph"/>
              <w:numPr>
                <w:ilvl w:val="0"/>
                <w:numId w:val="38"/>
              </w:numPr>
            </w:pPr>
            <w:r>
              <w:t>Admin</w:t>
            </w:r>
            <w:r w:rsidR="0069731B">
              <w:t xml:space="preserve"> selects to accept the petal addition</w:t>
            </w:r>
          </w:p>
          <w:p w14:paraId="6C9584E9" w14:textId="24EBA219" w:rsidR="0069731B" w:rsidRPr="00861AD0" w:rsidRDefault="0069731B" w:rsidP="00AF5297">
            <w:pPr>
              <w:pStyle w:val="ListParagraph"/>
              <w:numPr>
                <w:ilvl w:val="0"/>
                <w:numId w:val="38"/>
              </w:numPr>
            </w:pPr>
            <w:r>
              <w:t>D0500 is called</w:t>
            </w:r>
          </w:p>
        </w:tc>
      </w:tr>
      <w:tr w:rsidR="0069731B" w:rsidRPr="00861AD0" w14:paraId="25532985" w14:textId="77777777" w:rsidTr="00AF5297">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tcPr>
          <w:p w14:paraId="251F95BA" w14:textId="33EE49C1" w:rsidR="0069731B" w:rsidRPr="00861AD0" w:rsidRDefault="0069731B">
            <w:pPr>
              <w:rPr>
                <w:b/>
                <w:color w:val="FFFFFF" w:themeColor="background1"/>
              </w:rPr>
            </w:pPr>
            <w:r>
              <w:rPr>
                <w:b/>
                <w:color w:val="FFFFFF" w:themeColor="background1"/>
              </w:rPr>
              <w:t>Alternate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tcPr>
          <w:p w14:paraId="3D05C625" w14:textId="77777777" w:rsidR="0069731B" w:rsidRDefault="0069731B" w:rsidP="0069731B">
            <w:pPr>
              <w:pStyle w:val="ListParagraph"/>
              <w:numPr>
                <w:ilvl w:val="0"/>
                <w:numId w:val="35"/>
              </w:numPr>
            </w:pPr>
            <w:r>
              <w:t>Admin selects to reject the petal addition</w:t>
            </w:r>
          </w:p>
          <w:p w14:paraId="47BFD4CA" w14:textId="59FE45AB" w:rsidR="0069731B" w:rsidRPr="00861AD0" w:rsidRDefault="0069731B" w:rsidP="0069731B">
            <w:pPr>
              <w:pStyle w:val="ListParagraph"/>
              <w:numPr>
                <w:ilvl w:val="0"/>
                <w:numId w:val="35"/>
              </w:numPr>
            </w:pPr>
            <w:r>
              <w:t>D0600 is called</w:t>
            </w:r>
          </w:p>
        </w:tc>
      </w:tr>
    </w:tbl>
    <w:p w14:paraId="2EC7D8C6" w14:textId="77777777" w:rsidR="00ED75AF" w:rsidRPr="00861AD0" w:rsidRDefault="00ED75AF" w:rsidP="00ED75AF">
      <w:pPr>
        <w:tabs>
          <w:tab w:val="left" w:pos="2265"/>
        </w:tabs>
        <w:ind w:left="113"/>
        <w:rPr>
          <w:b/>
          <w:color w:val="FFFFFF" w:themeColor="background1"/>
        </w:rPr>
      </w:pPr>
    </w:p>
    <w:tbl>
      <w:tblPr>
        <w:tblStyle w:val="TableGrid"/>
        <w:tblW w:w="0" w:type="auto"/>
        <w:tblLook w:val="04A0" w:firstRow="1" w:lastRow="0" w:firstColumn="1" w:lastColumn="0" w:noHBand="0" w:noVBand="1"/>
      </w:tblPr>
      <w:tblGrid>
        <w:gridCol w:w="2152"/>
        <w:gridCol w:w="1995"/>
        <w:gridCol w:w="4156"/>
      </w:tblGrid>
      <w:tr w:rsidR="00ED75AF" w:rsidRPr="00861AD0" w14:paraId="337236A2" w14:textId="77777777" w:rsidTr="006E1F57">
        <w:trPr>
          <w:trHeight w:val="340"/>
        </w:trPr>
        <w:tc>
          <w:tcPr>
            <w:tcW w:w="2152" w:type="dxa"/>
            <w:shd w:val="clear" w:color="auto" w:fill="4BACC6" w:themeFill="accent5"/>
            <w:vAlign w:val="center"/>
          </w:tcPr>
          <w:p w14:paraId="43D3E9D6" w14:textId="77777777" w:rsidR="00ED75AF" w:rsidRPr="00861AD0" w:rsidRDefault="00ED75AF"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33BEA2A4" w14:textId="77777777" w:rsidR="00ED75AF" w:rsidRPr="00861AD0" w:rsidRDefault="00ED75AF" w:rsidP="006E1F57">
            <w:pPr>
              <w:rPr>
                <w:b/>
                <w:color w:val="FFFFFF" w:themeColor="background1"/>
              </w:rPr>
            </w:pPr>
            <w:r w:rsidRPr="00861AD0">
              <w:rPr>
                <w:b/>
                <w:color w:val="FFFFFF" w:themeColor="background1"/>
              </w:rPr>
              <w:t xml:space="preserve">Use Case Name </w:t>
            </w:r>
          </w:p>
        </w:tc>
      </w:tr>
      <w:tr w:rsidR="00ED75AF" w:rsidRPr="00861AD0" w14:paraId="1D9F0B46" w14:textId="77777777" w:rsidTr="006E1F57">
        <w:trPr>
          <w:trHeight w:val="340"/>
        </w:trPr>
        <w:tc>
          <w:tcPr>
            <w:tcW w:w="2152" w:type="dxa"/>
            <w:vAlign w:val="center"/>
          </w:tcPr>
          <w:p w14:paraId="3FA6C283" w14:textId="77777777" w:rsidR="00ED75AF" w:rsidRPr="00861AD0" w:rsidRDefault="00ED75AF" w:rsidP="006E1F57">
            <w:r w:rsidRPr="00861AD0">
              <w:t>D0500</w:t>
            </w:r>
          </w:p>
        </w:tc>
        <w:tc>
          <w:tcPr>
            <w:tcW w:w="6151" w:type="dxa"/>
            <w:gridSpan w:val="2"/>
            <w:vAlign w:val="center"/>
          </w:tcPr>
          <w:p w14:paraId="7B80F760" w14:textId="77777777" w:rsidR="00ED75AF" w:rsidRPr="00861AD0" w:rsidRDefault="00ED75AF" w:rsidP="006E1F57">
            <w:r w:rsidRPr="00861AD0">
              <w:t>Approve Petal</w:t>
            </w:r>
          </w:p>
        </w:tc>
      </w:tr>
      <w:tr w:rsidR="00ED75AF" w:rsidRPr="00861AD0" w14:paraId="3871CF3F" w14:textId="77777777" w:rsidTr="006E1F57">
        <w:trPr>
          <w:trHeight w:val="340"/>
        </w:trPr>
        <w:tc>
          <w:tcPr>
            <w:tcW w:w="4147" w:type="dxa"/>
            <w:gridSpan w:val="2"/>
            <w:shd w:val="clear" w:color="auto" w:fill="4BACC6" w:themeFill="accent5"/>
            <w:vAlign w:val="center"/>
          </w:tcPr>
          <w:p w14:paraId="79803765" w14:textId="77777777" w:rsidR="00ED75AF" w:rsidRPr="00861AD0" w:rsidRDefault="00ED75AF"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46DA1C05" w14:textId="77777777" w:rsidR="00ED75AF" w:rsidRPr="00861AD0" w:rsidRDefault="00ED75AF" w:rsidP="006E1F57">
            <w:pPr>
              <w:rPr>
                <w:b/>
                <w:color w:val="FFFFFF" w:themeColor="background1"/>
              </w:rPr>
            </w:pPr>
            <w:r w:rsidRPr="00861AD0">
              <w:rPr>
                <w:b/>
                <w:color w:val="FFFFFF" w:themeColor="background1"/>
              </w:rPr>
              <w:t>Other participating Actors</w:t>
            </w:r>
          </w:p>
        </w:tc>
      </w:tr>
      <w:tr w:rsidR="00ED75AF" w:rsidRPr="00861AD0" w14:paraId="427171D6" w14:textId="77777777" w:rsidTr="006E1F57">
        <w:trPr>
          <w:trHeight w:val="340"/>
        </w:trPr>
        <w:tc>
          <w:tcPr>
            <w:tcW w:w="4147" w:type="dxa"/>
            <w:gridSpan w:val="2"/>
            <w:vAlign w:val="center"/>
          </w:tcPr>
          <w:p w14:paraId="01287F27" w14:textId="77777777" w:rsidR="00ED75AF" w:rsidRPr="00861AD0" w:rsidRDefault="00ED75AF" w:rsidP="006E1F57">
            <w:r w:rsidRPr="00861AD0">
              <w:t>Admin</w:t>
            </w:r>
          </w:p>
        </w:tc>
        <w:tc>
          <w:tcPr>
            <w:tcW w:w="4156" w:type="dxa"/>
            <w:vAlign w:val="center"/>
          </w:tcPr>
          <w:p w14:paraId="09A2B7CA" w14:textId="77777777" w:rsidR="00ED75AF" w:rsidRPr="00861AD0" w:rsidRDefault="00ED75AF" w:rsidP="006E1F57"/>
        </w:tc>
      </w:tr>
      <w:tr w:rsidR="00ED75AF" w:rsidRPr="00861AD0" w14:paraId="5969D793" w14:textId="77777777" w:rsidTr="006E1F57">
        <w:trPr>
          <w:trHeight w:val="340"/>
        </w:trPr>
        <w:tc>
          <w:tcPr>
            <w:tcW w:w="2152" w:type="dxa"/>
            <w:shd w:val="clear" w:color="auto" w:fill="4BACC6" w:themeFill="accent5"/>
            <w:vAlign w:val="center"/>
          </w:tcPr>
          <w:p w14:paraId="1528FF97" w14:textId="77777777" w:rsidR="00ED75AF" w:rsidRPr="00861AD0" w:rsidRDefault="00ED75AF" w:rsidP="006E1F57">
            <w:pPr>
              <w:rPr>
                <w:b/>
                <w:color w:val="FFFFFF" w:themeColor="background1"/>
              </w:rPr>
            </w:pPr>
            <w:r w:rsidRPr="00861AD0">
              <w:rPr>
                <w:b/>
                <w:color w:val="FFFFFF" w:themeColor="background1"/>
              </w:rPr>
              <w:t>Description</w:t>
            </w:r>
          </w:p>
        </w:tc>
        <w:tc>
          <w:tcPr>
            <w:tcW w:w="6151" w:type="dxa"/>
            <w:gridSpan w:val="2"/>
            <w:vAlign w:val="center"/>
          </w:tcPr>
          <w:p w14:paraId="60E201BF" w14:textId="77777777" w:rsidR="00ED75AF" w:rsidRPr="00861AD0" w:rsidRDefault="00ED75AF" w:rsidP="006E1F57">
            <w:r w:rsidRPr="00861AD0">
              <w:t>The admin accept/ adds the new petal’s addition to the influencers garden.</w:t>
            </w:r>
          </w:p>
        </w:tc>
      </w:tr>
      <w:tr w:rsidR="00ED75AF" w:rsidRPr="00861AD0" w14:paraId="49C75E62" w14:textId="77777777" w:rsidTr="006E1F57">
        <w:trPr>
          <w:trHeight w:val="340"/>
        </w:trPr>
        <w:tc>
          <w:tcPr>
            <w:tcW w:w="2152" w:type="dxa"/>
            <w:shd w:val="clear" w:color="auto" w:fill="4BACC6" w:themeFill="accent5"/>
            <w:vAlign w:val="center"/>
          </w:tcPr>
          <w:p w14:paraId="4C7FFE6A" w14:textId="77777777" w:rsidR="00ED75AF" w:rsidRPr="00861AD0" w:rsidRDefault="00ED75AF" w:rsidP="006E1F57">
            <w:pPr>
              <w:rPr>
                <w:b/>
                <w:color w:val="FFFFFF" w:themeColor="background1"/>
              </w:rPr>
            </w:pPr>
            <w:r w:rsidRPr="00861AD0">
              <w:rPr>
                <w:b/>
                <w:color w:val="FFFFFF" w:themeColor="background1"/>
              </w:rPr>
              <w:t>Pre-Conditions</w:t>
            </w:r>
          </w:p>
        </w:tc>
        <w:tc>
          <w:tcPr>
            <w:tcW w:w="6151" w:type="dxa"/>
            <w:gridSpan w:val="2"/>
            <w:vAlign w:val="center"/>
          </w:tcPr>
          <w:p w14:paraId="65500471" w14:textId="77777777" w:rsidR="00ED75AF" w:rsidRPr="00861AD0" w:rsidRDefault="00ED75AF" w:rsidP="006E1F57">
            <w:r w:rsidRPr="00861AD0">
              <w:t>Influencer has uploaded a petal that’s waiting for approval or to be denied.</w:t>
            </w:r>
          </w:p>
        </w:tc>
      </w:tr>
      <w:tr w:rsidR="00ED75AF" w:rsidRPr="00861AD0" w14:paraId="10CF96B2" w14:textId="77777777" w:rsidTr="006E1F57">
        <w:trPr>
          <w:trHeight w:val="340"/>
        </w:trPr>
        <w:tc>
          <w:tcPr>
            <w:tcW w:w="2152" w:type="dxa"/>
            <w:shd w:val="clear" w:color="auto" w:fill="4BACC6" w:themeFill="accent5"/>
            <w:vAlign w:val="center"/>
          </w:tcPr>
          <w:p w14:paraId="007CAEB2" w14:textId="77777777" w:rsidR="00ED75AF" w:rsidRPr="00861AD0" w:rsidRDefault="00ED75AF" w:rsidP="006E1F57">
            <w:pPr>
              <w:rPr>
                <w:b/>
                <w:color w:val="FFFFFF" w:themeColor="background1"/>
              </w:rPr>
            </w:pPr>
            <w:r w:rsidRPr="00861AD0">
              <w:rPr>
                <w:b/>
                <w:color w:val="FFFFFF" w:themeColor="background1"/>
              </w:rPr>
              <w:t>Triggers</w:t>
            </w:r>
          </w:p>
        </w:tc>
        <w:tc>
          <w:tcPr>
            <w:tcW w:w="6151" w:type="dxa"/>
            <w:gridSpan w:val="2"/>
            <w:vAlign w:val="center"/>
          </w:tcPr>
          <w:p w14:paraId="4A469504" w14:textId="29DF7413" w:rsidR="00ED75AF" w:rsidRPr="00861AD0" w:rsidRDefault="0069731B" w:rsidP="006E1F57">
            <w:r>
              <w:t>Called from D0400</w:t>
            </w:r>
          </w:p>
        </w:tc>
      </w:tr>
      <w:tr w:rsidR="00ED75AF" w:rsidRPr="00861AD0" w14:paraId="658608D3" w14:textId="77777777" w:rsidTr="006E1F57">
        <w:trPr>
          <w:trHeight w:val="340"/>
        </w:trPr>
        <w:tc>
          <w:tcPr>
            <w:tcW w:w="2152" w:type="dxa"/>
            <w:shd w:val="clear" w:color="auto" w:fill="4BACC6" w:themeFill="accent5"/>
            <w:vAlign w:val="center"/>
          </w:tcPr>
          <w:p w14:paraId="06D4DA3F" w14:textId="77777777" w:rsidR="00ED75AF" w:rsidRPr="00861AD0" w:rsidRDefault="00ED75AF" w:rsidP="006E1F57">
            <w:pPr>
              <w:rPr>
                <w:b/>
                <w:color w:val="FFFFFF" w:themeColor="background1"/>
              </w:rPr>
            </w:pPr>
            <w:r w:rsidRPr="00861AD0">
              <w:rPr>
                <w:b/>
                <w:color w:val="FFFFFF" w:themeColor="background1"/>
              </w:rPr>
              <w:t>Post-Conditions</w:t>
            </w:r>
          </w:p>
        </w:tc>
        <w:tc>
          <w:tcPr>
            <w:tcW w:w="6151" w:type="dxa"/>
            <w:gridSpan w:val="2"/>
            <w:vAlign w:val="center"/>
          </w:tcPr>
          <w:p w14:paraId="2EC5637A" w14:textId="77777777" w:rsidR="00ED75AF" w:rsidRPr="00861AD0" w:rsidRDefault="00ED75AF" w:rsidP="006E1F57">
            <w:r w:rsidRPr="00861AD0">
              <w:t>Influencer has a new petal in their garden.</w:t>
            </w:r>
          </w:p>
        </w:tc>
      </w:tr>
      <w:tr w:rsidR="00ED75AF" w:rsidRPr="00861AD0" w14:paraId="38210D6D" w14:textId="77777777" w:rsidTr="006E1F57">
        <w:trPr>
          <w:trHeight w:val="340"/>
        </w:trPr>
        <w:tc>
          <w:tcPr>
            <w:tcW w:w="2152" w:type="dxa"/>
            <w:shd w:val="clear" w:color="auto" w:fill="4BACC6" w:themeFill="accent5"/>
            <w:vAlign w:val="center"/>
          </w:tcPr>
          <w:p w14:paraId="620D67C2" w14:textId="77777777" w:rsidR="00ED75AF" w:rsidRPr="00861AD0" w:rsidRDefault="00ED75AF" w:rsidP="006E1F57">
            <w:pPr>
              <w:rPr>
                <w:b/>
                <w:color w:val="FFFFFF" w:themeColor="background1"/>
              </w:rPr>
            </w:pPr>
            <w:r w:rsidRPr="00861AD0">
              <w:rPr>
                <w:b/>
                <w:color w:val="FFFFFF" w:themeColor="background1"/>
              </w:rPr>
              <w:t>Basic Flow of Events</w:t>
            </w:r>
          </w:p>
        </w:tc>
        <w:tc>
          <w:tcPr>
            <w:tcW w:w="6151" w:type="dxa"/>
            <w:gridSpan w:val="2"/>
            <w:vAlign w:val="center"/>
          </w:tcPr>
          <w:p w14:paraId="30C4626F" w14:textId="77777777" w:rsidR="00ED75AF" w:rsidRPr="00861AD0" w:rsidRDefault="00ED75AF" w:rsidP="006E1F57">
            <w:pPr>
              <w:pStyle w:val="ListParagraph"/>
              <w:numPr>
                <w:ilvl w:val="0"/>
                <w:numId w:val="22"/>
              </w:numPr>
            </w:pPr>
            <w:r w:rsidRPr="00861AD0">
              <w:t>Admin accepts the Petal.</w:t>
            </w:r>
          </w:p>
          <w:p w14:paraId="79010B72" w14:textId="66DEC657" w:rsidR="00ED75AF" w:rsidRPr="00861AD0" w:rsidRDefault="0069731B" w:rsidP="006E1F57">
            <w:pPr>
              <w:pStyle w:val="ListParagraph"/>
              <w:numPr>
                <w:ilvl w:val="0"/>
                <w:numId w:val="22"/>
              </w:numPr>
            </w:pPr>
            <w:r>
              <w:t>Return to step 1 of D0400</w:t>
            </w:r>
          </w:p>
        </w:tc>
      </w:tr>
    </w:tbl>
    <w:p w14:paraId="34C909A5" w14:textId="77777777" w:rsidR="00ED75AF" w:rsidRPr="00861AD0" w:rsidRDefault="00ED75AF" w:rsidP="00ED75AF">
      <w:pPr>
        <w:tabs>
          <w:tab w:val="left" w:pos="2265"/>
        </w:tabs>
        <w:ind w:left="113"/>
        <w:rPr>
          <w:b/>
          <w:color w:val="FFFFFF" w:themeColor="background1"/>
        </w:rPr>
      </w:pPr>
      <w:r w:rsidRPr="00861AD0">
        <w:rPr>
          <w:b/>
          <w:color w:val="FFFFFF" w:themeColor="background1"/>
        </w:rPr>
        <w:tab/>
      </w:r>
    </w:p>
    <w:tbl>
      <w:tblPr>
        <w:tblStyle w:val="TableGrid"/>
        <w:tblW w:w="0" w:type="auto"/>
        <w:tblLook w:val="04A0" w:firstRow="1" w:lastRow="0" w:firstColumn="1" w:lastColumn="0" w:noHBand="0" w:noVBand="1"/>
      </w:tblPr>
      <w:tblGrid>
        <w:gridCol w:w="2152"/>
        <w:gridCol w:w="1995"/>
        <w:gridCol w:w="4156"/>
      </w:tblGrid>
      <w:tr w:rsidR="00ED75AF" w:rsidRPr="00861AD0" w14:paraId="3023B0E4" w14:textId="77777777" w:rsidTr="006E1F57">
        <w:trPr>
          <w:trHeight w:val="340"/>
        </w:trPr>
        <w:tc>
          <w:tcPr>
            <w:tcW w:w="2152" w:type="dxa"/>
            <w:shd w:val="clear" w:color="auto" w:fill="4BACC6" w:themeFill="accent5"/>
            <w:vAlign w:val="center"/>
          </w:tcPr>
          <w:p w14:paraId="1F83D81C" w14:textId="77777777" w:rsidR="00ED75AF" w:rsidRPr="00861AD0" w:rsidRDefault="00ED75AF" w:rsidP="006E1F57">
            <w:pPr>
              <w:rPr>
                <w:b/>
                <w:color w:val="FFFFFF" w:themeColor="background1"/>
              </w:rPr>
            </w:pPr>
            <w:r w:rsidRPr="00861AD0">
              <w:rPr>
                <w:b/>
                <w:color w:val="FFFFFF" w:themeColor="background1"/>
              </w:rPr>
              <w:t>Use Case ID</w:t>
            </w:r>
          </w:p>
        </w:tc>
        <w:tc>
          <w:tcPr>
            <w:tcW w:w="6151" w:type="dxa"/>
            <w:gridSpan w:val="2"/>
            <w:shd w:val="clear" w:color="auto" w:fill="4BACC6" w:themeFill="accent5"/>
            <w:vAlign w:val="center"/>
          </w:tcPr>
          <w:p w14:paraId="2006637F" w14:textId="77777777" w:rsidR="00ED75AF" w:rsidRPr="00861AD0" w:rsidRDefault="00ED75AF" w:rsidP="006E1F57">
            <w:pPr>
              <w:rPr>
                <w:b/>
                <w:color w:val="FFFFFF" w:themeColor="background1"/>
              </w:rPr>
            </w:pPr>
            <w:r w:rsidRPr="00861AD0">
              <w:rPr>
                <w:b/>
                <w:color w:val="FFFFFF" w:themeColor="background1"/>
              </w:rPr>
              <w:t xml:space="preserve">Use Case Name </w:t>
            </w:r>
          </w:p>
        </w:tc>
      </w:tr>
      <w:tr w:rsidR="00ED75AF" w:rsidRPr="00861AD0" w14:paraId="71F62C00" w14:textId="77777777" w:rsidTr="006E1F57">
        <w:trPr>
          <w:trHeight w:val="340"/>
        </w:trPr>
        <w:tc>
          <w:tcPr>
            <w:tcW w:w="2152" w:type="dxa"/>
            <w:vAlign w:val="center"/>
          </w:tcPr>
          <w:p w14:paraId="6445E5AE" w14:textId="77777777" w:rsidR="00ED75AF" w:rsidRPr="00861AD0" w:rsidRDefault="00ED75AF" w:rsidP="006E1F57">
            <w:r w:rsidRPr="00861AD0">
              <w:t>D0600</w:t>
            </w:r>
          </w:p>
        </w:tc>
        <w:tc>
          <w:tcPr>
            <w:tcW w:w="6151" w:type="dxa"/>
            <w:gridSpan w:val="2"/>
            <w:vAlign w:val="center"/>
          </w:tcPr>
          <w:p w14:paraId="68892FA8" w14:textId="77777777" w:rsidR="00ED75AF" w:rsidRPr="00861AD0" w:rsidRDefault="00ED75AF" w:rsidP="006E1F57">
            <w:r w:rsidRPr="00861AD0">
              <w:t>Reject Petal</w:t>
            </w:r>
          </w:p>
        </w:tc>
      </w:tr>
      <w:tr w:rsidR="00ED75AF" w:rsidRPr="00861AD0" w14:paraId="3922C607" w14:textId="77777777" w:rsidTr="006E1F57">
        <w:trPr>
          <w:trHeight w:val="340"/>
        </w:trPr>
        <w:tc>
          <w:tcPr>
            <w:tcW w:w="4147" w:type="dxa"/>
            <w:gridSpan w:val="2"/>
            <w:shd w:val="clear" w:color="auto" w:fill="4BACC6" w:themeFill="accent5"/>
            <w:vAlign w:val="center"/>
          </w:tcPr>
          <w:p w14:paraId="0C02F264" w14:textId="77777777" w:rsidR="00ED75AF" w:rsidRPr="00861AD0" w:rsidRDefault="00ED75AF" w:rsidP="006E1F57">
            <w:pPr>
              <w:rPr>
                <w:b/>
                <w:color w:val="FFFFFF" w:themeColor="background1"/>
              </w:rPr>
            </w:pPr>
            <w:r w:rsidRPr="00861AD0">
              <w:rPr>
                <w:b/>
                <w:color w:val="FFFFFF" w:themeColor="background1"/>
              </w:rPr>
              <w:t>Primary Business Actors</w:t>
            </w:r>
          </w:p>
        </w:tc>
        <w:tc>
          <w:tcPr>
            <w:tcW w:w="4156" w:type="dxa"/>
            <w:shd w:val="clear" w:color="auto" w:fill="4BACC6" w:themeFill="accent5"/>
            <w:vAlign w:val="center"/>
          </w:tcPr>
          <w:p w14:paraId="68199981" w14:textId="77777777" w:rsidR="00ED75AF" w:rsidRPr="00861AD0" w:rsidRDefault="00ED75AF" w:rsidP="006E1F57">
            <w:pPr>
              <w:rPr>
                <w:b/>
                <w:color w:val="FFFFFF" w:themeColor="background1"/>
              </w:rPr>
            </w:pPr>
            <w:r w:rsidRPr="00861AD0">
              <w:rPr>
                <w:b/>
                <w:color w:val="FFFFFF" w:themeColor="background1"/>
              </w:rPr>
              <w:t>Other participating Actors</w:t>
            </w:r>
          </w:p>
        </w:tc>
      </w:tr>
      <w:tr w:rsidR="00ED75AF" w:rsidRPr="00861AD0" w14:paraId="40596467" w14:textId="77777777" w:rsidTr="006E1F57">
        <w:trPr>
          <w:trHeight w:val="340"/>
        </w:trPr>
        <w:tc>
          <w:tcPr>
            <w:tcW w:w="4147" w:type="dxa"/>
            <w:gridSpan w:val="2"/>
            <w:vAlign w:val="center"/>
          </w:tcPr>
          <w:p w14:paraId="0613BE0F" w14:textId="77777777" w:rsidR="00ED75AF" w:rsidRPr="00861AD0" w:rsidRDefault="00ED75AF" w:rsidP="006E1F57">
            <w:r w:rsidRPr="00861AD0">
              <w:t>Admin</w:t>
            </w:r>
          </w:p>
        </w:tc>
        <w:tc>
          <w:tcPr>
            <w:tcW w:w="4156" w:type="dxa"/>
            <w:vAlign w:val="center"/>
          </w:tcPr>
          <w:p w14:paraId="3E6EEBD0" w14:textId="77777777" w:rsidR="00ED75AF" w:rsidRPr="00861AD0" w:rsidRDefault="00ED75AF" w:rsidP="006E1F57"/>
        </w:tc>
      </w:tr>
      <w:tr w:rsidR="00ED75AF" w:rsidRPr="00861AD0" w14:paraId="0341A99E" w14:textId="77777777" w:rsidTr="006E1F57">
        <w:trPr>
          <w:trHeight w:val="340"/>
        </w:trPr>
        <w:tc>
          <w:tcPr>
            <w:tcW w:w="2152" w:type="dxa"/>
            <w:shd w:val="clear" w:color="auto" w:fill="4BACC6" w:themeFill="accent5"/>
            <w:vAlign w:val="center"/>
          </w:tcPr>
          <w:p w14:paraId="406D9517" w14:textId="77777777" w:rsidR="00ED75AF" w:rsidRPr="00861AD0" w:rsidRDefault="00ED75AF" w:rsidP="006E1F57">
            <w:pPr>
              <w:rPr>
                <w:b/>
                <w:color w:val="FFFFFF" w:themeColor="background1"/>
              </w:rPr>
            </w:pPr>
            <w:r w:rsidRPr="00861AD0">
              <w:rPr>
                <w:b/>
                <w:color w:val="FFFFFF" w:themeColor="background1"/>
              </w:rPr>
              <w:t>Description</w:t>
            </w:r>
          </w:p>
        </w:tc>
        <w:tc>
          <w:tcPr>
            <w:tcW w:w="6151" w:type="dxa"/>
            <w:gridSpan w:val="2"/>
            <w:vAlign w:val="center"/>
          </w:tcPr>
          <w:p w14:paraId="46FD6CBF" w14:textId="77777777" w:rsidR="00ED75AF" w:rsidRPr="00861AD0" w:rsidRDefault="00ED75AF" w:rsidP="006E1F57">
            <w:r w:rsidRPr="00861AD0">
              <w:t>The admin denies the new petal’s addition to the influencers garden.</w:t>
            </w:r>
          </w:p>
        </w:tc>
      </w:tr>
      <w:tr w:rsidR="00ED75AF" w:rsidRPr="00861AD0" w14:paraId="53A49D4C" w14:textId="77777777" w:rsidTr="006E1F57">
        <w:trPr>
          <w:trHeight w:val="340"/>
        </w:trPr>
        <w:tc>
          <w:tcPr>
            <w:tcW w:w="2152" w:type="dxa"/>
            <w:shd w:val="clear" w:color="auto" w:fill="4BACC6" w:themeFill="accent5"/>
            <w:vAlign w:val="center"/>
          </w:tcPr>
          <w:p w14:paraId="0914B7CB" w14:textId="77777777" w:rsidR="00ED75AF" w:rsidRPr="00861AD0" w:rsidRDefault="00ED75AF" w:rsidP="006E1F57">
            <w:pPr>
              <w:rPr>
                <w:b/>
                <w:color w:val="FFFFFF" w:themeColor="background1"/>
              </w:rPr>
            </w:pPr>
            <w:r w:rsidRPr="00861AD0">
              <w:rPr>
                <w:b/>
                <w:color w:val="FFFFFF" w:themeColor="background1"/>
              </w:rPr>
              <w:t>Pre-Conditions</w:t>
            </w:r>
          </w:p>
        </w:tc>
        <w:tc>
          <w:tcPr>
            <w:tcW w:w="6151" w:type="dxa"/>
            <w:gridSpan w:val="2"/>
            <w:vAlign w:val="center"/>
          </w:tcPr>
          <w:p w14:paraId="7ADB8C5C" w14:textId="77777777" w:rsidR="00ED75AF" w:rsidRPr="00861AD0" w:rsidRDefault="00ED75AF" w:rsidP="006E1F57">
            <w:r w:rsidRPr="00861AD0">
              <w:t>Influencer has uploaded a petal that’s waiting for approval or to be denied.</w:t>
            </w:r>
          </w:p>
        </w:tc>
      </w:tr>
      <w:tr w:rsidR="00ED75AF" w:rsidRPr="00861AD0" w14:paraId="115B9345" w14:textId="77777777" w:rsidTr="006E1F57">
        <w:trPr>
          <w:trHeight w:val="340"/>
        </w:trPr>
        <w:tc>
          <w:tcPr>
            <w:tcW w:w="2152" w:type="dxa"/>
            <w:shd w:val="clear" w:color="auto" w:fill="4BACC6" w:themeFill="accent5"/>
            <w:vAlign w:val="center"/>
          </w:tcPr>
          <w:p w14:paraId="6D334F4A" w14:textId="77777777" w:rsidR="00ED75AF" w:rsidRPr="00861AD0" w:rsidRDefault="00ED75AF" w:rsidP="006E1F57">
            <w:pPr>
              <w:rPr>
                <w:b/>
                <w:color w:val="FFFFFF" w:themeColor="background1"/>
              </w:rPr>
            </w:pPr>
            <w:r w:rsidRPr="00861AD0">
              <w:rPr>
                <w:b/>
                <w:color w:val="FFFFFF" w:themeColor="background1"/>
              </w:rPr>
              <w:t>Triggers</w:t>
            </w:r>
          </w:p>
        </w:tc>
        <w:tc>
          <w:tcPr>
            <w:tcW w:w="6151" w:type="dxa"/>
            <w:gridSpan w:val="2"/>
            <w:vAlign w:val="center"/>
          </w:tcPr>
          <w:p w14:paraId="6475AC30" w14:textId="2A1BE071" w:rsidR="00ED75AF" w:rsidRPr="00861AD0" w:rsidRDefault="0069731B" w:rsidP="006E1F57">
            <w:r>
              <w:t>Called from D0400</w:t>
            </w:r>
          </w:p>
        </w:tc>
      </w:tr>
      <w:tr w:rsidR="00ED75AF" w:rsidRPr="00861AD0" w14:paraId="11DD786F" w14:textId="77777777" w:rsidTr="006E1F57">
        <w:trPr>
          <w:trHeight w:val="340"/>
        </w:trPr>
        <w:tc>
          <w:tcPr>
            <w:tcW w:w="2152" w:type="dxa"/>
            <w:shd w:val="clear" w:color="auto" w:fill="4BACC6" w:themeFill="accent5"/>
            <w:vAlign w:val="center"/>
          </w:tcPr>
          <w:p w14:paraId="012D6BC7" w14:textId="77777777" w:rsidR="00ED75AF" w:rsidRPr="00861AD0" w:rsidRDefault="00ED75AF" w:rsidP="006E1F57">
            <w:pPr>
              <w:rPr>
                <w:b/>
                <w:color w:val="FFFFFF" w:themeColor="background1"/>
              </w:rPr>
            </w:pPr>
            <w:r w:rsidRPr="00861AD0">
              <w:rPr>
                <w:b/>
                <w:color w:val="FFFFFF" w:themeColor="background1"/>
              </w:rPr>
              <w:t>Post-Conditions</w:t>
            </w:r>
          </w:p>
        </w:tc>
        <w:tc>
          <w:tcPr>
            <w:tcW w:w="6151" w:type="dxa"/>
            <w:gridSpan w:val="2"/>
            <w:vAlign w:val="center"/>
          </w:tcPr>
          <w:p w14:paraId="468C5D20" w14:textId="77777777" w:rsidR="00ED75AF" w:rsidRPr="00861AD0" w:rsidRDefault="00ED75AF" w:rsidP="006E1F57">
            <w:r w:rsidRPr="00861AD0">
              <w:t>New flower is not added to the Garden.</w:t>
            </w:r>
          </w:p>
        </w:tc>
      </w:tr>
      <w:tr w:rsidR="00ED75AF" w:rsidRPr="00861AD0" w14:paraId="463E630A" w14:textId="77777777" w:rsidTr="006E1F57">
        <w:trPr>
          <w:trHeight w:val="340"/>
        </w:trPr>
        <w:tc>
          <w:tcPr>
            <w:tcW w:w="2152" w:type="dxa"/>
            <w:shd w:val="clear" w:color="auto" w:fill="4BACC6" w:themeFill="accent5"/>
            <w:vAlign w:val="center"/>
          </w:tcPr>
          <w:p w14:paraId="7861F72A" w14:textId="77777777" w:rsidR="00ED75AF" w:rsidRPr="00861AD0" w:rsidRDefault="00ED75AF" w:rsidP="006E1F57">
            <w:pPr>
              <w:rPr>
                <w:b/>
                <w:color w:val="FFFFFF" w:themeColor="background1"/>
              </w:rPr>
            </w:pPr>
            <w:r w:rsidRPr="00861AD0">
              <w:rPr>
                <w:b/>
                <w:color w:val="FFFFFF" w:themeColor="background1"/>
              </w:rPr>
              <w:t>Basic Flow of Events</w:t>
            </w:r>
          </w:p>
        </w:tc>
        <w:tc>
          <w:tcPr>
            <w:tcW w:w="6151" w:type="dxa"/>
            <w:gridSpan w:val="2"/>
            <w:vAlign w:val="center"/>
          </w:tcPr>
          <w:p w14:paraId="266B0AB6" w14:textId="77777777" w:rsidR="00ED75AF" w:rsidRDefault="00ED75AF" w:rsidP="006E1F57">
            <w:pPr>
              <w:pStyle w:val="ListParagraph"/>
              <w:numPr>
                <w:ilvl w:val="0"/>
                <w:numId w:val="23"/>
              </w:numPr>
            </w:pPr>
            <w:r w:rsidRPr="00861AD0">
              <w:t>Admin rejects the addition.</w:t>
            </w:r>
          </w:p>
          <w:p w14:paraId="51E4813A" w14:textId="0ABC49AB" w:rsidR="0069731B" w:rsidRPr="00861AD0" w:rsidRDefault="0069731B" w:rsidP="006E1F57">
            <w:pPr>
              <w:pStyle w:val="ListParagraph"/>
              <w:numPr>
                <w:ilvl w:val="0"/>
                <w:numId w:val="23"/>
              </w:numPr>
            </w:pPr>
            <w:r>
              <w:t>Return to step 1 of D0400</w:t>
            </w:r>
          </w:p>
        </w:tc>
      </w:tr>
    </w:tbl>
    <w:p w14:paraId="123E6FA9" w14:textId="77777777" w:rsidR="00016814" w:rsidRPr="00861AD0" w:rsidRDefault="00016814" w:rsidP="00ED75AF">
      <w:r w:rsidRPr="00861AD0">
        <w:lastRenderedPageBreak/>
        <w:br w:type="page"/>
      </w:r>
    </w:p>
    <w:p w14:paraId="60BA98A3" w14:textId="24BA182E" w:rsidR="0001007E" w:rsidRPr="00861AD0" w:rsidRDefault="0001007E" w:rsidP="00D84E2F">
      <w:pPr>
        <w:pStyle w:val="Heading1"/>
        <w:numPr>
          <w:ilvl w:val="0"/>
          <w:numId w:val="10"/>
        </w:numPr>
        <w:pBdr>
          <w:bottom w:val="single" w:sz="2" w:space="1" w:color="auto"/>
        </w:pBdr>
      </w:pPr>
      <w:bookmarkStart w:id="14" w:name="_Toc132460938"/>
      <w:r w:rsidRPr="00861AD0">
        <w:lastRenderedPageBreak/>
        <w:t>NON-FUNCTIONAL REQUIREMENTS</w:t>
      </w:r>
      <w:bookmarkEnd w:id="14"/>
    </w:p>
    <w:p w14:paraId="24EF3A58" w14:textId="77777777" w:rsidR="00155828" w:rsidRDefault="00155828" w:rsidP="00155828">
      <w:pPr>
        <w:pStyle w:val="Heading2"/>
      </w:pPr>
      <w:bookmarkStart w:id="15" w:name="_Toc132460939"/>
      <w:r>
        <w:t>Interface Requirements</w:t>
      </w:r>
      <w:bookmarkEnd w:id="15"/>
    </w:p>
    <w:p w14:paraId="089DFE4A" w14:textId="77777777" w:rsidR="00155828" w:rsidRDefault="00155828" w:rsidP="00155828">
      <w:pPr>
        <w:spacing w:before="80"/>
        <w:jc w:val="both"/>
        <w:rPr>
          <w:sz w:val="22"/>
        </w:rPr>
      </w:pPr>
      <w:r>
        <w:rPr>
          <w:sz w:val="22"/>
        </w:rPr>
        <w:t xml:space="preserve">The Rosey Outlook application will be implemented in the form of a mobile application. We aim to have a simple minimalistic design that is easy to navigate, which will ensure consistency in both the design and </w:t>
      </w:r>
      <w:r w:rsidRPr="008217F3">
        <w:rPr>
          <w:sz w:val="22"/>
          <w:lang w:val="en-ZA"/>
        </w:rPr>
        <w:t>colour</w:t>
      </w:r>
      <w:r>
        <w:rPr>
          <w:sz w:val="22"/>
        </w:rPr>
        <w:t>. This style will ensure that the application is simplistic, clean and minimalistic look and feel.</w:t>
      </w:r>
    </w:p>
    <w:p w14:paraId="303118D4" w14:textId="77777777" w:rsidR="00155828" w:rsidRDefault="00155828" w:rsidP="00155828">
      <w:pPr>
        <w:spacing w:before="80"/>
        <w:jc w:val="both"/>
        <w:rPr>
          <w:sz w:val="22"/>
        </w:rPr>
      </w:pPr>
    </w:p>
    <w:p w14:paraId="66923C7A" w14:textId="77777777" w:rsidR="00155828" w:rsidRDefault="00155828" w:rsidP="00155828">
      <w:pPr>
        <w:pStyle w:val="Heading3"/>
      </w:pPr>
      <w:bookmarkStart w:id="16" w:name="_Toc132460940"/>
      <w:r>
        <w:t>Usability Goals</w:t>
      </w:r>
      <w:bookmarkEnd w:id="16"/>
    </w:p>
    <w:p w14:paraId="13270EC2" w14:textId="77777777" w:rsidR="00155828" w:rsidRPr="00155828" w:rsidRDefault="00155828" w:rsidP="00155828">
      <w:pPr>
        <w:spacing w:before="80"/>
        <w:jc w:val="both"/>
        <w:rPr>
          <w:sz w:val="22"/>
        </w:rPr>
      </w:pPr>
      <w:r w:rsidRPr="00155828">
        <w:rPr>
          <w:sz w:val="22"/>
        </w:rPr>
        <w:t>The system’s goal is to be an effective way for users to gain some much-needed positivity, to alleviate the stress of everyday life.</w:t>
      </w:r>
    </w:p>
    <w:p w14:paraId="5C6DD44F" w14:textId="77777777" w:rsidR="00155828" w:rsidRPr="00155828" w:rsidRDefault="00155828" w:rsidP="00155828">
      <w:pPr>
        <w:spacing w:before="80"/>
        <w:jc w:val="both"/>
        <w:rPr>
          <w:sz w:val="22"/>
        </w:rPr>
      </w:pPr>
      <w:r w:rsidRPr="00155828">
        <w:rPr>
          <w:sz w:val="22"/>
        </w:rPr>
        <w:t>Navigation within the app should be easy, considering the application would only have 3 screens, that would have different functionality, which would all be clearly labeled, for novice users, there wouldn’t be any type of shortcuts for experienced users, as it is such a basic application. The user could be literally anyone looking for positive reinforcement with a smart phone that meets the minimum requirements for the application. Since the system has everything clearly labeled it would be easy to learn how to use, as well as it being similar to most social medias it wouldn’t be much of an adjustment to anyone who frequents social media.</w:t>
      </w:r>
    </w:p>
    <w:p w14:paraId="7C76BE80" w14:textId="77777777" w:rsidR="00155828" w:rsidRPr="00155828" w:rsidRDefault="00155828" w:rsidP="00155828">
      <w:pPr>
        <w:spacing w:before="80"/>
        <w:jc w:val="both"/>
        <w:rPr>
          <w:sz w:val="22"/>
        </w:rPr>
      </w:pPr>
      <w:r w:rsidRPr="00155828">
        <w:rPr>
          <w:sz w:val="22"/>
        </w:rPr>
        <w:t>The main screen when open the application would be the home page, where they can view their friends Blooming Gratitude. It would operate the same as any other social media, where the user would just need to scroll on the page.</w:t>
      </w:r>
    </w:p>
    <w:p w14:paraId="7277329A" w14:textId="77777777" w:rsidR="00155828" w:rsidRDefault="00155828" w:rsidP="00155828">
      <w:pPr>
        <w:pStyle w:val="Heading3"/>
      </w:pPr>
      <w:bookmarkStart w:id="17" w:name="_Toc132460941"/>
      <w:r>
        <w:t>User Experience</w:t>
      </w:r>
      <w:bookmarkEnd w:id="17"/>
    </w:p>
    <w:p w14:paraId="61DD32C2" w14:textId="77777777" w:rsidR="00155828" w:rsidRPr="00155828" w:rsidRDefault="00155828" w:rsidP="00155828">
      <w:pPr>
        <w:spacing w:before="80"/>
        <w:jc w:val="both"/>
        <w:rPr>
          <w:sz w:val="22"/>
        </w:rPr>
      </w:pPr>
      <w:r w:rsidRPr="00155828">
        <w:rPr>
          <w:sz w:val="22"/>
        </w:rPr>
        <w:t>Rosey Outlook aims to be similar to all modern-day social media applications, by having a simple aesthetically pleasing design. We aim for the app to have a positive effect on the user’s life, whether that be giving them the motivation they lack and a reason that drives them to achieve their goals or simply just bringing a smile to their face.</w:t>
      </w:r>
    </w:p>
    <w:p w14:paraId="7DF11D35" w14:textId="77777777" w:rsidR="00155828" w:rsidRDefault="00155828" w:rsidP="00155828">
      <w:pPr>
        <w:pStyle w:val="Heading3"/>
      </w:pPr>
      <w:bookmarkStart w:id="18" w:name="_Toc132460942"/>
      <w:r>
        <w:t>User Requirements</w:t>
      </w:r>
      <w:bookmarkEnd w:id="18"/>
    </w:p>
    <w:p w14:paraId="25FA6734" w14:textId="77777777" w:rsidR="00155828" w:rsidRPr="00155828" w:rsidRDefault="00155828" w:rsidP="00155828">
      <w:pPr>
        <w:spacing w:before="80"/>
        <w:jc w:val="both"/>
        <w:rPr>
          <w:sz w:val="22"/>
        </w:rPr>
      </w:pPr>
      <w:r w:rsidRPr="00155828">
        <w:rPr>
          <w:sz w:val="22"/>
        </w:rPr>
        <w:t>This being a simple mobile app, we aim to make it similar to other social media applications, which users are currently familiar with so users wouldn’t need any new skills to make use of it and everyone from novice users to experienced users wouldn’t have difficulty using it as there shouldn’t be any complicated aspects to using it. The app would be clearly labeled for new or in-experienced user, and after continuous use it would be easier than it initially was to navigate the app.</w:t>
      </w:r>
    </w:p>
    <w:p w14:paraId="1255ED91" w14:textId="77777777" w:rsidR="00155828" w:rsidRDefault="00155828" w:rsidP="00155828">
      <w:pPr>
        <w:pStyle w:val="Heading2"/>
      </w:pPr>
      <w:bookmarkStart w:id="19" w:name="_Toc132460943"/>
      <w:r>
        <w:t>Performance Requirements</w:t>
      </w:r>
      <w:bookmarkEnd w:id="19"/>
    </w:p>
    <w:p w14:paraId="05878595" w14:textId="77777777" w:rsidR="00155828" w:rsidRPr="00155828" w:rsidRDefault="00155828" w:rsidP="00155828">
      <w:pPr>
        <w:jc w:val="both"/>
        <w:rPr>
          <w:rFonts w:cs="Arial"/>
          <w:sz w:val="22"/>
          <w:szCs w:val="22"/>
        </w:rPr>
      </w:pPr>
      <w:r w:rsidRPr="00155828">
        <w:rPr>
          <w:rFonts w:cs="Arial"/>
          <w:sz w:val="22"/>
          <w:szCs w:val="22"/>
        </w:rPr>
        <w:t>It is critical that the application is responsive and transitions between the pages effortlessly. Any sort of lag or continuous loading between the pages will negatively affect the users experience and in turn would give the application negative reviews. Thus, we will ensure the app is hosted on a reliable and accessible server.</w:t>
      </w:r>
    </w:p>
    <w:p w14:paraId="3B1C578E" w14:textId="77777777" w:rsidR="00155828" w:rsidRPr="00155828" w:rsidRDefault="00155828" w:rsidP="00155828">
      <w:pPr>
        <w:jc w:val="both"/>
        <w:rPr>
          <w:rFonts w:cs="Arial"/>
          <w:sz w:val="22"/>
          <w:szCs w:val="22"/>
        </w:rPr>
      </w:pPr>
    </w:p>
    <w:p w14:paraId="4957C5CA" w14:textId="77777777" w:rsidR="00155828" w:rsidRPr="00155828" w:rsidRDefault="00155828" w:rsidP="00155828">
      <w:pPr>
        <w:jc w:val="both"/>
        <w:rPr>
          <w:rFonts w:cs="Arial"/>
          <w:sz w:val="22"/>
          <w:szCs w:val="22"/>
        </w:rPr>
      </w:pPr>
      <w:r w:rsidRPr="00155828">
        <w:rPr>
          <w:rFonts w:cs="Arial"/>
          <w:sz w:val="22"/>
          <w:szCs w:val="22"/>
        </w:rPr>
        <w:t>All the tasks done by the system need to be done in the shortest time possible while also ensuring the results are accurate and presented appropriately. Users will receive a Rosebud at midnight everyday as well as a prompt for Blooming Gratitude daily and it is the system’s responsibility to distribute these on time.</w:t>
      </w:r>
    </w:p>
    <w:p w14:paraId="474BC31B" w14:textId="77777777" w:rsidR="00155828" w:rsidRPr="00155828" w:rsidRDefault="00155828" w:rsidP="00155828">
      <w:pPr>
        <w:jc w:val="both"/>
        <w:rPr>
          <w:rFonts w:cs="Arial"/>
          <w:sz w:val="22"/>
          <w:szCs w:val="22"/>
        </w:rPr>
      </w:pPr>
    </w:p>
    <w:p w14:paraId="4088ABCA" w14:textId="77777777" w:rsidR="00155828" w:rsidRPr="00155828" w:rsidRDefault="00155828" w:rsidP="00155828">
      <w:pPr>
        <w:jc w:val="both"/>
        <w:rPr>
          <w:rFonts w:cs="Arial"/>
          <w:sz w:val="22"/>
          <w:szCs w:val="22"/>
        </w:rPr>
      </w:pPr>
      <w:r w:rsidRPr="00155828">
        <w:rPr>
          <w:rFonts w:cs="Arial"/>
          <w:sz w:val="22"/>
          <w:szCs w:val="22"/>
        </w:rPr>
        <w:t>Since users also interact with others the system should continuously refresh to display new content to users. This new content may be Petals from Influencers or Blooming Gratitude from Friends.</w:t>
      </w:r>
    </w:p>
    <w:p w14:paraId="56333B13" w14:textId="77777777" w:rsidR="00155828" w:rsidRDefault="00155828" w:rsidP="00155828">
      <w:pPr>
        <w:pStyle w:val="Heading2"/>
      </w:pPr>
      <w:bookmarkStart w:id="20" w:name="_Toc132460944"/>
      <w:r>
        <w:t>Security Requirements</w:t>
      </w:r>
      <w:bookmarkEnd w:id="20"/>
    </w:p>
    <w:p w14:paraId="066E27D0" w14:textId="77777777" w:rsidR="00155828" w:rsidRPr="00155828" w:rsidRDefault="00155828" w:rsidP="00155828">
      <w:pPr>
        <w:spacing w:before="80"/>
        <w:jc w:val="both"/>
        <w:rPr>
          <w:sz w:val="22"/>
        </w:rPr>
      </w:pPr>
      <w:r w:rsidRPr="00155828">
        <w:rPr>
          <w:sz w:val="22"/>
        </w:rPr>
        <w:t>This being a social media application, there would be some personal information of the user stored in the app, so it is of utmost importance to prevent unauthorized viewing and tampering of private data and ensure data integrity is kept intact. The system would have the following security measures in place to ensure certain privileges are awarded to specific groups and certain information is kept secret to specific users:</w:t>
      </w:r>
    </w:p>
    <w:p w14:paraId="4AFA1D38" w14:textId="77777777" w:rsidR="00155828" w:rsidRPr="00155828" w:rsidRDefault="00155828" w:rsidP="00155828">
      <w:pPr>
        <w:pStyle w:val="ListParagraph"/>
        <w:numPr>
          <w:ilvl w:val="0"/>
          <w:numId w:val="11"/>
        </w:numPr>
        <w:spacing w:before="80"/>
        <w:jc w:val="both"/>
        <w:rPr>
          <w:sz w:val="22"/>
        </w:rPr>
      </w:pPr>
      <w:r w:rsidRPr="00155828">
        <w:rPr>
          <w:sz w:val="22"/>
        </w:rPr>
        <w:lastRenderedPageBreak/>
        <w:t>All user accounts are password protected</w:t>
      </w:r>
    </w:p>
    <w:p w14:paraId="783FD232" w14:textId="77777777" w:rsidR="00155828" w:rsidRPr="00155828" w:rsidRDefault="00155828" w:rsidP="00155828">
      <w:pPr>
        <w:pStyle w:val="ListParagraph"/>
        <w:numPr>
          <w:ilvl w:val="0"/>
          <w:numId w:val="11"/>
        </w:numPr>
        <w:spacing w:before="80"/>
        <w:jc w:val="both"/>
        <w:rPr>
          <w:sz w:val="22"/>
        </w:rPr>
      </w:pPr>
      <w:r w:rsidRPr="00155828">
        <w:rPr>
          <w:sz w:val="22"/>
        </w:rPr>
        <w:t>Only the user would be able to view their previous Blooming Gratitude</w:t>
      </w:r>
    </w:p>
    <w:p w14:paraId="436FB4BC" w14:textId="77777777" w:rsidR="00155828" w:rsidRPr="00155828" w:rsidRDefault="00155828" w:rsidP="00155828">
      <w:pPr>
        <w:pStyle w:val="ListParagraph"/>
        <w:numPr>
          <w:ilvl w:val="0"/>
          <w:numId w:val="11"/>
        </w:numPr>
        <w:spacing w:before="80"/>
        <w:jc w:val="both"/>
        <w:rPr>
          <w:sz w:val="22"/>
        </w:rPr>
      </w:pPr>
      <w:r w:rsidRPr="00155828">
        <w:rPr>
          <w:sz w:val="22"/>
        </w:rPr>
        <w:t>Users would only be able to view Blooming Gratitude’s of friends they have added on the app, as well as only see Petals of influencers they follow</w:t>
      </w:r>
    </w:p>
    <w:p w14:paraId="2F7571C8" w14:textId="77777777" w:rsidR="00155828" w:rsidRPr="00155828" w:rsidRDefault="00155828" w:rsidP="00155828">
      <w:pPr>
        <w:pStyle w:val="ListParagraph"/>
        <w:numPr>
          <w:ilvl w:val="0"/>
          <w:numId w:val="11"/>
        </w:numPr>
        <w:spacing w:before="80"/>
        <w:jc w:val="both"/>
        <w:rPr>
          <w:sz w:val="22"/>
        </w:rPr>
      </w:pPr>
      <w:r w:rsidRPr="00155828">
        <w:rPr>
          <w:sz w:val="22"/>
        </w:rPr>
        <w:t>Admins flag suspicious activity on accounts</w:t>
      </w:r>
    </w:p>
    <w:p w14:paraId="479AC532" w14:textId="77777777" w:rsidR="00155828" w:rsidRDefault="00155828" w:rsidP="00155828">
      <w:pPr>
        <w:pStyle w:val="Heading2"/>
      </w:pPr>
      <w:bookmarkStart w:id="21" w:name="_Toc132460945"/>
      <w:r>
        <w:t>Operational Requirements</w:t>
      </w:r>
      <w:bookmarkEnd w:id="21"/>
    </w:p>
    <w:p w14:paraId="178BEA34" w14:textId="77777777" w:rsidR="00155828" w:rsidRDefault="00155828" w:rsidP="00155828">
      <w:pPr>
        <w:jc w:val="both"/>
        <w:rPr>
          <w:rFonts w:cs="Arial"/>
          <w:sz w:val="22"/>
          <w:szCs w:val="22"/>
        </w:rPr>
      </w:pPr>
      <w:r>
        <w:rPr>
          <w:rFonts w:cs="Arial"/>
          <w:sz w:val="22"/>
          <w:szCs w:val="22"/>
        </w:rPr>
        <w:t>The system will be developed to run on mobile devices running an android operating system with API 21 (Android 5.0) or higher. The device will require network capabilities. The system will be in the form of a mobile application developed using Android studio, along with, the use of, various other libraries. The system will make use of either SQL Light, DB browser or mySQL to store data for its users.</w:t>
      </w:r>
    </w:p>
    <w:p w14:paraId="4DAC57EE" w14:textId="77777777" w:rsidR="0001007E" w:rsidRPr="00861AD0" w:rsidRDefault="0001007E" w:rsidP="0001007E">
      <w:pPr>
        <w:ind w:left="590"/>
        <w:jc w:val="both"/>
        <w:rPr>
          <w:rFonts w:cs="Arial"/>
          <w:sz w:val="22"/>
          <w:szCs w:val="22"/>
        </w:rPr>
      </w:pPr>
    </w:p>
    <w:p w14:paraId="67B62AD6" w14:textId="77777777" w:rsidR="00375E57" w:rsidRPr="00861AD0" w:rsidRDefault="00375E57">
      <w:pPr>
        <w:rPr>
          <w:rFonts w:cs="Arial"/>
          <w:b/>
          <w:bCs/>
          <w:kern w:val="32"/>
          <w:sz w:val="26"/>
          <w:szCs w:val="26"/>
        </w:rPr>
      </w:pPr>
      <w:r w:rsidRPr="00861AD0">
        <w:br w:type="page"/>
      </w:r>
    </w:p>
    <w:p w14:paraId="52964ABA" w14:textId="2386FF48" w:rsidR="004C4A05" w:rsidRPr="00861AD0" w:rsidRDefault="00E11926" w:rsidP="00A733E3">
      <w:pPr>
        <w:pStyle w:val="Heading1"/>
        <w:pBdr>
          <w:bottom w:val="single" w:sz="2" w:space="1" w:color="auto"/>
        </w:pBdr>
      </w:pPr>
      <w:bookmarkStart w:id="22" w:name="_Toc132460946"/>
      <w:r w:rsidRPr="00861AD0">
        <w:lastRenderedPageBreak/>
        <w:t>DATA REQUIREMENTS</w:t>
      </w:r>
      <w:bookmarkEnd w:id="22"/>
    </w:p>
    <w:p w14:paraId="0CFC3431" w14:textId="1488C008" w:rsidR="00016814" w:rsidRPr="00861AD0" w:rsidRDefault="00016814" w:rsidP="00D84E2F">
      <w:pPr>
        <w:pStyle w:val="Heading2"/>
      </w:pPr>
      <w:bookmarkStart w:id="23" w:name="_Toc132460947"/>
      <w:r w:rsidRPr="00861AD0">
        <w:t>Preliminary List of data and attributes</w:t>
      </w:r>
      <w:bookmarkEnd w:id="23"/>
    </w:p>
    <w:p w14:paraId="2EA3237F" w14:textId="77777777" w:rsidR="00512DDF" w:rsidRPr="00861AD0" w:rsidRDefault="00512DDF" w:rsidP="00512D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512DDF" w:rsidRPr="00861AD0" w14:paraId="357F46D1"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shd w:val="clear" w:color="auto" w:fill="4BACC6" w:themeFill="accent5"/>
            <w:hideMark/>
          </w:tcPr>
          <w:p w14:paraId="439593BB" w14:textId="77777777" w:rsidR="00512DDF" w:rsidRPr="00861AD0" w:rsidRDefault="00512DDF">
            <w:pPr>
              <w:rPr>
                <w:rFonts w:cs="Arial"/>
                <w:b/>
                <w:color w:val="FFFFFF" w:themeColor="background1"/>
                <w:sz w:val="22"/>
                <w:szCs w:val="22"/>
              </w:rPr>
            </w:pPr>
            <w:r w:rsidRPr="00861AD0">
              <w:rPr>
                <w:rFonts w:cs="Arial"/>
                <w:b/>
                <w:color w:val="FFFFFF" w:themeColor="background1"/>
                <w:sz w:val="22"/>
                <w:szCs w:val="22"/>
              </w:rPr>
              <w:t>Entity</w:t>
            </w:r>
          </w:p>
        </w:tc>
        <w:tc>
          <w:tcPr>
            <w:tcW w:w="4820" w:type="dxa"/>
            <w:tcBorders>
              <w:top w:val="single" w:sz="4" w:space="0" w:color="auto"/>
              <w:left w:val="single" w:sz="4" w:space="0" w:color="auto"/>
              <w:bottom w:val="single" w:sz="4" w:space="0" w:color="auto"/>
              <w:right w:val="single" w:sz="4" w:space="0" w:color="auto"/>
            </w:tcBorders>
            <w:shd w:val="clear" w:color="auto" w:fill="4BACC6" w:themeFill="accent5"/>
            <w:hideMark/>
          </w:tcPr>
          <w:p w14:paraId="5C51498B" w14:textId="77777777" w:rsidR="00512DDF" w:rsidRPr="00861AD0" w:rsidRDefault="00512DDF">
            <w:pPr>
              <w:rPr>
                <w:rFonts w:cs="Arial"/>
                <w:b/>
                <w:color w:val="FFFFFF" w:themeColor="background1"/>
                <w:sz w:val="22"/>
                <w:szCs w:val="22"/>
              </w:rPr>
            </w:pPr>
            <w:r w:rsidRPr="00861AD0">
              <w:rPr>
                <w:rFonts w:cs="Arial"/>
                <w:b/>
                <w:color w:val="FFFFFF" w:themeColor="background1"/>
                <w:sz w:val="22"/>
                <w:szCs w:val="22"/>
              </w:rPr>
              <w:t>Entity Attributes</w:t>
            </w:r>
          </w:p>
        </w:tc>
      </w:tr>
      <w:tr w:rsidR="00512DDF" w:rsidRPr="00861AD0" w14:paraId="7327E112"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6ECC9A49" w14:textId="77777777" w:rsidR="00512DDF" w:rsidRPr="00861AD0" w:rsidRDefault="00512DDF">
            <w:pPr>
              <w:rPr>
                <w:rFonts w:cs="Arial"/>
                <w:sz w:val="22"/>
                <w:szCs w:val="22"/>
              </w:rPr>
            </w:pPr>
            <w:r w:rsidRPr="00861AD0">
              <w:rPr>
                <w:rFonts w:cs="Arial"/>
                <w:sz w:val="22"/>
                <w:szCs w:val="22"/>
              </w:rPr>
              <w:t>User</w:t>
            </w:r>
          </w:p>
        </w:tc>
        <w:tc>
          <w:tcPr>
            <w:tcW w:w="4820" w:type="dxa"/>
            <w:tcBorders>
              <w:top w:val="single" w:sz="4" w:space="0" w:color="auto"/>
              <w:left w:val="single" w:sz="4" w:space="0" w:color="auto"/>
              <w:bottom w:val="single" w:sz="4" w:space="0" w:color="auto"/>
              <w:right w:val="single" w:sz="4" w:space="0" w:color="auto"/>
            </w:tcBorders>
            <w:hideMark/>
          </w:tcPr>
          <w:p w14:paraId="3A47E4F8" w14:textId="77777777" w:rsidR="00512DDF" w:rsidRPr="00861AD0" w:rsidRDefault="00512DDF">
            <w:pPr>
              <w:rPr>
                <w:rFonts w:cs="Arial"/>
                <w:sz w:val="22"/>
                <w:szCs w:val="22"/>
              </w:rPr>
            </w:pPr>
            <w:r w:rsidRPr="00861AD0">
              <w:rPr>
                <w:rFonts w:cs="Arial"/>
                <w:b/>
                <w:bCs/>
                <w:sz w:val="22"/>
                <w:szCs w:val="22"/>
              </w:rPr>
              <w:t>Username</w:t>
            </w:r>
            <w:r w:rsidRPr="00861AD0">
              <w:rPr>
                <w:rFonts w:cs="Arial"/>
                <w:sz w:val="22"/>
                <w:szCs w:val="22"/>
              </w:rPr>
              <w:t>, prefferedName, email, password, UserType</w:t>
            </w:r>
          </w:p>
        </w:tc>
      </w:tr>
      <w:tr w:rsidR="00512DDF" w:rsidRPr="00861AD0" w14:paraId="77026401"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5BF26DB8" w14:textId="77777777" w:rsidR="00512DDF" w:rsidRPr="00861AD0" w:rsidRDefault="00512DDF">
            <w:pPr>
              <w:rPr>
                <w:rFonts w:cs="Arial"/>
                <w:sz w:val="22"/>
                <w:szCs w:val="22"/>
              </w:rPr>
            </w:pPr>
            <w:r w:rsidRPr="00861AD0">
              <w:rPr>
                <w:rFonts w:cs="Arial"/>
                <w:sz w:val="22"/>
                <w:szCs w:val="22"/>
              </w:rPr>
              <w:t>Rosebud</w:t>
            </w:r>
          </w:p>
        </w:tc>
        <w:tc>
          <w:tcPr>
            <w:tcW w:w="4820" w:type="dxa"/>
            <w:tcBorders>
              <w:top w:val="single" w:sz="4" w:space="0" w:color="auto"/>
              <w:left w:val="single" w:sz="4" w:space="0" w:color="auto"/>
              <w:bottom w:val="single" w:sz="4" w:space="0" w:color="auto"/>
              <w:right w:val="single" w:sz="4" w:space="0" w:color="auto"/>
            </w:tcBorders>
            <w:hideMark/>
          </w:tcPr>
          <w:p w14:paraId="7E68012F" w14:textId="77777777" w:rsidR="00512DDF" w:rsidRPr="00861AD0" w:rsidRDefault="00512DDF">
            <w:pPr>
              <w:rPr>
                <w:rFonts w:cs="Arial"/>
                <w:sz w:val="22"/>
                <w:szCs w:val="22"/>
              </w:rPr>
            </w:pPr>
            <w:r w:rsidRPr="00861AD0">
              <w:rPr>
                <w:rFonts w:cs="Arial"/>
                <w:b/>
                <w:bCs/>
                <w:sz w:val="22"/>
                <w:szCs w:val="22"/>
              </w:rPr>
              <w:t>R_ID</w:t>
            </w:r>
            <w:r w:rsidRPr="00861AD0">
              <w:rPr>
                <w:rFonts w:cs="Arial"/>
                <w:sz w:val="22"/>
                <w:szCs w:val="22"/>
              </w:rPr>
              <w:t>, Affirmation, TimesUsed</w:t>
            </w:r>
          </w:p>
        </w:tc>
      </w:tr>
      <w:tr w:rsidR="00512DDF" w:rsidRPr="00861AD0" w14:paraId="71C79514"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31C364FD" w14:textId="77777777" w:rsidR="00512DDF" w:rsidRPr="00861AD0" w:rsidRDefault="00512DDF">
            <w:pPr>
              <w:rPr>
                <w:rFonts w:cs="Arial"/>
                <w:sz w:val="22"/>
                <w:szCs w:val="22"/>
              </w:rPr>
            </w:pPr>
            <w:r w:rsidRPr="00861AD0">
              <w:rPr>
                <w:rFonts w:cs="Arial"/>
                <w:sz w:val="22"/>
                <w:szCs w:val="22"/>
              </w:rPr>
              <w:t>Blooming Gratitude</w:t>
            </w:r>
          </w:p>
        </w:tc>
        <w:tc>
          <w:tcPr>
            <w:tcW w:w="4820" w:type="dxa"/>
            <w:tcBorders>
              <w:top w:val="single" w:sz="4" w:space="0" w:color="auto"/>
              <w:left w:val="single" w:sz="4" w:space="0" w:color="auto"/>
              <w:bottom w:val="single" w:sz="4" w:space="0" w:color="auto"/>
              <w:right w:val="single" w:sz="4" w:space="0" w:color="auto"/>
            </w:tcBorders>
            <w:hideMark/>
          </w:tcPr>
          <w:p w14:paraId="300603AB" w14:textId="77777777" w:rsidR="00512DDF" w:rsidRPr="00861AD0" w:rsidRDefault="00512DDF">
            <w:pPr>
              <w:rPr>
                <w:rFonts w:cs="Arial"/>
                <w:sz w:val="22"/>
                <w:szCs w:val="22"/>
              </w:rPr>
            </w:pPr>
            <w:r w:rsidRPr="00861AD0">
              <w:rPr>
                <w:rFonts w:cs="Arial"/>
                <w:b/>
                <w:bCs/>
                <w:sz w:val="22"/>
                <w:szCs w:val="22"/>
              </w:rPr>
              <w:t>BG_ID,</w:t>
            </w:r>
            <w:r w:rsidRPr="00861AD0">
              <w:rPr>
                <w:rFonts w:cs="Arial"/>
                <w:sz w:val="22"/>
                <w:szCs w:val="22"/>
              </w:rPr>
              <w:t xml:space="preserve"> Date, Grateful, </w:t>
            </w:r>
            <w:r w:rsidRPr="00861AD0">
              <w:rPr>
                <w:rFonts w:cs="Arial"/>
                <w:i/>
                <w:iCs/>
                <w:sz w:val="22"/>
                <w:szCs w:val="22"/>
              </w:rPr>
              <w:t>Username</w:t>
            </w:r>
          </w:p>
        </w:tc>
      </w:tr>
      <w:tr w:rsidR="00512DDF" w:rsidRPr="00861AD0" w14:paraId="307D5B6E"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10AF17EE" w14:textId="77777777" w:rsidR="00512DDF" w:rsidRPr="00861AD0" w:rsidRDefault="00512DDF">
            <w:pPr>
              <w:rPr>
                <w:rFonts w:cs="Arial"/>
                <w:sz w:val="22"/>
                <w:szCs w:val="22"/>
              </w:rPr>
            </w:pPr>
            <w:r w:rsidRPr="00861AD0">
              <w:rPr>
                <w:rFonts w:cs="Arial"/>
                <w:sz w:val="22"/>
                <w:szCs w:val="22"/>
              </w:rPr>
              <w:t>Petal</w:t>
            </w:r>
          </w:p>
        </w:tc>
        <w:tc>
          <w:tcPr>
            <w:tcW w:w="4820" w:type="dxa"/>
            <w:tcBorders>
              <w:top w:val="single" w:sz="4" w:space="0" w:color="auto"/>
              <w:left w:val="single" w:sz="4" w:space="0" w:color="auto"/>
              <w:bottom w:val="single" w:sz="4" w:space="0" w:color="auto"/>
              <w:right w:val="single" w:sz="4" w:space="0" w:color="auto"/>
            </w:tcBorders>
            <w:hideMark/>
          </w:tcPr>
          <w:p w14:paraId="2835BC16" w14:textId="77777777" w:rsidR="00512DDF" w:rsidRPr="00861AD0" w:rsidRDefault="00512DDF">
            <w:pPr>
              <w:rPr>
                <w:rFonts w:cs="Arial"/>
                <w:sz w:val="22"/>
                <w:szCs w:val="22"/>
              </w:rPr>
            </w:pPr>
            <w:r w:rsidRPr="00861AD0">
              <w:rPr>
                <w:rFonts w:cs="Arial"/>
                <w:b/>
                <w:bCs/>
                <w:sz w:val="22"/>
                <w:szCs w:val="22"/>
              </w:rPr>
              <w:t>P_ID</w:t>
            </w:r>
            <w:r w:rsidRPr="00861AD0">
              <w:rPr>
                <w:rFonts w:cs="Arial"/>
                <w:sz w:val="22"/>
                <w:szCs w:val="22"/>
              </w:rPr>
              <w:t xml:space="preserve">, </w:t>
            </w:r>
            <w:r w:rsidRPr="00861AD0">
              <w:rPr>
                <w:rFonts w:cs="Arial"/>
                <w:i/>
                <w:iCs/>
                <w:sz w:val="22"/>
                <w:szCs w:val="22"/>
              </w:rPr>
              <w:t>G_ID</w:t>
            </w:r>
            <w:r w:rsidRPr="00861AD0">
              <w:rPr>
                <w:rFonts w:cs="Arial"/>
                <w:sz w:val="22"/>
                <w:szCs w:val="22"/>
              </w:rPr>
              <w:t xml:space="preserve">, P_Content, </w:t>
            </w:r>
            <w:r w:rsidRPr="00861AD0">
              <w:rPr>
                <w:rFonts w:cs="Arial"/>
                <w:i/>
                <w:iCs/>
                <w:sz w:val="22"/>
                <w:szCs w:val="22"/>
              </w:rPr>
              <w:t>F_ID</w:t>
            </w:r>
            <w:r w:rsidRPr="00861AD0">
              <w:rPr>
                <w:rFonts w:cs="Arial"/>
                <w:sz w:val="22"/>
                <w:szCs w:val="22"/>
              </w:rPr>
              <w:t>, P_Status</w:t>
            </w:r>
          </w:p>
        </w:tc>
      </w:tr>
      <w:tr w:rsidR="00512DDF" w:rsidRPr="00861AD0" w14:paraId="3DFC3022"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542950B8" w14:textId="77777777" w:rsidR="00512DDF" w:rsidRPr="00861AD0" w:rsidRDefault="00512DDF">
            <w:pPr>
              <w:rPr>
                <w:rFonts w:cs="Arial"/>
                <w:sz w:val="22"/>
                <w:szCs w:val="22"/>
              </w:rPr>
            </w:pPr>
            <w:r w:rsidRPr="00861AD0">
              <w:rPr>
                <w:rFonts w:cs="Arial"/>
                <w:sz w:val="22"/>
                <w:szCs w:val="22"/>
              </w:rPr>
              <w:t>Garden</w:t>
            </w:r>
          </w:p>
        </w:tc>
        <w:tc>
          <w:tcPr>
            <w:tcW w:w="4820" w:type="dxa"/>
            <w:tcBorders>
              <w:top w:val="single" w:sz="4" w:space="0" w:color="auto"/>
              <w:left w:val="single" w:sz="4" w:space="0" w:color="auto"/>
              <w:bottom w:val="single" w:sz="4" w:space="0" w:color="auto"/>
              <w:right w:val="single" w:sz="4" w:space="0" w:color="auto"/>
            </w:tcBorders>
            <w:hideMark/>
          </w:tcPr>
          <w:p w14:paraId="500A80CE" w14:textId="77777777" w:rsidR="00512DDF" w:rsidRPr="00861AD0" w:rsidRDefault="00512DDF">
            <w:pPr>
              <w:rPr>
                <w:rFonts w:cs="Arial"/>
                <w:sz w:val="22"/>
                <w:szCs w:val="22"/>
              </w:rPr>
            </w:pPr>
            <w:r w:rsidRPr="00861AD0">
              <w:rPr>
                <w:rFonts w:cs="Arial"/>
                <w:b/>
                <w:bCs/>
                <w:sz w:val="22"/>
                <w:szCs w:val="22"/>
              </w:rPr>
              <w:t>G_ID</w:t>
            </w:r>
            <w:r w:rsidRPr="00861AD0">
              <w:rPr>
                <w:rFonts w:cs="Arial"/>
                <w:sz w:val="22"/>
                <w:szCs w:val="22"/>
              </w:rPr>
              <w:t xml:space="preserve">, </w:t>
            </w:r>
            <w:r w:rsidRPr="00861AD0">
              <w:rPr>
                <w:rFonts w:cs="Arial"/>
                <w:i/>
                <w:iCs/>
                <w:sz w:val="22"/>
                <w:szCs w:val="22"/>
              </w:rPr>
              <w:t>Username</w:t>
            </w:r>
          </w:p>
        </w:tc>
      </w:tr>
      <w:tr w:rsidR="00512DDF" w:rsidRPr="00861AD0" w14:paraId="72FCC7DC"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0ECF6544" w14:textId="77777777" w:rsidR="00512DDF" w:rsidRPr="00861AD0" w:rsidRDefault="00512DDF">
            <w:pPr>
              <w:rPr>
                <w:rFonts w:cs="Arial"/>
                <w:sz w:val="22"/>
                <w:szCs w:val="22"/>
              </w:rPr>
            </w:pPr>
            <w:r w:rsidRPr="00861AD0">
              <w:rPr>
                <w:rFonts w:cs="Arial"/>
                <w:sz w:val="22"/>
                <w:szCs w:val="22"/>
              </w:rPr>
              <w:t>Water</w:t>
            </w:r>
          </w:p>
        </w:tc>
        <w:tc>
          <w:tcPr>
            <w:tcW w:w="4820" w:type="dxa"/>
            <w:tcBorders>
              <w:top w:val="single" w:sz="4" w:space="0" w:color="auto"/>
              <w:left w:val="single" w:sz="4" w:space="0" w:color="auto"/>
              <w:bottom w:val="single" w:sz="4" w:space="0" w:color="auto"/>
              <w:right w:val="single" w:sz="4" w:space="0" w:color="auto"/>
            </w:tcBorders>
            <w:hideMark/>
          </w:tcPr>
          <w:p w14:paraId="456C9E2C" w14:textId="77777777" w:rsidR="00512DDF" w:rsidRPr="00861AD0" w:rsidRDefault="00512DDF">
            <w:pPr>
              <w:rPr>
                <w:rFonts w:cs="Arial"/>
                <w:sz w:val="22"/>
                <w:szCs w:val="22"/>
              </w:rPr>
            </w:pPr>
            <w:r w:rsidRPr="00861AD0">
              <w:rPr>
                <w:rFonts w:cs="Arial"/>
                <w:b/>
                <w:bCs/>
                <w:sz w:val="22"/>
                <w:szCs w:val="22"/>
              </w:rPr>
              <w:t>W_ID</w:t>
            </w:r>
            <w:r w:rsidRPr="00861AD0">
              <w:rPr>
                <w:rFonts w:cs="Arial"/>
                <w:sz w:val="22"/>
                <w:szCs w:val="22"/>
              </w:rPr>
              <w:t xml:space="preserve">, </w:t>
            </w:r>
            <w:r w:rsidRPr="00861AD0">
              <w:rPr>
                <w:rFonts w:cs="Arial"/>
                <w:i/>
                <w:iCs/>
                <w:sz w:val="22"/>
                <w:szCs w:val="22"/>
              </w:rPr>
              <w:t>Commentor, Poster</w:t>
            </w:r>
            <w:r w:rsidRPr="00861AD0">
              <w:rPr>
                <w:rFonts w:cs="Arial"/>
                <w:sz w:val="22"/>
                <w:szCs w:val="22"/>
              </w:rPr>
              <w:t>, PostType</w:t>
            </w:r>
          </w:p>
        </w:tc>
      </w:tr>
      <w:tr w:rsidR="00512DDF" w:rsidRPr="00861AD0" w14:paraId="26276F68"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668C46DE" w14:textId="77777777" w:rsidR="00512DDF" w:rsidRPr="00861AD0" w:rsidRDefault="00512DDF">
            <w:pPr>
              <w:rPr>
                <w:rFonts w:cs="Arial"/>
                <w:sz w:val="22"/>
                <w:szCs w:val="22"/>
              </w:rPr>
            </w:pPr>
            <w:r w:rsidRPr="00861AD0">
              <w:rPr>
                <w:rFonts w:cs="Arial"/>
                <w:sz w:val="22"/>
                <w:szCs w:val="22"/>
              </w:rPr>
              <w:t>Flower</w:t>
            </w:r>
          </w:p>
        </w:tc>
        <w:tc>
          <w:tcPr>
            <w:tcW w:w="4820" w:type="dxa"/>
            <w:tcBorders>
              <w:top w:val="single" w:sz="4" w:space="0" w:color="auto"/>
              <w:left w:val="single" w:sz="4" w:space="0" w:color="auto"/>
              <w:bottom w:val="single" w:sz="4" w:space="0" w:color="auto"/>
              <w:right w:val="single" w:sz="4" w:space="0" w:color="auto"/>
            </w:tcBorders>
            <w:hideMark/>
          </w:tcPr>
          <w:p w14:paraId="2E87ADE8" w14:textId="5BDEDEAA" w:rsidR="00512DDF" w:rsidRPr="00861AD0" w:rsidRDefault="00512DDF">
            <w:pPr>
              <w:rPr>
                <w:rFonts w:cs="Arial"/>
                <w:sz w:val="22"/>
                <w:szCs w:val="22"/>
              </w:rPr>
            </w:pPr>
            <w:r w:rsidRPr="00861AD0">
              <w:rPr>
                <w:rFonts w:cs="Arial"/>
                <w:b/>
                <w:bCs/>
                <w:sz w:val="22"/>
                <w:szCs w:val="22"/>
              </w:rPr>
              <w:t>F_ID</w:t>
            </w:r>
            <w:r w:rsidR="00FF1420" w:rsidRPr="00861AD0">
              <w:rPr>
                <w:rFonts w:cs="Arial"/>
                <w:sz w:val="22"/>
                <w:szCs w:val="22"/>
              </w:rPr>
              <w:t xml:space="preserve">, </w:t>
            </w:r>
            <w:r w:rsidRPr="00861AD0">
              <w:rPr>
                <w:rFonts w:cs="Arial"/>
                <w:sz w:val="22"/>
                <w:szCs w:val="22"/>
              </w:rPr>
              <w:t>Category</w:t>
            </w:r>
          </w:p>
        </w:tc>
      </w:tr>
      <w:tr w:rsidR="00512DDF" w:rsidRPr="00861AD0" w14:paraId="38DB8252"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51E99F41" w14:textId="77777777" w:rsidR="00512DDF" w:rsidRPr="00861AD0" w:rsidRDefault="00512DDF">
            <w:pPr>
              <w:rPr>
                <w:rFonts w:cs="Arial"/>
                <w:sz w:val="22"/>
                <w:szCs w:val="22"/>
              </w:rPr>
            </w:pPr>
            <w:r w:rsidRPr="00861AD0">
              <w:rPr>
                <w:rFonts w:cs="Arial"/>
                <w:sz w:val="22"/>
                <w:szCs w:val="22"/>
              </w:rPr>
              <w:t>Influencer</w:t>
            </w:r>
          </w:p>
        </w:tc>
        <w:tc>
          <w:tcPr>
            <w:tcW w:w="4820" w:type="dxa"/>
            <w:tcBorders>
              <w:top w:val="single" w:sz="4" w:space="0" w:color="auto"/>
              <w:left w:val="single" w:sz="4" w:space="0" w:color="auto"/>
              <w:bottom w:val="single" w:sz="4" w:space="0" w:color="auto"/>
              <w:right w:val="single" w:sz="4" w:space="0" w:color="auto"/>
            </w:tcBorders>
          </w:tcPr>
          <w:p w14:paraId="0A8F5C7B" w14:textId="77777777" w:rsidR="00512DDF" w:rsidRPr="00861AD0" w:rsidRDefault="00512DDF">
            <w:pPr>
              <w:rPr>
                <w:rFonts w:cs="Arial"/>
                <w:sz w:val="22"/>
                <w:szCs w:val="22"/>
              </w:rPr>
            </w:pPr>
          </w:p>
        </w:tc>
      </w:tr>
      <w:tr w:rsidR="00512DDF" w:rsidRPr="00861AD0" w14:paraId="08388A5E"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58236100" w14:textId="77777777" w:rsidR="00512DDF" w:rsidRPr="00861AD0" w:rsidRDefault="00512DDF">
            <w:pPr>
              <w:rPr>
                <w:rFonts w:cs="Arial"/>
                <w:sz w:val="22"/>
                <w:szCs w:val="22"/>
              </w:rPr>
            </w:pPr>
            <w:r w:rsidRPr="00861AD0">
              <w:rPr>
                <w:rFonts w:cs="Arial"/>
                <w:sz w:val="22"/>
                <w:szCs w:val="22"/>
              </w:rPr>
              <w:t>Friends</w:t>
            </w:r>
          </w:p>
        </w:tc>
        <w:tc>
          <w:tcPr>
            <w:tcW w:w="4820" w:type="dxa"/>
            <w:tcBorders>
              <w:top w:val="single" w:sz="4" w:space="0" w:color="auto"/>
              <w:left w:val="single" w:sz="4" w:space="0" w:color="auto"/>
              <w:bottom w:val="single" w:sz="4" w:space="0" w:color="auto"/>
              <w:right w:val="single" w:sz="4" w:space="0" w:color="auto"/>
            </w:tcBorders>
            <w:hideMark/>
          </w:tcPr>
          <w:p w14:paraId="604D1557" w14:textId="77777777" w:rsidR="00512DDF" w:rsidRPr="00861AD0" w:rsidRDefault="00512DDF">
            <w:pPr>
              <w:rPr>
                <w:rFonts w:cs="Arial"/>
                <w:sz w:val="22"/>
                <w:szCs w:val="22"/>
              </w:rPr>
            </w:pPr>
            <w:r w:rsidRPr="00861AD0">
              <w:rPr>
                <w:rFonts w:cs="Arial"/>
                <w:b/>
                <w:bCs/>
                <w:sz w:val="22"/>
                <w:szCs w:val="22"/>
              </w:rPr>
              <w:t>F1_Username, F2_Username</w:t>
            </w:r>
            <w:r w:rsidRPr="00861AD0">
              <w:rPr>
                <w:rFonts w:cs="Arial"/>
                <w:sz w:val="22"/>
                <w:szCs w:val="22"/>
              </w:rPr>
              <w:t>, F_Status</w:t>
            </w:r>
          </w:p>
        </w:tc>
      </w:tr>
      <w:tr w:rsidR="00512DDF" w:rsidRPr="00861AD0" w14:paraId="2D43A1D9"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7C20F0DE" w14:textId="77777777" w:rsidR="00512DDF" w:rsidRPr="00861AD0" w:rsidRDefault="00512DDF">
            <w:pPr>
              <w:rPr>
                <w:rFonts w:cs="Arial"/>
                <w:sz w:val="22"/>
                <w:szCs w:val="22"/>
              </w:rPr>
            </w:pPr>
            <w:r w:rsidRPr="00861AD0">
              <w:rPr>
                <w:rFonts w:cs="Arial"/>
                <w:sz w:val="22"/>
                <w:szCs w:val="22"/>
              </w:rPr>
              <w:t>Following</w:t>
            </w:r>
          </w:p>
        </w:tc>
        <w:tc>
          <w:tcPr>
            <w:tcW w:w="4820" w:type="dxa"/>
            <w:tcBorders>
              <w:top w:val="single" w:sz="4" w:space="0" w:color="auto"/>
              <w:left w:val="single" w:sz="4" w:space="0" w:color="auto"/>
              <w:bottom w:val="single" w:sz="4" w:space="0" w:color="auto"/>
              <w:right w:val="single" w:sz="4" w:space="0" w:color="auto"/>
            </w:tcBorders>
            <w:hideMark/>
          </w:tcPr>
          <w:p w14:paraId="16C561BF" w14:textId="77777777" w:rsidR="00512DDF" w:rsidRPr="00861AD0" w:rsidRDefault="00512DDF">
            <w:pPr>
              <w:rPr>
                <w:rFonts w:cs="Arial"/>
                <w:b/>
                <w:bCs/>
                <w:sz w:val="22"/>
                <w:szCs w:val="22"/>
              </w:rPr>
            </w:pPr>
            <w:r w:rsidRPr="00861AD0">
              <w:rPr>
                <w:rFonts w:cs="Arial"/>
                <w:b/>
                <w:bCs/>
                <w:sz w:val="22"/>
                <w:szCs w:val="22"/>
              </w:rPr>
              <w:t>Username, InfluencerUsername</w:t>
            </w:r>
          </w:p>
        </w:tc>
      </w:tr>
      <w:tr w:rsidR="00512DDF" w:rsidRPr="00861AD0" w14:paraId="0795E396"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16A4C3EC" w14:textId="77777777" w:rsidR="00512DDF" w:rsidRPr="00861AD0" w:rsidRDefault="00512DDF">
            <w:pPr>
              <w:rPr>
                <w:rFonts w:cs="Arial"/>
                <w:sz w:val="22"/>
                <w:szCs w:val="22"/>
              </w:rPr>
            </w:pPr>
            <w:r w:rsidRPr="00861AD0">
              <w:rPr>
                <w:rFonts w:cs="Arial"/>
                <w:sz w:val="22"/>
                <w:szCs w:val="22"/>
              </w:rPr>
              <w:t>Public</w:t>
            </w:r>
          </w:p>
        </w:tc>
        <w:tc>
          <w:tcPr>
            <w:tcW w:w="4820" w:type="dxa"/>
            <w:tcBorders>
              <w:top w:val="single" w:sz="4" w:space="0" w:color="auto"/>
              <w:left w:val="single" w:sz="4" w:space="0" w:color="auto"/>
              <w:bottom w:val="single" w:sz="4" w:space="0" w:color="auto"/>
              <w:right w:val="single" w:sz="4" w:space="0" w:color="auto"/>
            </w:tcBorders>
            <w:hideMark/>
          </w:tcPr>
          <w:p w14:paraId="49FCF027" w14:textId="77777777" w:rsidR="00512DDF" w:rsidRPr="00861AD0" w:rsidRDefault="00512DDF">
            <w:pPr>
              <w:rPr>
                <w:rFonts w:cs="Arial"/>
                <w:sz w:val="22"/>
                <w:szCs w:val="22"/>
              </w:rPr>
            </w:pPr>
            <w:r w:rsidRPr="00861AD0">
              <w:rPr>
                <w:rFonts w:cs="Arial"/>
                <w:sz w:val="22"/>
                <w:szCs w:val="22"/>
              </w:rPr>
              <w:t>InfluencerStatus</w:t>
            </w:r>
          </w:p>
        </w:tc>
      </w:tr>
      <w:tr w:rsidR="00512DDF" w:rsidRPr="00861AD0" w14:paraId="3994C9E6"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1C4895AF" w14:textId="77777777" w:rsidR="00512DDF" w:rsidRPr="00861AD0" w:rsidRDefault="00512DDF">
            <w:pPr>
              <w:rPr>
                <w:rFonts w:cs="Arial"/>
                <w:sz w:val="22"/>
                <w:szCs w:val="22"/>
              </w:rPr>
            </w:pPr>
            <w:r w:rsidRPr="00861AD0">
              <w:rPr>
                <w:rFonts w:cs="Arial"/>
                <w:sz w:val="22"/>
                <w:szCs w:val="22"/>
              </w:rPr>
              <w:t>Admin</w:t>
            </w:r>
          </w:p>
        </w:tc>
        <w:tc>
          <w:tcPr>
            <w:tcW w:w="4820" w:type="dxa"/>
            <w:tcBorders>
              <w:top w:val="single" w:sz="4" w:space="0" w:color="auto"/>
              <w:left w:val="single" w:sz="4" w:space="0" w:color="auto"/>
              <w:bottom w:val="single" w:sz="4" w:space="0" w:color="auto"/>
              <w:right w:val="single" w:sz="4" w:space="0" w:color="auto"/>
            </w:tcBorders>
          </w:tcPr>
          <w:p w14:paraId="27A32A26" w14:textId="77777777" w:rsidR="00512DDF" w:rsidRPr="00861AD0" w:rsidRDefault="00512DDF">
            <w:pPr>
              <w:rPr>
                <w:rFonts w:cs="Arial"/>
                <w:sz w:val="22"/>
                <w:szCs w:val="22"/>
              </w:rPr>
            </w:pPr>
          </w:p>
        </w:tc>
      </w:tr>
      <w:tr w:rsidR="00512DDF" w:rsidRPr="00861AD0" w14:paraId="4CD57DAF"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1C124B15" w14:textId="77777777" w:rsidR="00512DDF" w:rsidRPr="00861AD0" w:rsidRDefault="00512DDF">
            <w:pPr>
              <w:rPr>
                <w:rFonts w:cs="Arial"/>
                <w:sz w:val="22"/>
                <w:szCs w:val="22"/>
              </w:rPr>
            </w:pPr>
            <w:r w:rsidRPr="00861AD0">
              <w:rPr>
                <w:rFonts w:cs="Arial"/>
                <w:sz w:val="22"/>
                <w:szCs w:val="22"/>
              </w:rPr>
              <w:t>WaterBloomingGratitude</w:t>
            </w:r>
          </w:p>
        </w:tc>
        <w:tc>
          <w:tcPr>
            <w:tcW w:w="4820" w:type="dxa"/>
            <w:tcBorders>
              <w:top w:val="single" w:sz="4" w:space="0" w:color="auto"/>
              <w:left w:val="single" w:sz="4" w:space="0" w:color="auto"/>
              <w:bottom w:val="single" w:sz="4" w:space="0" w:color="auto"/>
              <w:right w:val="single" w:sz="4" w:space="0" w:color="auto"/>
            </w:tcBorders>
            <w:hideMark/>
          </w:tcPr>
          <w:p w14:paraId="04D725E5" w14:textId="77777777" w:rsidR="00512DDF" w:rsidRPr="004A236E" w:rsidRDefault="00512DDF">
            <w:pPr>
              <w:rPr>
                <w:rFonts w:cs="Arial"/>
                <w:b/>
                <w:bCs/>
                <w:i/>
                <w:iCs/>
                <w:sz w:val="22"/>
                <w:szCs w:val="22"/>
              </w:rPr>
            </w:pPr>
            <w:r w:rsidRPr="004A236E">
              <w:rPr>
                <w:rFonts w:cs="Arial"/>
                <w:b/>
                <w:bCs/>
                <w:i/>
                <w:iCs/>
                <w:sz w:val="22"/>
                <w:szCs w:val="22"/>
              </w:rPr>
              <w:t>BG_ID, W_ID</w:t>
            </w:r>
          </w:p>
        </w:tc>
      </w:tr>
      <w:tr w:rsidR="00512DDF" w:rsidRPr="00861AD0" w14:paraId="7B1CA5A2"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354384F5" w14:textId="77777777" w:rsidR="00512DDF" w:rsidRPr="00861AD0" w:rsidRDefault="00512DDF">
            <w:pPr>
              <w:rPr>
                <w:rFonts w:cs="Arial"/>
                <w:sz w:val="22"/>
                <w:szCs w:val="22"/>
              </w:rPr>
            </w:pPr>
            <w:r w:rsidRPr="00861AD0">
              <w:rPr>
                <w:rFonts w:cs="Arial"/>
                <w:sz w:val="22"/>
                <w:szCs w:val="22"/>
              </w:rPr>
              <w:t>WaterRosebud</w:t>
            </w:r>
          </w:p>
        </w:tc>
        <w:tc>
          <w:tcPr>
            <w:tcW w:w="4820" w:type="dxa"/>
            <w:tcBorders>
              <w:top w:val="single" w:sz="4" w:space="0" w:color="auto"/>
              <w:left w:val="single" w:sz="4" w:space="0" w:color="auto"/>
              <w:bottom w:val="single" w:sz="4" w:space="0" w:color="auto"/>
              <w:right w:val="single" w:sz="4" w:space="0" w:color="auto"/>
            </w:tcBorders>
            <w:hideMark/>
          </w:tcPr>
          <w:p w14:paraId="7A50716F" w14:textId="77777777" w:rsidR="00512DDF" w:rsidRPr="004A236E" w:rsidRDefault="00512DDF">
            <w:pPr>
              <w:rPr>
                <w:rFonts w:cs="Arial"/>
                <w:b/>
                <w:bCs/>
                <w:i/>
                <w:iCs/>
                <w:sz w:val="22"/>
                <w:szCs w:val="22"/>
              </w:rPr>
            </w:pPr>
            <w:r w:rsidRPr="004A236E">
              <w:rPr>
                <w:rFonts w:cs="Arial"/>
                <w:b/>
                <w:bCs/>
                <w:i/>
                <w:iCs/>
                <w:sz w:val="22"/>
                <w:szCs w:val="22"/>
              </w:rPr>
              <w:t>R_ID, W_ID</w:t>
            </w:r>
          </w:p>
        </w:tc>
      </w:tr>
      <w:tr w:rsidR="00512DDF" w:rsidRPr="00861AD0" w14:paraId="6213103B"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hideMark/>
          </w:tcPr>
          <w:p w14:paraId="150B30DD" w14:textId="77777777" w:rsidR="00512DDF" w:rsidRPr="00861AD0" w:rsidRDefault="00512DDF">
            <w:pPr>
              <w:rPr>
                <w:rFonts w:cs="Arial"/>
                <w:sz w:val="22"/>
                <w:szCs w:val="22"/>
              </w:rPr>
            </w:pPr>
            <w:r w:rsidRPr="00861AD0">
              <w:rPr>
                <w:rFonts w:cs="Arial"/>
                <w:sz w:val="22"/>
                <w:szCs w:val="22"/>
              </w:rPr>
              <w:t>WaterPetal</w:t>
            </w:r>
          </w:p>
        </w:tc>
        <w:tc>
          <w:tcPr>
            <w:tcW w:w="4820" w:type="dxa"/>
            <w:tcBorders>
              <w:top w:val="single" w:sz="4" w:space="0" w:color="auto"/>
              <w:left w:val="single" w:sz="4" w:space="0" w:color="auto"/>
              <w:bottom w:val="single" w:sz="4" w:space="0" w:color="auto"/>
              <w:right w:val="single" w:sz="4" w:space="0" w:color="auto"/>
            </w:tcBorders>
            <w:hideMark/>
          </w:tcPr>
          <w:p w14:paraId="695E4F3F" w14:textId="77777777" w:rsidR="00512DDF" w:rsidRPr="004A236E" w:rsidRDefault="00512DDF">
            <w:pPr>
              <w:rPr>
                <w:rFonts w:cs="Arial"/>
                <w:b/>
                <w:bCs/>
                <w:i/>
                <w:iCs/>
                <w:sz w:val="22"/>
                <w:szCs w:val="22"/>
              </w:rPr>
            </w:pPr>
            <w:r w:rsidRPr="004A236E">
              <w:rPr>
                <w:rFonts w:cs="Arial"/>
                <w:b/>
                <w:bCs/>
                <w:i/>
                <w:iCs/>
                <w:sz w:val="22"/>
                <w:szCs w:val="22"/>
              </w:rPr>
              <w:t>P_ID, W_ID</w:t>
            </w:r>
          </w:p>
        </w:tc>
      </w:tr>
      <w:tr w:rsidR="00853088" w:rsidRPr="00861AD0" w14:paraId="0E7AA2EA" w14:textId="77777777" w:rsidTr="00512DDF">
        <w:trPr>
          <w:cantSplit/>
          <w:trHeight w:val="459"/>
        </w:trPr>
        <w:tc>
          <w:tcPr>
            <w:tcW w:w="2972" w:type="dxa"/>
            <w:tcBorders>
              <w:top w:val="single" w:sz="4" w:space="0" w:color="auto"/>
              <w:left w:val="single" w:sz="4" w:space="0" w:color="auto"/>
              <w:bottom w:val="single" w:sz="4" w:space="0" w:color="auto"/>
              <w:right w:val="single" w:sz="4" w:space="0" w:color="auto"/>
            </w:tcBorders>
          </w:tcPr>
          <w:p w14:paraId="159D1D75" w14:textId="4386F67B" w:rsidR="00853088" w:rsidRPr="00861AD0" w:rsidRDefault="00853088">
            <w:pPr>
              <w:rPr>
                <w:rFonts w:cs="Arial"/>
                <w:sz w:val="22"/>
                <w:szCs w:val="22"/>
              </w:rPr>
            </w:pPr>
            <w:r>
              <w:rPr>
                <w:rFonts w:cs="Arial"/>
                <w:sz w:val="22"/>
                <w:szCs w:val="22"/>
              </w:rPr>
              <w:t>Relationship</w:t>
            </w:r>
          </w:p>
        </w:tc>
        <w:tc>
          <w:tcPr>
            <w:tcW w:w="4820" w:type="dxa"/>
            <w:tcBorders>
              <w:top w:val="single" w:sz="4" w:space="0" w:color="auto"/>
              <w:left w:val="single" w:sz="4" w:space="0" w:color="auto"/>
              <w:bottom w:val="single" w:sz="4" w:space="0" w:color="auto"/>
              <w:right w:val="single" w:sz="4" w:space="0" w:color="auto"/>
            </w:tcBorders>
          </w:tcPr>
          <w:p w14:paraId="477FD77D" w14:textId="5E34DEEE" w:rsidR="00853088" w:rsidRPr="00853088" w:rsidRDefault="00853088">
            <w:pPr>
              <w:rPr>
                <w:rFonts w:cs="Arial"/>
                <w:sz w:val="22"/>
                <w:szCs w:val="22"/>
              </w:rPr>
            </w:pPr>
            <w:r>
              <w:rPr>
                <w:rFonts w:cs="Arial"/>
                <w:b/>
                <w:bCs/>
                <w:sz w:val="22"/>
                <w:szCs w:val="22"/>
              </w:rPr>
              <w:t xml:space="preserve">R_ID, </w:t>
            </w:r>
            <w:r>
              <w:rPr>
                <w:rFonts w:cs="Arial"/>
                <w:sz w:val="22"/>
                <w:szCs w:val="22"/>
              </w:rPr>
              <w:t xml:space="preserve"> R_Type</w:t>
            </w:r>
          </w:p>
        </w:tc>
      </w:tr>
    </w:tbl>
    <w:p w14:paraId="0EEDE50B" w14:textId="77777777" w:rsidR="001B2735" w:rsidRPr="00861AD0" w:rsidRDefault="001B2735" w:rsidP="001B2735"/>
    <w:p w14:paraId="5D08AE5C" w14:textId="77777777" w:rsidR="006B0D2D" w:rsidRPr="00861AD0" w:rsidRDefault="006B0D2D" w:rsidP="006B0D2D">
      <w:pPr>
        <w:ind w:left="590"/>
        <w:jc w:val="both"/>
        <w:rPr>
          <w:rFonts w:cs="Arial"/>
          <w:sz w:val="22"/>
          <w:szCs w:val="22"/>
        </w:rPr>
      </w:pPr>
      <w:r w:rsidRPr="00861AD0">
        <w:rPr>
          <w:rFonts w:cs="Arial"/>
          <w:sz w:val="22"/>
          <w:szCs w:val="22"/>
        </w:rPr>
        <w:t>Notes:</w:t>
      </w:r>
    </w:p>
    <w:p w14:paraId="3115E33A" w14:textId="77777777" w:rsidR="006B0D2D" w:rsidRPr="00861AD0" w:rsidRDefault="006B0D2D" w:rsidP="006B0D2D">
      <w:pPr>
        <w:pStyle w:val="ListParagraph"/>
        <w:numPr>
          <w:ilvl w:val="0"/>
          <w:numId w:val="39"/>
        </w:numPr>
        <w:jc w:val="both"/>
        <w:rPr>
          <w:rFonts w:cs="Arial"/>
          <w:sz w:val="22"/>
          <w:szCs w:val="22"/>
        </w:rPr>
      </w:pPr>
      <w:r w:rsidRPr="00861AD0">
        <w:rPr>
          <w:rFonts w:cs="Arial"/>
          <w:sz w:val="22"/>
          <w:szCs w:val="22"/>
        </w:rPr>
        <w:t>Rosebuds and Petals are independent of each other regarding watering, so if someone waters a Rosebud, this is not reflected on the original Petal that the Rosebud comes from and if someone waters a Petal that is later posted as a Rosebud, these comments are not reflected on the Rosebud.</w:t>
      </w:r>
    </w:p>
    <w:p w14:paraId="2FBAFFD0" w14:textId="77777777" w:rsidR="006B0D2D" w:rsidRPr="00861AD0" w:rsidRDefault="006B0D2D" w:rsidP="006B0D2D">
      <w:pPr>
        <w:pStyle w:val="ListParagraph"/>
        <w:numPr>
          <w:ilvl w:val="0"/>
          <w:numId w:val="39"/>
        </w:numPr>
        <w:jc w:val="both"/>
        <w:rPr>
          <w:rFonts w:cs="Arial"/>
          <w:sz w:val="22"/>
          <w:szCs w:val="22"/>
        </w:rPr>
      </w:pPr>
      <w:r w:rsidRPr="00861AD0">
        <w:rPr>
          <w:rFonts w:cs="Arial"/>
          <w:sz w:val="22"/>
          <w:szCs w:val="22"/>
        </w:rPr>
        <w:t>The status such as in P_Status, F_Status, and InfluencerStatus, shows the status of an application or request. So the value would either be pending, accepted or rejected. In the case of influencer status in the Public entity, this value would be null if the user has not applied to be an influencer.</w:t>
      </w:r>
    </w:p>
    <w:p w14:paraId="33F49CF0" w14:textId="77777777" w:rsidR="006B0D2D" w:rsidRPr="00861AD0" w:rsidRDefault="006B0D2D" w:rsidP="006B0D2D">
      <w:pPr>
        <w:pStyle w:val="ListParagraph"/>
        <w:numPr>
          <w:ilvl w:val="0"/>
          <w:numId w:val="39"/>
        </w:numPr>
        <w:jc w:val="both"/>
        <w:rPr>
          <w:rFonts w:cs="Arial"/>
          <w:sz w:val="22"/>
          <w:szCs w:val="22"/>
        </w:rPr>
      </w:pPr>
      <w:r w:rsidRPr="00861AD0">
        <w:rPr>
          <w:rFonts w:cs="Arial"/>
          <w:sz w:val="22"/>
          <w:szCs w:val="22"/>
        </w:rPr>
        <w:t>After a certain amount of time, all the rows that have a status of “Reject” will be deleted from the table. This is only stored long enough for the user to be able to view the outcome.</w:t>
      </w:r>
    </w:p>
    <w:p w14:paraId="4A357CE0" w14:textId="77777777" w:rsidR="006B0D2D" w:rsidRPr="00861AD0" w:rsidRDefault="006B0D2D" w:rsidP="006B0D2D">
      <w:pPr>
        <w:pStyle w:val="ListParagraph"/>
        <w:numPr>
          <w:ilvl w:val="0"/>
          <w:numId w:val="39"/>
        </w:numPr>
        <w:jc w:val="both"/>
        <w:rPr>
          <w:rFonts w:cs="Arial"/>
          <w:sz w:val="22"/>
          <w:szCs w:val="22"/>
        </w:rPr>
      </w:pPr>
      <w:r w:rsidRPr="00861AD0">
        <w:rPr>
          <w:rFonts w:cs="Arial"/>
          <w:sz w:val="22"/>
          <w:szCs w:val="22"/>
        </w:rPr>
        <w:t>Once a Petal has the status “Accept”, it is added to the Rosebud table.</w:t>
      </w:r>
    </w:p>
    <w:p w14:paraId="0104877A" w14:textId="77777777" w:rsidR="006B0D2D" w:rsidRPr="00861AD0" w:rsidRDefault="006B0D2D" w:rsidP="006B0D2D">
      <w:pPr>
        <w:pStyle w:val="ListParagraph"/>
        <w:numPr>
          <w:ilvl w:val="0"/>
          <w:numId w:val="39"/>
        </w:numPr>
        <w:jc w:val="both"/>
        <w:rPr>
          <w:rFonts w:cs="Arial"/>
          <w:sz w:val="22"/>
          <w:szCs w:val="22"/>
        </w:rPr>
      </w:pPr>
      <w:r w:rsidRPr="00861AD0">
        <w:rPr>
          <w:rFonts w:cs="Arial"/>
          <w:sz w:val="22"/>
          <w:szCs w:val="22"/>
        </w:rPr>
        <w:t>If a user has not answered Blooming Gratitude in a while, they will only be able to view the last Blooming Gratitude of their friends that was available to them for 48 hours, after that there will not be any Blooming Gratitude of Friends displayed until the user has posted a new Blooming Gratitude.</w:t>
      </w:r>
    </w:p>
    <w:p w14:paraId="7D15A24F" w14:textId="77777777" w:rsidR="006B0D2D" w:rsidRPr="00861AD0" w:rsidRDefault="006B0D2D" w:rsidP="001B2735"/>
    <w:p w14:paraId="57789064" w14:textId="77777777" w:rsidR="006105C9" w:rsidRPr="00861AD0" w:rsidRDefault="006105C9" w:rsidP="006105C9">
      <w:pPr>
        <w:ind w:left="590"/>
        <w:jc w:val="both"/>
        <w:rPr>
          <w:rFonts w:cs="Arial"/>
          <w:sz w:val="22"/>
          <w:szCs w:val="22"/>
        </w:rPr>
      </w:pPr>
      <w:bookmarkStart w:id="24" w:name="_Toc67755743"/>
    </w:p>
    <w:bookmarkEnd w:id="24"/>
    <w:p w14:paraId="39527942" w14:textId="77777777" w:rsidR="005107DD" w:rsidRPr="00861AD0" w:rsidRDefault="005107DD">
      <w:pPr>
        <w:rPr>
          <w:rFonts w:cs="Arial"/>
          <w:b/>
          <w:bCs/>
          <w:iCs/>
          <w:sz w:val="24"/>
        </w:rPr>
      </w:pPr>
      <w:r w:rsidRPr="00861AD0">
        <w:br w:type="page"/>
      </w:r>
    </w:p>
    <w:p w14:paraId="1661049A" w14:textId="0BE6360C" w:rsidR="005539E8" w:rsidRPr="00861AD0" w:rsidRDefault="005107DD" w:rsidP="005539E8">
      <w:pPr>
        <w:pStyle w:val="Heading2"/>
      </w:pPr>
      <w:bookmarkStart w:id="25" w:name="_Toc132460948"/>
      <w:r w:rsidRPr="00861AD0">
        <w:lastRenderedPageBreak/>
        <w:t>Domain Class Diagram</w:t>
      </w:r>
      <w:bookmarkEnd w:id="25"/>
    </w:p>
    <w:p w14:paraId="47482B69" w14:textId="67D11B15" w:rsidR="00C34AAE" w:rsidRPr="00861AD0" w:rsidRDefault="00032AA7" w:rsidP="00B01CDE">
      <w:r w:rsidRPr="00032AA7">
        <w:rPr>
          <w:noProof/>
        </w:rPr>
        <w:drawing>
          <wp:inline distT="0" distB="0" distL="0" distR="0" wp14:anchorId="5C08D19D" wp14:editId="595E5DD5">
            <wp:extent cx="6500423" cy="4602879"/>
            <wp:effectExtent l="0" t="0" r="0" b="7620"/>
            <wp:docPr id="141383190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31909" name="Picture 1" descr="Diagram&#10;&#10;Description automatically generated"/>
                    <pic:cNvPicPr/>
                  </pic:nvPicPr>
                  <pic:blipFill>
                    <a:blip r:embed="rId11"/>
                    <a:stretch>
                      <a:fillRect/>
                    </a:stretch>
                  </pic:blipFill>
                  <pic:spPr>
                    <a:xfrm>
                      <a:off x="0" y="0"/>
                      <a:ext cx="6500423" cy="4602879"/>
                    </a:xfrm>
                    <a:prstGeom prst="rect">
                      <a:avLst/>
                    </a:prstGeom>
                  </pic:spPr>
                </pic:pic>
              </a:graphicData>
            </a:graphic>
          </wp:inline>
        </w:drawing>
      </w:r>
      <w:r w:rsidR="00FF1420" w:rsidRPr="00FF1420">
        <w:t xml:space="preserve"> </w:t>
      </w:r>
      <w:r w:rsidR="00C34AAE" w:rsidRPr="00861AD0">
        <w:br w:type="page"/>
      </w:r>
    </w:p>
    <w:p w14:paraId="5ACC4E3E" w14:textId="518FBB0F" w:rsidR="00B86B67" w:rsidRPr="00861AD0" w:rsidRDefault="00B86B67" w:rsidP="00B86B67">
      <w:pPr>
        <w:pStyle w:val="Heading1"/>
        <w:pBdr>
          <w:bottom w:val="single" w:sz="2" w:space="1" w:color="auto"/>
        </w:pBdr>
      </w:pPr>
      <w:bookmarkStart w:id="26" w:name="_Toc132460949"/>
      <w:r w:rsidRPr="00861AD0">
        <w:lastRenderedPageBreak/>
        <w:t>Pr</w:t>
      </w:r>
      <w:r w:rsidR="00397762" w:rsidRPr="00861AD0">
        <w:t>eliminary Schedule</w:t>
      </w:r>
      <w:r w:rsidR="00D47671" w:rsidRPr="00861AD0">
        <w:t xml:space="preserve"> of Responsibilities</w:t>
      </w:r>
      <w:bookmarkEnd w:id="26"/>
    </w:p>
    <w:p w14:paraId="0F001E1D" w14:textId="2B525FEC" w:rsidR="00B86B67" w:rsidRPr="00861AD0" w:rsidRDefault="00B86B67" w:rsidP="00397762">
      <w:pPr>
        <w:pStyle w:val="Heading2"/>
        <w:numPr>
          <w:ilvl w:val="0"/>
          <w:numId w:val="0"/>
        </w:numPr>
      </w:pP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5"/>
        <w:gridCol w:w="2126"/>
        <w:gridCol w:w="3686"/>
      </w:tblGrid>
      <w:tr w:rsidR="00942368" w:rsidRPr="00861AD0" w14:paraId="373261D9" w14:textId="77777777" w:rsidTr="00E55EB6">
        <w:trPr>
          <w:trHeight w:val="315"/>
        </w:trPr>
        <w:tc>
          <w:tcPr>
            <w:tcW w:w="4565" w:type="dxa"/>
            <w:vMerge w:val="restart"/>
            <w:shd w:val="clear" w:color="auto" w:fill="4BACC6" w:themeFill="accent5"/>
          </w:tcPr>
          <w:p w14:paraId="7633609C" w14:textId="308AC302" w:rsidR="00942368" w:rsidRPr="00861AD0" w:rsidRDefault="00D47671" w:rsidP="00D91A00">
            <w:pPr>
              <w:rPr>
                <w:rFonts w:cs="Arial"/>
                <w:b/>
                <w:color w:val="FFFFFF" w:themeColor="background1"/>
                <w:sz w:val="22"/>
                <w:szCs w:val="22"/>
              </w:rPr>
            </w:pPr>
            <w:r w:rsidRPr="00861AD0">
              <w:rPr>
                <w:rFonts w:cs="Arial"/>
                <w:b/>
                <w:color w:val="FFFFFF" w:themeColor="background1"/>
                <w:sz w:val="22"/>
                <w:szCs w:val="22"/>
              </w:rPr>
              <w:t>Use Case ID &amp; Name</w:t>
            </w:r>
          </w:p>
        </w:tc>
        <w:tc>
          <w:tcPr>
            <w:tcW w:w="5812" w:type="dxa"/>
            <w:gridSpan w:val="2"/>
            <w:tcBorders>
              <w:bottom w:val="single" w:sz="4" w:space="0" w:color="auto"/>
            </w:tcBorders>
            <w:shd w:val="clear" w:color="auto" w:fill="4BACC6" w:themeFill="accent5"/>
          </w:tcPr>
          <w:p w14:paraId="2C0E2F1E" w14:textId="77777777" w:rsidR="00942368" w:rsidRPr="00861AD0" w:rsidRDefault="00942368" w:rsidP="00942368">
            <w:pPr>
              <w:jc w:val="center"/>
              <w:rPr>
                <w:rFonts w:cs="Arial"/>
                <w:b/>
                <w:color w:val="FFFFFF" w:themeColor="background1"/>
                <w:sz w:val="22"/>
                <w:szCs w:val="22"/>
              </w:rPr>
            </w:pPr>
            <w:r w:rsidRPr="00861AD0">
              <w:rPr>
                <w:rFonts w:cs="Arial"/>
                <w:b/>
                <w:color w:val="FFFFFF" w:themeColor="background1"/>
                <w:sz w:val="22"/>
                <w:szCs w:val="22"/>
              </w:rPr>
              <w:t>Team Member Responsible</w:t>
            </w:r>
          </w:p>
        </w:tc>
      </w:tr>
      <w:tr w:rsidR="00D84E2F" w:rsidRPr="00861AD0" w14:paraId="0434B5FA" w14:textId="0AC126EA" w:rsidTr="00E55EB6">
        <w:trPr>
          <w:trHeight w:val="200"/>
        </w:trPr>
        <w:tc>
          <w:tcPr>
            <w:tcW w:w="4565" w:type="dxa"/>
            <w:vMerge/>
          </w:tcPr>
          <w:p w14:paraId="74FDA75A" w14:textId="77777777" w:rsidR="00D84E2F" w:rsidRPr="00861AD0" w:rsidRDefault="00D84E2F" w:rsidP="00FB0D21">
            <w:pPr>
              <w:pStyle w:val="BodyText2"/>
              <w:tabs>
                <w:tab w:val="left" w:pos="540"/>
              </w:tabs>
              <w:rPr>
                <w:sz w:val="22"/>
                <w:szCs w:val="22"/>
              </w:rPr>
            </w:pPr>
          </w:p>
        </w:tc>
        <w:tc>
          <w:tcPr>
            <w:tcW w:w="2126" w:type="dxa"/>
            <w:shd w:val="clear" w:color="auto" w:fill="4BACC6" w:themeFill="accent5"/>
          </w:tcPr>
          <w:p w14:paraId="420A0F79" w14:textId="77777777" w:rsidR="00D84E2F" w:rsidRPr="00861AD0" w:rsidRDefault="00D84E2F" w:rsidP="00942368">
            <w:pPr>
              <w:rPr>
                <w:rFonts w:cs="Arial"/>
                <w:b/>
                <w:color w:val="FFFFFF" w:themeColor="background1"/>
                <w:sz w:val="22"/>
                <w:szCs w:val="22"/>
              </w:rPr>
            </w:pPr>
            <w:r w:rsidRPr="00861AD0">
              <w:rPr>
                <w:rFonts w:cs="Arial"/>
                <w:b/>
                <w:color w:val="FFFFFF" w:themeColor="background1"/>
                <w:sz w:val="22"/>
                <w:szCs w:val="22"/>
              </w:rPr>
              <w:t>Student Number</w:t>
            </w:r>
          </w:p>
        </w:tc>
        <w:tc>
          <w:tcPr>
            <w:tcW w:w="3686" w:type="dxa"/>
            <w:shd w:val="clear" w:color="auto" w:fill="4BACC6" w:themeFill="accent5"/>
          </w:tcPr>
          <w:p w14:paraId="1F7C4FC8" w14:textId="1DB9CA9F" w:rsidR="00D84E2F" w:rsidRPr="00861AD0" w:rsidRDefault="00D84E2F" w:rsidP="00942368">
            <w:pPr>
              <w:rPr>
                <w:rFonts w:cs="Arial"/>
                <w:b/>
                <w:color w:val="FFFFFF" w:themeColor="background1"/>
                <w:sz w:val="22"/>
                <w:szCs w:val="22"/>
              </w:rPr>
            </w:pPr>
            <w:r w:rsidRPr="00861AD0">
              <w:rPr>
                <w:rFonts w:cs="Arial"/>
                <w:b/>
                <w:color w:val="FFFFFF" w:themeColor="background1"/>
                <w:sz w:val="22"/>
                <w:szCs w:val="22"/>
              </w:rPr>
              <w:t>Name</w:t>
            </w:r>
          </w:p>
        </w:tc>
      </w:tr>
      <w:tr w:rsidR="00D84E2F" w:rsidRPr="00861AD0" w14:paraId="35659B69" w14:textId="77777777" w:rsidTr="00E55EB6">
        <w:trPr>
          <w:trHeight w:val="200"/>
        </w:trPr>
        <w:tc>
          <w:tcPr>
            <w:tcW w:w="4565" w:type="dxa"/>
          </w:tcPr>
          <w:p w14:paraId="14079BC2"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A0100 Register Account</w:t>
            </w:r>
          </w:p>
          <w:p w14:paraId="02EF176E"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A0300 Water Post</w:t>
            </w:r>
          </w:p>
          <w:p w14:paraId="2962820C"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A0400 Submit Influencer Application</w:t>
            </w:r>
          </w:p>
          <w:p w14:paraId="4323CAD9"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A0500 Answer Blooming Gratitude</w:t>
            </w:r>
          </w:p>
          <w:p w14:paraId="4F29B20F"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A0800 View Application Outcome</w:t>
            </w:r>
          </w:p>
          <w:p w14:paraId="0DA0D161"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A1100 View Gratitude History</w:t>
            </w:r>
          </w:p>
          <w:p w14:paraId="6D8D273D"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A1200 View Garden</w:t>
            </w:r>
          </w:p>
          <w:p w14:paraId="5B27476B"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A1300 View Rosebud</w:t>
            </w:r>
          </w:p>
          <w:p w14:paraId="0CEBC23E"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A1400 View Blooming Gratitude</w:t>
            </w:r>
          </w:p>
          <w:p w14:paraId="4B878D5A"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A1500 View Friend</w:t>
            </w:r>
          </w:p>
          <w:p w14:paraId="2A46A4D1" w14:textId="77777777" w:rsidR="006B0D2D" w:rsidRPr="00861AD0" w:rsidRDefault="006B0D2D" w:rsidP="006B0D2D">
            <w:pPr>
              <w:pStyle w:val="BodyText2"/>
              <w:numPr>
                <w:ilvl w:val="0"/>
                <w:numId w:val="42"/>
              </w:numPr>
              <w:tabs>
                <w:tab w:val="left" w:pos="540"/>
              </w:tabs>
              <w:rPr>
                <w:sz w:val="22"/>
                <w:szCs w:val="22"/>
              </w:rPr>
            </w:pPr>
            <w:r w:rsidRPr="00861AD0">
              <w:rPr>
                <w:sz w:val="22"/>
                <w:szCs w:val="22"/>
              </w:rPr>
              <w:t>A1600 Select Flower</w:t>
            </w:r>
          </w:p>
          <w:p w14:paraId="6E00862A" w14:textId="77777777" w:rsidR="00E55EB6" w:rsidRPr="00861AD0" w:rsidRDefault="006B0D2D" w:rsidP="006B0D2D">
            <w:pPr>
              <w:pStyle w:val="BodyText2"/>
              <w:numPr>
                <w:ilvl w:val="0"/>
                <w:numId w:val="42"/>
              </w:numPr>
              <w:tabs>
                <w:tab w:val="left" w:pos="540"/>
              </w:tabs>
              <w:rPr>
                <w:sz w:val="22"/>
                <w:szCs w:val="22"/>
              </w:rPr>
            </w:pPr>
            <w:r w:rsidRPr="00861AD0">
              <w:rPr>
                <w:sz w:val="22"/>
                <w:szCs w:val="22"/>
              </w:rPr>
              <w:t>B0100 Add Petal</w:t>
            </w:r>
          </w:p>
          <w:p w14:paraId="3527B50A" w14:textId="5B8DE7C0" w:rsidR="00D84E2F" w:rsidRPr="00861AD0" w:rsidRDefault="006B0D2D" w:rsidP="006B0D2D">
            <w:pPr>
              <w:pStyle w:val="BodyText2"/>
              <w:numPr>
                <w:ilvl w:val="0"/>
                <w:numId w:val="42"/>
              </w:numPr>
              <w:tabs>
                <w:tab w:val="left" w:pos="540"/>
              </w:tabs>
              <w:rPr>
                <w:sz w:val="22"/>
                <w:szCs w:val="22"/>
              </w:rPr>
            </w:pPr>
            <w:r w:rsidRPr="00861AD0">
              <w:rPr>
                <w:sz w:val="22"/>
                <w:szCs w:val="22"/>
              </w:rPr>
              <w:t>B0200 View Addition Outcome</w:t>
            </w:r>
          </w:p>
        </w:tc>
        <w:tc>
          <w:tcPr>
            <w:tcW w:w="2126" w:type="dxa"/>
            <w:shd w:val="clear" w:color="auto" w:fill="FFFFFF" w:themeFill="background1"/>
          </w:tcPr>
          <w:p w14:paraId="4F591BBF" w14:textId="3CA528C6" w:rsidR="00D84E2F" w:rsidRPr="00861AD0" w:rsidRDefault="006B0D2D" w:rsidP="00FB0D21">
            <w:pPr>
              <w:pStyle w:val="BodyText2"/>
              <w:tabs>
                <w:tab w:val="left" w:pos="540"/>
              </w:tabs>
              <w:rPr>
                <w:b/>
                <w:sz w:val="22"/>
                <w:szCs w:val="22"/>
              </w:rPr>
            </w:pPr>
            <w:r w:rsidRPr="00861AD0">
              <w:rPr>
                <w:b/>
                <w:sz w:val="22"/>
                <w:szCs w:val="22"/>
              </w:rPr>
              <w:t>224078321</w:t>
            </w:r>
          </w:p>
        </w:tc>
        <w:tc>
          <w:tcPr>
            <w:tcW w:w="3686" w:type="dxa"/>
            <w:shd w:val="clear" w:color="auto" w:fill="FFFFFF" w:themeFill="background1"/>
          </w:tcPr>
          <w:p w14:paraId="288A436F" w14:textId="24BB6ECC" w:rsidR="00D84E2F" w:rsidRPr="00861AD0" w:rsidRDefault="006B0D2D" w:rsidP="00FB0D21">
            <w:pPr>
              <w:pStyle w:val="BodyText2"/>
              <w:tabs>
                <w:tab w:val="left" w:pos="540"/>
              </w:tabs>
              <w:rPr>
                <w:b/>
                <w:sz w:val="22"/>
                <w:szCs w:val="22"/>
              </w:rPr>
            </w:pPr>
            <w:r w:rsidRPr="00861AD0">
              <w:rPr>
                <w:b/>
                <w:sz w:val="22"/>
                <w:szCs w:val="22"/>
              </w:rPr>
              <w:t>Ganeefa Sirkhotte</w:t>
            </w:r>
          </w:p>
        </w:tc>
      </w:tr>
      <w:tr w:rsidR="00D84E2F" w:rsidRPr="00861AD0" w14:paraId="32355C9F" w14:textId="77777777" w:rsidTr="00E55EB6">
        <w:trPr>
          <w:trHeight w:val="200"/>
        </w:trPr>
        <w:tc>
          <w:tcPr>
            <w:tcW w:w="4565" w:type="dxa"/>
          </w:tcPr>
          <w:p w14:paraId="17D85BD2"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A0200 Add Friend</w:t>
            </w:r>
          </w:p>
          <w:p w14:paraId="624738BD"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A0600 Accept Friend</w:t>
            </w:r>
          </w:p>
          <w:p w14:paraId="6158A65D"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A0700 Reject Friend</w:t>
            </w:r>
          </w:p>
          <w:p w14:paraId="20F339B8"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A0900 Follow Influencer</w:t>
            </w:r>
          </w:p>
          <w:p w14:paraId="2DFA0BF4"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A1000 View Friend Request</w:t>
            </w:r>
          </w:p>
          <w:p w14:paraId="6CA96DC0"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C0100 Prompt Blooming Gratitude</w:t>
            </w:r>
          </w:p>
          <w:p w14:paraId="3AE43DFC"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lastRenderedPageBreak/>
              <w:t>C0200 Post Rosebud</w:t>
            </w:r>
          </w:p>
          <w:p w14:paraId="612AC14A"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D0100 View Application</w:t>
            </w:r>
          </w:p>
          <w:p w14:paraId="40461E6E"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D0200 Approve Influencer</w:t>
            </w:r>
          </w:p>
          <w:p w14:paraId="5D0A470A"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D0300 Reject Influencer</w:t>
            </w:r>
          </w:p>
          <w:p w14:paraId="6E5425BE"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D0400 View Petal Addition</w:t>
            </w:r>
          </w:p>
          <w:p w14:paraId="711DD999" w14:textId="77777777" w:rsidR="006B0D2D" w:rsidRPr="00861AD0" w:rsidRDefault="006B0D2D" w:rsidP="006B0D2D">
            <w:pPr>
              <w:pStyle w:val="BodyText2"/>
              <w:numPr>
                <w:ilvl w:val="0"/>
                <w:numId w:val="41"/>
              </w:numPr>
              <w:tabs>
                <w:tab w:val="left" w:pos="540"/>
              </w:tabs>
              <w:rPr>
                <w:sz w:val="22"/>
                <w:szCs w:val="22"/>
              </w:rPr>
            </w:pPr>
            <w:r w:rsidRPr="00861AD0">
              <w:rPr>
                <w:sz w:val="22"/>
                <w:szCs w:val="22"/>
              </w:rPr>
              <w:t>D0500 Approve Petal</w:t>
            </w:r>
          </w:p>
          <w:p w14:paraId="4D11E485" w14:textId="0BA5C25B" w:rsidR="00D84E2F" w:rsidRPr="00861AD0" w:rsidRDefault="006B0D2D" w:rsidP="006B0D2D">
            <w:pPr>
              <w:pStyle w:val="BodyText2"/>
              <w:numPr>
                <w:ilvl w:val="0"/>
                <w:numId w:val="41"/>
              </w:numPr>
              <w:tabs>
                <w:tab w:val="left" w:pos="540"/>
              </w:tabs>
              <w:rPr>
                <w:sz w:val="22"/>
                <w:szCs w:val="22"/>
              </w:rPr>
            </w:pPr>
            <w:r w:rsidRPr="00861AD0">
              <w:rPr>
                <w:sz w:val="22"/>
                <w:szCs w:val="22"/>
              </w:rPr>
              <w:t>D0600 Reject Flower</w:t>
            </w:r>
          </w:p>
        </w:tc>
        <w:tc>
          <w:tcPr>
            <w:tcW w:w="2126" w:type="dxa"/>
            <w:shd w:val="clear" w:color="auto" w:fill="FFFFFF" w:themeFill="background1"/>
          </w:tcPr>
          <w:p w14:paraId="783C53E9" w14:textId="77777777" w:rsidR="006B0D2D" w:rsidRPr="00861AD0" w:rsidRDefault="006B0D2D" w:rsidP="006B0D2D">
            <w:pPr>
              <w:pStyle w:val="BodyText2"/>
              <w:tabs>
                <w:tab w:val="left" w:pos="540"/>
              </w:tabs>
              <w:rPr>
                <w:sz w:val="22"/>
                <w:szCs w:val="22"/>
              </w:rPr>
            </w:pPr>
            <w:r w:rsidRPr="00861AD0">
              <w:rPr>
                <w:b/>
                <w:sz w:val="22"/>
                <w:szCs w:val="22"/>
              </w:rPr>
              <w:lastRenderedPageBreak/>
              <w:t>223126756</w:t>
            </w:r>
          </w:p>
          <w:p w14:paraId="427897CF" w14:textId="77777777" w:rsidR="00D84E2F" w:rsidRPr="00861AD0" w:rsidRDefault="00D84E2F" w:rsidP="006B0D2D">
            <w:pPr>
              <w:pStyle w:val="BodyText2"/>
              <w:tabs>
                <w:tab w:val="left" w:pos="540"/>
              </w:tabs>
              <w:ind w:firstLine="720"/>
              <w:rPr>
                <w:b/>
                <w:sz w:val="22"/>
                <w:szCs w:val="22"/>
              </w:rPr>
            </w:pPr>
          </w:p>
        </w:tc>
        <w:tc>
          <w:tcPr>
            <w:tcW w:w="3686" w:type="dxa"/>
            <w:shd w:val="clear" w:color="auto" w:fill="FFFFFF" w:themeFill="background1"/>
          </w:tcPr>
          <w:p w14:paraId="2764C3B5" w14:textId="4BB3EC2C" w:rsidR="00D84E2F" w:rsidRPr="00861AD0" w:rsidRDefault="006B0D2D" w:rsidP="00FB0D21">
            <w:pPr>
              <w:pStyle w:val="BodyText2"/>
              <w:tabs>
                <w:tab w:val="left" w:pos="540"/>
              </w:tabs>
              <w:rPr>
                <w:b/>
                <w:sz w:val="22"/>
                <w:szCs w:val="22"/>
              </w:rPr>
            </w:pPr>
            <w:r w:rsidRPr="00861AD0">
              <w:rPr>
                <w:b/>
                <w:sz w:val="22"/>
                <w:szCs w:val="22"/>
              </w:rPr>
              <w:t>Junaid Brooks</w:t>
            </w:r>
          </w:p>
        </w:tc>
      </w:tr>
    </w:tbl>
    <w:p w14:paraId="128FF6A9" w14:textId="77777777" w:rsidR="00B86B67" w:rsidRPr="00861AD0" w:rsidRDefault="00B86B67" w:rsidP="00B86B67">
      <w:pPr>
        <w:jc w:val="both"/>
        <w:rPr>
          <w:rFonts w:cs="Arial"/>
          <w:sz w:val="22"/>
          <w:szCs w:val="22"/>
        </w:rPr>
      </w:pPr>
    </w:p>
    <w:p w14:paraId="45EC562A" w14:textId="7D172FA1" w:rsidR="00B86B67" w:rsidRPr="00861AD0" w:rsidRDefault="00B86B67">
      <w:pPr>
        <w:rPr>
          <w:rFonts w:cs="Arial"/>
          <w:b/>
          <w:bCs/>
          <w:kern w:val="32"/>
          <w:sz w:val="26"/>
          <w:szCs w:val="26"/>
        </w:rPr>
      </w:pPr>
      <w:r w:rsidRPr="00861AD0">
        <w:rPr>
          <w:rFonts w:cs="Arial"/>
          <w:b/>
          <w:bCs/>
          <w:kern w:val="32"/>
          <w:sz w:val="26"/>
          <w:szCs w:val="26"/>
        </w:rPr>
        <w:br w:type="page"/>
      </w:r>
    </w:p>
    <w:p w14:paraId="51F3281C" w14:textId="5DED6D76" w:rsidR="009073F3" w:rsidRPr="00861AD0" w:rsidRDefault="009073F3" w:rsidP="009073F3">
      <w:pPr>
        <w:pStyle w:val="Heading1"/>
        <w:pBdr>
          <w:bottom w:val="single" w:sz="2" w:space="1" w:color="auto"/>
        </w:pBdr>
      </w:pPr>
      <w:bookmarkStart w:id="27" w:name="_Toc132460950"/>
      <w:r w:rsidRPr="00861AD0">
        <w:lastRenderedPageBreak/>
        <w:t>Researching the Requirements</w:t>
      </w:r>
      <w:bookmarkEnd w:id="27"/>
    </w:p>
    <w:p w14:paraId="52BA4CCF" w14:textId="44F1B730" w:rsidR="009073F3" w:rsidRPr="00861AD0" w:rsidRDefault="009073F3" w:rsidP="00D84E2F">
      <w:pPr>
        <w:pStyle w:val="Heading2"/>
        <w:numPr>
          <w:ilvl w:val="0"/>
          <w:numId w:val="0"/>
        </w:numPr>
        <w:ind w:left="576" w:hanging="576"/>
      </w:pPr>
      <w:bookmarkStart w:id="28" w:name="_Toc132460951"/>
      <w:r w:rsidRPr="00861AD0">
        <w:t>10 User Interview Questions</w:t>
      </w:r>
      <w:bookmarkEnd w:id="28"/>
    </w:p>
    <w:p w14:paraId="198D71A3" w14:textId="77777777" w:rsidR="006B0D2D" w:rsidRPr="00861AD0" w:rsidRDefault="006B0D2D" w:rsidP="006B0D2D">
      <w:pPr>
        <w:pStyle w:val="ListParagraph"/>
        <w:numPr>
          <w:ilvl w:val="0"/>
          <w:numId w:val="40"/>
        </w:numPr>
      </w:pPr>
      <w:r w:rsidRPr="00861AD0">
        <w:t>What user details need to be stored?</w:t>
      </w:r>
    </w:p>
    <w:p w14:paraId="624D31BC" w14:textId="77777777" w:rsidR="006B0D2D" w:rsidRPr="00861AD0" w:rsidRDefault="006B0D2D" w:rsidP="006B0D2D">
      <w:pPr>
        <w:pStyle w:val="ListParagraph"/>
        <w:numPr>
          <w:ilvl w:val="0"/>
          <w:numId w:val="40"/>
        </w:numPr>
      </w:pPr>
      <w:r w:rsidRPr="00861AD0">
        <w:t>Should there be predetermined flower categories to choose between?</w:t>
      </w:r>
    </w:p>
    <w:p w14:paraId="4679E9FD" w14:textId="77777777" w:rsidR="006B0D2D" w:rsidRPr="00861AD0" w:rsidRDefault="006B0D2D" w:rsidP="006B0D2D">
      <w:pPr>
        <w:pStyle w:val="ListParagraph"/>
        <w:numPr>
          <w:ilvl w:val="0"/>
          <w:numId w:val="40"/>
        </w:numPr>
      </w:pPr>
      <w:r w:rsidRPr="00861AD0">
        <w:t>Are you happy with only you being able to see your own Blooming Gratitude history, or would you like others to be able to view it too/would you like to view others’ history?</w:t>
      </w:r>
    </w:p>
    <w:p w14:paraId="4E126FF1" w14:textId="77777777" w:rsidR="006B0D2D" w:rsidRPr="00861AD0" w:rsidRDefault="006B0D2D" w:rsidP="006B0D2D">
      <w:pPr>
        <w:pStyle w:val="ListParagraph"/>
        <w:numPr>
          <w:ilvl w:val="0"/>
          <w:numId w:val="40"/>
        </w:numPr>
      </w:pPr>
      <w:r w:rsidRPr="00861AD0">
        <w:t>As an influencer, if your Petal gets reused as a Rosebud, would you like the Rosebud to include your username so that other users can see who originally posted it?</w:t>
      </w:r>
    </w:p>
    <w:p w14:paraId="345D5302" w14:textId="77777777" w:rsidR="006B0D2D" w:rsidRPr="00861AD0" w:rsidRDefault="006B0D2D" w:rsidP="006B0D2D">
      <w:pPr>
        <w:pStyle w:val="ListParagraph"/>
        <w:numPr>
          <w:ilvl w:val="0"/>
          <w:numId w:val="40"/>
        </w:numPr>
      </w:pPr>
      <w:r w:rsidRPr="00861AD0">
        <w:t>How long would you like the outcome of an application or request to be available to you?</w:t>
      </w:r>
    </w:p>
    <w:p w14:paraId="7E0786C3" w14:textId="1998D333" w:rsidR="00AA45A6" w:rsidRPr="00861AD0" w:rsidRDefault="00D62C77" w:rsidP="006B0D2D">
      <w:pPr>
        <w:pStyle w:val="ListParagraph"/>
        <w:numPr>
          <w:ilvl w:val="0"/>
          <w:numId w:val="40"/>
        </w:numPr>
      </w:pPr>
      <w:r w:rsidRPr="00861AD0">
        <w:t>What is something you wish you were told? (What is something you needed to hear today?)</w:t>
      </w:r>
    </w:p>
    <w:p w14:paraId="00F6D363" w14:textId="414AB481" w:rsidR="00EF6034" w:rsidRPr="00861AD0" w:rsidRDefault="00EF6034" w:rsidP="006B0D2D">
      <w:pPr>
        <w:pStyle w:val="ListParagraph"/>
        <w:numPr>
          <w:ilvl w:val="0"/>
          <w:numId w:val="40"/>
        </w:numPr>
      </w:pPr>
      <w:r w:rsidRPr="00861AD0">
        <w:t>What should be done with inactive accounts?</w:t>
      </w:r>
    </w:p>
    <w:p w14:paraId="7393D0EC" w14:textId="12759025" w:rsidR="00EF6034" w:rsidRPr="00861AD0" w:rsidRDefault="00EF6034" w:rsidP="006B0D2D">
      <w:pPr>
        <w:pStyle w:val="ListParagraph"/>
        <w:numPr>
          <w:ilvl w:val="0"/>
          <w:numId w:val="40"/>
        </w:numPr>
      </w:pPr>
      <w:r w:rsidRPr="00861AD0">
        <w:t>What features, from other social media mobile applications, would you like to see incorporated in this application?</w:t>
      </w:r>
    </w:p>
    <w:p w14:paraId="5E6F0CE1" w14:textId="1AB75F86" w:rsidR="00EF6034" w:rsidRPr="00861AD0" w:rsidRDefault="00EF6034" w:rsidP="006B0D2D">
      <w:pPr>
        <w:pStyle w:val="ListParagraph"/>
        <w:numPr>
          <w:ilvl w:val="0"/>
          <w:numId w:val="40"/>
        </w:numPr>
      </w:pPr>
      <w:r w:rsidRPr="00861AD0">
        <w:t>What topic of positive content would you like to see?</w:t>
      </w:r>
    </w:p>
    <w:p w14:paraId="12B08DB6" w14:textId="10F9C3A8" w:rsidR="00EF6034" w:rsidRPr="00861AD0" w:rsidRDefault="00EF6034" w:rsidP="006B0D2D">
      <w:pPr>
        <w:pStyle w:val="ListParagraph"/>
        <w:numPr>
          <w:ilvl w:val="0"/>
          <w:numId w:val="40"/>
        </w:numPr>
      </w:pPr>
      <w:r w:rsidRPr="00861AD0">
        <w:t>Have you ever had any negative experiences with other social media applications? If yes, could you elaborate.</w:t>
      </w:r>
    </w:p>
    <w:p w14:paraId="480ED42F" w14:textId="6D9B1419" w:rsidR="00432858" w:rsidRDefault="00432858">
      <w:pPr>
        <w:rPr>
          <w:rFonts w:cs="Arial"/>
          <w:b/>
          <w:bCs/>
          <w:kern w:val="32"/>
          <w:sz w:val="26"/>
          <w:szCs w:val="26"/>
        </w:rPr>
      </w:pPr>
      <w:r>
        <w:rPr>
          <w:rFonts w:cs="Arial"/>
          <w:b/>
          <w:bCs/>
          <w:kern w:val="32"/>
          <w:sz w:val="26"/>
          <w:szCs w:val="26"/>
        </w:rPr>
        <w:br w:type="page"/>
      </w:r>
    </w:p>
    <w:p w14:paraId="6045505C" w14:textId="77777777" w:rsidR="00432858" w:rsidRDefault="00432858" w:rsidP="00432858">
      <w:pPr>
        <w:tabs>
          <w:tab w:val="left" w:pos="4678"/>
        </w:tabs>
        <w:jc w:val="center"/>
        <w:rPr>
          <w:rFonts w:asciiTheme="majorHAnsi" w:hAnsiTheme="majorHAnsi" w:cstheme="majorHAnsi"/>
          <w:b/>
          <w:bCs/>
          <w:sz w:val="28"/>
          <w:szCs w:val="36"/>
          <w:lang w:val="en-GB"/>
        </w:rPr>
      </w:pPr>
      <w:r>
        <w:rPr>
          <w:rFonts w:asciiTheme="majorHAnsi" w:hAnsiTheme="majorHAnsi" w:cstheme="majorHAnsi"/>
          <w:b/>
          <w:bCs/>
          <w:sz w:val="28"/>
          <w:szCs w:val="36"/>
          <w:lang w:val="en-GB"/>
        </w:rPr>
        <w:lastRenderedPageBreak/>
        <w:t xml:space="preserve">                 </w:t>
      </w:r>
      <w:r w:rsidRPr="0046339C">
        <w:rPr>
          <w:rFonts w:asciiTheme="majorHAnsi" w:hAnsiTheme="majorHAnsi" w:cstheme="majorHAnsi"/>
          <w:b/>
          <w:bCs/>
          <w:sz w:val="28"/>
          <w:szCs w:val="36"/>
          <w:lang w:val="en-GB"/>
        </w:rPr>
        <w:t>Department of Computing Sciences</w:t>
      </w:r>
      <w:r w:rsidRPr="0046339C">
        <w:rPr>
          <w:rFonts w:asciiTheme="majorHAnsi" w:hAnsiTheme="majorHAnsi" w:cstheme="majorHAnsi"/>
          <w:b/>
          <w:bCs/>
          <w:sz w:val="28"/>
          <w:szCs w:val="36"/>
          <w:lang w:val="en-GB"/>
        </w:rPr>
        <w:tab/>
      </w:r>
      <w:r w:rsidRPr="0046339C">
        <w:rPr>
          <w:rFonts w:asciiTheme="majorHAnsi" w:hAnsiTheme="majorHAnsi" w:cstheme="majorHAnsi"/>
          <w:b/>
          <w:bCs/>
          <w:sz w:val="28"/>
          <w:szCs w:val="36"/>
          <w:lang w:val="en-GB"/>
        </w:rPr>
        <w:tab/>
      </w:r>
    </w:p>
    <w:p w14:paraId="5E28B0B6" w14:textId="77777777" w:rsidR="00432858" w:rsidRPr="0046339C" w:rsidRDefault="00432858" w:rsidP="00432858">
      <w:pPr>
        <w:tabs>
          <w:tab w:val="left" w:pos="4678"/>
        </w:tabs>
        <w:jc w:val="center"/>
        <w:rPr>
          <w:rFonts w:asciiTheme="majorHAnsi" w:hAnsiTheme="majorHAnsi" w:cstheme="majorHAnsi"/>
          <w:b/>
          <w:bCs/>
          <w:sz w:val="28"/>
          <w:szCs w:val="36"/>
          <w:lang w:val="en-GB"/>
        </w:rPr>
      </w:pPr>
      <w:r w:rsidRPr="0046339C">
        <w:rPr>
          <w:rFonts w:asciiTheme="majorHAnsi" w:hAnsiTheme="majorHAnsi" w:cstheme="majorHAnsi"/>
          <w:b/>
          <w:bCs/>
          <w:sz w:val="28"/>
          <w:szCs w:val="36"/>
          <w:lang w:val="en-GB"/>
        </w:rPr>
        <w:t>Faculty of Science</w:t>
      </w:r>
    </w:p>
    <w:p w14:paraId="5A102768" w14:textId="77777777" w:rsidR="00432858" w:rsidRPr="0046339C" w:rsidRDefault="00432858" w:rsidP="00432858">
      <w:pPr>
        <w:tabs>
          <w:tab w:val="right" w:pos="6946"/>
        </w:tabs>
        <w:jc w:val="center"/>
        <w:rPr>
          <w:rFonts w:asciiTheme="majorHAnsi" w:hAnsiTheme="majorHAnsi" w:cstheme="majorHAnsi"/>
          <w:b/>
          <w:bCs/>
          <w:sz w:val="28"/>
          <w:szCs w:val="36"/>
          <w:lang w:val="en-GB"/>
        </w:rPr>
      </w:pPr>
      <w:r w:rsidRPr="0046339C">
        <w:rPr>
          <w:rFonts w:asciiTheme="majorHAnsi" w:hAnsiTheme="majorHAnsi" w:cstheme="majorHAnsi"/>
          <w:b/>
          <w:bCs/>
          <w:noProof/>
          <w:sz w:val="28"/>
          <w:szCs w:val="36"/>
          <w:lang w:eastAsia="en-ZA"/>
        </w:rPr>
        <mc:AlternateContent>
          <mc:Choice Requires="wps">
            <w:drawing>
              <wp:anchor distT="0" distB="0" distL="114300" distR="114300" simplePos="0" relativeHeight="251660288" behindDoc="0" locked="0" layoutInCell="1" allowOverlap="1" wp14:anchorId="437F5884" wp14:editId="2D0D2A93">
                <wp:simplePos x="0" y="0"/>
                <wp:positionH relativeFrom="column">
                  <wp:posOffset>-125730</wp:posOffset>
                </wp:positionH>
                <wp:positionV relativeFrom="paragraph">
                  <wp:posOffset>116840</wp:posOffset>
                </wp:positionV>
                <wp:extent cx="6960870" cy="8054340"/>
                <wp:effectExtent l="19050" t="19050" r="11430" b="22860"/>
                <wp:wrapNone/>
                <wp:docPr id="6" name="Rectangle 6"/>
                <wp:cNvGraphicFramePr/>
                <a:graphic xmlns:a="http://schemas.openxmlformats.org/drawingml/2006/main">
                  <a:graphicData uri="http://schemas.microsoft.com/office/word/2010/wordprocessingShape">
                    <wps:wsp>
                      <wps:cNvSpPr/>
                      <wps:spPr>
                        <a:xfrm>
                          <a:off x="0" y="0"/>
                          <a:ext cx="6960870" cy="805434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CBC8A" id="Rectangle 6" o:spid="_x0000_s1026" style="position:absolute;margin-left:-9.9pt;margin-top:9.2pt;width:548.1pt;height:6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" filled="f" strokecolor="#243f60 [1604]" strokeweight="2.25pt"/>
            </w:pict>
          </mc:Fallback>
        </mc:AlternateContent>
      </w:r>
    </w:p>
    <w:p w14:paraId="38C4B333" w14:textId="77777777" w:rsidR="00432858" w:rsidRPr="0046339C" w:rsidRDefault="00432858" w:rsidP="00432858">
      <w:pPr>
        <w:tabs>
          <w:tab w:val="left" w:pos="720"/>
          <w:tab w:val="left" w:pos="1440"/>
          <w:tab w:val="left" w:pos="2160"/>
          <w:tab w:val="left" w:pos="2880"/>
          <w:tab w:val="left" w:pos="3600"/>
          <w:tab w:val="left" w:pos="4320"/>
          <w:tab w:val="left" w:pos="5040"/>
          <w:tab w:val="left" w:pos="5760"/>
          <w:tab w:val="left" w:pos="6480"/>
        </w:tabs>
        <w:suppressAutoHyphens/>
        <w:jc w:val="center"/>
        <w:rPr>
          <w:rFonts w:asciiTheme="majorHAnsi" w:hAnsiTheme="majorHAnsi" w:cstheme="majorHAnsi"/>
          <w:b/>
          <w:bCs/>
          <w:lang w:val="en-GB"/>
        </w:rPr>
      </w:pPr>
      <w:r>
        <w:rPr>
          <w:rFonts w:asciiTheme="majorHAnsi" w:hAnsiTheme="majorHAnsi" w:cstheme="majorHAnsi"/>
          <w:b/>
          <w:bCs/>
          <w:lang w:val="en-GB"/>
        </w:rPr>
        <w:t xml:space="preserve">  </w:t>
      </w:r>
    </w:p>
    <w:p w14:paraId="6D1B6D03" w14:textId="77777777" w:rsidR="00432858" w:rsidRDefault="00432858" w:rsidP="00432858">
      <w:pPr>
        <w:tabs>
          <w:tab w:val="center" w:pos="4820"/>
          <w:tab w:val="right" w:pos="9745"/>
        </w:tabs>
        <w:jc w:val="center"/>
        <w:rPr>
          <w:rFonts w:asciiTheme="majorHAnsi" w:hAnsiTheme="majorHAnsi" w:cstheme="majorHAnsi"/>
          <w:b/>
          <w:bCs/>
          <w:sz w:val="32"/>
          <w:szCs w:val="36"/>
          <w:lang w:val="en-GB"/>
        </w:rPr>
      </w:pPr>
      <w:r w:rsidRPr="0046339C">
        <w:rPr>
          <w:rFonts w:asciiTheme="majorHAnsi" w:hAnsiTheme="majorHAnsi" w:cstheme="majorHAnsi"/>
          <w:b/>
          <w:bCs/>
          <w:sz w:val="32"/>
          <w:szCs w:val="36"/>
          <w:lang w:val="en-GB"/>
        </w:rPr>
        <w:t>DECLARATION OF ACADEMIC INTEGRITY</w:t>
      </w:r>
    </w:p>
    <w:p w14:paraId="503202DA" w14:textId="77777777" w:rsidR="00432858" w:rsidRPr="0046339C" w:rsidRDefault="00432858" w:rsidP="00432858">
      <w:pPr>
        <w:tabs>
          <w:tab w:val="center" w:pos="4820"/>
          <w:tab w:val="right" w:pos="9745"/>
        </w:tabs>
        <w:jc w:val="center"/>
        <w:rPr>
          <w:rFonts w:asciiTheme="majorHAnsi" w:hAnsiTheme="majorHAnsi" w:cstheme="majorHAnsi"/>
          <w:b/>
          <w:bCs/>
          <w:sz w:val="32"/>
          <w:szCs w:val="36"/>
          <w:lang w:val="en-GB"/>
        </w:rPr>
      </w:pPr>
    </w:p>
    <w:p w14:paraId="29A43B4A" w14:textId="77777777" w:rsidR="00432858" w:rsidRPr="0046339C" w:rsidRDefault="00432858" w:rsidP="00432858">
      <w:pPr>
        <w:tabs>
          <w:tab w:val="left" w:pos="720"/>
          <w:tab w:val="left" w:pos="1440"/>
          <w:tab w:val="left" w:pos="2160"/>
          <w:tab w:val="left" w:pos="2880"/>
          <w:tab w:val="left" w:pos="3600"/>
          <w:tab w:val="left" w:pos="4320"/>
          <w:tab w:val="left" w:pos="5040"/>
          <w:tab w:val="left" w:pos="5760"/>
          <w:tab w:val="left" w:pos="6480"/>
        </w:tabs>
        <w:suppressAutoHyphens/>
        <w:jc w:val="center"/>
        <w:rPr>
          <w:rFonts w:asciiTheme="majorHAnsi" w:hAnsiTheme="majorHAnsi" w:cstheme="majorHAnsi"/>
          <w:b/>
          <w:bCs/>
          <w:lang w:val="en-GB"/>
        </w:rPr>
      </w:pPr>
    </w:p>
    <w:p w14:paraId="1C835469" w14:textId="77777777" w:rsidR="00432858" w:rsidRPr="0046339C" w:rsidRDefault="00432858" w:rsidP="00432858">
      <w:pPr>
        <w:numPr>
          <w:ilvl w:val="0"/>
          <w:numId w:val="45"/>
        </w:numPr>
        <w:spacing w:after="200" w:line="276" w:lineRule="auto"/>
        <w:jc w:val="both"/>
        <w:rPr>
          <w:rFonts w:asciiTheme="majorHAnsi" w:hAnsiTheme="majorHAnsi" w:cstheme="majorHAnsi"/>
          <w:sz w:val="24"/>
          <w:szCs w:val="24"/>
        </w:rPr>
      </w:pPr>
      <w:r>
        <w:rPr>
          <w:rFonts w:asciiTheme="majorHAnsi" w:hAnsiTheme="majorHAnsi" w:cstheme="majorHAnsi"/>
          <w:sz w:val="24"/>
          <w:szCs w:val="24"/>
        </w:rPr>
        <w:t>We are</w:t>
      </w:r>
      <w:r w:rsidRPr="0046339C">
        <w:rPr>
          <w:rFonts w:asciiTheme="majorHAnsi" w:hAnsiTheme="majorHAnsi" w:cstheme="majorHAnsi"/>
          <w:sz w:val="24"/>
          <w:szCs w:val="24"/>
        </w:rPr>
        <w:t xml:space="preserve"> aware of the Nelson Mandela University policy regarding the Promotion of Academic Integrity and Prevention of Plagiarism.</w:t>
      </w:r>
    </w:p>
    <w:p w14:paraId="754A0167" w14:textId="77777777" w:rsidR="00432858" w:rsidRPr="0046339C" w:rsidRDefault="00432858" w:rsidP="00432858">
      <w:pPr>
        <w:numPr>
          <w:ilvl w:val="0"/>
          <w:numId w:val="45"/>
        </w:numPr>
        <w:spacing w:after="200" w:line="276" w:lineRule="auto"/>
        <w:jc w:val="both"/>
        <w:rPr>
          <w:rFonts w:asciiTheme="majorHAnsi" w:hAnsiTheme="majorHAnsi" w:cstheme="majorHAnsi"/>
          <w:sz w:val="24"/>
          <w:szCs w:val="24"/>
        </w:rPr>
      </w:pPr>
      <w:r>
        <w:rPr>
          <w:rFonts w:asciiTheme="majorHAnsi" w:hAnsiTheme="majorHAnsi" w:cstheme="majorHAnsi"/>
          <w:sz w:val="24"/>
          <w:szCs w:val="24"/>
        </w:rPr>
        <w:t>We</w:t>
      </w:r>
      <w:r w:rsidRPr="0046339C">
        <w:rPr>
          <w:rFonts w:asciiTheme="majorHAnsi" w:hAnsiTheme="majorHAnsi" w:cstheme="majorHAnsi"/>
          <w:sz w:val="24"/>
          <w:szCs w:val="24"/>
        </w:rPr>
        <w:t xml:space="preserve"> und</w:t>
      </w:r>
      <w:r>
        <w:rPr>
          <w:rFonts w:asciiTheme="majorHAnsi" w:hAnsiTheme="majorHAnsi" w:cstheme="majorHAnsi"/>
          <w:sz w:val="24"/>
          <w:szCs w:val="24"/>
        </w:rPr>
        <w:t>erstand what plagiarism is and we</w:t>
      </w:r>
      <w:r w:rsidRPr="0046339C">
        <w:rPr>
          <w:rFonts w:asciiTheme="majorHAnsi" w:hAnsiTheme="majorHAnsi" w:cstheme="majorHAnsi"/>
          <w:sz w:val="24"/>
          <w:szCs w:val="24"/>
        </w:rPr>
        <w:t xml:space="preserve"> know that it constitutes unacceptable academic behaviour.</w:t>
      </w:r>
    </w:p>
    <w:p w14:paraId="3324D4A4" w14:textId="77777777" w:rsidR="00432858" w:rsidRPr="0046339C" w:rsidRDefault="00432858" w:rsidP="00432858">
      <w:pPr>
        <w:numPr>
          <w:ilvl w:val="0"/>
          <w:numId w:val="45"/>
        </w:numPr>
        <w:spacing w:after="200" w:line="276" w:lineRule="auto"/>
        <w:jc w:val="both"/>
        <w:rPr>
          <w:rFonts w:asciiTheme="majorHAnsi" w:hAnsiTheme="majorHAnsi" w:cstheme="majorHAnsi"/>
          <w:sz w:val="24"/>
          <w:szCs w:val="24"/>
        </w:rPr>
      </w:pPr>
      <w:r>
        <w:rPr>
          <w:rFonts w:asciiTheme="majorHAnsi" w:hAnsiTheme="majorHAnsi" w:cstheme="majorHAnsi"/>
          <w:sz w:val="24"/>
          <w:szCs w:val="24"/>
        </w:rPr>
        <w:t>We</w:t>
      </w:r>
      <w:r w:rsidRPr="0046339C">
        <w:rPr>
          <w:rFonts w:asciiTheme="majorHAnsi" w:hAnsiTheme="majorHAnsi" w:cstheme="majorHAnsi"/>
          <w:sz w:val="24"/>
          <w:szCs w:val="24"/>
        </w:rPr>
        <w:t xml:space="preserve"> declare that the work </w:t>
      </w:r>
      <w:r>
        <w:rPr>
          <w:rFonts w:asciiTheme="majorHAnsi" w:hAnsiTheme="majorHAnsi" w:cstheme="majorHAnsi"/>
          <w:sz w:val="24"/>
          <w:szCs w:val="24"/>
        </w:rPr>
        <w:t>that we are</w:t>
      </w:r>
      <w:r w:rsidRPr="0046339C">
        <w:rPr>
          <w:rFonts w:asciiTheme="majorHAnsi" w:hAnsiTheme="majorHAnsi" w:cstheme="majorHAnsi"/>
          <w:sz w:val="24"/>
          <w:szCs w:val="24"/>
        </w:rPr>
        <w:t xml:space="preserve"> submitting herewith is </w:t>
      </w:r>
      <w:r>
        <w:rPr>
          <w:rFonts w:asciiTheme="majorHAnsi" w:hAnsiTheme="majorHAnsi" w:cstheme="majorHAnsi"/>
          <w:sz w:val="24"/>
          <w:szCs w:val="24"/>
        </w:rPr>
        <w:t>our</w:t>
      </w:r>
      <w:r w:rsidRPr="0046339C">
        <w:rPr>
          <w:rFonts w:asciiTheme="majorHAnsi" w:hAnsiTheme="majorHAnsi" w:cstheme="majorHAnsi"/>
          <w:sz w:val="24"/>
          <w:szCs w:val="24"/>
        </w:rPr>
        <w:t xml:space="preserve"> own work.</w:t>
      </w:r>
    </w:p>
    <w:p w14:paraId="26FE53BF" w14:textId="77777777" w:rsidR="00432858" w:rsidRPr="0046339C" w:rsidRDefault="00432858" w:rsidP="00432858">
      <w:pPr>
        <w:numPr>
          <w:ilvl w:val="0"/>
          <w:numId w:val="45"/>
        </w:numPr>
        <w:spacing w:after="200" w:line="276" w:lineRule="auto"/>
        <w:jc w:val="both"/>
        <w:rPr>
          <w:rFonts w:asciiTheme="majorHAnsi" w:hAnsiTheme="majorHAnsi" w:cstheme="majorHAnsi"/>
          <w:sz w:val="24"/>
          <w:szCs w:val="24"/>
        </w:rPr>
      </w:pPr>
      <w:r>
        <w:rPr>
          <w:rFonts w:asciiTheme="majorHAnsi" w:hAnsiTheme="majorHAnsi" w:cstheme="majorHAnsi"/>
          <w:sz w:val="24"/>
          <w:szCs w:val="24"/>
        </w:rPr>
        <w:t>We</w:t>
      </w:r>
      <w:r w:rsidRPr="0046339C">
        <w:rPr>
          <w:rFonts w:asciiTheme="majorHAnsi" w:hAnsiTheme="majorHAnsi" w:cstheme="majorHAnsi"/>
          <w:sz w:val="24"/>
          <w:szCs w:val="24"/>
        </w:rPr>
        <w:t xml:space="preserve"> have not allowed, and will not allow, anyone to copy </w:t>
      </w:r>
      <w:r>
        <w:rPr>
          <w:rFonts w:asciiTheme="majorHAnsi" w:hAnsiTheme="majorHAnsi" w:cstheme="majorHAnsi"/>
          <w:sz w:val="24"/>
          <w:szCs w:val="24"/>
        </w:rPr>
        <w:t>our</w:t>
      </w:r>
      <w:r w:rsidRPr="0046339C">
        <w:rPr>
          <w:rFonts w:asciiTheme="majorHAnsi" w:hAnsiTheme="majorHAnsi" w:cstheme="majorHAnsi"/>
          <w:sz w:val="24"/>
          <w:szCs w:val="24"/>
        </w:rPr>
        <w:t xml:space="preserve"> work with the intention of passing it off as their own work.</w:t>
      </w:r>
    </w:p>
    <w:p w14:paraId="05DF9AC3" w14:textId="77777777" w:rsidR="00432858" w:rsidRPr="0046339C" w:rsidRDefault="00432858" w:rsidP="00432858">
      <w:pPr>
        <w:ind w:left="720"/>
        <w:jc w:val="both"/>
        <w:rPr>
          <w:rFonts w:asciiTheme="majorHAnsi" w:hAnsiTheme="majorHAnsi" w:cstheme="majorHAnsi"/>
          <w:sz w:val="24"/>
          <w:szCs w:val="24"/>
        </w:rPr>
      </w:pPr>
    </w:p>
    <w:p w14:paraId="6E40CC2E" w14:textId="77777777" w:rsidR="00432858" w:rsidRDefault="00432858" w:rsidP="00432858">
      <w:pPr>
        <w:tabs>
          <w:tab w:val="left" w:pos="2127"/>
        </w:tabs>
        <w:rPr>
          <w:rFonts w:asciiTheme="majorHAnsi" w:hAnsiTheme="majorHAnsi" w:cstheme="majorHAnsi"/>
          <w:b/>
          <w:sz w:val="24"/>
          <w:szCs w:val="24"/>
        </w:rPr>
      </w:pPr>
      <w:r>
        <w:rPr>
          <w:rFonts w:asciiTheme="majorHAnsi" w:hAnsiTheme="majorHAnsi" w:cstheme="majorHAnsi"/>
          <w:b/>
          <w:sz w:val="24"/>
          <w:szCs w:val="24"/>
        </w:rPr>
        <w:t>STUDENT FULL NAME:</w:t>
      </w:r>
      <w:r>
        <w:rPr>
          <w:rFonts w:asciiTheme="majorHAnsi" w:hAnsiTheme="majorHAnsi" w:cstheme="majorHAnsi"/>
          <w:b/>
          <w:sz w:val="24"/>
          <w:szCs w:val="24"/>
        </w:rPr>
        <w:tab/>
        <w:t>_______</w:t>
      </w:r>
      <w:r>
        <w:rPr>
          <w:rFonts w:asciiTheme="majorHAnsi" w:hAnsiTheme="majorHAnsi" w:cstheme="majorHAnsi"/>
          <w:b/>
          <w:sz w:val="24"/>
          <w:szCs w:val="24"/>
          <w:u w:val="single"/>
        </w:rPr>
        <w:t>Junaid Brooks</w:t>
      </w:r>
      <w:r>
        <w:rPr>
          <w:rFonts w:asciiTheme="majorHAnsi" w:hAnsiTheme="majorHAnsi" w:cstheme="majorHAnsi"/>
          <w:b/>
          <w:sz w:val="24"/>
          <w:szCs w:val="24"/>
        </w:rPr>
        <w:t>___________________________________</w:t>
      </w:r>
    </w:p>
    <w:p w14:paraId="46E5FA65" w14:textId="77777777" w:rsidR="00432858" w:rsidRDefault="00432858" w:rsidP="00432858">
      <w:pPr>
        <w:tabs>
          <w:tab w:val="left" w:pos="2127"/>
        </w:tabs>
        <w:rPr>
          <w:rFonts w:asciiTheme="majorHAnsi" w:hAnsiTheme="majorHAnsi" w:cstheme="majorHAnsi"/>
          <w:b/>
          <w:sz w:val="24"/>
          <w:szCs w:val="24"/>
        </w:rPr>
      </w:pPr>
      <w:r>
        <w:rPr>
          <w:rFonts w:asciiTheme="majorHAnsi" w:hAnsiTheme="majorHAnsi" w:cstheme="majorHAnsi"/>
          <w:b/>
          <w:sz w:val="24"/>
          <w:szCs w:val="24"/>
        </w:rPr>
        <w:t>STUDENT NUMBER:</w:t>
      </w:r>
      <w:r>
        <w:rPr>
          <w:rFonts w:asciiTheme="majorHAnsi" w:hAnsiTheme="majorHAnsi" w:cstheme="majorHAnsi"/>
          <w:b/>
          <w:sz w:val="24"/>
          <w:szCs w:val="24"/>
        </w:rPr>
        <w:tab/>
      </w:r>
      <w:r>
        <w:rPr>
          <w:rFonts w:asciiTheme="majorHAnsi" w:hAnsiTheme="majorHAnsi" w:cstheme="majorHAnsi"/>
          <w:b/>
          <w:sz w:val="24"/>
          <w:szCs w:val="24"/>
        </w:rPr>
        <w:tab/>
        <w:t>_______</w:t>
      </w:r>
      <w:r>
        <w:rPr>
          <w:rFonts w:asciiTheme="majorHAnsi" w:hAnsiTheme="majorHAnsi" w:cstheme="majorHAnsi"/>
          <w:b/>
          <w:sz w:val="24"/>
          <w:szCs w:val="24"/>
          <w:u w:val="single"/>
        </w:rPr>
        <w:t xml:space="preserve">223126756         </w:t>
      </w:r>
      <w:r>
        <w:rPr>
          <w:rFonts w:asciiTheme="majorHAnsi" w:hAnsiTheme="majorHAnsi" w:cstheme="majorHAnsi"/>
          <w:b/>
          <w:sz w:val="24"/>
          <w:szCs w:val="24"/>
        </w:rPr>
        <w:t>_________________________________</w:t>
      </w:r>
    </w:p>
    <w:p w14:paraId="7FC3CDED" w14:textId="77777777" w:rsidR="00432858" w:rsidRDefault="00432858" w:rsidP="00432858">
      <w:pPr>
        <w:tabs>
          <w:tab w:val="left" w:pos="2127"/>
        </w:tabs>
        <w:rPr>
          <w:rFonts w:asciiTheme="majorHAnsi" w:hAnsiTheme="majorHAnsi" w:cstheme="majorHAnsi"/>
          <w:b/>
          <w:sz w:val="24"/>
          <w:szCs w:val="24"/>
        </w:rPr>
      </w:pP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sidRPr="007604E4">
        <w:rPr>
          <w:rFonts w:asciiTheme="minorHAnsi" w:hAnsiTheme="minorHAnsi" w:cstheme="minorHAnsi"/>
          <w:noProof/>
          <w:lang w:val="en-ZA"/>
        </w:rPr>
        <w:drawing>
          <wp:inline distT="0" distB="0" distL="0" distR="0" wp14:anchorId="7A35E306" wp14:editId="00536541">
            <wp:extent cx="1044030" cy="64013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4030" cy="640135"/>
                    </a:xfrm>
                    <a:prstGeom prst="rect">
                      <a:avLst/>
                    </a:prstGeom>
                  </pic:spPr>
                </pic:pic>
              </a:graphicData>
            </a:graphic>
          </wp:inline>
        </w:drawing>
      </w:r>
    </w:p>
    <w:p w14:paraId="15C00A1E" w14:textId="77777777" w:rsidR="00432858" w:rsidRDefault="00432858" w:rsidP="00432858">
      <w:pPr>
        <w:tabs>
          <w:tab w:val="left" w:pos="2127"/>
        </w:tabs>
        <w:rPr>
          <w:rFonts w:asciiTheme="majorHAnsi" w:hAnsiTheme="majorHAnsi" w:cstheme="majorHAnsi"/>
          <w:b/>
          <w:sz w:val="24"/>
          <w:szCs w:val="24"/>
        </w:rPr>
      </w:pPr>
      <w:r w:rsidRPr="0046339C">
        <w:rPr>
          <w:rFonts w:asciiTheme="majorHAnsi" w:hAnsiTheme="majorHAnsi" w:cstheme="majorHAnsi"/>
          <w:b/>
          <w:sz w:val="24"/>
          <w:szCs w:val="24"/>
        </w:rPr>
        <w:t>SIGNATURE:</w:t>
      </w:r>
      <w:r w:rsidRPr="0046339C">
        <w:rPr>
          <w:rFonts w:asciiTheme="majorHAnsi" w:hAnsiTheme="majorHAnsi" w:cstheme="majorHAnsi"/>
          <w:sz w:val="24"/>
          <w:szCs w:val="24"/>
        </w:rPr>
        <w:tab/>
      </w:r>
      <w:r>
        <w:rPr>
          <w:rFonts w:asciiTheme="majorHAnsi" w:hAnsiTheme="majorHAnsi" w:cstheme="majorHAnsi"/>
          <w:b/>
          <w:sz w:val="24"/>
          <w:szCs w:val="24"/>
        </w:rPr>
        <w:t>______________________________________________________</w:t>
      </w:r>
    </w:p>
    <w:p w14:paraId="0350CEAF" w14:textId="77777777" w:rsidR="00432858" w:rsidRDefault="00432858" w:rsidP="00432858">
      <w:pPr>
        <w:tabs>
          <w:tab w:val="left" w:pos="2127"/>
        </w:tabs>
        <w:rPr>
          <w:rFonts w:asciiTheme="majorHAnsi" w:hAnsiTheme="majorHAnsi" w:cstheme="majorHAnsi"/>
          <w:b/>
          <w:sz w:val="24"/>
          <w:szCs w:val="24"/>
        </w:rPr>
      </w:pPr>
    </w:p>
    <w:p w14:paraId="4E15C260" w14:textId="77777777" w:rsidR="00432858" w:rsidRDefault="00432858" w:rsidP="00432858">
      <w:pPr>
        <w:tabs>
          <w:tab w:val="left" w:pos="2127"/>
        </w:tabs>
        <w:rPr>
          <w:rFonts w:asciiTheme="majorHAnsi" w:hAnsiTheme="majorHAnsi" w:cstheme="majorHAnsi"/>
          <w:b/>
          <w:sz w:val="24"/>
          <w:szCs w:val="24"/>
        </w:rPr>
      </w:pPr>
      <w:r>
        <w:rPr>
          <w:rFonts w:asciiTheme="majorHAnsi" w:hAnsiTheme="majorHAnsi" w:cstheme="majorHAnsi"/>
          <w:b/>
          <w:sz w:val="24"/>
          <w:szCs w:val="24"/>
        </w:rPr>
        <w:t>STUDENT FULL NAME:</w:t>
      </w:r>
      <w:r>
        <w:rPr>
          <w:rFonts w:asciiTheme="majorHAnsi" w:hAnsiTheme="majorHAnsi" w:cstheme="majorHAnsi"/>
          <w:b/>
          <w:sz w:val="24"/>
          <w:szCs w:val="24"/>
        </w:rPr>
        <w:tab/>
        <w:t>______</w:t>
      </w:r>
      <w:r>
        <w:rPr>
          <w:rFonts w:asciiTheme="majorHAnsi" w:hAnsiTheme="majorHAnsi" w:cstheme="majorHAnsi"/>
          <w:b/>
          <w:sz w:val="24"/>
          <w:szCs w:val="24"/>
          <w:u w:val="single"/>
        </w:rPr>
        <w:t>Ganeefa Sirkhotte</w:t>
      </w:r>
      <w:r>
        <w:rPr>
          <w:rFonts w:asciiTheme="majorHAnsi" w:hAnsiTheme="majorHAnsi" w:cstheme="majorHAnsi"/>
          <w:b/>
          <w:sz w:val="24"/>
          <w:szCs w:val="24"/>
        </w:rPr>
        <w:t>________________________________</w:t>
      </w:r>
    </w:p>
    <w:p w14:paraId="33CEBC90" w14:textId="77777777" w:rsidR="00432858" w:rsidRDefault="00432858" w:rsidP="00432858">
      <w:pPr>
        <w:tabs>
          <w:tab w:val="left" w:pos="2127"/>
        </w:tabs>
        <w:rPr>
          <w:rFonts w:asciiTheme="majorHAnsi" w:hAnsiTheme="majorHAnsi" w:cstheme="majorHAnsi"/>
          <w:b/>
          <w:sz w:val="24"/>
          <w:szCs w:val="24"/>
        </w:rPr>
      </w:pPr>
      <w:r>
        <w:rPr>
          <w:rFonts w:asciiTheme="majorHAnsi" w:hAnsiTheme="majorHAnsi" w:cstheme="majorHAnsi"/>
          <w:b/>
          <w:sz w:val="24"/>
          <w:szCs w:val="24"/>
        </w:rPr>
        <w:t>STUDENT NUMBER:</w:t>
      </w:r>
      <w:r>
        <w:rPr>
          <w:rFonts w:asciiTheme="majorHAnsi" w:hAnsiTheme="majorHAnsi" w:cstheme="majorHAnsi"/>
          <w:b/>
          <w:sz w:val="24"/>
          <w:szCs w:val="24"/>
        </w:rPr>
        <w:tab/>
      </w:r>
      <w:r>
        <w:rPr>
          <w:rFonts w:asciiTheme="majorHAnsi" w:hAnsiTheme="majorHAnsi" w:cstheme="majorHAnsi"/>
          <w:b/>
          <w:sz w:val="24"/>
          <w:szCs w:val="24"/>
        </w:rPr>
        <w:tab/>
        <w:t>______</w:t>
      </w:r>
      <w:r>
        <w:rPr>
          <w:rFonts w:asciiTheme="majorHAnsi" w:hAnsiTheme="majorHAnsi" w:cstheme="majorHAnsi"/>
          <w:b/>
          <w:sz w:val="24"/>
          <w:szCs w:val="24"/>
          <w:u w:val="single"/>
        </w:rPr>
        <w:t xml:space="preserve">224078321   </w:t>
      </w:r>
      <w:r>
        <w:rPr>
          <w:rFonts w:asciiTheme="majorHAnsi" w:hAnsiTheme="majorHAnsi" w:cstheme="majorHAnsi"/>
          <w:b/>
          <w:sz w:val="24"/>
          <w:szCs w:val="24"/>
        </w:rPr>
        <w:t>____________________________________</w:t>
      </w:r>
    </w:p>
    <w:p w14:paraId="1D24A912" w14:textId="77777777" w:rsidR="00432858" w:rsidRDefault="00432858" w:rsidP="00432858">
      <w:pPr>
        <w:tabs>
          <w:tab w:val="left" w:pos="2127"/>
        </w:tabs>
        <w:rPr>
          <w:rFonts w:asciiTheme="majorHAnsi" w:hAnsiTheme="majorHAnsi" w:cstheme="majorHAnsi"/>
          <w:b/>
          <w:sz w:val="24"/>
          <w:szCs w:val="24"/>
        </w:rPr>
      </w:pP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sidRPr="007604E4">
        <w:rPr>
          <w:rFonts w:asciiTheme="minorHAnsi" w:hAnsiTheme="minorHAnsi" w:cstheme="minorHAnsi"/>
          <w:noProof/>
          <w:lang w:val="en-ZA"/>
        </w:rPr>
        <w:drawing>
          <wp:inline distT="0" distB="0" distL="0" distR="0" wp14:anchorId="1A601CB2" wp14:editId="7439A756">
            <wp:extent cx="1036410" cy="426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6410" cy="426757"/>
                    </a:xfrm>
                    <a:prstGeom prst="rect">
                      <a:avLst/>
                    </a:prstGeom>
                  </pic:spPr>
                </pic:pic>
              </a:graphicData>
            </a:graphic>
          </wp:inline>
        </w:drawing>
      </w:r>
    </w:p>
    <w:p w14:paraId="2276D954" w14:textId="77777777" w:rsidR="00432858" w:rsidRPr="0046339C" w:rsidRDefault="00432858" w:rsidP="00432858">
      <w:pPr>
        <w:tabs>
          <w:tab w:val="left" w:pos="2127"/>
        </w:tabs>
        <w:rPr>
          <w:rFonts w:asciiTheme="majorHAnsi" w:hAnsiTheme="majorHAnsi" w:cstheme="majorHAnsi"/>
          <w:sz w:val="24"/>
          <w:szCs w:val="24"/>
        </w:rPr>
      </w:pPr>
      <w:r w:rsidRPr="0046339C">
        <w:rPr>
          <w:rFonts w:asciiTheme="majorHAnsi" w:hAnsiTheme="majorHAnsi" w:cstheme="majorHAnsi"/>
          <w:b/>
          <w:sz w:val="24"/>
          <w:szCs w:val="24"/>
        </w:rPr>
        <w:t>SIGNATURE:</w:t>
      </w:r>
      <w:r w:rsidRPr="0046339C">
        <w:rPr>
          <w:rFonts w:asciiTheme="majorHAnsi" w:hAnsiTheme="majorHAnsi" w:cstheme="majorHAnsi"/>
          <w:sz w:val="24"/>
          <w:szCs w:val="24"/>
        </w:rPr>
        <w:tab/>
      </w:r>
      <w:r>
        <w:rPr>
          <w:rFonts w:asciiTheme="majorHAnsi" w:hAnsiTheme="majorHAnsi" w:cstheme="majorHAnsi"/>
          <w:b/>
          <w:sz w:val="24"/>
          <w:szCs w:val="24"/>
        </w:rPr>
        <w:t>____________________________________________________</w:t>
      </w:r>
    </w:p>
    <w:p w14:paraId="447C316C" w14:textId="77777777" w:rsidR="00432858" w:rsidRPr="0046339C" w:rsidRDefault="00432858" w:rsidP="00432858">
      <w:pPr>
        <w:tabs>
          <w:tab w:val="left" w:pos="2127"/>
        </w:tabs>
        <w:rPr>
          <w:rFonts w:asciiTheme="majorHAnsi" w:hAnsiTheme="majorHAnsi" w:cstheme="majorHAnsi"/>
          <w:sz w:val="24"/>
          <w:szCs w:val="24"/>
        </w:rPr>
      </w:pPr>
    </w:p>
    <w:p w14:paraId="6B80E821" w14:textId="77777777" w:rsidR="00432858" w:rsidRPr="0046339C" w:rsidRDefault="00432858" w:rsidP="00432858">
      <w:pPr>
        <w:rPr>
          <w:rFonts w:asciiTheme="majorHAnsi" w:hAnsiTheme="majorHAnsi" w:cstheme="majorHAnsi"/>
          <w:sz w:val="12"/>
        </w:rPr>
      </w:pPr>
    </w:p>
    <w:p w14:paraId="4B562968" w14:textId="77777777" w:rsidR="00432858" w:rsidRDefault="00432858" w:rsidP="00432858"/>
    <w:p w14:paraId="715EE35D" w14:textId="77777777" w:rsidR="00BD11FD" w:rsidRDefault="00BD11FD">
      <w:pPr>
        <w:rPr>
          <w:rFonts w:cs="Arial"/>
          <w:b/>
          <w:bCs/>
          <w:kern w:val="32"/>
          <w:sz w:val="26"/>
          <w:szCs w:val="26"/>
        </w:rPr>
      </w:pPr>
    </w:p>
    <w:sectPr w:rsidR="00BD11FD" w:rsidSect="00016814">
      <w:headerReference w:type="default" r:id="rId14"/>
      <w:footerReference w:type="default" r:id="rId15"/>
      <w:pgSz w:w="11907" w:h="16839" w:code="9"/>
      <w:pgMar w:top="720" w:right="720" w:bottom="720" w:left="720" w:header="1009" w:footer="10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9DD3F" w14:textId="77777777" w:rsidR="00581C27" w:rsidRDefault="00581C27">
      <w:r>
        <w:separator/>
      </w:r>
    </w:p>
  </w:endnote>
  <w:endnote w:type="continuationSeparator" w:id="0">
    <w:p w14:paraId="680FFA3D" w14:textId="77777777" w:rsidR="00581C27" w:rsidRDefault="0058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73C9" w14:textId="77777777" w:rsidR="00B81786" w:rsidRDefault="00AF54C9">
    <w:pPr>
      <w:pStyle w:val="Footer"/>
      <w:framePr w:wrap="around" w:vAnchor="text" w:hAnchor="margin" w:xAlign="center" w:y="1"/>
      <w:rPr>
        <w:rStyle w:val="PageNumber"/>
      </w:rPr>
    </w:pPr>
    <w:r>
      <w:rPr>
        <w:rStyle w:val="PageNumber"/>
      </w:rPr>
      <w:fldChar w:fldCharType="begin"/>
    </w:r>
    <w:r w:rsidR="00B81786">
      <w:rPr>
        <w:rStyle w:val="PageNumber"/>
      </w:rPr>
      <w:instrText xml:space="preserve">PAGE  </w:instrText>
    </w:r>
    <w:r>
      <w:rPr>
        <w:rStyle w:val="PageNumber"/>
      </w:rPr>
      <w:fldChar w:fldCharType="end"/>
    </w:r>
  </w:p>
  <w:p w14:paraId="6E44B3CB" w14:textId="77777777" w:rsidR="00B81786" w:rsidRDefault="00B817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56CCB" w14:textId="45FDB7AE" w:rsidR="00B81786" w:rsidRDefault="00B81786" w:rsidP="00A47486">
    <w:pPr>
      <w:pStyle w:val="Footer"/>
      <w:pBdr>
        <w:top w:val="single" w:sz="2" w:space="1" w:color="000000"/>
      </w:pBdr>
      <w:jc w:val="right"/>
    </w:pPr>
    <w:r>
      <w:t xml:space="preserve">Page </w:t>
    </w:r>
    <w:r w:rsidR="00AF54C9">
      <w:rPr>
        <w:b/>
        <w:sz w:val="24"/>
        <w:szCs w:val="24"/>
      </w:rPr>
      <w:fldChar w:fldCharType="begin"/>
    </w:r>
    <w:r>
      <w:rPr>
        <w:b/>
      </w:rPr>
      <w:instrText xml:space="preserve"> PAGE </w:instrText>
    </w:r>
    <w:r w:rsidR="00AF54C9">
      <w:rPr>
        <w:b/>
        <w:sz w:val="24"/>
        <w:szCs w:val="24"/>
      </w:rPr>
      <w:fldChar w:fldCharType="separate"/>
    </w:r>
    <w:r w:rsidR="00CF3840">
      <w:rPr>
        <w:b/>
        <w:noProof/>
      </w:rPr>
      <w:t>13</w:t>
    </w:r>
    <w:r w:rsidR="00AF54C9">
      <w:rPr>
        <w:b/>
        <w:sz w:val="24"/>
        <w:szCs w:val="24"/>
      </w:rPr>
      <w:fldChar w:fldCharType="end"/>
    </w:r>
    <w:r>
      <w:t xml:space="preserve"> of </w:t>
    </w:r>
    <w:r w:rsidR="00AF54C9">
      <w:rPr>
        <w:b/>
        <w:sz w:val="24"/>
        <w:szCs w:val="24"/>
      </w:rPr>
      <w:fldChar w:fldCharType="begin"/>
    </w:r>
    <w:r>
      <w:rPr>
        <w:b/>
      </w:rPr>
      <w:instrText xml:space="preserve"> NUMPAGES  </w:instrText>
    </w:r>
    <w:r w:rsidR="00AF54C9">
      <w:rPr>
        <w:b/>
        <w:sz w:val="24"/>
        <w:szCs w:val="24"/>
      </w:rPr>
      <w:fldChar w:fldCharType="separate"/>
    </w:r>
    <w:r w:rsidR="00CF3840">
      <w:rPr>
        <w:b/>
        <w:noProof/>
      </w:rPr>
      <w:t>13</w:t>
    </w:r>
    <w:r w:rsidR="00AF54C9">
      <w:rPr>
        <w:b/>
        <w:sz w:val="24"/>
        <w:szCs w:val="24"/>
      </w:rPr>
      <w:fldChar w:fldCharType="end"/>
    </w:r>
  </w:p>
  <w:p w14:paraId="2E6B5FF2" w14:textId="77777777" w:rsidR="00B81786" w:rsidRPr="00DC1839" w:rsidRDefault="00B81786"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146C4" w14:textId="77777777" w:rsidR="00581C27" w:rsidRDefault="00581C27">
      <w:r>
        <w:separator/>
      </w:r>
    </w:p>
  </w:footnote>
  <w:footnote w:type="continuationSeparator" w:id="0">
    <w:p w14:paraId="625BDD2E" w14:textId="77777777" w:rsidR="00581C27" w:rsidRDefault="00581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0449" w14:textId="77777777" w:rsidR="00B81786" w:rsidRPr="00A733E3" w:rsidRDefault="00B81786"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274"/>
    <w:multiLevelType w:val="multilevel"/>
    <w:tmpl w:val="55B214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781C31"/>
    <w:multiLevelType w:val="multilevel"/>
    <w:tmpl w:val="0042535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AB159F"/>
    <w:multiLevelType w:val="hybridMultilevel"/>
    <w:tmpl w:val="AA08984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15:restartNumberingAfterBreak="0">
    <w:nsid w:val="0CF54D15"/>
    <w:multiLevelType w:val="multilevel"/>
    <w:tmpl w:val="43BE637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487C8D"/>
    <w:multiLevelType w:val="hybridMultilevel"/>
    <w:tmpl w:val="A594BA0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 w15:restartNumberingAfterBreak="0">
    <w:nsid w:val="107D307E"/>
    <w:multiLevelType w:val="hybridMultilevel"/>
    <w:tmpl w:val="4262080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6" w15:restartNumberingAfterBreak="0">
    <w:nsid w:val="10D57496"/>
    <w:multiLevelType w:val="hybridMultilevel"/>
    <w:tmpl w:val="D684178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3C64D1"/>
    <w:multiLevelType w:val="hybridMultilevel"/>
    <w:tmpl w:val="C6BCD82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53C312E"/>
    <w:multiLevelType w:val="hybridMultilevel"/>
    <w:tmpl w:val="4ABA53D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0" w15:restartNumberingAfterBreak="0">
    <w:nsid w:val="27581634"/>
    <w:multiLevelType w:val="multilevel"/>
    <w:tmpl w:val="DF2063D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87A12C6"/>
    <w:multiLevelType w:val="hybridMultilevel"/>
    <w:tmpl w:val="B38EF6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A3C02FF"/>
    <w:multiLevelType w:val="hybridMultilevel"/>
    <w:tmpl w:val="57BC54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FEE716D"/>
    <w:multiLevelType w:val="hybridMultilevel"/>
    <w:tmpl w:val="696A630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11D6E17"/>
    <w:multiLevelType w:val="multilevel"/>
    <w:tmpl w:val="D3E0E6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34D4524"/>
    <w:multiLevelType w:val="multilevel"/>
    <w:tmpl w:val="6BE0E4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3F57C36"/>
    <w:multiLevelType w:val="hybridMultilevel"/>
    <w:tmpl w:val="423C5A6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7" w15:restartNumberingAfterBreak="0">
    <w:nsid w:val="351F2AD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073668"/>
    <w:multiLevelType w:val="hybridMultilevel"/>
    <w:tmpl w:val="A9E2B2E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9" w15:restartNumberingAfterBreak="0">
    <w:nsid w:val="399557C5"/>
    <w:multiLevelType w:val="multilevel"/>
    <w:tmpl w:val="DAB86AE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B8522C9"/>
    <w:multiLevelType w:val="multilevel"/>
    <w:tmpl w:val="5D70F45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2"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3" w15:restartNumberingAfterBreak="0">
    <w:nsid w:val="46557A6A"/>
    <w:multiLevelType w:val="hybridMultilevel"/>
    <w:tmpl w:val="102495A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4"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5" w15:restartNumberingAfterBreak="0">
    <w:nsid w:val="4F63515A"/>
    <w:multiLevelType w:val="multilevel"/>
    <w:tmpl w:val="681C605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0D9506D"/>
    <w:multiLevelType w:val="multilevel"/>
    <w:tmpl w:val="BD4EE6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8" w15:restartNumberingAfterBreak="0">
    <w:nsid w:val="519B629D"/>
    <w:multiLevelType w:val="multilevel"/>
    <w:tmpl w:val="E01ACED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5B43487"/>
    <w:multiLevelType w:val="multilevel"/>
    <w:tmpl w:val="46DCDDB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1" w15:restartNumberingAfterBreak="0">
    <w:nsid w:val="5A9F621D"/>
    <w:multiLevelType w:val="hybridMultilevel"/>
    <w:tmpl w:val="7702F4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B1041DC"/>
    <w:multiLevelType w:val="hybridMultilevel"/>
    <w:tmpl w:val="660AFD0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4" w15:restartNumberingAfterBreak="0">
    <w:nsid w:val="5F9A6C6E"/>
    <w:multiLevelType w:val="hybridMultilevel"/>
    <w:tmpl w:val="532AC56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5" w15:restartNumberingAfterBreak="0">
    <w:nsid w:val="69D1550B"/>
    <w:multiLevelType w:val="hybridMultilevel"/>
    <w:tmpl w:val="E8F2411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6" w15:restartNumberingAfterBreak="0">
    <w:nsid w:val="6A532EDB"/>
    <w:multiLevelType w:val="hybridMultilevel"/>
    <w:tmpl w:val="8724D0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AD06D69"/>
    <w:multiLevelType w:val="hybridMultilevel"/>
    <w:tmpl w:val="B8227E2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8" w15:restartNumberingAfterBreak="0">
    <w:nsid w:val="6DD96CC4"/>
    <w:multiLevelType w:val="hybridMultilevel"/>
    <w:tmpl w:val="822C6B9E"/>
    <w:lvl w:ilvl="0" w:tplc="1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9" w15:restartNumberingAfterBreak="0">
    <w:nsid w:val="6F055FA3"/>
    <w:multiLevelType w:val="hybridMultilevel"/>
    <w:tmpl w:val="5BE284C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0" w15:restartNumberingAfterBreak="0">
    <w:nsid w:val="6F585692"/>
    <w:multiLevelType w:val="hybridMultilevel"/>
    <w:tmpl w:val="FD3EF60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1" w15:restartNumberingAfterBreak="0">
    <w:nsid w:val="70041C8B"/>
    <w:multiLevelType w:val="hybridMultilevel"/>
    <w:tmpl w:val="5498C34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2" w15:restartNumberingAfterBreak="0">
    <w:nsid w:val="774449FC"/>
    <w:multiLevelType w:val="multilevel"/>
    <w:tmpl w:val="385A6290"/>
    <w:lvl w:ilvl="0">
      <w:start w:val="1"/>
      <w:numFmt w:val="decimal"/>
      <w:lvlText w:val="%1."/>
      <w:lvlJc w:val="left"/>
      <w:pPr>
        <w:ind w:left="720" w:hanging="360"/>
      </w:pPr>
      <w:rPr>
        <w:rFonts w:hint="default"/>
      </w:rPr>
    </w:lvl>
    <w:lvl w:ilvl="1">
      <w:start w:val="1"/>
      <w:numFmt w:val="decimal"/>
      <w:isLg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8F75EA3"/>
    <w:multiLevelType w:val="hybridMultilevel"/>
    <w:tmpl w:val="0900955A"/>
    <w:lvl w:ilvl="0" w:tplc="1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4"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536283972">
    <w:abstractNumId w:val="29"/>
  </w:num>
  <w:num w:numId="2" w16cid:durableId="115490056">
    <w:abstractNumId w:val="7"/>
  </w:num>
  <w:num w:numId="3" w16cid:durableId="204022928">
    <w:abstractNumId w:val="32"/>
  </w:num>
  <w:num w:numId="4" w16cid:durableId="1257862903">
    <w:abstractNumId w:val="22"/>
  </w:num>
  <w:num w:numId="5" w16cid:durableId="2096050430">
    <w:abstractNumId w:val="27"/>
  </w:num>
  <w:num w:numId="6" w16cid:durableId="1123615934">
    <w:abstractNumId w:val="44"/>
  </w:num>
  <w:num w:numId="7" w16cid:durableId="690693184">
    <w:abstractNumId w:val="30"/>
  </w:num>
  <w:num w:numId="8" w16cid:durableId="1697609666">
    <w:abstractNumId w:val="24"/>
  </w:num>
  <w:num w:numId="9" w16cid:durableId="1505895628">
    <w:abstractNumId w:val="21"/>
  </w:num>
  <w:num w:numId="10" w16cid:durableId="2004896347">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5514608">
    <w:abstractNumId w:val="16"/>
  </w:num>
  <w:num w:numId="12" w16cid:durableId="315453254">
    <w:abstractNumId w:val="3"/>
  </w:num>
  <w:num w:numId="13" w16cid:durableId="1709794786">
    <w:abstractNumId w:val="26"/>
  </w:num>
  <w:num w:numId="14" w16cid:durableId="1602839969">
    <w:abstractNumId w:val="8"/>
  </w:num>
  <w:num w:numId="15" w16cid:durableId="444346988">
    <w:abstractNumId w:val="1"/>
  </w:num>
  <w:num w:numId="16" w16cid:durableId="1368532227">
    <w:abstractNumId w:val="13"/>
  </w:num>
  <w:num w:numId="17" w16cid:durableId="1768692978">
    <w:abstractNumId w:val="12"/>
  </w:num>
  <w:num w:numId="18" w16cid:durableId="610823247">
    <w:abstractNumId w:val="28"/>
  </w:num>
  <w:num w:numId="19" w16cid:durableId="589852150">
    <w:abstractNumId w:val="19"/>
  </w:num>
  <w:num w:numId="20" w16cid:durableId="1016079049">
    <w:abstractNumId w:val="14"/>
  </w:num>
  <w:num w:numId="21" w16cid:durableId="1757632207">
    <w:abstractNumId w:val="0"/>
  </w:num>
  <w:num w:numId="22" w16cid:durableId="499855304">
    <w:abstractNumId w:val="31"/>
  </w:num>
  <w:num w:numId="23" w16cid:durableId="903032113">
    <w:abstractNumId w:val="36"/>
  </w:num>
  <w:num w:numId="24" w16cid:durableId="480585028">
    <w:abstractNumId w:val="25"/>
  </w:num>
  <w:num w:numId="25" w16cid:durableId="89046059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6502084">
    <w:abstractNumId w:val="39"/>
  </w:num>
  <w:num w:numId="27" w16cid:durableId="20977444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496006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26699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604823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746235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45283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911341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760168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5715257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008682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848869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283477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13412814">
    <w:abstractNumId w:val="16"/>
  </w:num>
  <w:num w:numId="40" w16cid:durableId="19812466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58107912">
    <w:abstractNumId w:val="38"/>
  </w:num>
  <w:num w:numId="42" w16cid:durableId="557210820">
    <w:abstractNumId w:val="43"/>
  </w:num>
  <w:num w:numId="43" w16cid:durableId="21740220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68274432">
    <w:abstractNumId w:val="42"/>
  </w:num>
  <w:num w:numId="45" w16cid:durableId="1905993491">
    <w:abstractNumId w:val="11"/>
  </w:num>
  <w:num w:numId="46" w16cid:durableId="242491430">
    <w:abstractNumId w:val="20"/>
  </w:num>
  <w:num w:numId="47" w16cid:durableId="1636794289">
    <w:abstractNumId w:val="10"/>
  </w:num>
  <w:num w:numId="48" w16cid:durableId="1423525833">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1007E"/>
    <w:rsid w:val="0001172B"/>
    <w:rsid w:val="00016814"/>
    <w:rsid w:val="00024C8E"/>
    <w:rsid w:val="00030C5E"/>
    <w:rsid w:val="000311A9"/>
    <w:rsid w:val="0003155D"/>
    <w:rsid w:val="00032AA7"/>
    <w:rsid w:val="00033DBD"/>
    <w:rsid w:val="00045F3B"/>
    <w:rsid w:val="000469F6"/>
    <w:rsid w:val="00050662"/>
    <w:rsid w:val="00055369"/>
    <w:rsid w:val="000670D4"/>
    <w:rsid w:val="0006723B"/>
    <w:rsid w:val="00070423"/>
    <w:rsid w:val="00072483"/>
    <w:rsid w:val="00072673"/>
    <w:rsid w:val="00075D48"/>
    <w:rsid w:val="00077350"/>
    <w:rsid w:val="000778DB"/>
    <w:rsid w:val="00077950"/>
    <w:rsid w:val="0008310D"/>
    <w:rsid w:val="00084150"/>
    <w:rsid w:val="0009153A"/>
    <w:rsid w:val="00093E8C"/>
    <w:rsid w:val="000A2CDE"/>
    <w:rsid w:val="000A5610"/>
    <w:rsid w:val="000A7F91"/>
    <w:rsid w:val="000B2594"/>
    <w:rsid w:val="000B2A3C"/>
    <w:rsid w:val="000B4C2F"/>
    <w:rsid w:val="000C30CC"/>
    <w:rsid w:val="000D40A2"/>
    <w:rsid w:val="000E2EEF"/>
    <w:rsid w:val="00104A2A"/>
    <w:rsid w:val="00106BA5"/>
    <w:rsid w:val="00116CB6"/>
    <w:rsid w:val="00116F0A"/>
    <w:rsid w:val="00120CC2"/>
    <w:rsid w:val="001252A7"/>
    <w:rsid w:val="0013103C"/>
    <w:rsid w:val="0013642E"/>
    <w:rsid w:val="0014039B"/>
    <w:rsid w:val="00142E35"/>
    <w:rsid w:val="001540B4"/>
    <w:rsid w:val="00155828"/>
    <w:rsid w:val="001569E8"/>
    <w:rsid w:val="00156C3C"/>
    <w:rsid w:val="00170152"/>
    <w:rsid w:val="00171821"/>
    <w:rsid w:val="00172B61"/>
    <w:rsid w:val="00180A2F"/>
    <w:rsid w:val="00183882"/>
    <w:rsid w:val="00192869"/>
    <w:rsid w:val="001A2559"/>
    <w:rsid w:val="001A38D8"/>
    <w:rsid w:val="001B2735"/>
    <w:rsid w:val="001B3945"/>
    <w:rsid w:val="001C4818"/>
    <w:rsid w:val="001C4D72"/>
    <w:rsid w:val="001D15C5"/>
    <w:rsid w:val="001D1D6C"/>
    <w:rsid w:val="001E086B"/>
    <w:rsid w:val="001E6665"/>
    <w:rsid w:val="001F56BD"/>
    <w:rsid w:val="001F7C2E"/>
    <w:rsid w:val="00207BC4"/>
    <w:rsid w:val="00212175"/>
    <w:rsid w:val="00216E76"/>
    <w:rsid w:val="00217602"/>
    <w:rsid w:val="00222718"/>
    <w:rsid w:val="002236D3"/>
    <w:rsid w:val="00224731"/>
    <w:rsid w:val="00227788"/>
    <w:rsid w:val="00230265"/>
    <w:rsid w:val="00230FBB"/>
    <w:rsid w:val="00242403"/>
    <w:rsid w:val="0024266D"/>
    <w:rsid w:val="00246AC2"/>
    <w:rsid w:val="00247B7A"/>
    <w:rsid w:val="00251F57"/>
    <w:rsid w:val="00261770"/>
    <w:rsid w:val="00263726"/>
    <w:rsid w:val="00265D51"/>
    <w:rsid w:val="002772CF"/>
    <w:rsid w:val="002832EA"/>
    <w:rsid w:val="00283C1D"/>
    <w:rsid w:val="0028684F"/>
    <w:rsid w:val="00292C4C"/>
    <w:rsid w:val="002934C8"/>
    <w:rsid w:val="002A161C"/>
    <w:rsid w:val="002B438E"/>
    <w:rsid w:val="002C4EAB"/>
    <w:rsid w:val="002C6C08"/>
    <w:rsid w:val="002D42C3"/>
    <w:rsid w:val="002D5392"/>
    <w:rsid w:val="002E13C6"/>
    <w:rsid w:val="002E1D48"/>
    <w:rsid w:val="002E514B"/>
    <w:rsid w:val="002E6A66"/>
    <w:rsid w:val="002E6B63"/>
    <w:rsid w:val="003052A8"/>
    <w:rsid w:val="00306E75"/>
    <w:rsid w:val="00322F56"/>
    <w:rsid w:val="00334F6F"/>
    <w:rsid w:val="0033561A"/>
    <w:rsid w:val="00335F7E"/>
    <w:rsid w:val="00345DA5"/>
    <w:rsid w:val="00353842"/>
    <w:rsid w:val="00356B53"/>
    <w:rsid w:val="00375E57"/>
    <w:rsid w:val="00380377"/>
    <w:rsid w:val="00383E33"/>
    <w:rsid w:val="00386837"/>
    <w:rsid w:val="00392A66"/>
    <w:rsid w:val="0039629D"/>
    <w:rsid w:val="00397762"/>
    <w:rsid w:val="003A1498"/>
    <w:rsid w:val="003A1636"/>
    <w:rsid w:val="003A35D4"/>
    <w:rsid w:val="003B4F48"/>
    <w:rsid w:val="003C626E"/>
    <w:rsid w:val="003E291C"/>
    <w:rsid w:val="003E4825"/>
    <w:rsid w:val="003E4BDF"/>
    <w:rsid w:val="003F4613"/>
    <w:rsid w:val="003F5B73"/>
    <w:rsid w:val="003F6175"/>
    <w:rsid w:val="00402165"/>
    <w:rsid w:val="00403B01"/>
    <w:rsid w:val="004047A2"/>
    <w:rsid w:val="00412489"/>
    <w:rsid w:val="00417E2E"/>
    <w:rsid w:val="00421E1D"/>
    <w:rsid w:val="00424139"/>
    <w:rsid w:val="00432858"/>
    <w:rsid w:val="00435758"/>
    <w:rsid w:val="004378FC"/>
    <w:rsid w:val="00441309"/>
    <w:rsid w:val="00453E31"/>
    <w:rsid w:val="004617FC"/>
    <w:rsid w:val="004634C2"/>
    <w:rsid w:val="004656E5"/>
    <w:rsid w:val="00465CA6"/>
    <w:rsid w:val="00470E05"/>
    <w:rsid w:val="00471B8F"/>
    <w:rsid w:val="00475CD0"/>
    <w:rsid w:val="0048263F"/>
    <w:rsid w:val="00486BD3"/>
    <w:rsid w:val="00490341"/>
    <w:rsid w:val="0049589F"/>
    <w:rsid w:val="004A050F"/>
    <w:rsid w:val="004A236E"/>
    <w:rsid w:val="004A7483"/>
    <w:rsid w:val="004B66A2"/>
    <w:rsid w:val="004C1D6D"/>
    <w:rsid w:val="004C2641"/>
    <w:rsid w:val="004C4A05"/>
    <w:rsid w:val="004C5C19"/>
    <w:rsid w:val="004F4EDC"/>
    <w:rsid w:val="004F6761"/>
    <w:rsid w:val="00505410"/>
    <w:rsid w:val="0051064D"/>
    <w:rsid w:val="005107DD"/>
    <w:rsid w:val="005111D0"/>
    <w:rsid w:val="00512DDF"/>
    <w:rsid w:val="00520187"/>
    <w:rsid w:val="00520B4B"/>
    <w:rsid w:val="005272F4"/>
    <w:rsid w:val="00531A14"/>
    <w:rsid w:val="00543918"/>
    <w:rsid w:val="005509F0"/>
    <w:rsid w:val="00553335"/>
    <w:rsid w:val="005539E8"/>
    <w:rsid w:val="0055645E"/>
    <w:rsid w:val="00564476"/>
    <w:rsid w:val="005646D6"/>
    <w:rsid w:val="00575E48"/>
    <w:rsid w:val="00575EE7"/>
    <w:rsid w:val="00581C27"/>
    <w:rsid w:val="005A12C3"/>
    <w:rsid w:val="005A1738"/>
    <w:rsid w:val="005B32F6"/>
    <w:rsid w:val="005B3DED"/>
    <w:rsid w:val="005B64B3"/>
    <w:rsid w:val="005C57EC"/>
    <w:rsid w:val="005C5A0A"/>
    <w:rsid w:val="005C642A"/>
    <w:rsid w:val="005D17E1"/>
    <w:rsid w:val="005E07FE"/>
    <w:rsid w:val="005E2126"/>
    <w:rsid w:val="006019C8"/>
    <w:rsid w:val="0060264E"/>
    <w:rsid w:val="00603C95"/>
    <w:rsid w:val="00605FBA"/>
    <w:rsid w:val="006105C9"/>
    <w:rsid w:val="006111E6"/>
    <w:rsid w:val="00617A07"/>
    <w:rsid w:val="006240A1"/>
    <w:rsid w:val="00626C60"/>
    <w:rsid w:val="00627C30"/>
    <w:rsid w:val="006359F0"/>
    <w:rsid w:val="006470E3"/>
    <w:rsid w:val="00660516"/>
    <w:rsid w:val="00663204"/>
    <w:rsid w:val="00663E1A"/>
    <w:rsid w:val="006642DF"/>
    <w:rsid w:val="00665F4F"/>
    <w:rsid w:val="0066717C"/>
    <w:rsid w:val="006718B9"/>
    <w:rsid w:val="006726AE"/>
    <w:rsid w:val="00674B9E"/>
    <w:rsid w:val="0068079F"/>
    <w:rsid w:val="0068283F"/>
    <w:rsid w:val="006856D3"/>
    <w:rsid w:val="0069049A"/>
    <w:rsid w:val="0069731B"/>
    <w:rsid w:val="006B01C8"/>
    <w:rsid w:val="006B0D2D"/>
    <w:rsid w:val="006B1863"/>
    <w:rsid w:val="006B43B4"/>
    <w:rsid w:val="006D53EE"/>
    <w:rsid w:val="006E460E"/>
    <w:rsid w:val="006E5987"/>
    <w:rsid w:val="006F03F5"/>
    <w:rsid w:val="006F1947"/>
    <w:rsid w:val="006F2C14"/>
    <w:rsid w:val="006F630B"/>
    <w:rsid w:val="00711285"/>
    <w:rsid w:val="00711B3F"/>
    <w:rsid w:val="00724151"/>
    <w:rsid w:val="00725505"/>
    <w:rsid w:val="007400EE"/>
    <w:rsid w:val="00741385"/>
    <w:rsid w:val="00741925"/>
    <w:rsid w:val="00744DEC"/>
    <w:rsid w:val="007462B0"/>
    <w:rsid w:val="00753386"/>
    <w:rsid w:val="00761842"/>
    <w:rsid w:val="00765F37"/>
    <w:rsid w:val="00767FE4"/>
    <w:rsid w:val="00770D0A"/>
    <w:rsid w:val="00771A1C"/>
    <w:rsid w:val="007845AF"/>
    <w:rsid w:val="00790EF5"/>
    <w:rsid w:val="00793A9D"/>
    <w:rsid w:val="0079543F"/>
    <w:rsid w:val="007A73F9"/>
    <w:rsid w:val="007A7438"/>
    <w:rsid w:val="007B661D"/>
    <w:rsid w:val="007C0F11"/>
    <w:rsid w:val="007C54D2"/>
    <w:rsid w:val="007C7B64"/>
    <w:rsid w:val="007D1A79"/>
    <w:rsid w:val="007D4E19"/>
    <w:rsid w:val="007F119A"/>
    <w:rsid w:val="007F2EC4"/>
    <w:rsid w:val="008132E2"/>
    <w:rsid w:val="008152E8"/>
    <w:rsid w:val="0081794B"/>
    <w:rsid w:val="008217F3"/>
    <w:rsid w:val="00824E43"/>
    <w:rsid w:val="008276D9"/>
    <w:rsid w:val="00831918"/>
    <w:rsid w:val="00831D8B"/>
    <w:rsid w:val="00842713"/>
    <w:rsid w:val="0084514C"/>
    <w:rsid w:val="008465A8"/>
    <w:rsid w:val="00852753"/>
    <w:rsid w:val="00853088"/>
    <w:rsid w:val="00861AD0"/>
    <w:rsid w:val="00864225"/>
    <w:rsid w:val="008646F6"/>
    <w:rsid w:val="0086586B"/>
    <w:rsid w:val="008769EF"/>
    <w:rsid w:val="00883299"/>
    <w:rsid w:val="00884A90"/>
    <w:rsid w:val="0088693C"/>
    <w:rsid w:val="0089088F"/>
    <w:rsid w:val="008954F5"/>
    <w:rsid w:val="008A23C9"/>
    <w:rsid w:val="008A6712"/>
    <w:rsid w:val="008A73E6"/>
    <w:rsid w:val="008A74BA"/>
    <w:rsid w:val="008B00D9"/>
    <w:rsid w:val="008B1E3E"/>
    <w:rsid w:val="008B483A"/>
    <w:rsid w:val="008B5196"/>
    <w:rsid w:val="008C5BFE"/>
    <w:rsid w:val="008C6408"/>
    <w:rsid w:val="008C7CC2"/>
    <w:rsid w:val="008D51CA"/>
    <w:rsid w:val="008E1BD5"/>
    <w:rsid w:val="008E56EF"/>
    <w:rsid w:val="008E60A4"/>
    <w:rsid w:val="008E7A27"/>
    <w:rsid w:val="008F5962"/>
    <w:rsid w:val="00901624"/>
    <w:rsid w:val="0090571D"/>
    <w:rsid w:val="009073F3"/>
    <w:rsid w:val="00912FD9"/>
    <w:rsid w:val="00913CBC"/>
    <w:rsid w:val="00915408"/>
    <w:rsid w:val="00915FB4"/>
    <w:rsid w:val="00921287"/>
    <w:rsid w:val="00921723"/>
    <w:rsid w:val="00925A67"/>
    <w:rsid w:val="00940155"/>
    <w:rsid w:val="00940339"/>
    <w:rsid w:val="00942368"/>
    <w:rsid w:val="00951835"/>
    <w:rsid w:val="00955097"/>
    <w:rsid w:val="00960EE0"/>
    <w:rsid w:val="00963C62"/>
    <w:rsid w:val="00971A0B"/>
    <w:rsid w:val="0097218E"/>
    <w:rsid w:val="009767AE"/>
    <w:rsid w:val="009806E3"/>
    <w:rsid w:val="009938AB"/>
    <w:rsid w:val="009A0565"/>
    <w:rsid w:val="009A12D2"/>
    <w:rsid w:val="009A2B15"/>
    <w:rsid w:val="009A3979"/>
    <w:rsid w:val="009A53A4"/>
    <w:rsid w:val="009A66F6"/>
    <w:rsid w:val="009A77D0"/>
    <w:rsid w:val="009B154A"/>
    <w:rsid w:val="009B79B9"/>
    <w:rsid w:val="009D0637"/>
    <w:rsid w:val="009D1E34"/>
    <w:rsid w:val="009D7F8F"/>
    <w:rsid w:val="009E0B38"/>
    <w:rsid w:val="009F29B5"/>
    <w:rsid w:val="009F3A04"/>
    <w:rsid w:val="009F6094"/>
    <w:rsid w:val="009F7553"/>
    <w:rsid w:val="009F7765"/>
    <w:rsid w:val="00A11165"/>
    <w:rsid w:val="00A17E8B"/>
    <w:rsid w:val="00A30BBF"/>
    <w:rsid w:val="00A31CBF"/>
    <w:rsid w:val="00A3487D"/>
    <w:rsid w:val="00A34EE7"/>
    <w:rsid w:val="00A36D25"/>
    <w:rsid w:val="00A425EC"/>
    <w:rsid w:val="00A42B5E"/>
    <w:rsid w:val="00A42BCF"/>
    <w:rsid w:val="00A440A0"/>
    <w:rsid w:val="00A45783"/>
    <w:rsid w:val="00A46894"/>
    <w:rsid w:val="00A47486"/>
    <w:rsid w:val="00A477FF"/>
    <w:rsid w:val="00A51C3A"/>
    <w:rsid w:val="00A531C0"/>
    <w:rsid w:val="00A5561A"/>
    <w:rsid w:val="00A571B2"/>
    <w:rsid w:val="00A57ECD"/>
    <w:rsid w:val="00A63D1E"/>
    <w:rsid w:val="00A704BB"/>
    <w:rsid w:val="00A733E3"/>
    <w:rsid w:val="00A80612"/>
    <w:rsid w:val="00A91144"/>
    <w:rsid w:val="00AA19FC"/>
    <w:rsid w:val="00AA45A6"/>
    <w:rsid w:val="00AA4928"/>
    <w:rsid w:val="00AA75EC"/>
    <w:rsid w:val="00AA794B"/>
    <w:rsid w:val="00AB2A6D"/>
    <w:rsid w:val="00AB4613"/>
    <w:rsid w:val="00AB5758"/>
    <w:rsid w:val="00AB7A3F"/>
    <w:rsid w:val="00AC3978"/>
    <w:rsid w:val="00AF28A9"/>
    <w:rsid w:val="00AF43DA"/>
    <w:rsid w:val="00AF5297"/>
    <w:rsid w:val="00AF54C9"/>
    <w:rsid w:val="00B01CDE"/>
    <w:rsid w:val="00B118C0"/>
    <w:rsid w:val="00B120AE"/>
    <w:rsid w:val="00B23D89"/>
    <w:rsid w:val="00B25572"/>
    <w:rsid w:val="00B3043A"/>
    <w:rsid w:val="00B455B2"/>
    <w:rsid w:val="00B5147F"/>
    <w:rsid w:val="00B61A94"/>
    <w:rsid w:val="00B67E49"/>
    <w:rsid w:val="00B70FA1"/>
    <w:rsid w:val="00B75410"/>
    <w:rsid w:val="00B76273"/>
    <w:rsid w:val="00B803CE"/>
    <w:rsid w:val="00B81786"/>
    <w:rsid w:val="00B81988"/>
    <w:rsid w:val="00B82020"/>
    <w:rsid w:val="00B82A9D"/>
    <w:rsid w:val="00B82E31"/>
    <w:rsid w:val="00B86B67"/>
    <w:rsid w:val="00B904F7"/>
    <w:rsid w:val="00B90602"/>
    <w:rsid w:val="00B90E53"/>
    <w:rsid w:val="00B939FB"/>
    <w:rsid w:val="00B96B30"/>
    <w:rsid w:val="00BA4079"/>
    <w:rsid w:val="00BB3230"/>
    <w:rsid w:val="00BC030C"/>
    <w:rsid w:val="00BC2E44"/>
    <w:rsid w:val="00BC4059"/>
    <w:rsid w:val="00BD11FD"/>
    <w:rsid w:val="00BD59C9"/>
    <w:rsid w:val="00BE7F66"/>
    <w:rsid w:val="00BF0219"/>
    <w:rsid w:val="00BF3B04"/>
    <w:rsid w:val="00BF3F49"/>
    <w:rsid w:val="00BF7E92"/>
    <w:rsid w:val="00C05A44"/>
    <w:rsid w:val="00C06E51"/>
    <w:rsid w:val="00C150F4"/>
    <w:rsid w:val="00C26249"/>
    <w:rsid w:val="00C27667"/>
    <w:rsid w:val="00C3371A"/>
    <w:rsid w:val="00C34AAE"/>
    <w:rsid w:val="00C4352B"/>
    <w:rsid w:val="00C44C1A"/>
    <w:rsid w:val="00C4743C"/>
    <w:rsid w:val="00C51A60"/>
    <w:rsid w:val="00C52390"/>
    <w:rsid w:val="00C619DC"/>
    <w:rsid w:val="00C76BAB"/>
    <w:rsid w:val="00C805B3"/>
    <w:rsid w:val="00C84A0F"/>
    <w:rsid w:val="00C85ED2"/>
    <w:rsid w:val="00C86EB2"/>
    <w:rsid w:val="00CA4CC1"/>
    <w:rsid w:val="00CA57D9"/>
    <w:rsid w:val="00CB22FB"/>
    <w:rsid w:val="00CC3379"/>
    <w:rsid w:val="00CC42EF"/>
    <w:rsid w:val="00CC59B3"/>
    <w:rsid w:val="00CD359A"/>
    <w:rsid w:val="00CF3840"/>
    <w:rsid w:val="00CF532B"/>
    <w:rsid w:val="00D0110E"/>
    <w:rsid w:val="00D0286D"/>
    <w:rsid w:val="00D0658C"/>
    <w:rsid w:val="00D07064"/>
    <w:rsid w:val="00D10168"/>
    <w:rsid w:val="00D115DE"/>
    <w:rsid w:val="00D3102F"/>
    <w:rsid w:val="00D4174B"/>
    <w:rsid w:val="00D47396"/>
    <w:rsid w:val="00D47671"/>
    <w:rsid w:val="00D5125D"/>
    <w:rsid w:val="00D515FE"/>
    <w:rsid w:val="00D563CA"/>
    <w:rsid w:val="00D60C58"/>
    <w:rsid w:val="00D62C77"/>
    <w:rsid w:val="00D63482"/>
    <w:rsid w:val="00D6355E"/>
    <w:rsid w:val="00D7046C"/>
    <w:rsid w:val="00D84051"/>
    <w:rsid w:val="00D84E2F"/>
    <w:rsid w:val="00D86D63"/>
    <w:rsid w:val="00D90196"/>
    <w:rsid w:val="00D94B8B"/>
    <w:rsid w:val="00D96067"/>
    <w:rsid w:val="00D973DC"/>
    <w:rsid w:val="00D97C6C"/>
    <w:rsid w:val="00DA3485"/>
    <w:rsid w:val="00DA622D"/>
    <w:rsid w:val="00DB3C42"/>
    <w:rsid w:val="00DC1839"/>
    <w:rsid w:val="00DD253A"/>
    <w:rsid w:val="00DD55CF"/>
    <w:rsid w:val="00DE3EC2"/>
    <w:rsid w:val="00DE569C"/>
    <w:rsid w:val="00DE7367"/>
    <w:rsid w:val="00DF09E8"/>
    <w:rsid w:val="00DF4D74"/>
    <w:rsid w:val="00E04A11"/>
    <w:rsid w:val="00E05BA3"/>
    <w:rsid w:val="00E11926"/>
    <w:rsid w:val="00E30AC2"/>
    <w:rsid w:val="00E32527"/>
    <w:rsid w:val="00E37DB8"/>
    <w:rsid w:val="00E42224"/>
    <w:rsid w:val="00E52A0B"/>
    <w:rsid w:val="00E53914"/>
    <w:rsid w:val="00E55EB6"/>
    <w:rsid w:val="00E56B86"/>
    <w:rsid w:val="00E57686"/>
    <w:rsid w:val="00E60AD8"/>
    <w:rsid w:val="00E60E5F"/>
    <w:rsid w:val="00E61A6B"/>
    <w:rsid w:val="00E64CE4"/>
    <w:rsid w:val="00E67838"/>
    <w:rsid w:val="00E72E95"/>
    <w:rsid w:val="00E83AB9"/>
    <w:rsid w:val="00E87151"/>
    <w:rsid w:val="00E910D0"/>
    <w:rsid w:val="00E9144B"/>
    <w:rsid w:val="00EA1E36"/>
    <w:rsid w:val="00ED75AF"/>
    <w:rsid w:val="00EE26C5"/>
    <w:rsid w:val="00EE3850"/>
    <w:rsid w:val="00EE77C5"/>
    <w:rsid w:val="00EF6034"/>
    <w:rsid w:val="00EF6B6E"/>
    <w:rsid w:val="00F012F3"/>
    <w:rsid w:val="00F01BDA"/>
    <w:rsid w:val="00F04235"/>
    <w:rsid w:val="00F05634"/>
    <w:rsid w:val="00F0638C"/>
    <w:rsid w:val="00F101CE"/>
    <w:rsid w:val="00F25354"/>
    <w:rsid w:val="00F27B3B"/>
    <w:rsid w:val="00F34CA0"/>
    <w:rsid w:val="00F43DED"/>
    <w:rsid w:val="00F46794"/>
    <w:rsid w:val="00F52838"/>
    <w:rsid w:val="00F53961"/>
    <w:rsid w:val="00F545A8"/>
    <w:rsid w:val="00F6180C"/>
    <w:rsid w:val="00F61DD2"/>
    <w:rsid w:val="00F6357F"/>
    <w:rsid w:val="00F647EC"/>
    <w:rsid w:val="00F65F46"/>
    <w:rsid w:val="00F677E1"/>
    <w:rsid w:val="00F93E93"/>
    <w:rsid w:val="00FA24FF"/>
    <w:rsid w:val="00FA3DE7"/>
    <w:rsid w:val="00FB572D"/>
    <w:rsid w:val="00FC3CA4"/>
    <w:rsid w:val="00FC66F7"/>
    <w:rsid w:val="00FD5CBD"/>
    <w:rsid w:val="00FD5EB2"/>
    <w:rsid w:val="00FE47FE"/>
    <w:rsid w:val="00FE5AF4"/>
    <w:rsid w:val="00FF1420"/>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D47671"/>
    <w:pPr>
      <w:tabs>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CommentTextChar">
    <w:name w:val="Comment Text Char"/>
    <w:basedOn w:val="DefaultParagraphFont"/>
    <w:link w:val="CommentText"/>
    <w:semiHidden/>
    <w:rsid w:val="005107DD"/>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9274">
      <w:bodyDiv w:val="1"/>
      <w:marLeft w:val="0"/>
      <w:marRight w:val="0"/>
      <w:marTop w:val="0"/>
      <w:marBottom w:val="0"/>
      <w:divBdr>
        <w:top w:val="none" w:sz="0" w:space="0" w:color="auto"/>
        <w:left w:val="none" w:sz="0" w:space="0" w:color="auto"/>
        <w:bottom w:val="none" w:sz="0" w:space="0" w:color="auto"/>
        <w:right w:val="none" w:sz="0" w:space="0" w:color="auto"/>
      </w:divBdr>
    </w:div>
    <w:div w:id="485097663">
      <w:bodyDiv w:val="1"/>
      <w:marLeft w:val="0"/>
      <w:marRight w:val="0"/>
      <w:marTop w:val="0"/>
      <w:marBottom w:val="0"/>
      <w:divBdr>
        <w:top w:val="none" w:sz="0" w:space="0" w:color="auto"/>
        <w:left w:val="none" w:sz="0" w:space="0" w:color="auto"/>
        <w:bottom w:val="none" w:sz="0" w:space="0" w:color="auto"/>
        <w:right w:val="none" w:sz="0" w:space="0" w:color="auto"/>
      </w:divBdr>
    </w:div>
    <w:div w:id="532570846">
      <w:bodyDiv w:val="1"/>
      <w:marLeft w:val="0"/>
      <w:marRight w:val="0"/>
      <w:marTop w:val="0"/>
      <w:marBottom w:val="0"/>
      <w:divBdr>
        <w:top w:val="none" w:sz="0" w:space="0" w:color="auto"/>
        <w:left w:val="none" w:sz="0" w:space="0" w:color="auto"/>
        <w:bottom w:val="none" w:sz="0" w:space="0" w:color="auto"/>
        <w:right w:val="none" w:sz="0" w:space="0" w:color="auto"/>
      </w:divBdr>
    </w:div>
    <w:div w:id="551502399">
      <w:bodyDiv w:val="1"/>
      <w:marLeft w:val="0"/>
      <w:marRight w:val="0"/>
      <w:marTop w:val="0"/>
      <w:marBottom w:val="0"/>
      <w:divBdr>
        <w:top w:val="none" w:sz="0" w:space="0" w:color="auto"/>
        <w:left w:val="none" w:sz="0" w:space="0" w:color="auto"/>
        <w:bottom w:val="none" w:sz="0" w:space="0" w:color="auto"/>
        <w:right w:val="none" w:sz="0" w:space="0" w:color="auto"/>
      </w:divBdr>
    </w:div>
    <w:div w:id="719671267">
      <w:bodyDiv w:val="1"/>
      <w:marLeft w:val="0"/>
      <w:marRight w:val="0"/>
      <w:marTop w:val="0"/>
      <w:marBottom w:val="0"/>
      <w:divBdr>
        <w:top w:val="none" w:sz="0" w:space="0" w:color="auto"/>
        <w:left w:val="none" w:sz="0" w:space="0" w:color="auto"/>
        <w:bottom w:val="none" w:sz="0" w:space="0" w:color="auto"/>
        <w:right w:val="none" w:sz="0" w:space="0" w:color="auto"/>
      </w:divBdr>
    </w:div>
    <w:div w:id="908416484">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051921444">
      <w:bodyDiv w:val="1"/>
      <w:marLeft w:val="0"/>
      <w:marRight w:val="0"/>
      <w:marTop w:val="0"/>
      <w:marBottom w:val="0"/>
      <w:divBdr>
        <w:top w:val="none" w:sz="0" w:space="0" w:color="auto"/>
        <w:left w:val="none" w:sz="0" w:space="0" w:color="auto"/>
        <w:bottom w:val="none" w:sz="0" w:space="0" w:color="auto"/>
        <w:right w:val="none" w:sz="0" w:space="0" w:color="auto"/>
      </w:divBdr>
    </w:div>
    <w:div w:id="1066949159">
      <w:bodyDiv w:val="1"/>
      <w:marLeft w:val="0"/>
      <w:marRight w:val="0"/>
      <w:marTop w:val="0"/>
      <w:marBottom w:val="0"/>
      <w:divBdr>
        <w:top w:val="none" w:sz="0" w:space="0" w:color="auto"/>
        <w:left w:val="none" w:sz="0" w:space="0" w:color="auto"/>
        <w:bottom w:val="none" w:sz="0" w:space="0" w:color="auto"/>
        <w:right w:val="none" w:sz="0" w:space="0" w:color="auto"/>
      </w:divBdr>
    </w:div>
    <w:div w:id="1202326301">
      <w:bodyDiv w:val="1"/>
      <w:marLeft w:val="0"/>
      <w:marRight w:val="0"/>
      <w:marTop w:val="0"/>
      <w:marBottom w:val="0"/>
      <w:divBdr>
        <w:top w:val="none" w:sz="0" w:space="0" w:color="auto"/>
        <w:left w:val="none" w:sz="0" w:space="0" w:color="auto"/>
        <w:bottom w:val="none" w:sz="0" w:space="0" w:color="auto"/>
        <w:right w:val="none" w:sz="0" w:space="0" w:color="auto"/>
      </w:divBdr>
    </w:div>
    <w:div w:id="1241938710">
      <w:bodyDiv w:val="1"/>
      <w:marLeft w:val="0"/>
      <w:marRight w:val="0"/>
      <w:marTop w:val="0"/>
      <w:marBottom w:val="0"/>
      <w:divBdr>
        <w:top w:val="none" w:sz="0" w:space="0" w:color="auto"/>
        <w:left w:val="none" w:sz="0" w:space="0" w:color="auto"/>
        <w:bottom w:val="none" w:sz="0" w:space="0" w:color="auto"/>
        <w:right w:val="none" w:sz="0" w:space="0" w:color="auto"/>
      </w:divBdr>
    </w:div>
    <w:div w:id="1278835475">
      <w:bodyDiv w:val="1"/>
      <w:marLeft w:val="0"/>
      <w:marRight w:val="0"/>
      <w:marTop w:val="0"/>
      <w:marBottom w:val="0"/>
      <w:divBdr>
        <w:top w:val="none" w:sz="0" w:space="0" w:color="auto"/>
        <w:left w:val="none" w:sz="0" w:space="0" w:color="auto"/>
        <w:bottom w:val="none" w:sz="0" w:space="0" w:color="auto"/>
        <w:right w:val="none" w:sz="0" w:space="0" w:color="auto"/>
      </w:divBdr>
    </w:div>
    <w:div w:id="1353074620">
      <w:bodyDiv w:val="1"/>
      <w:marLeft w:val="0"/>
      <w:marRight w:val="0"/>
      <w:marTop w:val="0"/>
      <w:marBottom w:val="0"/>
      <w:divBdr>
        <w:top w:val="none" w:sz="0" w:space="0" w:color="auto"/>
        <w:left w:val="none" w:sz="0" w:space="0" w:color="auto"/>
        <w:bottom w:val="none" w:sz="0" w:space="0" w:color="auto"/>
        <w:right w:val="none" w:sz="0" w:space="0" w:color="auto"/>
      </w:divBdr>
    </w:div>
    <w:div w:id="1479955161">
      <w:bodyDiv w:val="1"/>
      <w:marLeft w:val="0"/>
      <w:marRight w:val="0"/>
      <w:marTop w:val="0"/>
      <w:marBottom w:val="0"/>
      <w:divBdr>
        <w:top w:val="none" w:sz="0" w:space="0" w:color="auto"/>
        <w:left w:val="none" w:sz="0" w:space="0" w:color="auto"/>
        <w:bottom w:val="none" w:sz="0" w:space="0" w:color="auto"/>
        <w:right w:val="none" w:sz="0" w:space="0" w:color="auto"/>
      </w:divBdr>
    </w:div>
    <w:div w:id="1576696213">
      <w:bodyDiv w:val="1"/>
      <w:marLeft w:val="0"/>
      <w:marRight w:val="0"/>
      <w:marTop w:val="0"/>
      <w:marBottom w:val="0"/>
      <w:divBdr>
        <w:top w:val="none" w:sz="0" w:space="0" w:color="auto"/>
        <w:left w:val="none" w:sz="0" w:space="0" w:color="auto"/>
        <w:bottom w:val="none" w:sz="0" w:space="0" w:color="auto"/>
        <w:right w:val="none" w:sz="0" w:space="0" w:color="auto"/>
      </w:divBdr>
    </w:div>
    <w:div w:id="1597061257">
      <w:bodyDiv w:val="1"/>
      <w:marLeft w:val="0"/>
      <w:marRight w:val="0"/>
      <w:marTop w:val="0"/>
      <w:marBottom w:val="0"/>
      <w:divBdr>
        <w:top w:val="none" w:sz="0" w:space="0" w:color="auto"/>
        <w:left w:val="none" w:sz="0" w:space="0" w:color="auto"/>
        <w:bottom w:val="none" w:sz="0" w:space="0" w:color="auto"/>
        <w:right w:val="none" w:sz="0" w:space="0" w:color="auto"/>
      </w:divBdr>
    </w:div>
    <w:div w:id="1644384129">
      <w:bodyDiv w:val="1"/>
      <w:marLeft w:val="0"/>
      <w:marRight w:val="0"/>
      <w:marTop w:val="0"/>
      <w:marBottom w:val="0"/>
      <w:divBdr>
        <w:top w:val="none" w:sz="0" w:space="0" w:color="auto"/>
        <w:left w:val="none" w:sz="0" w:space="0" w:color="auto"/>
        <w:bottom w:val="none" w:sz="0" w:space="0" w:color="auto"/>
        <w:right w:val="none" w:sz="0" w:space="0" w:color="auto"/>
      </w:divBdr>
    </w:div>
    <w:div w:id="2026133227">
      <w:bodyDiv w:val="1"/>
      <w:marLeft w:val="0"/>
      <w:marRight w:val="0"/>
      <w:marTop w:val="0"/>
      <w:marBottom w:val="0"/>
      <w:divBdr>
        <w:top w:val="none" w:sz="0" w:space="0" w:color="auto"/>
        <w:left w:val="none" w:sz="0" w:space="0" w:color="auto"/>
        <w:bottom w:val="none" w:sz="0" w:space="0" w:color="auto"/>
        <w:right w:val="none" w:sz="0" w:space="0" w:color="auto"/>
      </w:divBdr>
    </w:div>
    <w:div w:id="2073305431">
      <w:bodyDiv w:val="1"/>
      <w:marLeft w:val="0"/>
      <w:marRight w:val="0"/>
      <w:marTop w:val="0"/>
      <w:marBottom w:val="0"/>
      <w:divBdr>
        <w:top w:val="none" w:sz="0" w:space="0" w:color="auto"/>
        <w:left w:val="none" w:sz="0" w:space="0" w:color="auto"/>
        <w:bottom w:val="none" w:sz="0" w:space="0" w:color="auto"/>
        <w:right w:val="none" w:sz="0" w:space="0" w:color="auto"/>
      </w:divBdr>
    </w:div>
    <w:div w:id="208918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5C9AC-6B60-4EBB-868E-DAB359AB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1153</TotalTime>
  <Pages>24</Pages>
  <Words>4661</Words>
  <Characters>26573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31172</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Nel, Ms J</dc:creator>
  <cp:lastModifiedBy>Brooks, Junaid, (Mr) (s223126756)</cp:lastModifiedBy>
  <cp:revision>134</cp:revision>
  <cp:lastPrinted>2023-04-17T09:27:00Z</cp:lastPrinted>
  <dcterms:created xsi:type="dcterms:W3CDTF">2023-03-22T06:39:00Z</dcterms:created>
  <dcterms:modified xsi:type="dcterms:W3CDTF">2023-04-30T14:09:00Z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