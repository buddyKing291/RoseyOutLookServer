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38766" w14:textId="3F81E151" w:rsidR="00D4174B" w:rsidRPr="00AF2948" w:rsidRDefault="00227496" w:rsidP="00227496">
      <w:pPr>
        <w:pStyle w:val="TitleCover"/>
        <w:spacing w:after="240"/>
        <w:rPr>
          <w:rFonts w:ascii="Arial" w:hAnsi="Arial"/>
          <w:sz w:val="52"/>
        </w:rPr>
      </w:pPr>
      <w:r>
        <w:rPr>
          <w:rFonts w:ascii="Arial" w:hAnsi="Arial"/>
          <w:noProof/>
          <w:color w:val="1F497D" w:themeColor="text2"/>
          <w:sz w:val="28"/>
          <w:lang w:val="en-ZA" w:eastAsia="en-ZA"/>
        </w:rPr>
        <w:drawing>
          <wp:anchor distT="0" distB="0" distL="114300" distR="114300" simplePos="0" relativeHeight="251658240" behindDoc="0" locked="0" layoutInCell="1" allowOverlap="1" wp14:anchorId="72370A5D" wp14:editId="53E5F1E2">
            <wp:simplePos x="0" y="0"/>
            <wp:positionH relativeFrom="column">
              <wp:posOffset>3508404</wp:posOffset>
            </wp:positionH>
            <wp:positionV relativeFrom="paragraph">
              <wp:posOffset>1009901</wp:posOffset>
            </wp:positionV>
            <wp:extent cx="2298700" cy="1488440"/>
            <wp:effectExtent l="0" t="0" r="6350" b="0"/>
            <wp:wrapThrough wrapText="bothSides">
              <wp:wrapPolygon edited="0">
                <wp:start x="8055" y="0"/>
                <wp:lineTo x="1432" y="1382"/>
                <wp:lineTo x="1432" y="3594"/>
                <wp:lineTo x="4833" y="4423"/>
                <wp:lineTo x="0" y="6358"/>
                <wp:lineTo x="0" y="13546"/>
                <wp:lineTo x="1432" y="17693"/>
                <wp:lineTo x="1432" y="18522"/>
                <wp:lineTo x="7697" y="21287"/>
                <wp:lineTo x="9308" y="21287"/>
                <wp:lineTo x="13604" y="21287"/>
                <wp:lineTo x="15752" y="21287"/>
                <wp:lineTo x="21481" y="18799"/>
                <wp:lineTo x="21481" y="15758"/>
                <wp:lineTo x="20586" y="14652"/>
                <wp:lineTo x="18259" y="13270"/>
                <wp:lineTo x="21481" y="8846"/>
                <wp:lineTo x="21481" y="4700"/>
                <wp:lineTo x="20228" y="4423"/>
                <wp:lineTo x="18796" y="0"/>
                <wp:lineTo x="8055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labora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E4711" w14:textId="27CB5B7F" w:rsidR="00D4174B" w:rsidRPr="00AF2948" w:rsidRDefault="00D4174B" w:rsidP="00D4174B"/>
    <w:p w14:paraId="2422514D" w14:textId="1BF31668" w:rsidR="00227496" w:rsidRDefault="00227496" w:rsidP="00D4174B">
      <w:pPr>
        <w:pStyle w:val="Title"/>
        <w:pBdr>
          <w:bottom w:val="single" w:sz="4" w:space="1" w:color="auto"/>
        </w:pBdr>
        <w:jc w:val="right"/>
        <w:rPr>
          <w:color w:val="76923C" w:themeColor="accent3" w:themeShade="BF"/>
          <w:sz w:val="40"/>
          <w:szCs w:val="40"/>
        </w:rPr>
      </w:pPr>
    </w:p>
    <w:p w14:paraId="0D305B42" w14:textId="22BF2BA8" w:rsidR="00227496" w:rsidRDefault="00227496" w:rsidP="00D4174B">
      <w:pPr>
        <w:pStyle w:val="Title"/>
        <w:pBdr>
          <w:bottom w:val="single" w:sz="4" w:space="1" w:color="auto"/>
        </w:pBdr>
        <w:jc w:val="right"/>
        <w:rPr>
          <w:color w:val="76923C" w:themeColor="accent3" w:themeShade="BF"/>
          <w:sz w:val="40"/>
          <w:szCs w:val="40"/>
        </w:rPr>
      </w:pPr>
    </w:p>
    <w:p w14:paraId="58814C73" w14:textId="77777777" w:rsidR="00227496" w:rsidRDefault="00227496" w:rsidP="00D4174B">
      <w:pPr>
        <w:pStyle w:val="Title"/>
        <w:pBdr>
          <w:bottom w:val="single" w:sz="4" w:space="1" w:color="auto"/>
        </w:pBdr>
        <w:jc w:val="right"/>
        <w:rPr>
          <w:color w:val="76923C" w:themeColor="accent3" w:themeShade="BF"/>
          <w:sz w:val="40"/>
          <w:szCs w:val="40"/>
        </w:rPr>
      </w:pPr>
    </w:p>
    <w:p w14:paraId="7BF56960" w14:textId="77777777" w:rsidR="00227496" w:rsidRDefault="00227496" w:rsidP="00D4174B">
      <w:pPr>
        <w:pStyle w:val="Title"/>
        <w:pBdr>
          <w:bottom w:val="single" w:sz="4" w:space="1" w:color="auto"/>
        </w:pBdr>
        <w:jc w:val="right"/>
        <w:rPr>
          <w:color w:val="76923C" w:themeColor="accent3" w:themeShade="BF"/>
          <w:sz w:val="40"/>
          <w:szCs w:val="40"/>
        </w:rPr>
      </w:pPr>
    </w:p>
    <w:p w14:paraId="5C2DFDBE" w14:textId="77777777" w:rsidR="00227496" w:rsidRDefault="00227496" w:rsidP="00D4174B">
      <w:pPr>
        <w:pStyle w:val="Title"/>
        <w:pBdr>
          <w:bottom w:val="single" w:sz="4" w:space="1" w:color="auto"/>
        </w:pBdr>
        <w:jc w:val="right"/>
        <w:rPr>
          <w:color w:val="76923C" w:themeColor="accent3" w:themeShade="BF"/>
          <w:sz w:val="40"/>
          <w:szCs w:val="40"/>
        </w:rPr>
      </w:pPr>
    </w:p>
    <w:p w14:paraId="5F595068" w14:textId="49ED9969" w:rsidR="00D4174B" w:rsidRPr="007935CC" w:rsidRDefault="00993C94" w:rsidP="00D4174B">
      <w:pPr>
        <w:pStyle w:val="Title"/>
        <w:pBdr>
          <w:bottom w:val="single" w:sz="4" w:space="1" w:color="auto"/>
        </w:pBdr>
        <w:jc w:val="right"/>
        <w:rPr>
          <w:color w:val="4BACC6" w:themeColor="accent5"/>
          <w:sz w:val="40"/>
          <w:szCs w:val="40"/>
        </w:rPr>
      </w:pPr>
      <w:r>
        <w:rPr>
          <w:color w:val="4BACC6" w:themeColor="accent5"/>
          <w:sz w:val="40"/>
          <w:szCs w:val="40"/>
        </w:rPr>
        <w:t>Le Fleur King</w:t>
      </w:r>
    </w:p>
    <w:p w14:paraId="006EA217" w14:textId="50365DC3" w:rsidR="00D4174B" w:rsidRDefault="00362EF4" w:rsidP="00D4174B">
      <w:pPr>
        <w:pStyle w:val="Title"/>
        <w:pBdr>
          <w:bottom w:val="single" w:sz="4" w:space="1" w:color="auto"/>
        </w:pBdr>
        <w:jc w:val="right"/>
        <w:rPr>
          <w:sz w:val="40"/>
          <w:szCs w:val="40"/>
        </w:rPr>
      </w:pPr>
      <w:r w:rsidRPr="00AF2948">
        <w:rPr>
          <w:sz w:val="40"/>
          <w:szCs w:val="40"/>
        </w:rPr>
        <w:fldChar w:fldCharType="begin"/>
      </w:r>
      <w:r w:rsidR="00D4174B" w:rsidRPr="00AF2948">
        <w:rPr>
          <w:sz w:val="40"/>
          <w:szCs w:val="40"/>
        </w:rPr>
        <w:instrText xml:space="preserve"> DOCPROPERTY  Title  \* MERGEFORMAT </w:instrText>
      </w:r>
      <w:r w:rsidRPr="00AF2948">
        <w:rPr>
          <w:sz w:val="40"/>
          <w:szCs w:val="40"/>
        </w:rPr>
        <w:fldChar w:fldCharType="separate"/>
      </w:r>
      <w:r w:rsidR="003D3742">
        <w:rPr>
          <w:sz w:val="40"/>
          <w:szCs w:val="40"/>
        </w:rPr>
        <w:t>Elaboration</w:t>
      </w:r>
      <w:r w:rsidR="00D4174B">
        <w:rPr>
          <w:sz w:val="40"/>
          <w:szCs w:val="40"/>
        </w:rPr>
        <w:t xml:space="preserve"> D</w:t>
      </w:r>
      <w:r w:rsidRPr="00AF2948">
        <w:rPr>
          <w:sz w:val="40"/>
          <w:szCs w:val="40"/>
        </w:rPr>
        <w:fldChar w:fldCharType="end"/>
      </w:r>
      <w:r w:rsidR="00D4174B">
        <w:rPr>
          <w:sz w:val="40"/>
          <w:szCs w:val="40"/>
        </w:rPr>
        <w:t>ocument</w:t>
      </w:r>
    </w:p>
    <w:p w14:paraId="2F4D0CF2" w14:textId="77777777" w:rsidR="00BA728C" w:rsidRDefault="00BA728C" w:rsidP="00D4174B">
      <w:pPr>
        <w:pStyle w:val="Title"/>
        <w:pBdr>
          <w:bottom w:val="single" w:sz="4" w:space="1" w:color="auto"/>
        </w:pBdr>
        <w:jc w:val="right"/>
        <w:rPr>
          <w:sz w:val="40"/>
          <w:szCs w:val="40"/>
        </w:rPr>
      </w:pPr>
    </w:p>
    <w:p w14:paraId="39F6696C" w14:textId="7565C24B" w:rsidR="00BA728C" w:rsidRPr="007935CC" w:rsidRDefault="00993C94" w:rsidP="00D4174B">
      <w:pPr>
        <w:pStyle w:val="Title"/>
        <w:pBdr>
          <w:bottom w:val="single" w:sz="4" w:space="1" w:color="auto"/>
        </w:pBdr>
        <w:jc w:val="right"/>
        <w:rPr>
          <w:color w:val="4BACC6" w:themeColor="accent5"/>
          <w:sz w:val="36"/>
          <w:szCs w:val="40"/>
        </w:rPr>
      </w:pPr>
      <w:r>
        <w:rPr>
          <w:color w:val="4BACC6" w:themeColor="accent5"/>
          <w:sz w:val="36"/>
          <w:szCs w:val="40"/>
        </w:rPr>
        <w:t>Rosy Outlook</w:t>
      </w:r>
    </w:p>
    <w:p w14:paraId="3D371A7B" w14:textId="77777777" w:rsidR="00D4174B" w:rsidRPr="00AF2948" w:rsidRDefault="00D4174B" w:rsidP="00D4174B">
      <w:pPr>
        <w:pStyle w:val="StyleSubtitleCover2TopNoborder"/>
        <w:rPr>
          <w:rFonts w:ascii="Arial" w:hAnsi="Arial"/>
          <w:i/>
          <w:color w:val="0000FF"/>
        </w:rPr>
      </w:pPr>
    </w:p>
    <w:p w14:paraId="05FFB25C" w14:textId="399059A3" w:rsidR="00D4174B" w:rsidRDefault="00D4174B" w:rsidP="00D4174B">
      <w:pPr>
        <w:pStyle w:val="StyleSubtitleCover2TopNoborder"/>
        <w:rPr>
          <w:rFonts w:ascii="Arial" w:hAnsi="Arial"/>
          <w:color w:val="000000" w:themeColor="text1"/>
        </w:rPr>
      </w:pPr>
      <w:r>
        <w:rPr>
          <w:rFonts w:ascii="Arial" w:hAnsi="Arial"/>
          <w:color w:val="000000" w:themeColor="text1"/>
        </w:rPr>
        <w:t>Team Members:</w:t>
      </w:r>
    </w:p>
    <w:p w14:paraId="71CB84D3" w14:textId="77777777" w:rsidR="00227496" w:rsidRPr="00D4174B" w:rsidRDefault="00227496" w:rsidP="00D4174B">
      <w:pPr>
        <w:pStyle w:val="StyleSubtitleCover2TopNoborder"/>
        <w:rPr>
          <w:rFonts w:ascii="Arial" w:hAnsi="Arial"/>
          <w:color w:val="000000" w:themeColor="text1"/>
        </w:rPr>
      </w:pPr>
    </w:p>
    <w:tbl>
      <w:tblPr>
        <w:tblW w:w="4620" w:type="dxa"/>
        <w:jc w:val="right"/>
        <w:tblLook w:val="01E0" w:firstRow="1" w:lastRow="1" w:firstColumn="1" w:lastColumn="1" w:noHBand="0" w:noVBand="0"/>
      </w:tblPr>
      <w:tblGrid>
        <w:gridCol w:w="4620"/>
      </w:tblGrid>
      <w:tr w:rsidR="007935CC" w:rsidRPr="007935CC" w14:paraId="319F8E42" w14:textId="77777777" w:rsidTr="007935CC">
        <w:trPr>
          <w:jc w:val="right"/>
        </w:trPr>
        <w:tc>
          <w:tcPr>
            <w:tcW w:w="4620" w:type="dxa"/>
            <w:shd w:val="clear" w:color="auto" w:fill="FFFFFF" w:themeFill="background1"/>
          </w:tcPr>
          <w:p w14:paraId="3D6A2673" w14:textId="498A0693" w:rsidR="00D4174B" w:rsidRPr="007935CC" w:rsidRDefault="002C0E49" w:rsidP="00D4174B">
            <w:pPr>
              <w:spacing w:before="60" w:after="60"/>
              <w:jc w:val="both"/>
              <w:rPr>
                <w:rFonts w:ascii="Calibri" w:hAnsi="Calibri"/>
                <w:color w:val="4BACC6" w:themeColor="accent5"/>
                <w:sz w:val="28"/>
                <w:szCs w:val="22"/>
              </w:rPr>
            </w:pPr>
            <w:r>
              <w:rPr>
                <w:rFonts w:ascii="Calibri" w:hAnsi="Calibri"/>
                <w:color w:val="4BACC6" w:themeColor="accent5"/>
                <w:sz w:val="28"/>
                <w:szCs w:val="22"/>
              </w:rPr>
              <w:t>224078321</w:t>
            </w:r>
            <w:r w:rsidR="00D4174B" w:rsidRPr="007935CC">
              <w:rPr>
                <w:rFonts w:ascii="Calibri" w:hAnsi="Calibri"/>
                <w:color w:val="4BACC6" w:themeColor="accent5"/>
                <w:sz w:val="28"/>
                <w:szCs w:val="22"/>
              </w:rPr>
              <w:t xml:space="preserve">, </w:t>
            </w:r>
            <w:r>
              <w:rPr>
                <w:rFonts w:ascii="Calibri" w:hAnsi="Calibri"/>
                <w:color w:val="4BACC6" w:themeColor="accent5"/>
                <w:sz w:val="28"/>
                <w:szCs w:val="22"/>
              </w:rPr>
              <w:t>Ganeefa Sirkhotte</w:t>
            </w:r>
          </w:p>
          <w:p w14:paraId="3B6BCCE0" w14:textId="3D77E451" w:rsidR="006475EC" w:rsidRPr="007935CC" w:rsidRDefault="002C0E49" w:rsidP="002C0E49">
            <w:pPr>
              <w:spacing w:before="60" w:after="60"/>
              <w:jc w:val="both"/>
              <w:rPr>
                <w:rFonts w:ascii="Calibri" w:hAnsi="Calibri"/>
                <w:color w:val="4BACC6" w:themeColor="accent5"/>
                <w:sz w:val="28"/>
                <w:szCs w:val="22"/>
              </w:rPr>
            </w:pPr>
            <w:r>
              <w:rPr>
                <w:rFonts w:ascii="Calibri" w:hAnsi="Calibri"/>
                <w:color w:val="4BACC6" w:themeColor="accent5"/>
                <w:sz w:val="28"/>
                <w:szCs w:val="22"/>
              </w:rPr>
              <w:t>223126756</w:t>
            </w:r>
            <w:r w:rsidR="007A7438" w:rsidRPr="007935CC">
              <w:rPr>
                <w:rFonts w:ascii="Calibri" w:hAnsi="Calibri"/>
                <w:color w:val="4BACC6" w:themeColor="accent5"/>
                <w:sz w:val="28"/>
                <w:szCs w:val="22"/>
              </w:rPr>
              <w:t xml:space="preserve">, </w:t>
            </w:r>
            <w:r>
              <w:rPr>
                <w:rFonts w:ascii="Calibri" w:hAnsi="Calibri"/>
                <w:color w:val="4BACC6" w:themeColor="accent5"/>
                <w:sz w:val="28"/>
                <w:szCs w:val="22"/>
              </w:rPr>
              <w:t>Junaid Brooks</w:t>
            </w:r>
          </w:p>
        </w:tc>
      </w:tr>
    </w:tbl>
    <w:p w14:paraId="22EDA3F9" w14:textId="2B17BE9B" w:rsidR="006856D3" w:rsidRDefault="006856D3" w:rsidP="007A7438">
      <w:pPr>
        <w:pStyle w:val="StyleSubtitleCover2TopNoborder"/>
        <w:rPr>
          <w:rFonts w:ascii="Arial" w:hAnsi="Arial"/>
        </w:rPr>
      </w:pPr>
    </w:p>
    <w:p w14:paraId="11B85F20" w14:textId="7AE2830B" w:rsidR="006856D3" w:rsidRDefault="006856D3" w:rsidP="007A7438">
      <w:pPr>
        <w:pStyle w:val="StyleSubtitleCover2TopNoborder"/>
        <w:rPr>
          <w:rFonts w:ascii="Arial" w:hAnsi="Arial"/>
        </w:rPr>
      </w:pPr>
    </w:p>
    <w:p w14:paraId="5ECA4750" w14:textId="111EADE5" w:rsidR="00227496" w:rsidRDefault="00227496" w:rsidP="007A7438">
      <w:pPr>
        <w:pStyle w:val="StyleSubtitleCover2TopNoborder"/>
        <w:rPr>
          <w:rFonts w:ascii="Arial" w:hAnsi="Arial"/>
        </w:rPr>
      </w:pPr>
    </w:p>
    <w:p w14:paraId="6101D7E5" w14:textId="1EC464C1" w:rsidR="00227496" w:rsidRDefault="00227496" w:rsidP="007A7438">
      <w:pPr>
        <w:pStyle w:val="StyleSubtitleCover2TopNoborder"/>
        <w:rPr>
          <w:rFonts w:ascii="Arial" w:hAnsi="Arial"/>
        </w:rPr>
      </w:pPr>
    </w:p>
    <w:p w14:paraId="6F59FD8D" w14:textId="327B3F16" w:rsidR="00227496" w:rsidRDefault="00227496" w:rsidP="007A7438">
      <w:pPr>
        <w:pStyle w:val="StyleSubtitleCover2TopNoborder"/>
        <w:rPr>
          <w:rFonts w:ascii="Arial" w:hAnsi="Arial"/>
        </w:rPr>
      </w:pPr>
    </w:p>
    <w:p w14:paraId="3D2FFCEB" w14:textId="7506999C" w:rsidR="00FB65AE" w:rsidRDefault="00FB65AE" w:rsidP="007A7438">
      <w:pPr>
        <w:pStyle w:val="StyleSubtitleCover2TopNoborder"/>
        <w:rPr>
          <w:rFonts w:ascii="Arial" w:hAnsi="Arial"/>
        </w:rPr>
      </w:pPr>
    </w:p>
    <w:p w14:paraId="193FF880" w14:textId="462CFFAC" w:rsidR="00FB65AE" w:rsidRDefault="00FB65AE" w:rsidP="007A7438">
      <w:pPr>
        <w:pStyle w:val="StyleSubtitleCover2TopNoborder"/>
        <w:rPr>
          <w:rFonts w:ascii="Arial" w:hAnsi="Arial"/>
        </w:rPr>
      </w:pPr>
    </w:p>
    <w:p w14:paraId="475933AA" w14:textId="77777777" w:rsidR="00FB65AE" w:rsidRDefault="00FB65AE" w:rsidP="007A7438">
      <w:pPr>
        <w:pStyle w:val="StyleSubtitleCover2TopNoborder"/>
        <w:rPr>
          <w:rFonts w:ascii="Arial" w:hAnsi="Arial"/>
        </w:rPr>
      </w:pPr>
    </w:p>
    <w:p w14:paraId="6EF84C6C" w14:textId="559EABDE" w:rsidR="00227496" w:rsidRDefault="00227496" w:rsidP="007A7438">
      <w:pPr>
        <w:pStyle w:val="StyleSubtitleCover2TopNoborder"/>
        <w:rPr>
          <w:rFonts w:ascii="Arial" w:hAnsi="Arial"/>
        </w:rPr>
      </w:pPr>
    </w:p>
    <w:p w14:paraId="45221810" w14:textId="70EFBF70" w:rsidR="00227496" w:rsidRDefault="00227496" w:rsidP="007A7438">
      <w:pPr>
        <w:pStyle w:val="StyleSubtitleCover2TopNoborder"/>
        <w:rPr>
          <w:rFonts w:ascii="Arial" w:hAnsi="Arial"/>
        </w:rPr>
      </w:pPr>
    </w:p>
    <w:p w14:paraId="75280EB7" w14:textId="4E7C75AD" w:rsidR="006856D3" w:rsidRDefault="00233648" w:rsidP="00831918">
      <w:pPr>
        <w:pStyle w:val="StyleSubtitleCover2TopNoborder"/>
        <w:pBdr>
          <w:bottom w:val="single" w:sz="48" w:space="1" w:color="auto"/>
        </w:pBdr>
        <w:rPr>
          <w:rFonts w:ascii="Arial" w:hAnsi="Arial"/>
          <w:color w:val="1F497D" w:themeColor="text2"/>
          <w:sz w:val="28"/>
        </w:rPr>
      </w:pPr>
      <w:r>
        <w:rPr>
          <w:rFonts w:ascii="Arial" w:hAnsi="Arial"/>
        </w:rPr>
        <w:t>Document</w:t>
      </w:r>
      <w:r w:rsidR="007A7438" w:rsidRPr="009C7BE5">
        <w:rPr>
          <w:rFonts w:ascii="Arial" w:hAnsi="Arial"/>
        </w:rPr>
        <w:t xml:space="preserve"> Date:</w:t>
      </w:r>
      <w:r w:rsidR="00BA728C">
        <w:rPr>
          <w:rFonts w:ascii="Arial" w:hAnsi="Arial"/>
        </w:rPr>
        <w:t xml:space="preserve"> </w:t>
      </w:r>
      <w:r w:rsidR="00E721FD">
        <w:rPr>
          <w:rFonts w:ascii="Arial" w:hAnsi="Arial"/>
          <w:color w:val="4BACC6" w:themeColor="accent5"/>
        </w:rPr>
        <w:t>28 May 2023</w:t>
      </w:r>
      <w:r w:rsidR="007A7438" w:rsidRPr="00227496">
        <w:rPr>
          <w:rFonts w:ascii="Arial" w:hAnsi="Arial"/>
          <w:color w:val="E36C0A" w:themeColor="accent6" w:themeShade="BF"/>
        </w:rPr>
        <w:t xml:space="preserve"> </w:t>
      </w:r>
    </w:p>
    <w:p w14:paraId="1CC96C35" w14:textId="77777777" w:rsidR="00831918" w:rsidRPr="006856D3" w:rsidRDefault="00831918" w:rsidP="00831918">
      <w:pPr>
        <w:pStyle w:val="StyleSubtitleCover2TopNoborder"/>
        <w:pBdr>
          <w:bottom w:val="single" w:sz="48" w:space="1" w:color="auto"/>
        </w:pBdr>
        <w:rPr>
          <w:rFonts w:ascii="Arial" w:hAnsi="Arial"/>
          <w:color w:val="1F497D" w:themeColor="text2"/>
          <w:sz w:val="28"/>
        </w:rPr>
      </w:pPr>
    </w:p>
    <w:p w14:paraId="7648EC1E" w14:textId="77777777" w:rsidR="00D4174B" w:rsidRPr="009C7BE5" w:rsidRDefault="00D4174B" w:rsidP="00D4174B"/>
    <w:p w14:paraId="669723F2" w14:textId="77777777" w:rsidR="00D4174B" w:rsidRPr="009C7BE5" w:rsidRDefault="00D4174B" w:rsidP="00D4174B">
      <w:pPr>
        <w:sectPr w:rsidR="00D4174B" w:rsidRPr="009C7BE5" w:rsidSect="006856D3">
          <w:footerReference w:type="even" r:id="rId9"/>
          <w:pgSz w:w="11907" w:h="16839" w:code="9"/>
          <w:pgMar w:top="720" w:right="1440" w:bottom="720" w:left="1440" w:header="432" w:footer="432" w:gutter="0"/>
          <w:cols w:space="720"/>
          <w:titlePg/>
          <w:docGrid w:linePitch="360"/>
        </w:sectPr>
      </w:pPr>
    </w:p>
    <w:p w14:paraId="4F4AEE3A" w14:textId="77777777" w:rsidR="004C4A05" w:rsidRPr="007F119A" w:rsidRDefault="004C4A05" w:rsidP="006856D3">
      <w:pPr>
        <w:pBdr>
          <w:bottom w:val="single" w:sz="4" w:space="1" w:color="auto"/>
        </w:pBdr>
        <w:spacing w:before="360" w:after="120"/>
        <w:rPr>
          <w:b/>
          <w:sz w:val="24"/>
          <w:szCs w:val="26"/>
        </w:rPr>
      </w:pPr>
      <w:r w:rsidRPr="007F119A">
        <w:rPr>
          <w:b/>
          <w:sz w:val="24"/>
          <w:szCs w:val="26"/>
        </w:rPr>
        <w:lastRenderedPageBreak/>
        <w:t>TABLE OF CONTENTS</w:t>
      </w:r>
    </w:p>
    <w:p w14:paraId="6B0C47F5" w14:textId="55AFF02B" w:rsidR="00751E52" w:rsidRDefault="00362EF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:lang w:val="en-ZA" w:eastAsia="en-ZA"/>
          <w14:ligatures w14:val="standardContextual"/>
        </w:rPr>
      </w:pPr>
      <w:r>
        <w:rPr>
          <w:b w:val="0"/>
          <w:bCs w:val="0"/>
          <w:caps w:val="0"/>
        </w:rPr>
        <w:fldChar w:fldCharType="begin"/>
      </w:r>
      <w:r w:rsidR="006A1270">
        <w:rPr>
          <w:b w:val="0"/>
          <w:bCs w:val="0"/>
          <w:caps w:val="0"/>
        </w:rPr>
        <w:instrText xml:space="preserve"> TOC \o "1-3" \h \z \u </w:instrText>
      </w:r>
      <w:r>
        <w:rPr>
          <w:b w:val="0"/>
          <w:bCs w:val="0"/>
          <w:caps w:val="0"/>
        </w:rPr>
        <w:fldChar w:fldCharType="separate"/>
      </w:r>
      <w:hyperlink w:anchor="_Toc136184563" w:history="1">
        <w:r w:rsidR="00751E52" w:rsidRPr="005A6915">
          <w:rPr>
            <w:rStyle w:val="Hyperlink"/>
          </w:rPr>
          <w:t>1</w:t>
        </w:r>
        <w:r w:rsidR="00751E52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</w:rPr>
          <w:t>FUNCTIONAL REQUIREMENTS</w:t>
        </w:r>
        <w:r w:rsidR="00751E52">
          <w:rPr>
            <w:webHidden/>
          </w:rPr>
          <w:tab/>
        </w:r>
        <w:r w:rsidR="00751E52">
          <w:rPr>
            <w:webHidden/>
          </w:rPr>
          <w:fldChar w:fldCharType="begin"/>
        </w:r>
        <w:r w:rsidR="00751E52">
          <w:rPr>
            <w:webHidden/>
          </w:rPr>
          <w:instrText xml:space="preserve"> PAGEREF _Toc136184563 \h </w:instrText>
        </w:r>
        <w:r w:rsidR="00751E52">
          <w:rPr>
            <w:webHidden/>
          </w:rPr>
        </w:r>
        <w:r w:rsidR="00751E52">
          <w:rPr>
            <w:webHidden/>
          </w:rPr>
          <w:fldChar w:fldCharType="separate"/>
        </w:r>
        <w:r w:rsidR="00C6638F">
          <w:rPr>
            <w:webHidden/>
          </w:rPr>
          <w:t>3</w:t>
        </w:r>
        <w:r w:rsidR="00751E52">
          <w:rPr>
            <w:webHidden/>
          </w:rPr>
          <w:fldChar w:fldCharType="end"/>
        </w:r>
      </w:hyperlink>
    </w:p>
    <w:p w14:paraId="51316E80" w14:textId="119FCE7E" w:rsidR="00751E52" w:rsidRDefault="00000000">
      <w:pPr>
        <w:pStyle w:val="TOC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ZA" w:eastAsia="en-ZA"/>
          <w14:ligatures w14:val="standardContextual"/>
        </w:rPr>
      </w:pPr>
      <w:hyperlink w:anchor="_Toc136184564" w:history="1">
        <w:r w:rsidR="00751E52" w:rsidRPr="005A6915">
          <w:rPr>
            <w:rStyle w:val="Hyperlink"/>
          </w:rPr>
          <w:t>1.1</w:t>
        </w:r>
        <w:r w:rsidR="00751E52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</w:rPr>
          <w:t>Analysis Use Case Model</w:t>
        </w:r>
        <w:r w:rsidR="00751E52">
          <w:rPr>
            <w:webHidden/>
          </w:rPr>
          <w:tab/>
        </w:r>
        <w:r w:rsidR="00751E52">
          <w:rPr>
            <w:webHidden/>
          </w:rPr>
          <w:fldChar w:fldCharType="begin"/>
        </w:r>
        <w:r w:rsidR="00751E52">
          <w:rPr>
            <w:webHidden/>
          </w:rPr>
          <w:instrText xml:space="preserve"> PAGEREF _Toc136184564 \h </w:instrText>
        </w:r>
        <w:r w:rsidR="00751E52">
          <w:rPr>
            <w:webHidden/>
          </w:rPr>
        </w:r>
        <w:r w:rsidR="00751E52">
          <w:rPr>
            <w:webHidden/>
          </w:rPr>
          <w:fldChar w:fldCharType="separate"/>
        </w:r>
        <w:r w:rsidR="00C6638F">
          <w:rPr>
            <w:webHidden/>
          </w:rPr>
          <w:t>3</w:t>
        </w:r>
        <w:r w:rsidR="00751E52">
          <w:rPr>
            <w:webHidden/>
          </w:rPr>
          <w:fldChar w:fldCharType="end"/>
        </w:r>
      </w:hyperlink>
    </w:p>
    <w:p w14:paraId="7068FEF0" w14:textId="2C7822AD" w:rsidR="00751E52" w:rsidRDefault="00000000">
      <w:pPr>
        <w:pStyle w:val="TOC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ZA" w:eastAsia="en-ZA"/>
          <w14:ligatures w14:val="standardContextual"/>
        </w:rPr>
      </w:pPr>
      <w:hyperlink w:anchor="_Toc136184565" w:history="1">
        <w:r w:rsidR="00751E52" w:rsidRPr="005A6915">
          <w:rPr>
            <w:rStyle w:val="Hyperlink"/>
          </w:rPr>
          <w:t>1.2</w:t>
        </w:r>
        <w:r w:rsidR="00751E52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</w:rPr>
          <w:t>Use Case Glossary and Responsibilities</w:t>
        </w:r>
        <w:r w:rsidR="00751E52">
          <w:rPr>
            <w:webHidden/>
          </w:rPr>
          <w:tab/>
        </w:r>
        <w:r w:rsidR="00751E52">
          <w:rPr>
            <w:webHidden/>
          </w:rPr>
          <w:fldChar w:fldCharType="begin"/>
        </w:r>
        <w:r w:rsidR="00751E52">
          <w:rPr>
            <w:webHidden/>
          </w:rPr>
          <w:instrText xml:space="preserve"> PAGEREF _Toc136184565 \h </w:instrText>
        </w:r>
        <w:r w:rsidR="00751E52">
          <w:rPr>
            <w:webHidden/>
          </w:rPr>
        </w:r>
        <w:r w:rsidR="00751E52">
          <w:rPr>
            <w:webHidden/>
          </w:rPr>
          <w:fldChar w:fldCharType="separate"/>
        </w:r>
        <w:r w:rsidR="00C6638F">
          <w:rPr>
            <w:webHidden/>
          </w:rPr>
          <w:t>4</w:t>
        </w:r>
        <w:r w:rsidR="00751E52">
          <w:rPr>
            <w:webHidden/>
          </w:rPr>
          <w:fldChar w:fldCharType="end"/>
        </w:r>
      </w:hyperlink>
    </w:p>
    <w:p w14:paraId="0709203F" w14:textId="33588E3F" w:rsidR="00751E52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:lang w:val="en-ZA" w:eastAsia="en-ZA"/>
          <w14:ligatures w14:val="standardContextual"/>
        </w:rPr>
      </w:pPr>
      <w:hyperlink w:anchor="_Toc136184566" w:history="1">
        <w:r w:rsidR="00751E52" w:rsidRPr="005A6915">
          <w:rPr>
            <w:rStyle w:val="Hyperlink"/>
          </w:rPr>
          <w:t>2</w:t>
        </w:r>
        <w:r w:rsidR="00751E52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</w:rPr>
          <w:t>UI Prototypes</w:t>
        </w:r>
        <w:r w:rsidR="00751E52">
          <w:rPr>
            <w:webHidden/>
          </w:rPr>
          <w:tab/>
        </w:r>
        <w:r w:rsidR="00751E52">
          <w:rPr>
            <w:webHidden/>
          </w:rPr>
          <w:fldChar w:fldCharType="begin"/>
        </w:r>
        <w:r w:rsidR="00751E52">
          <w:rPr>
            <w:webHidden/>
          </w:rPr>
          <w:instrText xml:space="preserve"> PAGEREF _Toc136184566 \h </w:instrText>
        </w:r>
        <w:r w:rsidR="00751E52">
          <w:rPr>
            <w:webHidden/>
          </w:rPr>
        </w:r>
        <w:r w:rsidR="00751E52">
          <w:rPr>
            <w:webHidden/>
          </w:rPr>
          <w:fldChar w:fldCharType="separate"/>
        </w:r>
        <w:r w:rsidR="00C6638F">
          <w:rPr>
            <w:webHidden/>
          </w:rPr>
          <w:t>6</w:t>
        </w:r>
        <w:r w:rsidR="00751E52">
          <w:rPr>
            <w:webHidden/>
          </w:rPr>
          <w:fldChar w:fldCharType="end"/>
        </w:r>
      </w:hyperlink>
    </w:p>
    <w:p w14:paraId="0426C976" w14:textId="65BA844F" w:rsidR="00751E52" w:rsidRDefault="00000000">
      <w:pPr>
        <w:pStyle w:val="TOC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ZA" w:eastAsia="en-ZA"/>
          <w14:ligatures w14:val="standardContextual"/>
        </w:rPr>
      </w:pPr>
      <w:hyperlink w:anchor="_Toc136184567" w:history="1">
        <w:r w:rsidR="00751E52" w:rsidRPr="005A6915">
          <w:rPr>
            <w:rStyle w:val="Hyperlink"/>
          </w:rPr>
          <w:t>2.1</w:t>
        </w:r>
        <w:r w:rsidR="00751E52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</w:rPr>
          <w:t>Team UI Guidelines</w:t>
        </w:r>
        <w:r w:rsidR="00751E52">
          <w:rPr>
            <w:webHidden/>
          </w:rPr>
          <w:tab/>
        </w:r>
        <w:r w:rsidR="00751E52">
          <w:rPr>
            <w:webHidden/>
          </w:rPr>
          <w:fldChar w:fldCharType="begin"/>
        </w:r>
        <w:r w:rsidR="00751E52">
          <w:rPr>
            <w:webHidden/>
          </w:rPr>
          <w:instrText xml:space="preserve"> PAGEREF _Toc136184567 \h </w:instrText>
        </w:r>
        <w:r w:rsidR="00751E52">
          <w:rPr>
            <w:webHidden/>
          </w:rPr>
        </w:r>
        <w:r w:rsidR="00751E52">
          <w:rPr>
            <w:webHidden/>
          </w:rPr>
          <w:fldChar w:fldCharType="separate"/>
        </w:r>
        <w:r w:rsidR="00C6638F">
          <w:rPr>
            <w:webHidden/>
          </w:rPr>
          <w:t>6</w:t>
        </w:r>
        <w:r w:rsidR="00751E52">
          <w:rPr>
            <w:webHidden/>
          </w:rPr>
          <w:fldChar w:fldCharType="end"/>
        </w:r>
      </w:hyperlink>
    </w:p>
    <w:p w14:paraId="5F0B6CA9" w14:textId="2D894383" w:rsidR="00751E52" w:rsidRDefault="00000000">
      <w:pPr>
        <w:pStyle w:val="TOC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ZA" w:eastAsia="en-ZA"/>
          <w14:ligatures w14:val="standardContextual"/>
        </w:rPr>
      </w:pPr>
      <w:hyperlink w:anchor="_Toc136184568" w:history="1">
        <w:r w:rsidR="00751E52" w:rsidRPr="005A6915">
          <w:rPr>
            <w:rStyle w:val="Hyperlink"/>
          </w:rPr>
          <w:t>2.2</w:t>
        </w:r>
        <w:r w:rsidR="00751E52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</w:rPr>
          <w:t>Team Design for</w:t>
        </w:r>
        <w:r w:rsidR="00751E52">
          <w:rPr>
            <w:webHidden/>
          </w:rPr>
          <w:tab/>
        </w:r>
        <w:r w:rsidR="00751E52">
          <w:rPr>
            <w:webHidden/>
          </w:rPr>
          <w:fldChar w:fldCharType="begin"/>
        </w:r>
        <w:r w:rsidR="00751E52">
          <w:rPr>
            <w:webHidden/>
          </w:rPr>
          <w:instrText xml:space="preserve"> PAGEREF _Toc136184568 \h </w:instrText>
        </w:r>
        <w:r w:rsidR="00751E52">
          <w:rPr>
            <w:webHidden/>
          </w:rPr>
        </w:r>
        <w:r w:rsidR="00751E52">
          <w:rPr>
            <w:webHidden/>
          </w:rPr>
          <w:fldChar w:fldCharType="separate"/>
        </w:r>
        <w:r w:rsidR="00C6638F">
          <w:rPr>
            <w:webHidden/>
          </w:rPr>
          <w:t>8</w:t>
        </w:r>
        <w:r w:rsidR="00751E52">
          <w:rPr>
            <w:webHidden/>
          </w:rPr>
          <w:fldChar w:fldCharType="end"/>
        </w:r>
      </w:hyperlink>
    </w:p>
    <w:p w14:paraId="54548375" w14:textId="5943BBD8" w:rsidR="00751E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ZA" w:eastAsia="en-ZA"/>
          <w14:ligatures w14:val="standardContextual"/>
        </w:rPr>
      </w:pPr>
      <w:hyperlink w:anchor="_Toc136184569" w:history="1">
        <w:r w:rsidR="00751E52" w:rsidRPr="005A6915">
          <w:rPr>
            <w:rStyle w:val="Hyperlink"/>
            <w:noProof/>
          </w:rPr>
          <w:t>2.2.1</w:t>
        </w:r>
        <w:r w:rsidR="00751E52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  <w:noProof/>
          </w:rPr>
          <w:t>Login / Logout</w:t>
        </w:r>
        <w:r w:rsidR="00751E52">
          <w:rPr>
            <w:noProof/>
            <w:webHidden/>
          </w:rPr>
          <w:tab/>
        </w:r>
        <w:r w:rsidR="00751E52">
          <w:rPr>
            <w:noProof/>
            <w:webHidden/>
          </w:rPr>
          <w:fldChar w:fldCharType="begin"/>
        </w:r>
        <w:r w:rsidR="00751E52">
          <w:rPr>
            <w:noProof/>
            <w:webHidden/>
          </w:rPr>
          <w:instrText xml:space="preserve"> PAGEREF _Toc136184569 \h </w:instrText>
        </w:r>
        <w:r w:rsidR="00751E52">
          <w:rPr>
            <w:noProof/>
            <w:webHidden/>
          </w:rPr>
        </w:r>
        <w:r w:rsidR="00751E52">
          <w:rPr>
            <w:noProof/>
            <w:webHidden/>
          </w:rPr>
          <w:fldChar w:fldCharType="separate"/>
        </w:r>
        <w:r w:rsidR="00C6638F">
          <w:rPr>
            <w:noProof/>
            <w:webHidden/>
          </w:rPr>
          <w:t>8</w:t>
        </w:r>
        <w:r w:rsidR="00751E52">
          <w:rPr>
            <w:noProof/>
            <w:webHidden/>
          </w:rPr>
          <w:fldChar w:fldCharType="end"/>
        </w:r>
      </w:hyperlink>
    </w:p>
    <w:p w14:paraId="49440734" w14:textId="4D748EF9" w:rsidR="00751E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ZA" w:eastAsia="en-ZA"/>
          <w14:ligatures w14:val="standardContextual"/>
        </w:rPr>
      </w:pPr>
      <w:hyperlink w:anchor="_Toc136184570" w:history="1">
        <w:r w:rsidR="00751E52" w:rsidRPr="005A6915">
          <w:rPr>
            <w:rStyle w:val="Hyperlink"/>
            <w:noProof/>
          </w:rPr>
          <w:t>2.2.2</w:t>
        </w:r>
        <w:r w:rsidR="00751E52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  <w:noProof/>
          </w:rPr>
          <w:t>Dashboard / Landing Page / Main Page</w:t>
        </w:r>
        <w:r w:rsidR="00751E52">
          <w:rPr>
            <w:noProof/>
            <w:webHidden/>
          </w:rPr>
          <w:tab/>
        </w:r>
        <w:r w:rsidR="00751E52">
          <w:rPr>
            <w:noProof/>
            <w:webHidden/>
          </w:rPr>
          <w:fldChar w:fldCharType="begin"/>
        </w:r>
        <w:r w:rsidR="00751E52">
          <w:rPr>
            <w:noProof/>
            <w:webHidden/>
          </w:rPr>
          <w:instrText xml:space="preserve"> PAGEREF _Toc136184570 \h </w:instrText>
        </w:r>
        <w:r w:rsidR="00751E52">
          <w:rPr>
            <w:noProof/>
            <w:webHidden/>
          </w:rPr>
        </w:r>
        <w:r w:rsidR="00751E52">
          <w:rPr>
            <w:noProof/>
            <w:webHidden/>
          </w:rPr>
          <w:fldChar w:fldCharType="separate"/>
        </w:r>
        <w:r w:rsidR="00C6638F">
          <w:rPr>
            <w:noProof/>
            <w:webHidden/>
          </w:rPr>
          <w:t>9</w:t>
        </w:r>
        <w:r w:rsidR="00751E52">
          <w:rPr>
            <w:noProof/>
            <w:webHidden/>
          </w:rPr>
          <w:fldChar w:fldCharType="end"/>
        </w:r>
      </w:hyperlink>
    </w:p>
    <w:p w14:paraId="51D53EB7" w14:textId="3FD55F0A" w:rsidR="00751E52" w:rsidRDefault="00000000">
      <w:pPr>
        <w:pStyle w:val="TOC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ZA" w:eastAsia="en-ZA"/>
          <w14:ligatures w14:val="standardContextual"/>
        </w:rPr>
      </w:pPr>
      <w:hyperlink w:anchor="_Toc136184571" w:history="1">
        <w:r w:rsidR="00751E52" w:rsidRPr="005A6915">
          <w:rPr>
            <w:rStyle w:val="Hyperlink"/>
          </w:rPr>
          <w:t>2.3</w:t>
        </w:r>
        <w:r w:rsidR="00751E52">
          <w:rPr>
            <w:rFonts w:asciiTheme="minorHAnsi" w:eastAsiaTheme="minorEastAsia" w:hAnsiTheme="minorHAnsi" w:cstheme="minorBidi"/>
            <w:bCs w:val="0"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</w:rPr>
          <w:t>UI Designs &amp; Updated Analysis Use Case Narratives</w:t>
        </w:r>
        <w:r w:rsidR="00751E52">
          <w:rPr>
            <w:webHidden/>
          </w:rPr>
          <w:tab/>
        </w:r>
        <w:r w:rsidR="00751E52">
          <w:rPr>
            <w:webHidden/>
          </w:rPr>
          <w:fldChar w:fldCharType="begin"/>
        </w:r>
        <w:r w:rsidR="00751E52">
          <w:rPr>
            <w:webHidden/>
          </w:rPr>
          <w:instrText xml:space="preserve"> PAGEREF _Toc136184571 \h </w:instrText>
        </w:r>
        <w:r w:rsidR="00751E52">
          <w:rPr>
            <w:webHidden/>
          </w:rPr>
        </w:r>
        <w:r w:rsidR="00751E52">
          <w:rPr>
            <w:webHidden/>
          </w:rPr>
          <w:fldChar w:fldCharType="separate"/>
        </w:r>
        <w:r w:rsidR="00C6638F">
          <w:rPr>
            <w:webHidden/>
          </w:rPr>
          <w:t>12</w:t>
        </w:r>
        <w:r w:rsidR="00751E52">
          <w:rPr>
            <w:webHidden/>
          </w:rPr>
          <w:fldChar w:fldCharType="end"/>
        </w:r>
      </w:hyperlink>
    </w:p>
    <w:p w14:paraId="7CD3D0BD" w14:textId="14673FF7" w:rsidR="00751E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ZA" w:eastAsia="en-ZA"/>
          <w14:ligatures w14:val="standardContextual"/>
        </w:rPr>
      </w:pPr>
      <w:hyperlink w:anchor="_Toc136184572" w:history="1">
        <w:r w:rsidR="00751E52" w:rsidRPr="005A6915">
          <w:rPr>
            <w:rStyle w:val="Hyperlink"/>
            <w:noProof/>
          </w:rPr>
          <w:t>2.3.1</w:t>
        </w:r>
        <w:r w:rsidR="00751E52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  <w:noProof/>
          </w:rPr>
          <w:t>Designed by Junaid Brooks</w:t>
        </w:r>
        <w:r w:rsidR="00751E52">
          <w:rPr>
            <w:noProof/>
            <w:webHidden/>
          </w:rPr>
          <w:tab/>
        </w:r>
        <w:r w:rsidR="00751E52">
          <w:rPr>
            <w:noProof/>
            <w:webHidden/>
          </w:rPr>
          <w:fldChar w:fldCharType="begin"/>
        </w:r>
        <w:r w:rsidR="00751E52">
          <w:rPr>
            <w:noProof/>
            <w:webHidden/>
          </w:rPr>
          <w:instrText xml:space="preserve"> PAGEREF _Toc136184572 \h </w:instrText>
        </w:r>
        <w:r w:rsidR="00751E52">
          <w:rPr>
            <w:noProof/>
            <w:webHidden/>
          </w:rPr>
        </w:r>
        <w:r w:rsidR="00751E52">
          <w:rPr>
            <w:noProof/>
            <w:webHidden/>
          </w:rPr>
          <w:fldChar w:fldCharType="separate"/>
        </w:r>
        <w:r w:rsidR="00C6638F">
          <w:rPr>
            <w:noProof/>
            <w:webHidden/>
          </w:rPr>
          <w:t>12</w:t>
        </w:r>
        <w:r w:rsidR="00751E52">
          <w:rPr>
            <w:noProof/>
            <w:webHidden/>
          </w:rPr>
          <w:fldChar w:fldCharType="end"/>
        </w:r>
      </w:hyperlink>
    </w:p>
    <w:p w14:paraId="64FBCFD4" w14:textId="1BFBBF46" w:rsidR="00751E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ZA" w:eastAsia="en-ZA"/>
          <w14:ligatures w14:val="standardContextual"/>
        </w:rPr>
      </w:pPr>
      <w:hyperlink w:anchor="_Toc136184573" w:history="1">
        <w:r w:rsidR="00751E52" w:rsidRPr="005A6915">
          <w:rPr>
            <w:rStyle w:val="Hyperlink"/>
            <w:noProof/>
          </w:rPr>
          <w:t>2.3.2</w:t>
        </w:r>
        <w:r w:rsidR="00751E52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  <w:noProof/>
          </w:rPr>
          <w:t>Designed by Ganeefa Sirkhotte</w:t>
        </w:r>
        <w:r w:rsidR="00751E52">
          <w:rPr>
            <w:noProof/>
            <w:webHidden/>
          </w:rPr>
          <w:tab/>
        </w:r>
        <w:r w:rsidR="00751E52">
          <w:rPr>
            <w:noProof/>
            <w:webHidden/>
          </w:rPr>
          <w:fldChar w:fldCharType="begin"/>
        </w:r>
        <w:r w:rsidR="00751E52">
          <w:rPr>
            <w:noProof/>
            <w:webHidden/>
          </w:rPr>
          <w:instrText xml:space="preserve"> PAGEREF _Toc136184573 \h </w:instrText>
        </w:r>
        <w:r w:rsidR="00751E52">
          <w:rPr>
            <w:noProof/>
            <w:webHidden/>
          </w:rPr>
        </w:r>
        <w:r w:rsidR="00751E52">
          <w:rPr>
            <w:noProof/>
            <w:webHidden/>
          </w:rPr>
          <w:fldChar w:fldCharType="separate"/>
        </w:r>
        <w:r w:rsidR="00C6638F">
          <w:rPr>
            <w:noProof/>
            <w:webHidden/>
          </w:rPr>
          <w:t>25</w:t>
        </w:r>
        <w:r w:rsidR="00751E52">
          <w:rPr>
            <w:noProof/>
            <w:webHidden/>
          </w:rPr>
          <w:fldChar w:fldCharType="end"/>
        </w:r>
      </w:hyperlink>
    </w:p>
    <w:p w14:paraId="2B60EAE2" w14:textId="3CC0966A" w:rsidR="00751E52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:lang w:val="en-ZA" w:eastAsia="en-ZA"/>
          <w14:ligatures w14:val="standardContextual"/>
        </w:rPr>
      </w:pPr>
      <w:hyperlink w:anchor="_Toc136184574" w:history="1">
        <w:r w:rsidR="00751E52" w:rsidRPr="005A6915">
          <w:rPr>
            <w:rStyle w:val="Hyperlink"/>
          </w:rPr>
          <w:t>3</w:t>
        </w:r>
        <w:r w:rsidR="00751E52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2"/>
            <w:szCs w:val="22"/>
            <w:lang w:val="en-ZA" w:eastAsia="en-ZA"/>
            <w14:ligatures w14:val="standardContextual"/>
          </w:rPr>
          <w:tab/>
        </w:r>
        <w:r w:rsidR="00751E52" w:rsidRPr="005A6915">
          <w:rPr>
            <w:rStyle w:val="Hyperlink"/>
          </w:rPr>
          <w:t>DATA REQUIREMENTS</w:t>
        </w:r>
        <w:r w:rsidR="00751E52">
          <w:rPr>
            <w:webHidden/>
          </w:rPr>
          <w:tab/>
        </w:r>
        <w:r w:rsidR="00751E52">
          <w:rPr>
            <w:webHidden/>
          </w:rPr>
          <w:fldChar w:fldCharType="begin"/>
        </w:r>
        <w:r w:rsidR="00751E52">
          <w:rPr>
            <w:webHidden/>
          </w:rPr>
          <w:instrText xml:space="preserve"> PAGEREF _Toc136184574 \h </w:instrText>
        </w:r>
        <w:r w:rsidR="00751E52">
          <w:rPr>
            <w:webHidden/>
          </w:rPr>
        </w:r>
        <w:r w:rsidR="00751E52">
          <w:rPr>
            <w:webHidden/>
          </w:rPr>
          <w:fldChar w:fldCharType="separate"/>
        </w:r>
        <w:r w:rsidR="00C6638F">
          <w:rPr>
            <w:webHidden/>
          </w:rPr>
          <w:t>54</w:t>
        </w:r>
        <w:r w:rsidR="00751E52">
          <w:rPr>
            <w:webHidden/>
          </w:rPr>
          <w:fldChar w:fldCharType="end"/>
        </w:r>
      </w:hyperlink>
    </w:p>
    <w:p w14:paraId="401FA509" w14:textId="0443BB8F" w:rsidR="00751E52" w:rsidRDefault="00000000">
      <w:pPr>
        <w:pStyle w:val="TOC2"/>
        <w:rPr>
          <w:rFonts w:asciiTheme="minorHAnsi" w:eastAsiaTheme="minorEastAsia" w:hAnsiTheme="minorHAnsi" w:cstheme="minorBidi"/>
          <w:bCs w:val="0"/>
          <w:kern w:val="2"/>
          <w:sz w:val="22"/>
          <w:szCs w:val="22"/>
          <w:lang w:val="en-ZA" w:eastAsia="en-ZA"/>
          <w14:ligatures w14:val="standardContextual"/>
        </w:rPr>
      </w:pPr>
      <w:hyperlink w:anchor="_Toc136184575" w:history="1">
        <w:r w:rsidR="00751E52" w:rsidRPr="005A6915">
          <w:rPr>
            <w:rStyle w:val="Hyperlink"/>
          </w:rPr>
          <w:t>Implementation Ready Class Diagram</w:t>
        </w:r>
        <w:r w:rsidR="00751E52">
          <w:rPr>
            <w:webHidden/>
          </w:rPr>
          <w:tab/>
        </w:r>
        <w:r w:rsidR="00751E52">
          <w:rPr>
            <w:webHidden/>
          </w:rPr>
          <w:fldChar w:fldCharType="begin"/>
        </w:r>
        <w:r w:rsidR="00751E52">
          <w:rPr>
            <w:webHidden/>
          </w:rPr>
          <w:instrText xml:space="preserve"> PAGEREF _Toc136184575 \h </w:instrText>
        </w:r>
        <w:r w:rsidR="00751E52">
          <w:rPr>
            <w:webHidden/>
          </w:rPr>
        </w:r>
        <w:r w:rsidR="00751E52">
          <w:rPr>
            <w:webHidden/>
          </w:rPr>
          <w:fldChar w:fldCharType="separate"/>
        </w:r>
        <w:r w:rsidR="00C6638F">
          <w:rPr>
            <w:webHidden/>
          </w:rPr>
          <w:t>54</w:t>
        </w:r>
        <w:r w:rsidR="00751E52">
          <w:rPr>
            <w:webHidden/>
          </w:rPr>
          <w:fldChar w:fldCharType="end"/>
        </w:r>
      </w:hyperlink>
    </w:p>
    <w:p w14:paraId="31F00C8E" w14:textId="3844CF2B" w:rsidR="008E60A4" w:rsidRDefault="00362EF4" w:rsidP="000311A9">
      <w:pPr>
        <w:ind w:left="1138" w:hanging="720"/>
      </w:pPr>
      <w:r>
        <w:rPr>
          <w:rFonts w:cs="Arial"/>
          <w:b/>
          <w:bCs/>
          <w:caps/>
          <w:noProof/>
        </w:rPr>
        <w:fldChar w:fldCharType="end"/>
      </w:r>
    </w:p>
    <w:p w14:paraId="611E66DF" w14:textId="393A8C1B" w:rsidR="004C4A05" w:rsidRPr="0013103C" w:rsidRDefault="004C4A05" w:rsidP="0028684F">
      <w:pPr>
        <w:pStyle w:val="Heading1"/>
        <w:pBdr>
          <w:bottom w:val="single" w:sz="4" w:space="1" w:color="auto"/>
        </w:pBdr>
      </w:pPr>
      <w:r>
        <w:br w:type="page"/>
      </w:r>
      <w:bookmarkStart w:id="0" w:name="_Toc136184563"/>
      <w:r w:rsidR="00EB67DD">
        <w:lastRenderedPageBreak/>
        <w:t>FUNCTIONAL REQUIREMENTS</w:t>
      </w:r>
      <w:bookmarkEnd w:id="0"/>
    </w:p>
    <w:p w14:paraId="665D5732" w14:textId="3041654D" w:rsidR="00F10978" w:rsidRDefault="004359C0" w:rsidP="00F10978">
      <w:pPr>
        <w:pStyle w:val="Heading2"/>
      </w:pPr>
      <w:bookmarkStart w:id="1" w:name="_Toc136184564"/>
      <w:r w:rsidRPr="00F33FB2">
        <w:rPr>
          <w:noProof/>
          <w:szCs w:val="22"/>
        </w:rPr>
        <w:drawing>
          <wp:anchor distT="0" distB="0" distL="114300" distR="114300" simplePos="0" relativeHeight="251658241" behindDoc="1" locked="0" layoutInCell="1" allowOverlap="1" wp14:anchorId="1D740E3E" wp14:editId="3114A76A">
            <wp:simplePos x="0" y="0"/>
            <wp:positionH relativeFrom="page">
              <wp:posOffset>34554</wp:posOffset>
            </wp:positionH>
            <wp:positionV relativeFrom="paragraph">
              <wp:posOffset>447675</wp:posOffset>
            </wp:positionV>
            <wp:extent cx="7490842" cy="4942936"/>
            <wp:effectExtent l="0" t="0" r="0" b="0"/>
            <wp:wrapNone/>
            <wp:docPr id="1588902577" name="Picture 1588902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02577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"/>
                    <a:stretch/>
                  </pic:blipFill>
                  <pic:spPr bwMode="auto">
                    <a:xfrm>
                      <a:off x="0" y="0"/>
                      <a:ext cx="7490842" cy="494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0978">
        <w:t>Analysis Use Case Model</w:t>
      </w:r>
      <w:bookmarkEnd w:id="1"/>
    </w:p>
    <w:p w14:paraId="1DD8FCFA" w14:textId="71C721DD" w:rsidR="00F33FB2" w:rsidRDefault="00F33FB2" w:rsidP="00ED175F">
      <w:pPr>
        <w:jc w:val="both"/>
        <w:rPr>
          <w:rFonts w:cs="Arial"/>
          <w:szCs w:val="22"/>
        </w:rPr>
      </w:pPr>
    </w:p>
    <w:p w14:paraId="7D311059" w14:textId="6E8AC51A" w:rsidR="001F3D29" w:rsidRDefault="001F3D29" w:rsidP="00ED175F">
      <w:pPr>
        <w:jc w:val="both"/>
        <w:rPr>
          <w:rFonts w:cs="Arial"/>
          <w:szCs w:val="22"/>
        </w:rPr>
      </w:pPr>
    </w:p>
    <w:p w14:paraId="38CFB8E9" w14:textId="77777777" w:rsidR="0072458A" w:rsidRDefault="0072458A" w:rsidP="001C4818">
      <w:pPr>
        <w:jc w:val="both"/>
        <w:rPr>
          <w:rFonts w:cs="Arial"/>
          <w:color w:val="000000" w:themeColor="text1"/>
          <w:sz w:val="22"/>
          <w:szCs w:val="22"/>
        </w:rPr>
        <w:sectPr w:rsidR="0072458A" w:rsidSect="004359C0">
          <w:headerReference w:type="default" r:id="rId11"/>
          <w:footerReference w:type="default" r:id="rId12"/>
          <w:pgSz w:w="11906" w:h="16838" w:code="9"/>
          <w:pgMar w:top="1440" w:right="1800" w:bottom="709" w:left="1800" w:header="1008" w:footer="1008" w:gutter="0"/>
          <w:cols w:space="720"/>
          <w:titlePg/>
          <w:docGrid w:linePitch="360"/>
        </w:sectPr>
      </w:pPr>
      <w:bookmarkStart w:id="2" w:name="_Toc67755737"/>
    </w:p>
    <w:p w14:paraId="778B7413" w14:textId="62896C91" w:rsidR="00ED175F" w:rsidRDefault="0072458A" w:rsidP="0072458A">
      <w:pPr>
        <w:pStyle w:val="Heading2"/>
        <w:numPr>
          <w:ilvl w:val="0"/>
          <w:numId w:val="0"/>
        </w:numPr>
      </w:pPr>
      <w:bookmarkStart w:id="3" w:name="_Toc136184565"/>
      <w:r>
        <w:lastRenderedPageBreak/>
        <w:t>1.2</w:t>
      </w:r>
      <w:r>
        <w:tab/>
      </w:r>
      <w:r w:rsidR="00ED175F">
        <w:t>Use Case Glossary</w:t>
      </w:r>
      <w:r w:rsidR="00233648">
        <w:t xml:space="preserve"> and Responsibilities</w:t>
      </w:r>
      <w:bookmarkEnd w:id="3"/>
    </w:p>
    <w:p w14:paraId="3BF0E979" w14:textId="77777777" w:rsidR="00ED175F" w:rsidRPr="00ED175F" w:rsidRDefault="00ED175F" w:rsidP="00ED175F"/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8"/>
        <w:gridCol w:w="6917"/>
      </w:tblGrid>
      <w:tr w:rsidR="00ED175F" w:rsidRPr="006B43B4" w14:paraId="52FFB697" w14:textId="77777777" w:rsidTr="00402D4B">
        <w:trPr>
          <w:trHeight w:val="340"/>
        </w:trPr>
        <w:tc>
          <w:tcPr>
            <w:tcW w:w="8755" w:type="dxa"/>
            <w:gridSpan w:val="2"/>
            <w:shd w:val="clear" w:color="auto" w:fill="4BACC6" w:themeFill="accent5"/>
          </w:tcPr>
          <w:p w14:paraId="2439A871" w14:textId="3A7BFE42" w:rsidR="00ED175F" w:rsidRPr="001C4818" w:rsidRDefault="00BD06D9" w:rsidP="007A614D">
            <w:pPr>
              <w:pStyle w:val="BodyText2"/>
              <w:tabs>
                <w:tab w:val="left" w:pos="540"/>
              </w:tabs>
              <w:spacing w:before="60" w:after="60"/>
              <w:rPr>
                <w:rFonts w:cs="Arial"/>
              </w:rPr>
            </w:pPr>
            <w:r>
              <w:rPr>
                <w:rFonts w:cs="Arial"/>
                <w:b/>
              </w:rPr>
              <w:t>Team Member Responsible</w:t>
            </w:r>
            <w:r w:rsidR="00ED175F" w:rsidRPr="006B43B4">
              <w:rPr>
                <w:rFonts w:cs="Arial"/>
                <w:b/>
              </w:rPr>
              <w:t>:</w:t>
            </w:r>
            <w:r w:rsidR="00ED175F">
              <w:rPr>
                <w:rFonts w:cs="Arial"/>
                <w:b/>
              </w:rPr>
              <w:t xml:space="preserve"> </w:t>
            </w:r>
            <w:r w:rsidR="006A4F3C">
              <w:rPr>
                <w:rFonts w:cs="Arial"/>
                <w:b/>
              </w:rPr>
              <w:t>Junaid Brooks</w:t>
            </w:r>
          </w:p>
        </w:tc>
      </w:tr>
      <w:tr w:rsidR="00BD06D9" w:rsidRPr="006B43B4" w14:paraId="28324A66" w14:textId="77777777" w:rsidTr="00402D4B">
        <w:trPr>
          <w:trHeight w:val="340"/>
        </w:trPr>
        <w:tc>
          <w:tcPr>
            <w:tcW w:w="1838" w:type="dxa"/>
            <w:shd w:val="clear" w:color="auto" w:fill="4BACC6" w:themeFill="accent5"/>
          </w:tcPr>
          <w:p w14:paraId="370C99E5" w14:textId="77777777" w:rsidR="00BD06D9" w:rsidRPr="006B43B4" w:rsidRDefault="00BD06D9" w:rsidP="007A614D">
            <w:pPr>
              <w:pStyle w:val="BodyText2"/>
              <w:tabs>
                <w:tab w:val="left" w:pos="540"/>
              </w:tabs>
              <w:spacing w:before="60" w:after="60"/>
              <w:jc w:val="center"/>
              <w:rPr>
                <w:rFonts w:cs="Arial"/>
                <w:b/>
              </w:rPr>
            </w:pPr>
            <w:r w:rsidRPr="006B43B4">
              <w:rPr>
                <w:rFonts w:cs="Arial"/>
                <w:b/>
              </w:rPr>
              <w:t>Use Case Id</w:t>
            </w:r>
          </w:p>
        </w:tc>
        <w:tc>
          <w:tcPr>
            <w:tcW w:w="6917" w:type="dxa"/>
            <w:shd w:val="clear" w:color="auto" w:fill="4BACC6" w:themeFill="accent5"/>
          </w:tcPr>
          <w:p w14:paraId="7978B443" w14:textId="5335E2DC" w:rsidR="00BD06D9" w:rsidRPr="006B43B4" w:rsidRDefault="00BD06D9" w:rsidP="007A614D">
            <w:pPr>
              <w:pStyle w:val="BodyText2"/>
              <w:tabs>
                <w:tab w:val="left" w:pos="540"/>
              </w:tabs>
              <w:spacing w:before="60" w:after="60"/>
              <w:jc w:val="center"/>
              <w:rPr>
                <w:rFonts w:cs="Arial"/>
                <w:b/>
              </w:rPr>
            </w:pPr>
            <w:r w:rsidRPr="006B43B4">
              <w:rPr>
                <w:rFonts w:cs="Arial"/>
                <w:b/>
              </w:rPr>
              <w:t>Use Case Name</w:t>
            </w:r>
          </w:p>
        </w:tc>
      </w:tr>
      <w:tr w:rsidR="00BD06D9" w:rsidRPr="006B43B4" w14:paraId="1810F61B" w14:textId="77777777" w:rsidTr="00402D4B">
        <w:trPr>
          <w:cantSplit/>
          <w:trHeight w:val="113"/>
        </w:trPr>
        <w:tc>
          <w:tcPr>
            <w:tcW w:w="1838" w:type="dxa"/>
          </w:tcPr>
          <w:p w14:paraId="1FE39C0B" w14:textId="5FB4C16E" w:rsidR="00BD06D9" w:rsidRPr="006B43B4" w:rsidRDefault="77FC6583" w:rsidP="007A614D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t>A0600</w:t>
            </w:r>
          </w:p>
        </w:tc>
        <w:tc>
          <w:tcPr>
            <w:tcW w:w="6917" w:type="dxa"/>
          </w:tcPr>
          <w:p w14:paraId="79E61B59" w14:textId="215F25B1" w:rsidR="00BD06D9" w:rsidRPr="006B43B4" w:rsidRDefault="77FC6583" w:rsidP="007A614D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t>Accept Friend</w:t>
            </w:r>
          </w:p>
        </w:tc>
      </w:tr>
      <w:tr w:rsidR="00BD06D9" w:rsidRPr="006B43B4" w14:paraId="2C85BCE7" w14:textId="77777777" w:rsidTr="00402D4B">
        <w:trPr>
          <w:cantSplit/>
          <w:trHeight w:val="113"/>
        </w:trPr>
        <w:tc>
          <w:tcPr>
            <w:tcW w:w="1838" w:type="dxa"/>
          </w:tcPr>
          <w:p w14:paraId="5DBE19E9" w14:textId="4FF155F2" w:rsidR="00BD06D9" w:rsidRPr="006B43B4" w:rsidRDefault="77FC6583" w:rsidP="007A614D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t>A0700</w:t>
            </w:r>
          </w:p>
        </w:tc>
        <w:tc>
          <w:tcPr>
            <w:tcW w:w="6917" w:type="dxa"/>
          </w:tcPr>
          <w:p w14:paraId="60F4F102" w14:textId="300CD765" w:rsidR="00BD06D9" w:rsidRPr="006B43B4" w:rsidRDefault="77FC6583" w:rsidP="007A614D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t>Deny Friend</w:t>
            </w:r>
          </w:p>
        </w:tc>
      </w:tr>
      <w:tr w:rsidR="006B5D13" w14:paraId="4DFDACDE" w14:textId="77777777" w:rsidTr="00402D4B">
        <w:trPr>
          <w:cantSplit/>
          <w:trHeight w:val="113"/>
        </w:trPr>
        <w:tc>
          <w:tcPr>
            <w:tcW w:w="1838" w:type="dxa"/>
          </w:tcPr>
          <w:p w14:paraId="5393B723" w14:textId="0FA9BE73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D0100</w:t>
            </w:r>
          </w:p>
        </w:tc>
        <w:tc>
          <w:tcPr>
            <w:tcW w:w="6917" w:type="dxa"/>
          </w:tcPr>
          <w:p w14:paraId="5E675890" w14:textId="1562193A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View Application</w:t>
            </w:r>
          </w:p>
        </w:tc>
      </w:tr>
      <w:tr w:rsidR="006B5D13" w14:paraId="78766C38" w14:textId="77777777" w:rsidTr="00402D4B">
        <w:trPr>
          <w:cantSplit/>
          <w:trHeight w:val="113"/>
        </w:trPr>
        <w:tc>
          <w:tcPr>
            <w:tcW w:w="1838" w:type="dxa"/>
          </w:tcPr>
          <w:p w14:paraId="49275185" w14:textId="699EC8C7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D0200</w:t>
            </w:r>
          </w:p>
        </w:tc>
        <w:tc>
          <w:tcPr>
            <w:tcW w:w="6917" w:type="dxa"/>
          </w:tcPr>
          <w:p w14:paraId="29129DC8" w14:textId="235C3005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Approve Influencer</w:t>
            </w:r>
          </w:p>
        </w:tc>
      </w:tr>
      <w:tr w:rsidR="006B5D13" w14:paraId="0A85F20F" w14:textId="77777777" w:rsidTr="00402D4B">
        <w:trPr>
          <w:cantSplit/>
          <w:trHeight w:val="113"/>
        </w:trPr>
        <w:tc>
          <w:tcPr>
            <w:tcW w:w="1838" w:type="dxa"/>
          </w:tcPr>
          <w:p w14:paraId="4F4226F8" w14:textId="4F4B5CD5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D0300</w:t>
            </w:r>
          </w:p>
        </w:tc>
        <w:tc>
          <w:tcPr>
            <w:tcW w:w="6917" w:type="dxa"/>
          </w:tcPr>
          <w:p w14:paraId="7B10739A" w14:textId="008D834F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Reject Influencer</w:t>
            </w:r>
          </w:p>
        </w:tc>
      </w:tr>
      <w:tr w:rsidR="006B5D13" w14:paraId="0B7A0151" w14:textId="77777777" w:rsidTr="00402D4B">
        <w:trPr>
          <w:cantSplit/>
          <w:trHeight w:val="113"/>
        </w:trPr>
        <w:tc>
          <w:tcPr>
            <w:tcW w:w="1838" w:type="dxa"/>
          </w:tcPr>
          <w:p w14:paraId="3F32A268" w14:textId="0F9626CF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D0400</w:t>
            </w:r>
          </w:p>
        </w:tc>
        <w:tc>
          <w:tcPr>
            <w:tcW w:w="6917" w:type="dxa"/>
          </w:tcPr>
          <w:p w14:paraId="246C90B9" w14:textId="71EDADFE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View Petal Addition</w:t>
            </w:r>
          </w:p>
        </w:tc>
      </w:tr>
      <w:tr w:rsidR="006B5D13" w14:paraId="22AD87E5" w14:textId="77777777" w:rsidTr="00402D4B">
        <w:trPr>
          <w:cantSplit/>
          <w:trHeight w:val="113"/>
        </w:trPr>
        <w:tc>
          <w:tcPr>
            <w:tcW w:w="1838" w:type="dxa"/>
          </w:tcPr>
          <w:p w14:paraId="42EECE4D" w14:textId="7B19B780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D0500</w:t>
            </w:r>
          </w:p>
        </w:tc>
        <w:tc>
          <w:tcPr>
            <w:tcW w:w="6917" w:type="dxa"/>
          </w:tcPr>
          <w:p w14:paraId="72B77FD5" w14:textId="671512D2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Approve Petal</w:t>
            </w:r>
          </w:p>
        </w:tc>
      </w:tr>
      <w:tr w:rsidR="006B5D13" w14:paraId="74EB85D6" w14:textId="77777777" w:rsidTr="00402D4B">
        <w:trPr>
          <w:cantSplit/>
          <w:trHeight w:val="113"/>
        </w:trPr>
        <w:tc>
          <w:tcPr>
            <w:tcW w:w="1838" w:type="dxa"/>
          </w:tcPr>
          <w:p w14:paraId="461328A8" w14:textId="61FF8181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D0600</w:t>
            </w:r>
          </w:p>
        </w:tc>
        <w:tc>
          <w:tcPr>
            <w:tcW w:w="6917" w:type="dxa"/>
          </w:tcPr>
          <w:p w14:paraId="4006F68F" w14:textId="03A43636" w:rsidR="006B5D13" w:rsidRDefault="006B5D13" w:rsidP="006B5D13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Reject Petal</w:t>
            </w:r>
          </w:p>
        </w:tc>
      </w:tr>
      <w:tr w:rsidR="006B5D13" w:rsidRPr="006B43B4" w14:paraId="019607EE" w14:textId="77777777" w:rsidTr="00402D4B">
        <w:trPr>
          <w:trHeight w:val="325"/>
        </w:trPr>
        <w:tc>
          <w:tcPr>
            <w:tcW w:w="8755" w:type="dxa"/>
            <w:gridSpan w:val="2"/>
          </w:tcPr>
          <w:p w14:paraId="085D6270" w14:textId="4E77F7B2" w:rsidR="006B5D13" w:rsidRPr="006B43B4" w:rsidRDefault="006B5D13" w:rsidP="006B5D13">
            <w:pPr>
              <w:pStyle w:val="BodyText2"/>
              <w:tabs>
                <w:tab w:val="left" w:pos="540"/>
              </w:tabs>
              <w:spacing w:before="60" w:after="60"/>
              <w:rPr>
                <w:rFonts w:cs="Arial"/>
                <w:b/>
              </w:rPr>
            </w:pPr>
            <w:r w:rsidRPr="006B43B4">
              <w:rPr>
                <w:rFonts w:cs="Arial"/>
                <w:b/>
              </w:rPr>
              <w:t>Queries/Reports</w:t>
            </w:r>
          </w:p>
        </w:tc>
      </w:tr>
      <w:tr w:rsidR="006B5D13" w14:paraId="5630EE8D" w14:textId="77777777" w:rsidTr="00402D4B">
        <w:trPr>
          <w:trHeight w:val="113"/>
        </w:trPr>
        <w:tc>
          <w:tcPr>
            <w:tcW w:w="1838" w:type="dxa"/>
          </w:tcPr>
          <w:p w14:paraId="158C9951" w14:textId="5316DDA9" w:rsidR="006B5D13" w:rsidRDefault="006B5D13" w:rsidP="006B5D1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5CBC3D66">
              <w:rPr>
                <w:rFonts w:cs="Arial"/>
              </w:rPr>
              <w:t>A0200</w:t>
            </w:r>
          </w:p>
        </w:tc>
        <w:tc>
          <w:tcPr>
            <w:tcW w:w="6917" w:type="dxa"/>
          </w:tcPr>
          <w:p w14:paraId="32723C89" w14:textId="0EBB0CC6" w:rsidR="006B5D13" w:rsidRDefault="006B5D13" w:rsidP="006B5D1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5CBC3D66">
              <w:rPr>
                <w:rFonts w:cs="Arial"/>
              </w:rPr>
              <w:t>Add Friend</w:t>
            </w:r>
          </w:p>
        </w:tc>
      </w:tr>
      <w:tr w:rsidR="006B5D13" w14:paraId="2E297CB9" w14:textId="77777777" w:rsidTr="00402D4B">
        <w:trPr>
          <w:trHeight w:val="113"/>
        </w:trPr>
        <w:tc>
          <w:tcPr>
            <w:tcW w:w="1838" w:type="dxa"/>
          </w:tcPr>
          <w:p w14:paraId="2D479D42" w14:textId="4CCBFF6E" w:rsidR="006B5D13" w:rsidRDefault="006B5D13" w:rsidP="006B5D1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5CBC3D66">
              <w:rPr>
                <w:rFonts w:cs="Arial"/>
              </w:rPr>
              <w:t>A0900</w:t>
            </w:r>
          </w:p>
        </w:tc>
        <w:tc>
          <w:tcPr>
            <w:tcW w:w="6917" w:type="dxa"/>
          </w:tcPr>
          <w:p w14:paraId="1B23624C" w14:textId="0A11896C" w:rsidR="006B5D13" w:rsidRDefault="006B5D13" w:rsidP="006B5D1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5CBC3D66">
              <w:rPr>
                <w:rFonts w:cs="Arial"/>
              </w:rPr>
              <w:t>Follow Influencer</w:t>
            </w:r>
          </w:p>
        </w:tc>
      </w:tr>
      <w:tr w:rsidR="006B5D13" w14:paraId="155D584E" w14:textId="77777777" w:rsidTr="00402D4B">
        <w:trPr>
          <w:trHeight w:val="113"/>
        </w:trPr>
        <w:tc>
          <w:tcPr>
            <w:tcW w:w="1838" w:type="dxa"/>
          </w:tcPr>
          <w:p w14:paraId="1846B4FF" w14:textId="00122C37" w:rsidR="006B5D13" w:rsidRDefault="006B5D13" w:rsidP="006B5D13">
            <w:pPr>
              <w:pStyle w:val="BodyText2"/>
              <w:rPr>
                <w:rFonts w:cs="Arial"/>
              </w:rPr>
            </w:pPr>
            <w:r w:rsidRPr="5CBC3D66">
              <w:rPr>
                <w:rFonts w:cs="Arial"/>
              </w:rPr>
              <w:t>A1000</w:t>
            </w:r>
          </w:p>
        </w:tc>
        <w:tc>
          <w:tcPr>
            <w:tcW w:w="6917" w:type="dxa"/>
          </w:tcPr>
          <w:p w14:paraId="5DC25F2B" w14:textId="05C3A13F" w:rsidR="006B5D13" w:rsidRDefault="006B5D13" w:rsidP="006B5D13">
            <w:pPr>
              <w:pStyle w:val="BodyText2"/>
              <w:rPr>
                <w:rFonts w:cs="Arial"/>
              </w:rPr>
            </w:pPr>
            <w:r w:rsidRPr="5CBC3D66">
              <w:rPr>
                <w:rFonts w:cs="Arial"/>
              </w:rPr>
              <w:t>View Friend Request</w:t>
            </w:r>
          </w:p>
        </w:tc>
      </w:tr>
      <w:tr w:rsidR="00BD6BF9" w14:paraId="281C43D7" w14:textId="77777777" w:rsidTr="00402D4B">
        <w:trPr>
          <w:trHeight w:val="113"/>
        </w:trPr>
        <w:tc>
          <w:tcPr>
            <w:tcW w:w="1838" w:type="dxa"/>
          </w:tcPr>
          <w:p w14:paraId="14A7EE5C" w14:textId="43CC3F15" w:rsidR="00BD6BF9" w:rsidRDefault="00BD6BF9" w:rsidP="00BD6BF9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A1500</w:t>
            </w:r>
          </w:p>
        </w:tc>
        <w:tc>
          <w:tcPr>
            <w:tcW w:w="6917" w:type="dxa"/>
          </w:tcPr>
          <w:p w14:paraId="096FFBD1" w14:textId="0D9CE492" w:rsidR="00BD6BF9" w:rsidRDefault="00BD6BF9" w:rsidP="00BD6BF9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View Friend</w:t>
            </w:r>
          </w:p>
        </w:tc>
      </w:tr>
      <w:tr w:rsidR="00BD6BF9" w14:paraId="2F94CE24" w14:textId="77777777" w:rsidTr="00402D4B">
        <w:trPr>
          <w:trHeight w:val="113"/>
        </w:trPr>
        <w:tc>
          <w:tcPr>
            <w:tcW w:w="1838" w:type="dxa"/>
          </w:tcPr>
          <w:p w14:paraId="1470DE10" w14:textId="73D1A5EC" w:rsidR="00BD6BF9" w:rsidRPr="5CBC3D66" w:rsidRDefault="00BD6BF9" w:rsidP="00BD6BF9">
            <w:pPr>
              <w:pStyle w:val="BodyText2"/>
              <w:rPr>
                <w:rFonts w:cs="Arial"/>
              </w:rPr>
            </w:pPr>
            <w:r>
              <w:rPr>
                <w:rFonts w:cs="Arial"/>
              </w:rPr>
              <w:t>A1700</w:t>
            </w:r>
          </w:p>
        </w:tc>
        <w:tc>
          <w:tcPr>
            <w:tcW w:w="6917" w:type="dxa"/>
          </w:tcPr>
          <w:p w14:paraId="4903BDCA" w14:textId="61E4DAE8" w:rsidR="00BD6BF9" w:rsidRPr="5CBC3D66" w:rsidRDefault="00BD6BF9" w:rsidP="00BD6BF9">
            <w:pPr>
              <w:pStyle w:val="BodyText2"/>
              <w:rPr>
                <w:rFonts w:cs="Arial"/>
              </w:rPr>
            </w:pPr>
            <w:r>
              <w:rPr>
                <w:rFonts w:cs="Arial"/>
              </w:rPr>
              <w:t>View Account</w:t>
            </w:r>
          </w:p>
        </w:tc>
      </w:tr>
      <w:tr w:rsidR="00BD6BF9" w14:paraId="146FD363" w14:textId="77777777" w:rsidTr="00402D4B">
        <w:trPr>
          <w:trHeight w:val="113"/>
        </w:trPr>
        <w:tc>
          <w:tcPr>
            <w:tcW w:w="1838" w:type="dxa"/>
          </w:tcPr>
          <w:p w14:paraId="38096CBC" w14:textId="6E553FA8" w:rsidR="00BD6BF9" w:rsidRPr="5CBC3D66" w:rsidRDefault="00BD6BF9" w:rsidP="00BD6BF9">
            <w:pPr>
              <w:pStyle w:val="BodyText2"/>
              <w:rPr>
                <w:rFonts w:cs="Arial"/>
              </w:rPr>
            </w:pPr>
            <w:r>
              <w:rPr>
                <w:rFonts w:cs="Arial"/>
              </w:rPr>
              <w:t>A1800</w:t>
            </w:r>
          </w:p>
        </w:tc>
        <w:tc>
          <w:tcPr>
            <w:tcW w:w="6917" w:type="dxa"/>
          </w:tcPr>
          <w:p w14:paraId="5C9D2A62" w14:textId="0E28CD7F" w:rsidR="00BD6BF9" w:rsidRPr="5CBC3D66" w:rsidRDefault="00BD6BF9" w:rsidP="00BD6BF9">
            <w:pPr>
              <w:pStyle w:val="BodyText2"/>
              <w:rPr>
                <w:rFonts w:cs="Arial"/>
              </w:rPr>
            </w:pPr>
            <w:r>
              <w:rPr>
                <w:rFonts w:cs="Arial"/>
              </w:rPr>
              <w:t>View Following</w:t>
            </w:r>
          </w:p>
        </w:tc>
      </w:tr>
    </w:tbl>
    <w:p w14:paraId="29FD1EAA" w14:textId="1437CC23" w:rsidR="77FC6583" w:rsidRDefault="77FC6583"/>
    <w:p w14:paraId="674CACCB" w14:textId="77777777" w:rsidR="00ED175F" w:rsidRDefault="00ED175F" w:rsidP="00ED175F"/>
    <w:p w14:paraId="03D23044" w14:textId="77777777" w:rsidR="00ED175F" w:rsidRDefault="00ED175F" w:rsidP="00ED175F"/>
    <w:p w14:paraId="31925E5F" w14:textId="1354DACE" w:rsidR="00B00183" w:rsidRDefault="00B00183" w:rsidP="00ED175F"/>
    <w:p w14:paraId="395ACD27" w14:textId="77777777" w:rsidR="00DE033C" w:rsidRDefault="00DE033C" w:rsidP="00ED175F"/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8"/>
        <w:gridCol w:w="6917"/>
      </w:tblGrid>
      <w:tr w:rsidR="004A4B16" w:rsidRPr="006B43B4" w14:paraId="4208C707" w14:textId="77777777" w:rsidTr="77FC6583">
        <w:trPr>
          <w:trHeight w:val="340"/>
        </w:trPr>
        <w:tc>
          <w:tcPr>
            <w:tcW w:w="8755" w:type="dxa"/>
            <w:gridSpan w:val="2"/>
            <w:shd w:val="clear" w:color="auto" w:fill="4BACC6" w:themeFill="accent5"/>
          </w:tcPr>
          <w:p w14:paraId="3B443096" w14:textId="025EDB81" w:rsidR="004A4B16" w:rsidRPr="001C4818" w:rsidRDefault="004A4B16">
            <w:pPr>
              <w:pStyle w:val="BodyText2"/>
              <w:tabs>
                <w:tab w:val="left" w:pos="540"/>
              </w:tabs>
              <w:spacing w:before="60" w:after="60"/>
              <w:rPr>
                <w:rFonts w:cs="Arial"/>
              </w:rPr>
            </w:pPr>
            <w:r>
              <w:rPr>
                <w:rFonts w:cs="Arial"/>
                <w:b/>
              </w:rPr>
              <w:t>Team Member Responsible</w:t>
            </w:r>
            <w:r w:rsidRPr="006B43B4">
              <w:rPr>
                <w:rFonts w:cs="Arial"/>
                <w:b/>
              </w:rPr>
              <w:t>:</w:t>
            </w:r>
            <w:r>
              <w:rPr>
                <w:rFonts w:cs="Arial"/>
                <w:b/>
              </w:rPr>
              <w:t xml:space="preserve"> </w:t>
            </w:r>
            <w:r w:rsidR="006A4F3C">
              <w:rPr>
                <w:rFonts w:cs="Arial"/>
                <w:b/>
              </w:rPr>
              <w:t>Ganeefa Sirkhotte</w:t>
            </w:r>
          </w:p>
        </w:tc>
      </w:tr>
      <w:tr w:rsidR="004A4B16" w:rsidRPr="006B43B4" w14:paraId="3E85C08F" w14:textId="77777777" w:rsidTr="77FC6583">
        <w:trPr>
          <w:trHeight w:val="340"/>
        </w:trPr>
        <w:tc>
          <w:tcPr>
            <w:tcW w:w="1838" w:type="dxa"/>
            <w:shd w:val="clear" w:color="auto" w:fill="4BACC6" w:themeFill="accent5"/>
          </w:tcPr>
          <w:p w14:paraId="65C83DE5" w14:textId="77777777" w:rsidR="004A4B16" w:rsidRPr="006B43B4" w:rsidRDefault="004A4B16">
            <w:pPr>
              <w:pStyle w:val="BodyText2"/>
              <w:tabs>
                <w:tab w:val="left" w:pos="540"/>
              </w:tabs>
              <w:spacing w:before="60" w:after="60"/>
              <w:jc w:val="center"/>
              <w:rPr>
                <w:rFonts w:cs="Arial"/>
                <w:b/>
              </w:rPr>
            </w:pPr>
            <w:r w:rsidRPr="006B43B4">
              <w:rPr>
                <w:rFonts w:cs="Arial"/>
                <w:b/>
              </w:rPr>
              <w:t>Use Case Id</w:t>
            </w:r>
          </w:p>
        </w:tc>
        <w:tc>
          <w:tcPr>
            <w:tcW w:w="6917" w:type="dxa"/>
            <w:shd w:val="clear" w:color="auto" w:fill="4BACC6" w:themeFill="accent5"/>
          </w:tcPr>
          <w:p w14:paraId="4DFB58AD" w14:textId="6D408457" w:rsidR="004A4B16" w:rsidRPr="006B43B4" w:rsidRDefault="004A4B16">
            <w:pPr>
              <w:pStyle w:val="BodyText2"/>
              <w:tabs>
                <w:tab w:val="left" w:pos="540"/>
              </w:tabs>
              <w:spacing w:before="60" w:after="60"/>
              <w:jc w:val="center"/>
              <w:rPr>
                <w:rFonts w:cs="Arial"/>
                <w:b/>
              </w:rPr>
            </w:pPr>
            <w:r w:rsidRPr="006B43B4">
              <w:rPr>
                <w:rFonts w:cs="Arial"/>
                <w:b/>
              </w:rPr>
              <w:t>Use Case Name</w:t>
            </w:r>
          </w:p>
        </w:tc>
      </w:tr>
      <w:tr w:rsidR="004A4B16" w:rsidRPr="006B43B4" w14:paraId="49474A1B" w14:textId="77777777" w:rsidTr="77FC6583">
        <w:trPr>
          <w:cantSplit/>
          <w:trHeight w:val="113"/>
        </w:trPr>
        <w:tc>
          <w:tcPr>
            <w:tcW w:w="1838" w:type="dxa"/>
          </w:tcPr>
          <w:p w14:paraId="2C391461" w14:textId="1AA65F75" w:rsidR="004A4B16" w:rsidRPr="00AE674E" w:rsidRDefault="77FC658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651777CF">
              <w:rPr>
                <w:rFonts w:cs="Arial"/>
              </w:rPr>
              <w:t>A0100</w:t>
            </w:r>
          </w:p>
        </w:tc>
        <w:tc>
          <w:tcPr>
            <w:tcW w:w="6917" w:type="dxa"/>
          </w:tcPr>
          <w:p w14:paraId="24CF8C54" w14:textId="14096D7C" w:rsidR="004A4B16" w:rsidRPr="00AE674E" w:rsidRDefault="77FC658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098459FF">
              <w:rPr>
                <w:rFonts w:cs="Arial"/>
              </w:rPr>
              <w:t>Register Account</w:t>
            </w:r>
          </w:p>
        </w:tc>
      </w:tr>
      <w:tr w:rsidR="004A4B16" w:rsidRPr="006B43B4" w14:paraId="48486B4B" w14:textId="77777777" w:rsidTr="77FC6583">
        <w:trPr>
          <w:cantSplit/>
          <w:trHeight w:val="113"/>
        </w:trPr>
        <w:tc>
          <w:tcPr>
            <w:tcW w:w="1838" w:type="dxa"/>
          </w:tcPr>
          <w:p w14:paraId="4EF2D49C" w14:textId="34151957" w:rsidR="004A4B16" w:rsidRPr="006B43B4" w:rsidRDefault="77FC658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t>A0300</w:t>
            </w:r>
          </w:p>
        </w:tc>
        <w:tc>
          <w:tcPr>
            <w:tcW w:w="6917" w:type="dxa"/>
          </w:tcPr>
          <w:p w14:paraId="54D3469A" w14:textId="730224CC" w:rsidR="004A4B16" w:rsidRPr="006B43B4" w:rsidRDefault="77FC658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t>Water Post</w:t>
            </w:r>
          </w:p>
        </w:tc>
      </w:tr>
      <w:tr w:rsidR="004A4B16" w:rsidRPr="006B43B4" w14:paraId="04ABE881" w14:textId="77777777" w:rsidTr="77FC6583">
        <w:trPr>
          <w:cantSplit/>
          <w:trHeight w:val="113"/>
        </w:trPr>
        <w:tc>
          <w:tcPr>
            <w:tcW w:w="1838" w:type="dxa"/>
          </w:tcPr>
          <w:p w14:paraId="1D4904EC" w14:textId="37A8B615" w:rsidR="004A4B16" w:rsidRPr="006B43B4" w:rsidRDefault="77FC658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lastRenderedPageBreak/>
              <w:t>A0400</w:t>
            </w:r>
          </w:p>
        </w:tc>
        <w:tc>
          <w:tcPr>
            <w:tcW w:w="6917" w:type="dxa"/>
          </w:tcPr>
          <w:p w14:paraId="154EA20F" w14:textId="3E5D9F41" w:rsidR="004A4B16" w:rsidRPr="006B43B4" w:rsidRDefault="77FC658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t>Submit Influencer Application</w:t>
            </w:r>
          </w:p>
        </w:tc>
      </w:tr>
      <w:tr w:rsidR="004A4B16" w:rsidRPr="006B43B4" w14:paraId="66ABAED8" w14:textId="77777777" w:rsidTr="77FC6583">
        <w:trPr>
          <w:cantSplit/>
          <w:trHeight w:val="113"/>
        </w:trPr>
        <w:tc>
          <w:tcPr>
            <w:tcW w:w="1838" w:type="dxa"/>
          </w:tcPr>
          <w:p w14:paraId="5203422D" w14:textId="19B79580" w:rsidR="004A4B16" w:rsidRPr="006B43B4" w:rsidRDefault="77FC658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t>A0500</w:t>
            </w:r>
          </w:p>
        </w:tc>
        <w:tc>
          <w:tcPr>
            <w:tcW w:w="6917" w:type="dxa"/>
          </w:tcPr>
          <w:p w14:paraId="620EA3B8" w14:textId="019FE10F" w:rsidR="004A4B16" w:rsidRPr="006B43B4" w:rsidRDefault="77FC6583">
            <w:pPr>
              <w:pStyle w:val="BodyText2"/>
              <w:tabs>
                <w:tab w:val="left" w:pos="540"/>
              </w:tabs>
              <w:rPr>
                <w:rFonts w:cs="Arial"/>
              </w:rPr>
            </w:pPr>
            <w:r w:rsidRPr="77FC6583">
              <w:rPr>
                <w:rFonts w:cs="Arial"/>
              </w:rPr>
              <w:t>Answer Blooming Gratitude</w:t>
            </w:r>
          </w:p>
        </w:tc>
      </w:tr>
      <w:tr w:rsidR="00C018AC" w14:paraId="4ABB3E59" w14:textId="77777777" w:rsidTr="77FC6583">
        <w:trPr>
          <w:cantSplit/>
          <w:trHeight w:val="113"/>
        </w:trPr>
        <w:tc>
          <w:tcPr>
            <w:tcW w:w="1838" w:type="dxa"/>
          </w:tcPr>
          <w:p w14:paraId="4C9986DE" w14:textId="38C5B39A" w:rsidR="00C018AC" w:rsidRPr="77FC6583" w:rsidRDefault="00C018AC" w:rsidP="00C018AC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A1300</w:t>
            </w:r>
          </w:p>
        </w:tc>
        <w:tc>
          <w:tcPr>
            <w:tcW w:w="6917" w:type="dxa"/>
          </w:tcPr>
          <w:p w14:paraId="38D7D2B5" w14:textId="1387E37B" w:rsidR="00C018AC" w:rsidRPr="77FC6583" w:rsidRDefault="00C018AC" w:rsidP="00C018AC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View Rosebud</w:t>
            </w:r>
          </w:p>
        </w:tc>
      </w:tr>
      <w:tr w:rsidR="005A187E" w14:paraId="55A50B3E" w14:textId="77777777" w:rsidTr="77FC6583">
        <w:trPr>
          <w:cantSplit/>
          <w:trHeight w:val="113"/>
        </w:trPr>
        <w:tc>
          <w:tcPr>
            <w:tcW w:w="1838" w:type="dxa"/>
          </w:tcPr>
          <w:p w14:paraId="71A02B7C" w14:textId="2C7F83EA" w:rsidR="005A187E" w:rsidRDefault="005A187E" w:rsidP="005A187E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B0100</w:t>
            </w:r>
          </w:p>
        </w:tc>
        <w:tc>
          <w:tcPr>
            <w:tcW w:w="6917" w:type="dxa"/>
          </w:tcPr>
          <w:p w14:paraId="16570F85" w14:textId="491C56E4" w:rsidR="005A187E" w:rsidRDefault="005A187E" w:rsidP="005A187E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Add Petal</w:t>
            </w:r>
          </w:p>
        </w:tc>
      </w:tr>
      <w:tr w:rsidR="009E14AB" w14:paraId="4B80DB63" w14:textId="77777777" w:rsidTr="77FC6583">
        <w:trPr>
          <w:cantSplit/>
          <w:trHeight w:val="113"/>
        </w:trPr>
        <w:tc>
          <w:tcPr>
            <w:tcW w:w="1838" w:type="dxa"/>
          </w:tcPr>
          <w:p w14:paraId="0A10F14E" w14:textId="3E9F0ED4" w:rsidR="009E14AB" w:rsidRPr="77FC6583" w:rsidRDefault="009E14AB" w:rsidP="009E14AB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C0100</w:t>
            </w:r>
          </w:p>
        </w:tc>
        <w:tc>
          <w:tcPr>
            <w:tcW w:w="6917" w:type="dxa"/>
          </w:tcPr>
          <w:p w14:paraId="4705FB27" w14:textId="77089FCC" w:rsidR="009E14AB" w:rsidRPr="77FC6583" w:rsidRDefault="009E14AB" w:rsidP="009E14AB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Prompt Blooming Gratitude</w:t>
            </w:r>
          </w:p>
        </w:tc>
      </w:tr>
      <w:tr w:rsidR="009E14AB" w14:paraId="245021E0" w14:textId="77777777" w:rsidTr="77FC6583">
        <w:trPr>
          <w:cantSplit/>
          <w:trHeight w:val="113"/>
        </w:trPr>
        <w:tc>
          <w:tcPr>
            <w:tcW w:w="1838" w:type="dxa"/>
          </w:tcPr>
          <w:p w14:paraId="14C5B16F" w14:textId="20E74B93" w:rsidR="009E14AB" w:rsidRPr="77FC6583" w:rsidRDefault="009E14AB" w:rsidP="009E14AB">
            <w:pPr>
              <w:pStyle w:val="BodyText2"/>
              <w:rPr>
                <w:rFonts w:cs="Arial"/>
              </w:rPr>
            </w:pPr>
            <w:r w:rsidRPr="00861AD0">
              <w:rPr>
                <w:rFonts w:cs="Arial"/>
              </w:rPr>
              <w:t>C0200</w:t>
            </w:r>
          </w:p>
        </w:tc>
        <w:tc>
          <w:tcPr>
            <w:tcW w:w="6917" w:type="dxa"/>
          </w:tcPr>
          <w:p w14:paraId="7F34B6A7" w14:textId="644B009F" w:rsidR="009E14AB" w:rsidRPr="77FC6583" w:rsidRDefault="009E14AB" w:rsidP="009E14AB">
            <w:pPr>
              <w:pStyle w:val="BodyText2"/>
              <w:rPr>
                <w:rFonts w:cs="Arial"/>
              </w:rPr>
            </w:pPr>
            <w:r w:rsidRPr="00861AD0">
              <w:rPr>
                <w:rFonts w:cs="Arial"/>
              </w:rPr>
              <w:t>Post Rosebud</w:t>
            </w:r>
          </w:p>
        </w:tc>
      </w:tr>
      <w:tr w:rsidR="005A187E" w:rsidRPr="006B43B4" w14:paraId="63FCE5FC" w14:textId="77777777" w:rsidTr="77FC6583">
        <w:trPr>
          <w:trHeight w:val="325"/>
        </w:trPr>
        <w:tc>
          <w:tcPr>
            <w:tcW w:w="8755" w:type="dxa"/>
            <w:gridSpan w:val="2"/>
          </w:tcPr>
          <w:p w14:paraId="635F8EFA" w14:textId="44194560" w:rsidR="005A187E" w:rsidRPr="006B43B4" w:rsidRDefault="005A187E" w:rsidP="005A187E">
            <w:pPr>
              <w:pStyle w:val="BodyText2"/>
              <w:tabs>
                <w:tab w:val="left" w:pos="540"/>
              </w:tabs>
              <w:spacing w:before="60" w:after="60"/>
              <w:rPr>
                <w:rFonts w:cs="Arial"/>
                <w:b/>
              </w:rPr>
            </w:pPr>
            <w:r w:rsidRPr="006B43B4">
              <w:rPr>
                <w:rFonts w:cs="Arial"/>
                <w:b/>
              </w:rPr>
              <w:t>Queries/Reports</w:t>
            </w:r>
            <w:r w:rsidR="009E14AB">
              <w:rPr>
                <w:rFonts w:cs="Arial"/>
                <w:b/>
              </w:rPr>
              <w:t xml:space="preserve"> </w:t>
            </w:r>
          </w:p>
        </w:tc>
      </w:tr>
      <w:tr w:rsidR="005A187E" w14:paraId="50DE8678" w14:textId="77777777" w:rsidTr="5CBC3D66">
        <w:trPr>
          <w:cantSplit/>
          <w:trHeight w:val="113"/>
        </w:trPr>
        <w:tc>
          <w:tcPr>
            <w:tcW w:w="1838" w:type="dxa"/>
          </w:tcPr>
          <w:p w14:paraId="62D564B6" w14:textId="71290000" w:rsidR="005A187E" w:rsidRDefault="005A187E" w:rsidP="005A187E">
            <w:pPr>
              <w:pStyle w:val="BodyText2"/>
              <w:rPr>
                <w:rFonts w:cs="Arial"/>
                <w:highlight w:val="yellow"/>
              </w:rPr>
            </w:pPr>
            <w:r w:rsidRPr="5CBC3D66">
              <w:rPr>
                <w:rFonts w:cs="Arial"/>
              </w:rPr>
              <w:t>A0800</w:t>
            </w:r>
          </w:p>
        </w:tc>
        <w:tc>
          <w:tcPr>
            <w:tcW w:w="6917" w:type="dxa"/>
          </w:tcPr>
          <w:p w14:paraId="63F4A5A2" w14:textId="5B725414" w:rsidR="005A187E" w:rsidRDefault="005A187E" w:rsidP="005A187E">
            <w:pPr>
              <w:pStyle w:val="BodyText2"/>
              <w:rPr>
                <w:rFonts w:cs="Arial"/>
              </w:rPr>
            </w:pPr>
            <w:r w:rsidRPr="5CBC3D66">
              <w:rPr>
                <w:rFonts w:cs="Arial"/>
              </w:rPr>
              <w:t>View Application Outcome</w:t>
            </w:r>
          </w:p>
        </w:tc>
      </w:tr>
      <w:tr w:rsidR="005A187E" w:rsidRPr="006B43B4" w14:paraId="49EDF313" w14:textId="77777777" w:rsidTr="77FC6583">
        <w:trPr>
          <w:cantSplit/>
          <w:trHeight w:val="113"/>
        </w:trPr>
        <w:tc>
          <w:tcPr>
            <w:tcW w:w="1838" w:type="dxa"/>
          </w:tcPr>
          <w:p w14:paraId="55C78D58" w14:textId="19A47648" w:rsidR="005A187E" w:rsidRDefault="005A187E" w:rsidP="005A187E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A1100</w:t>
            </w:r>
          </w:p>
        </w:tc>
        <w:tc>
          <w:tcPr>
            <w:tcW w:w="6917" w:type="dxa"/>
          </w:tcPr>
          <w:p w14:paraId="0DA7BD85" w14:textId="4B6D449B" w:rsidR="005A187E" w:rsidRDefault="005A187E" w:rsidP="005A187E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View Gratitude History</w:t>
            </w:r>
          </w:p>
        </w:tc>
      </w:tr>
      <w:tr w:rsidR="005A187E" w:rsidRPr="006B43B4" w14:paraId="19011D5D" w14:textId="77777777" w:rsidTr="77FC6583">
        <w:trPr>
          <w:cantSplit/>
          <w:trHeight w:val="113"/>
        </w:trPr>
        <w:tc>
          <w:tcPr>
            <w:tcW w:w="1838" w:type="dxa"/>
          </w:tcPr>
          <w:p w14:paraId="0D9ACA89" w14:textId="4E750B31" w:rsidR="005A187E" w:rsidRDefault="005A187E" w:rsidP="005A187E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A1200</w:t>
            </w:r>
          </w:p>
        </w:tc>
        <w:tc>
          <w:tcPr>
            <w:tcW w:w="6917" w:type="dxa"/>
          </w:tcPr>
          <w:p w14:paraId="31FE830A" w14:textId="4511A65B" w:rsidR="005A187E" w:rsidRDefault="005A187E" w:rsidP="005A187E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View Garden</w:t>
            </w:r>
          </w:p>
        </w:tc>
      </w:tr>
      <w:tr w:rsidR="00402D4B" w14:paraId="3E662FD7" w14:textId="77777777" w:rsidTr="77FC6583">
        <w:trPr>
          <w:cantSplit/>
          <w:trHeight w:val="113"/>
        </w:trPr>
        <w:tc>
          <w:tcPr>
            <w:tcW w:w="1838" w:type="dxa"/>
          </w:tcPr>
          <w:p w14:paraId="3FBBE032" w14:textId="69DB0D55" w:rsidR="00402D4B" w:rsidRDefault="00402D4B" w:rsidP="00402D4B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A1400</w:t>
            </w:r>
          </w:p>
        </w:tc>
        <w:tc>
          <w:tcPr>
            <w:tcW w:w="6917" w:type="dxa"/>
          </w:tcPr>
          <w:p w14:paraId="194ED03A" w14:textId="139B5FD5" w:rsidR="00402D4B" w:rsidRDefault="00402D4B" w:rsidP="00402D4B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View Blooming Gratitude</w:t>
            </w:r>
          </w:p>
        </w:tc>
      </w:tr>
      <w:tr w:rsidR="00402D4B" w14:paraId="51FB6011" w14:textId="77777777" w:rsidTr="77FC6583">
        <w:trPr>
          <w:cantSplit/>
          <w:trHeight w:val="113"/>
        </w:trPr>
        <w:tc>
          <w:tcPr>
            <w:tcW w:w="1838" w:type="dxa"/>
          </w:tcPr>
          <w:p w14:paraId="0A62C2F1" w14:textId="0CE07A21" w:rsidR="00402D4B" w:rsidRDefault="00402D4B" w:rsidP="00402D4B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A1600</w:t>
            </w:r>
          </w:p>
        </w:tc>
        <w:tc>
          <w:tcPr>
            <w:tcW w:w="6917" w:type="dxa"/>
          </w:tcPr>
          <w:p w14:paraId="58DF50FF" w14:textId="4C07E5F3" w:rsidR="00402D4B" w:rsidRDefault="00402D4B" w:rsidP="00402D4B">
            <w:pPr>
              <w:pStyle w:val="BodyText2"/>
              <w:rPr>
                <w:rFonts w:cs="Arial"/>
              </w:rPr>
            </w:pPr>
            <w:r w:rsidRPr="77FC6583">
              <w:rPr>
                <w:rFonts w:cs="Arial"/>
              </w:rPr>
              <w:t>Select Flower</w:t>
            </w:r>
          </w:p>
        </w:tc>
      </w:tr>
      <w:tr w:rsidR="00041B13" w14:paraId="10706528" w14:textId="77777777" w:rsidTr="77FC6583">
        <w:trPr>
          <w:cantSplit/>
          <w:trHeight w:val="113"/>
        </w:trPr>
        <w:tc>
          <w:tcPr>
            <w:tcW w:w="1838" w:type="dxa"/>
          </w:tcPr>
          <w:p w14:paraId="5FB14A9B" w14:textId="3C9D1386" w:rsidR="00041B13" w:rsidRPr="002335C8" w:rsidRDefault="00041B13" w:rsidP="002E662B">
            <w:pPr>
              <w:pStyle w:val="BodyText2"/>
              <w:rPr>
                <w:rFonts w:cs="Arial"/>
              </w:rPr>
            </w:pPr>
            <w:r>
              <w:rPr>
                <w:rFonts w:cs="Arial"/>
              </w:rPr>
              <w:t>A1900</w:t>
            </w:r>
          </w:p>
        </w:tc>
        <w:tc>
          <w:tcPr>
            <w:tcW w:w="6917" w:type="dxa"/>
          </w:tcPr>
          <w:p w14:paraId="2F88068F" w14:textId="2D00D975" w:rsidR="00041B13" w:rsidRPr="5CBC3D66" w:rsidRDefault="00AA68FE" w:rsidP="002E662B">
            <w:pPr>
              <w:pStyle w:val="BodyText2"/>
              <w:rPr>
                <w:rFonts w:cs="Arial"/>
              </w:rPr>
            </w:pPr>
            <w:r>
              <w:rPr>
                <w:rFonts w:cs="Arial"/>
              </w:rPr>
              <w:t>View Water</w:t>
            </w:r>
          </w:p>
        </w:tc>
      </w:tr>
      <w:tr w:rsidR="002E662B" w14:paraId="55CE7C82" w14:textId="77777777" w:rsidTr="77FC6583">
        <w:trPr>
          <w:cantSplit/>
          <w:trHeight w:val="113"/>
        </w:trPr>
        <w:tc>
          <w:tcPr>
            <w:tcW w:w="1838" w:type="dxa"/>
          </w:tcPr>
          <w:p w14:paraId="739C4910" w14:textId="7ED5F266" w:rsidR="002E662B" w:rsidRPr="77FC6583" w:rsidRDefault="002E662B" w:rsidP="002E662B">
            <w:pPr>
              <w:pStyle w:val="BodyText2"/>
              <w:rPr>
                <w:rFonts w:cs="Arial"/>
              </w:rPr>
            </w:pPr>
            <w:r w:rsidRPr="002335C8">
              <w:rPr>
                <w:rFonts w:cs="Arial"/>
              </w:rPr>
              <w:t>B0200</w:t>
            </w:r>
          </w:p>
        </w:tc>
        <w:tc>
          <w:tcPr>
            <w:tcW w:w="6917" w:type="dxa"/>
          </w:tcPr>
          <w:p w14:paraId="4DABE073" w14:textId="70C11F19" w:rsidR="002E662B" w:rsidRPr="77FC6583" w:rsidRDefault="002E662B" w:rsidP="002E662B">
            <w:pPr>
              <w:pStyle w:val="BodyText2"/>
              <w:rPr>
                <w:rFonts w:cs="Arial"/>
              </w:rPr>
            </w:pPr>
            <w:r w:rsidRPr="5CBC3D66">
              <w:rPr>
                <w:rFonts w:cs="Arial"/>
              </w:rPr>
              <w:t>View Addition Outcome</w:t>
            </w:r>
          </w:p>
        </w:tc>
      </w:tr>
    </w:tbl>
    <w:p w14:paraId="018ADDE8" w14:textId="77777777" w:rsidR="00DE033C" w:rsidRDefault="00DE033C" w:rsidP="00ED175F"/>
    <w:p w14:paraId="1398DC20" w14:textId="77777777" w:rsidR="00B00183" w:rsidRDefault="00B00183" w:rsidP="00ED175F"/>
    <w:p w14:paraId="42FD3F07" w14:textId="77777777" w:rsidR="00ED175F" w:rsidRDefault="00ED175F" w:rsidP="00ED175F"/>
    <w:p w14:paraId="0867D7B2" w14:textId="77777777" w:rsidR="00ED175F" w:rsidRDefault="00ED175F" w:rsidP="00ED175F"/>
    <w:p w14:paraId="1ED92B61" w14:textId="77777777" w:rsidR="00ED175F" w:rsidRDefault="00ED175F">
      <w:r>
        <w:br w:type="page"/>
      </w:r>
    </w:p>
    <w:p w14:paraId="3E034024" w14:textId="2FC8681D" w:rsidR="004A4B16" w:rsidRPr="0013103C" w:rsidRDefault="004A4B16" w:rsidP="004A4B16">
      <w:pPr>
        <w:pStyle w:val="Heading1"/>
        <w:pBdr>
          <w:bottom w:val="single" w:sz="4" w:space="1" w:color="auto"/>
        </w:pBdr>
      </w:pPr>
      <w:bookmarkStart w:id="4" w:name="_Toc136184566"/>
      <w:r>
        <w:lastRenderedPageBreak/>
        <w:t>UI Prototypes</w:t>
      </w:r>
      <w:bookmarkEnd w:id="4"/>
    </w:p>
    <w:p w14:paraId="0FD5AB50" w14:textId="58761F40" w:rsidR="0013062A" w:rsidRPr="0013062A" w:rsidRDefault="00931A38" w:rsidP="0013062A">
      <w:pPr>
        <w:pStyle w:val="Heading2"/>
      </w:pPr>
      <w:bookmarkStart w:id="5" w:name="_Toc136184567"/>
      <w:r>
        <w:t>Team UI Guidelines</w:t>
      </w:r>
      <w:bookmarkEnd w:id="5"/>
    </w:p>
    <w:p w14:paraId="75899571" w14:textId="37518B23" w:rsidR="00227496" w:rsidRDefault="35FDB5DD" w:rsidP="13983F8C">
      <w:r w:rsidRPr="58105467">
        <w:rPr>
          <w:b/>
          <w:bCs/>
        </w:rPr>
        <w:t xml:space="preserve">Navigation </w:t>
      </w:r>
      <w:r w:rsidRPr="75755C13">
        <w:rPr>
          <w:b/>
          <w:bCs/>
        </w:rPr>
        <w:t>&amp; Control</w:t>
      </w:r>
    </w:p>
    <w:p w14:paraId="3576DEA7" w14:textId="3239ECC8" w:rsidR="19A566B0" w:rsidRDefault="3DDE8CC7" w:rsidP="19A566B0">
      <w:r>
        <w:t xml:space="preserve">Navigation would be </w:t>
      </w:r>
      <w:r w:rsidR="0BD71886">
        <w:t>extremely</w:t>
      </w:r>
      <w:r>
        <w:t xml:space="preserve"> simple. The main </w:t>
      </w:r>
      <w:r w:rsidR="67F7BB70">
        <w:t xml:space="preserve">pages, the </w:t>
      </w:r>
      <w:r w:rsidR="117915D8">
        <w:t>‘</w:t>
      </w:r>
      <w:r w:rsidR="67F7BB70">
        <w:t>My Friends</w:t>
      </w:r>
      <w:r w:rsidR="21F509E2">
        <w:t xml:space="preserve">’ </w:t>
      </w:r>
      <w:r w:rsidR="67F7BB70">
        <w:t xml:space="preserve">and </w:t>
      </w:r>
      <w:r w:rsidR="283E7121">
        <w:t>‘</w:t>
      </w:r>
      <w:r w:rsidR="67F7BB70">
        <w:t>Following</w:t>
      </w:r>
      <w:r w:rsidR="4B908728">
        <w:t>’</w:t>
      </w:r>
      <w:r w:rsidR="67F7BB70">
        <w:t>,</w:t>
      </w:r>
      <w:r w:rsidR="25ADFD60">
        <w:t xml:space="preserve"> would have a </w:t>
      </w:r>
      <w:r w:rsidR="0320D031" w:rsidRPr="0080398C">
        <w:t>tab</w:t>
      </w:r>
      <w:r w:rsidR="4F8EB5C9">
        <w:t xml:space="preserve"> on the main screen which highlights which of the two the user is currently </w:t>
      </w:r>
      <w:r w:rsidR="00E21266" w:rsidRPr="0080398C">
        <w:t>viewing</w:t>
      </w:r>
      <w:r w:rsidR="4F8EB5C9">
        <w:t xml:space="preserve">. The app will remain </w:t>
      </w:r>
      <w:r w:rsidR="23D9E06F">
        <w:t>consistent</w:t>
      </w:r>
      <w:r w:rsidR="6BA92FC2">
        <w:t xml:space="preserve"> with placements, all pages would have a header which will consist of </w:t>
      </w:r>
      <w:r w:rsidR="0346D92F">
        <w:t>t</w:t>
      </w:r>
      <w:r w:rsidR="32F9E0C1">
        <w:t>he</w:t>
      </w:r>
      <w:r w:rsidR="6BA92FC2">
        <w:t xml:space="preserve"> logo, which is mainly </w:t>
      </w:r>
      <w:r w:rsidR="6453716F">
        <w:t>centered</w:t>
      </w:r>
      <w:r w:rsidR="6BA92FC2">
        <w:t xml:space="preserve"> and an account/ menu button</w:t>
      </w:r>
      <w:r w:rsidR="5A6B5753">
        <w:t>, which gives the user access to all the other sections of the application</w:t>
      </w:r>
      <w:r w:rsidR="36DAE86A">
        <w:t>. Navigation through the system and performing any task, such as posting or watering, would be intuitive.</w:t>
      </w:r>
      <w:r w:rsidR="01094D24">
        <w:t xml:space="preserve"> </w:t>
      </w:r>
      <w:r w:rsidR="4314AF38">
        <w:t>The appli</w:t>
      </w:r>
      <w:r w:rsidR="72B0313F">
        <w:t>ca</w:t>
      </w:r>
      <w:r w:rsidR="4314AF38">
        <w:t>tion</w:t>
      </w:r>
      <w:r w:rsidR="01094D24">
        <w:t xml:space="preserve"> c</w:t>
      </w:r>
      <w:r w:rsidR="72C1A38A">
        <w:t>an further be navigated by means of the built in android system navigation.</w:t>
      </w:r>
    </w:p>
    <w:p w14:paraId="4301677E" w14:textId="76EEBA42" w:rsidR="7AF305B3" w:rsidRDefault="7AF305B3" w:rsidP="7AF305B3"/>
    <w:p w14:paraId="049767C9" w14:textId="0DEEE189" w:rsidR="31443817" w:rsidRDefault="31443817" w:rsidP="746E28A2">
      <w:r>
        <w:t xml:space="preserve">Our aim is to keep </w:t>
      </w:r>
      <w:r w:rsidR="361317CC">
        <w:t>it</w:t>
      </w:r>
      <w:r>
        <w:t xml:space="preserve"> consistent with other </w:t>
      </w:r>
      <w:r w:rsidR="044D50F8">
        <w:t>modern day</w:t>
      </w:r>
      <w:r w:rsidR="12457620">
        <w:t xml:space="preserve"> </w:t>
      </w:r>
      <w:r>
        <w:t xml:space="preserve">social </w:t>
      </w:r>
      <w:r w:rsidR="12457620">
        <w:t xml:space="preserve">media </w:t>
      </w:r>
      <w:proofErr w:type="gramStart"/>
      <w:r w:rsidR="12457620">
        <w:t>app</w:t>
      </w:r>
      <w:r w:rsidR="273DE8FF">
        <w:t>lications,</w:t>
      </w:r>
      <w:r w:rsidR="0080398C">
        <w:t xml:space="preserve"> </w:t>
      </w:r>
      <w:r w:rsidR="273DE8FF">
        <w:t>and</w:t>
      </w:r>
      <w:proofErr w:type="gramEnd"/>
      <w:r w:rsidR="273DE8FF">
        <w:t xml:space="preserve"> have it easy to learn. </w:t>
      </w:r>
      <w:r w:rsidR="562CC7F9">
        <w:t>This navigation scheme ensures usabilit</w:t>
      </w:r>
      <w:r w:rsidR="005A3518">
        <w:t>y</w:t>
      </w:r>
      <w:r w:rsidR="562CC7F9">
        <w:t xml:space="preserve"> and an enjoyable user experience.</w:t>
      </w:r>
    </w:p>
    <w:p w14:paraId="238E1F7B" w14:textId="098026EE" w:rsidR="00B959A9" w:rsidRDefault="00B959A9" w:rsidP="746E28A2"/>
    <w:p w14:paraId="13ED0AD9" w14:textId="77777777" w:rsidR="005564F1" w:rsidRDefault="005564F1" w:rsidP="005564F1">
      <w:pPr>
        <w:keepNext/>
      </w:pPr>
      <w:r w:rsidRPr="005564F1">
        <w:rPr>
          <w:noProof/>
        </w:rPr>
        <w:drawing>
          <wp:inline distT="0" distB="0" distL="0" distR="0" wp14:anchorId="1EE00600" wp14:editId="5584037D">
            <wp:extent cx="2495572" cy="4838700"/>
            <wp:effectExtent l="0" t="0" r="0" b="0"/>
            <wp:docPr id="1024668415" name="Picture 1024668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684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0911" cy="484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12E9" w14:textId="6E447D67" w:rsidR="00B959A9" w:rsidRPr="0080398C" w:rsidRDefault="005564F1" w:rsidP="0080398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6638F">
        <w:rPr>
          <w:noProof/>
        </w:rPr>
        <w:t>1</w:t>
      </w:r>
      <w:r>
        <w:fldChar w:fldCharType="end"/>
      </w:r>
      <w:r>
        <w:t xml:space="preserve"> Main page tab</w:t>
      </w:r>
    </w:p>
    <w:p w14:paraId="79AC6562" w14:textId="77777777" w:rsidR="002A0C65" w:rsidRDefault="002A0C65" w:rsidP="002A0C65">
      <w:pPr>
        <w:keepNext/>
      </w:pPr>
      <w:r w:rsidRPr="002A0C65">
        <w:rPr>
          <w:noProof/>
        </w:rPr>
        <w:drawing>
          <wp:inline distT="0" distB="0" distL="0" distR="0" wp14:anchorId="04147146" wp14:editId="1F4A3F1B">
            <wp:extent cx="2751058" cy="464860"/>
            <wp:effectExtent l="0" t="0" r="0" b="0"/>
            <wp:docPr id="479426367" name="Picture 479426367" descr="A picture containing handwriting, calligraphy, fon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26367" name="Picture 1" descr="A picture containing handwriting, calligraphy, font, typography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C6CC" w14:textId="7E8C2592" w:rsidR="00883CD4" w:rsidRPr="0080398C" w:rsidRDefault="002A0C65" w:rsidP="0080398C">
      <w:pPr>
        <w:pStyle w:val="Caption"/>
        <w:rPr>
          <w:highlight w:val="cy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6638F">
        <w:rPr>
          <w:noProof/>
        </w:rPr>
        <w:t>2</w:t>
      </w:r>
      <w:r>
        <w:fldChar w:fldCharType="end"/>
      </w:r>
      <w:r>
        <w:t xml:space="preserve"> Header</w:t>
      </w:r>
    </w:p>
    <w:p w14:paraId="72B995B9" w14:textId="163DEC60" w:rsidR="7879709B" w:rsidRDefault="7879709B" w:rsidP="7879709B"/>
    <w:p w14:paraId="30B4DE8C" w14:textId="05E244D3" w:rsidR="35FDB5DD" w:rsidRDefault="35FDB5DD" w:rsidP="75755C13">
      <w:pPr>
        <w:rPr>
          <w:b/>
          <w:bCs/>
        </w:rPr>
      </w:pPr>
      <w:r w:rsidRPr="75755C13">
        <w:rPr>
          <w:b/>
          <w:bCs/>
        </w:rPr>
        <w:t>Support For User Efficiency</w:t>
      </w:r>
    </w:p>
    <w:p w14:paraId="0550F0B5" w14:textId="0179A24B" w:rsidR="7879709B" w:rsidRDefault="52F273A3" w:rsidP="7879709B">
      <w:r>
        <w:lastRenderedPageBreak/>
        <w:t xml:space="preserve">Each interface/ page would be designed with one main </w:t>
      </w:r>
      <w:proofErr w:type="gramStart"/>
      <w:r w:rsidR="036C962E">
        <w:t>functionality</w:t>
      </w:r>
      <w:proofErr w:type="gramEnd"/>
      <w:r w:rsidR="0A0ADE9A">
        <w:t xml:space="preserve"> and </w:t>
      </w:r>
      <w:r w:rsidR="1B28EEF6">
        <w:t>some may</w:t>
      </w:r>
      <w:r w:rsidR="0A0ADE9A">
        <w:t xml:space="preserve"> have the </w:t>
      </w:r>
      <w:r w:rsidR="7C77266C">
        <w:t>possibility</w:t>
      </w:r>
      <w:r w:rsidR="27F9C3F7">
        <w:t xml:space="preserve"> of</w:t>
      </w:r>
      <w:r w:rsidR="43EE9703">
        <w:t xml:space="preserve"> </w:t>
      </w:r>
      <w:r w:rsidR="27F9C3F7">
        <w:t>having other minor functions included in them</w:t>
      </w:r>
      <w:r w:rsidR="0E7AF640">
        <w:t>.</w:t>
      </w:r>
    </w:p>
    <w:p w14:paraId="4501DEBB" w14:textId="5A83B60E" w:rsidR="7879709B" w:rsidRDefault="7879709B" w:rsidP="7879709B">
      <w:pPr>
        <w:rPr>
          <w:b/>
          <w:bCs/>
        </w:rPr>
      </w:pPr>
    </w:p>
    <w:p w14:paraId="7B95ECDC" w14:textId="574884D1" w:rsidR="35FDB5DD" w:rsidRDefault="35FDB5DD" w:rsidP="75755C13">
      <w:pPr>
        <w:rPr>
          <w:b/>
          <w:bCs/>
        </w:rPr>
      </w:pPr>
      <w:r w:rsidRPr="75755C13">
        <w:rPr>
          <w:b/>
          <w:bCs/>
        </w:rPr>
        <w:t>Recognition rather than recall</w:t>
      </w:r>
    </w:p>
    <w:p w14:paraId="7599BEF8" w14:textId="766E1F86" w:rsidR="7879709B" w:rsidRDefault="00B90F22" w:rsidP="7879709B">
      <w:r>
        <w:t xml:space="preserve">The </w:t>
      </w:r>
      <w:r w:rsidR="00B349C4">
        <w:t>user-interface of</w:t>
      </w:r>
      <w:r>
        <w:t xml:space="preserve"> ou</w:t>
      </w:r>
      <w:r w:rsidR="009B669D">
        <w:t xml:space="preserve">r app is </w:t>
      </w:r>
      <w:r w:rsidR="00B349C4">
        <w:t xml:space="preserve">designed in such a way that it </w:t>
      </w:r>
      <w:r w:rsidR="000C4C5E">
        <w:t xml:space="preserve">resembles and is </w:t>
      </w:r>
      <w:r w:rsidR="009B669D">
        <w:t>consistent with most social media apps</w:t>
      </w:r>
      <w:r w:rsidR="00741CAB">
        <w:t>, making it</w:t>
      </w:r>
      <w:r w:rsidR="00CC79F4">
        <w:t xml:space="preserve"> something that is </w:t>
      </w:r>
      <w:r w:rsidR="00B92207">
        <w:t xml:space="preserve">recognizable and </w:t>
      </w:r>
      <w:r w:rsidR="00802602">
        <w:t>familiar</w:t>
      </w:r>
      <w:r w:rsidR="00B92207">
        <w:t xml:space="preserve"> </w:t>
      </w:r>
      <w:r w:rsidR="00ED613C">
        <w:t>to users.</w:t>
      </w:r>
      <w:r w:rsidR="003A64EF">
        <w:t xml:space="preserve"> Our additional features to regular social media app</w:t>
      </w:r>
      <w:r w:rsidR="00063B07">
        <w:t>s</w:t>
      </w:r>
      <w:r w:rsidR="00947D04">
        <w:t xml:space="preserve"> would have its features, </w:t>
      </w:r>
      <w:proofErr w:type="gramStart"/>
      <w:r w:rsidR="00947D04">
        <w:t>button</w:t>
      </w:r>
      <w:r w:rsidR="00CB6AB9">
        <w:t>s</w:t>
      </w:r>
      <w:proofErr w:type="gramEnd"/>
      <w:r w:rsidR="00947D04">
        <w:t xml:space="preserve"> and icons</w:t>
      </w:r>
      <w:r w:rsidR="00D45226">
        <w:t xml:space="preserve"> recognizable </w:t>
      </w:r>
      <w:r w:rsidR="002B4A39">
        <w:t>in a similar way</w:t>
      </w:r>
      <w:r w:rsidR="00914E36">
        <w:t xml:space="preserve"> to promote recognition.</w:t>
      </w:r>
      <w:r w:rsidR="00CB6AB9">
        <w:t xml:space="preserve"> This consistency ensures that </w:t>
      </w:r>
      <w:r w:rsidR="00C13A3B">
        <w:t xml:space="preserve">new social media </w:t>
      </w:r>
      <w:r w:rsidR="00CB6AB9">
        <w:t>users only</w:t>
      </w:r>
      <w:r w:rsidR="00B04EEB">
        <w:t xml:space="preserve"> need to learn the system once</w:t>
      </w:r>
      <w:r w:rsidR="00C13A3B">
        <w:t xml:space="preserve"> and users that have previously made use of other social media apps, would just have to learn </w:t>
      </w:r>
      <w:r w:rsidR="00585648">
        <w:t>t</w:t>
      </w:r>
      <w:r w:rsidR="008A0A6E">
        <w:t xml:space="preserve">he </w:t>
      </w:r>
      <w:r w:rsidR="008002F1">
        <w:t>new features in our app.</w:t>
      </w:r>
    </w:p>
    <w:p w14:paraId="4AC63C5D" w14:textId="77777777" w:rsidR="003453ED" w:rsidRPr="003453ED" w:rsidRDefault="003453ED" w:rsidP="7879709B"/>
    <w:p w14:paraId="67022B72" w14:textId="1D40E3CF" w:rsidR="35FDB5DD" w:rsidRDefault="35FDB5DD" w:rsidP="5CF10EEA">
      <w:pPr>
        <w:rPr>
          <w:b/>
          <w:bCs/>
        </w:rPr>
      </w:pPr>
      <w:r w:rsidRPr="5CF10EEA">
        <w:rPr>
          <w:b/>
          <w:bCs/>
        </w:rPr>
        <w:t>Aesthetic Design</w:t>
      </w:r>
    </w:p>
    <w:p w14:paraId="08F4E731" w14:textId="542DE606" w:rsidR="7879709B" w:rsidRPr="00036712" w:rsidRDefault="00D632DA" w:rsidP="7879709B">
      <w:r w:rsidRPr="0080398C">
        <w:t>The app</w:t>
      </w:r>
      <w:r w:rsidR="00036712" w:rsidRPr="0080398C">
        <w:t xml:space="preserve"> will have a fixed head</w:t>
      </w:r>
      <w:r w:rsidR="00563D9A" w:rsidRPr="0080398C">
        <w:t>, seen in figure 2,</w:t>
      </w:r>
      <w:r w:rsidR="00DB6A13" w:rsidRPr="0080398C">
        <w:t xml:space="preserve"> consisting of the </w:t>
      </w:r>
      <w:r w:rsidR="00884818" w:rsidRPr="0080398C">
        <w:t>menu</w:t>
      </w:r>
      <w:r w:rsidR="00E963DF" w:rsidRPr="0080398C">
        <w:t>/account</w:t>
      </w:r>
      <w:r w:rsidR="00884818" w:rsidRPr="0080398C">
        <w:t xml:space="preserve"> button and the logo</w:t>
      </w:r>
      <w:r w:rsidR="00E963DF" w:rsidRPr="0080398C">
        <w:t xml:space="preserve"> throughout all the pages on the app</w:t>
      </w:r>
      <w:r w:rsidR="00884818" w:rsidRPr="0080398C">
        <w:t>.</w:t>
      </w:r>
      <w:r w:rsidR="00021C01" w:rsidRPr="0080398C">
        <w:t xml:space="preserve"> Throughout the app we keep our font and font </w:t>
      </w:r>
      <w:proofErr w:type="spellStart"/>
      <w:r w:rsidR="00021C01" w:rsidRPr="0080398C">
        <w:t>colour</w:t>
      </w:r>
      <w:proofErr w:type="spellEnd"/>
      <w:r w:rsidR="00021C01" w:rsidRPr="0080398C">
        <w:t xml:space="preserve"> consistent and the same. The only font that differs is that of the logo.</w:t>
      </w:r>
      <w:r w:rsidR="00B00D33" w:rsidRPr="0080398C">
        <w:t xml:space="preserve"> </w:t>
      </w:r>
      <w:r w:rsidR="005369F3">
        <w:t>The application</w:t>
      </w:r>
      <w:r w:rsidR="00B00D33" w:rsidRPr="0080398C">
        <w:t xml:space="preserve"> has a minimalistic design, with each page only having one main function</w:t>
      </w:r>
      <w:r w:rsidR="00956DAC" w:rsidRPr="0080398C">
        <w:t xml:space="preserve">. </w:t>
      </w:r>
      <w:r w:rsidR="00CE319B" w:rsidRPr="0080398C">
        <w:t>The app will have a</w:t>
      </w:r>
      <w:r w:rsidR="001E502D" w:rsidRPr="0080398C">
        <w:t xml:space="preserve"> warm</w:t>
      </w:r>
      <w:r w:rsidR="00CE319B" w:rsidRPr="0080398C">
        <w:t xml:space="preserve"> pastel </w:t>
      </w:r>
      <w:proofErr w:type="spellStart"/>
      <w:r w:rsidR="00CE319B" w:rsidRPr="0080398C">
        <w:t>colour</w:t>
      </w:r>
      <w:proofErr w:type="spellEnd"/>
      <w:r w:rsidR="00CE319B" w:rsidRPr="0080398C">
        <w:t xml:space="preserve"> scheme</w:t>
      </w:r>
      <w:r w:rsidR="00AB7649" w:rsidRPr="0080398C">
        <w:t>, this c</w:t>
      </w:r>
      <w:r w:rsidR="003A343B" w:rsidRPr="0080398C">
        <w:t xml:space="preserve">an be seen in the </w:t>
      </w:r>
      <w:proofErr w:type="gramStart"/>
      <w:r w:rsidR="003A343B" w:rsidRPr="0080398C">
        <w:t>apps</w:t>
      </w:r>
      <w:proofErr w:type="gramEnd"/>
      <w:r w:rsidR="003A343B" w:rsidRPr="0080398C">
        <w:t xml:space="preserve"> background </w:t>
      </w:r>
      <w:proofErr w:type="spellStart"/>
      <w:r w:rsidR="003A343B" w:rsidRPr="0080398C">
        <w:t>colour</w:t>
      </w:r>
      <w:proofErr w:type="spellEnd"/>
      <w:r w:rsidR="003A343B" w:rsidRPr="0080398C">
        <w:t xml:space="preserve"> which is figure 3</w:t>
      </w:r>
      <w:r w:rsidR="001E502D" w:rsidRPr="0080398C">
        <w:t xml:space="preserve">. As this app is about </w:t>
      </w:r>
      <w:proofErr w:type="gramStart"/>
      <w:r w:rsidR="001E502D" w:rsidRPr="0080398C">
        <w:t>positivity</w:t>
      </w:r>
      <w:proofErr w:type="gramEnd"/>
      <w:r w:rsidR="001E502D" w:rsidRPr="0080398C">
        <w:t xml:space="preserve"> we try not to use any </w:t>
      </w:r>
      <w:proofErr w:type="spellStart"/>
      <w:r w:rsidR="001E502D" w:rsidRPr="0080398C">
        <w:t>colours</w:t>
      </w:r>
      <w:proofErr w:type="spellEnd"/>
      <w:r w:rsidR="001E502D" w:rsidRPr="0080398C">
        <w:t xml:space="preserve"> associated w</w:t>
      </w:r>
      <w:r w:rsidR="00363B14" w:rsidRPr="0080398C">
        <w:t>ith negativ</w:t>
      </w:r>
      <w:r w:rsidR="00416B90" w:rsidRPr="0080398C">
        <w:t>ity</w:t>
      </w:r>
      <w:r w:rsidR="00DA5045" w:rsidRPr="0080398C">
        <w:t>.</w:t>
      </w:r>
      <w:r w:rsidR="00F23066" w:rsidRPr="0080398C">
        <w:t xml:space="preserve"> </w:t>
      </w:r>
      <w:r w:rsidR="003A4CA5" w:rsidRPr="0080398C">
        <w:t>Buttons remain</w:t>
      </w:r>
      <w:r w:rsidR="00DA5A1A" w:rsidRPr="0080398C">
        <w:t xml:space="preserve"> the same </w:t>
      </w:r>
      <w:proofErr w:type="spellStart"/>
      <w:r w:rsidR="00DA5A1A" w:rsidRPr="0080398C">
        <w:t>colour</w:t>
      </w:r>
      <w:proofErr w:type="spellEnd"/>
      <w:r w:rsidR="008245AF" w:rsidRPr="0080398C">
        <w:t>, a pastel blue which is displayed in figure</w:t>
      </w:r>
      <w:r w:rsidR="000222A6" w:rsidRPr="0080398C">
        <w:t xml:space="preserve"> 4,</w:t>
      </w:r>
      <w:r w:rsidR="00DA5A1A" w:rsidRPr="0080398C">
        <w:t xml:space="preserve"> and style throughout the app</w:t>
      </w:r>
      <w:r w:rsidR="00471148" w:rsidRPr="0080398C">
        <w:t xml:space="preserve">. Tabs also remain the same </w:t>
      </w:r>
      <w:proofErr w:type="spellStart"/>
      <w:r w:rsidR="00471148" w:rsidRPr="0080398C">
        <w:t>colour</w:t>
      </w:r>
      <w:proofErr w:type="spellEnd"/>
      <w:r w:rsidR="00471148" w:rsidRPr="0080398C">
        <w:t xml:space="preserve"> and style throughout the app.</w:t>
      </w:r>
    </w:p>
    <w:p w14:paraId="0518DF82" w14:textId="77777777" w:rsidR="00A97CFA" w:rsidRDefault="00A97CFA" w:rsidP="00A97CFA">
      <w:pPr>
        <w:keepNext/>
      </w:pPr>
      <w:r w:rsidRPr="00A97CFA">
        <w:rPr>
          <w:noProof/>
        </w:rPr>
        <w:drawing>
          <wp:inline distT="0" distB="0" distL="0" distR="0" wp14:anchorId="045DB9A0" wp14:editId="1AA6F436">
            <wp:extent cx="2705334" cy="2240474"/>
            <wp:effectExtent l="0" t="0" r="0" b="7620"/>
            <wp:docPr id="334368416" name="Picture 3343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684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9941" w14:textId="76C1FEAE" w:rsidR="00FF3195" w:rsidRPr="00EB585E" w:rsidRDefault="00A97CFA" w:rsidP="00A97CFA">
      <w:pPr>
        <w:pStyle w:val="Caption"/>
        <w:rPr>
          <w:highlight w:val="cy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6638F">
        <w:rPr>
          <w:noProof/>
        </w:rPr>
        <w:t>3</w:t>
      </w:r>
      <w:r>
        <w:fldChar w:fldCharType="end"/>
      </w:r>
      <w:r>
        <w:t xml:space="preserve"> Background </w:t>
      </w:r>
      <w:proofErr w:type="spellStart"/>
      <w:r>
        <w:t>Colour</w:t>
      </w:r>
      <w:proofErr w:type="spellEnd"/>
    </w:p>
    <w:p w14:paraId="6B556C4B" w14:textId="77777777" w:rsidR="004A1CA1" w:rsidRDefault="004A1CA1" w:rsidP="004A1CA1">
      <w:pPr>
        <w:keepNext/>
      </w:pPr>
      <w:r w:rsidRPr="004A1CA1">
        <w:rPr>
          <w:noProof/>
        </w:rPr>
        <w:drawing>
          <wp:inline distT="0" distB="0" distL="0" distR="0" wp14:anchorId="7B345EB3" wp14:editId="2321FD9D">
            <wp:extent cx="2194750" cy="220999"/>
            <wp:effectExtent l="0" t="0" r="0" b="7620"/>
            <wp:docPr id="237483058" name="Picture 23748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83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1D7F" w14:textId="3260ACA5" w:rsidR="7879709B" w:rsidRDefault="004A1CA1" w:rsidP="003453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6638F">
        <w:rPr>
          <w:noProof/>
        </w:rPr>
        <w:t>4</w:t>
      </w:r>
      <w:r>
        <w:fldChar w:fldCharType="end"/>
      </w:r>
      <w:r>
        <w:t xml:space="preserve"> Buttons</w:t>
      </w:r>
    </w:p>
    <w:p w14:paraId="4275E37C" w14:textId="77777777" w:rsidR="003453ED" w:rsidRPr="003453ED" w:rsidRDefault="003453ED" w:rsidP="003453ED">
      <w:pPr>
        <w:rPr>
          <w:highlight w:val="cyan"/>
        </w:rPr>
      </w:pPr>
    </w:p>
    <w:p w14:paraId="7F529244" w14:textId="73CF9CDB" w:rsidR="35FDB5DD" w:rsidRDefault="35FDB5DD" w:rsidP="5CF10EEA">
      <w:pPr>
        <w:rPr>
          <w:b/>
          <w:bCs/>
        </w:rPr>
      </w:pPr>
      <w:r w:rsidRPr="5CAEA8AC">
        <w:rPr>
          <w:b/>
          <w:bCs/>
        </w:rPr>
        <w:t xml:space="preserve">Error prevention and </w:t>
      </w:r>
      <w:r w:rsidRPr="04773F7B">
        <w:rPr>
          <w:b/>
          <w:bCs/>
        </w:rPr>
        <w:t>recovery</w:t>
      </w:r>
    </w:p>
    <w:p w14:paraId="710BE96A" w14:textId="068DAF9F" w:rsidR="00227496" w:rsidRPr="00A17634" w:rsidRDefault="00A17634" w:rsidP="00227496">
      <w:r>
        <w:t>The errors will be dealt with in cod</w:t>
      </w:r>
      <w:r w:rsidR="001F3721">
        <w:t>e. A user</w:t>
      </w:r>
      <w:r w:rsidR="003451B2">
        <w:t xml:space="preserve"> would not be able to complete certain actions (creating an account, logging in and influencer application) if they have not</w:t>
      </w:r>
      <w:r w:rsidR="00EC5DFC">
        <w:t xml:space="preserve"> filled in the details correctly</w:t>
      </w:r>
      <w:r w:rsidR="00755329">
        <w:t>.</w:t>
      </w:r>
      <w:r w:rsidR="00E72F8B">
        <w:t xml:space="preserve"> An error message will be </w:t>
      </w:r>
      <w:r w:rsidR="00E72F8B" w:rsidRPr="002D6F09">
        <w:t>displayed</w:t>
      </w:r>
      <w:r w:rsidR="00A3062D" w:rsidRPr="002D6F09">
        <w:t xml:space="preserve">, </w:t>
      </w:r>
      <w:proofErr w:type="gramStart"/>
      <w:r w:rsidR="00A3062D" w:rsidRPr="002D6F09">
        <w:t>similar to</w:t>
      </w:r>
      <w:proofErr w:type="gramEnd"/>
      <w:r w:rsidR="00A3062D" w:rsidRPr="002D6F09">
        <w:t xml:space="preserve"> the one in figure 5,</w:t>
      </w:r>
      <w:r w:rsidR="00DC1C4B" w:rsidRPr="002D6F09">
        <w:t xml:space="preserve"> if the</w:t>
      </w:r>
      <w:r w:rsidR="00DC1C4B">
        <w:t xml:space="preserve"> input is invalid. These error messages would be detailed enough for the user to know where their error lies.</w:t>
      </w:r>
    </w:p>
    <w:p w14:paraId="492147A6" w14:textId="77777777" w:rsidR="00E52FAE" w:rsidRDefault="00E52FAE" w:rsidP="00227496"/>
    <w:p w14:paraId="59FAA559" w14:textId="77777777" w:rsidR="009F3659" w:rsidRDefault="009F3659" w:rsidP="009F3659">
      <w:pPr>
        <w:keepNext/>
      </w:pPr>
      <w:r w:rsidRPr="009F3659">
        <w:rPr>
          <w:noProof/>
        </w:rPr>
        <w:drawing>
          <wp:inline distT="0" distB="0" distL="0" distR="0" wp14:anchorId="192750F1" wp14:editId="1458DA70">
            <wp:extent cx="2149026" cy="381033"/>
            <wp:effectExtent l="0" t="0" r="3810" b="0"/>
            <wp:docPr id="131288951" name="Picture 131288951" descr="A picture containing text, font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8951" name="Picture 1" descr="A picture containing text, font, typography, desig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83E5" w14:textId="0EC6D1B6" w:rsidR="7879709B" w:rsidRDefault="009F3659" w:rsidP="009F36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6638F">
        <w:rPr>
          <w:noProof/>
        </w:rPr>
        <w:t>5</w:t>
      </w:r>
      <w:r>
        <w:fldChar w:fldCharType="end"/>
      </w:r>
      <w:r>
        <w:t xml:space="preserve"> Error message</w:t>
      </w:r>
    </w:p>
    <w:p w14:paraId="7C6DA869" w14:textId="77777777" w:rsidR="00890147" w:rsidRDefault="00890147" w:rsidP="56030C23">
      <w:pPr>
        <w:pStyle w:val="Heading2"/>
        <w:numPr>
          <w:ilvl w:val="1"/>
          <w:numId w:val="0"/>
        </w:numPr>
        <w:sectPr w:rsidR="00890147" w:rsidSect="00DE033C">
          <w:pgSz w:w="11906" w:h="16838" w:code="9"/>
          <w:pgMar w:top="1440" w:right="1800" w:bottom="709" w:left="1800" w:header="1008" w:footer="1008" w:gutter="0"/>
          <w:cols w:space="720"/>
          <w:titlePg/>
          <w:docGrid w:linePitch="360"/>
        </w:sectPr>
      </w:pPr>
    </w:p>
    <w:p w14:paraId="167AE59C" w14:textId="6E9CD203" w:rsidR="0013062A" w:rsidRDefault="0013062A" w:rsidP="008A1DE4">
      <w:pPr>
        <w:pStyle w:val="Heading2"/>
      </w:pPr>
      <w:bookmarkStart w:id="6" w:name="_Toc136184568"/>
      <w:r>
        <w:lastRenderedPageBreak/>
        <w:t>Team Design for</w:t>
      </w:r>
      <w:bookmarkEnd w:id="6"/>
    </w:p>
    <w:p w14:paraId="0B211160" w14:textId="23B8AC2C" w:rsidR="0013062A" w:rsidRDefault="0013062A" w:rsidP="0013062A">
      <w:pPr>
        <w:pStyle w:val="Heading3"/>
      </w:pPr>
      <w:bookmarkStart w:id="7" w:name="_Toc136184569"/>
      <w:r>
        <w:t>Login / Logout</w:t>
      </w:r>
      <w:bookmarkEnd w:id="7"/>
    </w:p>
    <w:p w14:paraId="7350375F" w14:textId="55B4B9EF" w:rsidR="5DFC7324" w:rsidRDefault="5DFC7324" w:rsidP="5DFC7324"/>
    <w:p w14:paraId="5E696747" w14:textId="08B590C3" w:rsidR="4B5F1D4B" w:rsidRDefault="004679B7" w:rsidP="1D020FBA">
      <w:r>
        <w:rPr>
          <w:noProof/>
        </w:rPr>
        <w:drawing>
          <wp:inline distT="0" distB="0" distL="0" distR="0" wp14:anchorId="1A922541" wp14:editId="2ED610F9">
            <wp:extent cx="2065460" cy="4107180"/>
            <wp:effectExtent l="0" t="0" r="0" b="7620"/>
            <wp:docPr id="1770356790" name="Picture 1770356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35679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46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C70">
        <w:tab/>
      </w:r>
      <w:r w:rsidR="00203C70">
        <w:tab/>
      </w:r>
      <w:r w:rsidR="00026AAF" w:rsidRPr="00026AAF">
        <w:rPr>
          <w:noProof/>
        </w:rPr>
        <w:drawing>
          <wp:inline distT="0" distB="0" distL="0" distR="0" wp14:anchorId="387F3D84" wp14:editId="1B029791">
            <wp:extent cx="2078475" cy="4137660"/>
            <wp:effectExtent l="0" t="0" r="0" b="0"/>
            <wp:docPr id="1753988386" name="Picture 1753988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883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570" cy="415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BC4D" w14:textId="05299D6F" w:rsidR="0013062A" w:rsidRDefault="0013062A" w:rsidP="0013062A">
      <w:pPr>
        <w:pStyle w:val="Heading3"/>
      </w:pPr>
      <w:bookmarkStart w:id="8" w:name="_Toc136184570"/>
      <w:r>
        <w:lastRenderedPageBreak/>
        <w:t>Dashboard / Landing Page / Main Page</w:t>
      </w:r>
      <w:bookmarkEnd w:id="8"/>
    </w:p>
    <w:p w14:paraId="26B15D0F" w14:textId="74055885" w:rsidR="005F6CCD" w:rsidRPr="005F6CCD" w:rsidRDefault="005F6CCD" w:rsidP="005F6CCD">
      <w:pPr>
        <w:pStyle w:val="Heading4"/>
        <w:rPr>
          <w:sz w:val="20"/>
          <w:szCs w:val="20"/>
        </w:rPr>
      </w:pPr>
      <w:r w:rsidRPr="005F6CCD">
        <w:rPr>
          <w:sz w:val="20"/>
          <w:szCs w:val="20"/>
        </w:rPr>
        <w:t>Influencer’s Homepage</w:t>
      </w:r>
    </w:p>
    <w:p w14:paraId="015BB6D7" w14:textId="2031F53E" w:rsidR="005F6CCD" w:rsidRDefault="00E979D1" w:rsidP="00FE3FAE">
      <w:r w:rsidRPr="00E979D1">
        <w:rPr>
          <w:noProof/>
        </w:rPr>
        <w:drawing>
          <wp:inline distT="0" distB="0" distL="0" distR="0" wp14:anchorId="379A084B" wp14:editId="108ECF75">
            <wp:extent cx="5274310" cy="5259070"/>
            <wp:effectExtent l="0" t="0" r="2540" b="0"/>
            <wp:docPr id="622902128" name="Picture 62290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02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E92C" w14:textId="77777777" w:rsidR="005F6CCD" w:rsidRDefault="00A362BE" w:rsidP="005F6CCD">
      <w:pPr>
        <w:pStyle w:val="Heading4"/>
        <w:rPr>
          <w:sz w:val="20"/>
          <w:szCs w:val="20"/>
        </w:rPr>
      </w:pPr>
      <w:r w:rsidRPr="00A362BE">
        <w:rPr>
          <w:sz w:val="20"/>
          <w:szCs w:val="20"/>
        </w:rPr>
        <w:t>Public user’s homepage</w:t>
      </w:r>
    </w:p>
    <w:p w14:paraId="7DFB542F" w14:textId="77777777" w:rsidR="00465666" w:rsidRDefault="00465666" w:rsidP="003B1834">
      <w:pPr>
        <w:rPr>
          <w:noProof/>
        </w:rPr>
      </w:pPr>
    </w:p>
    <w:p w14:paraId="359CB3D0" w14:textId="41CFF512" w:rsidR="003B1834" w:rsidRPr="003B1834" w:rsidRDefault="003B1834" w:rsidP="003B1834"/>
    <w:p w14:paraId="2DC0862D" w14:textId="77777777" w:rsidR="00555D19" w:rsidRDefault="005C1A3D" w:rsidP="00555D19">
      <w:r w:rsidRPr="005C1A3D">
        <w:rPr>
          <w:noProof/>
        </w:rPr>
        <w:lastRenderedPageBreak/>
        <w:drawing>
          <wp:inline distT="0" distB="0" distL="0" distR="0" wp14:anchorId="2AC8107E" wp14:editId="582D8CF6">
            <wp:extent cx="3383573" cy="6576630"/>
            <wp:effectExtent l="0" t="0" r="7620" b="0"/>
            <wp:docPr id="829420479" name="Picture 829420479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20479" name="Picture 1" descr="A screenshot of a phon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D758" w14:textId="77777777" w:rsidR="005C1A3D" w:rsidRDefault="005C1A3D" w:rsidP="00555D19"/>
    <w:p w14:paraId="012DE663" w14:textId="77777777" w:rsidR="005C1A3D" w:rsidRDefault="005C1A3D" w:rsidP="005C1A3D">
      <w:pPr>
        <w:pStyle w:val="Heading5"/>
      </w:pPr>
      <w:r>
        <w:t>Admin</w:t>
      </w:r>
    </w:p>
    <w:p w14:paraId="2ACB76B1" w14:textId="77777777" w:rsidR="005C1A3D" w:rsidRDefault="005C1A3D" w:rsidP="005C1A3D"/>
    <w:p w14:paraId="1B3EF208" w14:textId="65DAF2B3" w:rsidR="005C1A3D" w:rsidRPr="005C1A3D" w:rsidRDefault="00523296" w:rsidP="005C1A3D">
      <w:pPr>
        <w:sectPr w:rsidR="005C1A3D" w:rsidRPr="005C1A3D" w:rsidSect="00DE033C">
          <w:pgSz w:w="11906" w:h="16838" w:code="9"/>
          <w:pgMar w:top="1440" w:right="1800" w:bottom="709" w:left="1800" w:header="1008" w:footer="1008" w:gutter="0"/>
          <w:cols w:space="720"/>
          <w:titlePg/>
          <w:docGrid w:linePitch="360"/>
        </w:sectPr>
      </w:pPr>
      <w:r w:rsidRPr="00523296">
        <w:rPr>
          <w:noProof/>
        </w:rPr>
        <w:lastRenderedPageBreak/>
        <w:drawing>
          <wp:inline distT="0" distB="0" distL="0" distR="0" wp14:anchorId="1B9DA3FB" wp14:editId="09A89DB1">
            <wp:extent cx="3368332" cy="6538527"/>
            <wp:effectExtent l="0" t="0" r="3810" b="0"/>
            <wp:docPr id="646097111" name="Picture 646097111" descr="A screen 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97111" name="Picture 1" descr="A screen shot of a phon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65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69B0" w14:textId="4D7BA392" w:rsidR="0075347F" w:rsidRDefault="0075347F" w:rsidP="008A1DE4">
      <w:pPr>
        <w:pStyle w:val="Heading2"/>
      </w:pPr>
      <w:bookmarkStart w:id="9" w:name="_Toc136184571"/>
      <w:r>
        <w:lastRenderedPageBreak/>
        <w:t>UI Designs</w:t>
      </w:r>
      <w:r w:rsidR="006D5004">
        <w:t xml:space="preserve"> &amp; Updated Analysis Use Case Narratives</w:t>
      </w:r>
      <w:bookmarkEnd w:id="9"/>
    </w:p>
    <w:p w14:paraId="232816C8" w14:textId="154CE83B" w:rsidR="00392A66" w:rsidRDefault="00227496" w:rsidP="0075347F">
      <w:pPr>
        <w:pStyle w:val="Heading3"/>
      </w:pPr>
      <w:bookmarkStart w:id="10" w:name="_Toc136184572"/>
      <w:r>
        <w:t xml:space="preserve">Designed by </w:t>
      </w:r>
      <w:r w:rsidR="001C35CC">
        <w:t>Junaid Brooks</w:t>
      </w:r>
      <w:bookmarkEnd w:id="10"/>
    </w:p>
    <w:p w14:paraId="365F87D7" w14:textId="0199AC20" w:rsidR="00711285" w:rsidRDefault="00711285" w:rsidP="00392A66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0"/>
        <w:gridCol w:w="2023"/>
        <w:gridCol w:w="4197"/>
      </w:tblGrid>
      <w:tr w:rsidR="0081733B" w:rsidRPr="0081733B" w14:paraId="409DDDA1" w14:textId="77777777" w:rsidTr="0081733B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FEC1E84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05B7B81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81733B" w:rsidRPr="0081733B" w14:paraId="1686DFEB" w14:textId="77777777" w:rsidTr="0081733B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4C3432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A0200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D7B1950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Add Friend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</w:tr>
      <w:tr w:rsidR="0081733B" w:rsidRPr="0081733B" w14:paraId="21402B1B" w14:textId="77777777" w:rsidTr="0081733B">
        <w:trPr>
          <w:trHeight w:val="330"/>
        </w:trPr>
        <w:tc>
          <w:tcPr>
            <w:tcW w:w="44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F48FA49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DB69A09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81733B" w:rsidRPr="0081733B" w14:paraId="0758E55F" w14:textId="77777777" w:rsidTr="0081733B">
        <w:trPr>
          <w:trHeight w:val="330"/>
        </w:trPr>
        <w:tc>
          <w:tcPr>
            <w:tcW w:w="44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5C26A80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Public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E7C731C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Influencer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</w:tr>
      <w:tr w:rsidR="0081733B" w:rsidRPr="0081733B" w14:paraId="1745747D" w14:textId="77777777" w:rsidTr="0081733B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78642C13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5FBC871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This use case describes the process of adding a new friend, or more specifically sending a friend request.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</w:tr>
      <w:tr w:rsidR="0081733B" w:rsidRPr="0081733B" w14:paraId="64F599C9" w14:textId="77777777" w:rsidTr="0081733B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E92A64A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B025EA4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Public must have registered an account. Must be on the Friends tab of the Friends page.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</w:tr>
      <w:tr w:rsidR="0081733B" w:rsidRPr="0081733B" w14:paraId="47AC55ED" w14:textId="77777777" w:rsidTr="0081733B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D19968D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9B17398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Called from A1500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</w:tr>
      <w:tr w:rsidR="0081733B" w:rsidRPr="0081733B" w14:paraId="48102AD3" w14:textId="77777777" w:rsidTr="0081733B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969386B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A63A1D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Friend request was sent.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</w:tr>
      <w:tr w:rsidR="0081733B" w:rsidRPr="0081733B" w14:paraId="5FCA62C7" w14:textId="77777777" w:rsidTr="0081733B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2F47B4A6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EA0F88" w14:textId="77777777" w:rsidR="0081733B" w:rsidRPr="0081733B" w:rsidRDefault="0081733B" w:rsidP="0081733B">
            <w:pPr>
              <w:numPr>
                <w:ilvl w:val="0"/>
                <w:numId w:val="43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 xml:space="preserve">User would click on the search/add friend </w:t>
            </w:r>
            <w:proofErr w:type="gramStart"/>
            <w:r w:rsidRPr="0081733B">
              <w:rPr>
                <w:rFonts w:cs="Arial"/>
                <w:lang w:eastAsia="en-ZA"/>
              </w:rPr>
              <w:t>button</w:t>
            </w:r>
            <w:proofErr w:type="gramEnd"/>
            <w:r w:rsidRPr="0081733B">
              <w:rPr>
                <w:rFonts w:cs="Arial"/>
                <w:lang w:val="en-ZA" w:eastAsia="en-ZA"/>
              </w:rPr>
              <w:t> </w:t>
            </w:r>
          </w:p>
          <w:p w14:paraId="6A62BC54" w14:textId="77777777" w:rsidR="0081733B" w:rsidRPr="0081733B" w:rsidRDefault="0081733B" w:rsidP="0081733B">
            <w:pPr>
              <w:numPr>
                <w:ilvl w:val="0"/>
                <w:numId w:val="44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User types in their friend’s username and hits the search button.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  <w:p w14:paraId="68DFE051" w14:textId="77777777" w:rsidR="0081733B" w:rsidRPr="0081733B" w:rsidRDefault="0081733B" w:rsidP="0081733B">
            <w:pPr>
              <w:numPr>
                <w:ilvl w:val="0"/>
                <w:numId w:val="45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System checks if username exists.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  <w:p w14:paraId="6FAD82A7" w14:textId="77777777" w:rsidR="0081733B" w:rsidRPr="0081733B" w:rsidRDefault="0081733B" w:rsidP="0081733B">
            <w:pPr>
              <w:numPr>
                <w:ilvl w:val="0"/>
                <w:numId w:val="46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User then selects friend’s account.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  <w:p w14:paraId="6E7A2AD7" w14:textId="77777777" w:rsidR="0081733B" w:rsidRPr="0081733B" w:rsidRDefault="0081733B" w:rsidP="0081733B">
            <w:pPr>
              <w:numPr>
                <w:ilvl w:val="0"/>
                <w:numId w:val="47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proofErr w:type="gramStart"/>
            <w:r w:rsidRPr="0081733B">
              <w:rPr>
                <w:rFonts w:cs="Arial"/>
                <w:lang w:eastAsia="en-ZA"/>
              </w:rPr>
              <w:t>User</w:t>
            </w:r>
            <w:proofErr w:type="gramEnd"/>
            <w:r w:rsidRPr="0081733B">
              <w:rPr>
                <w:rFonts w:cs="Arial"/>
                <w:lang w:eastAsia="en-ZA"/>
              </w:rPr>
              <w:t xml:space="preserve"> then click on Add friend button.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</w:tr>
      <w:tr w:rsidR="0081733B" w:rsidRPr="0081733B" w14:paraId="073C1889" w14:textId="77777777" w:rsidTr="0081733B">
        <w:trPr>
          <w:trHeight w:val="315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723C630D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b/>
                <w:bCs/>
                <w:color w:val="FFFFFF"/>
                <w:lang w:eastAsia="en-ZA"/>
              </w:rPr>
              <w:t>Alternate Flow of Events</w:t>
            </w:r>
            <w:r w:rsidRPr="0081733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1B0E61B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3.1 Check fails, system displays error.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  <w:p w14:paraId="4A78615D" w14:textId="77777777" w:rsidR="0081733B" w:rsidRPr="0081733B" w:rsidRDefault="0081733B" w:rsidP="0081733B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81733B">
              <w:rPr>
                <w:rFonts w:cs="Arial"/>
                <w:lang w:eastAsia="en-ZA"/>
              </w:rPr>
              <w:t>3.2 Returns to step 2.</w:t>
            </w:r>
            <w:r w:rsidRPr="0081733B">
              <w:rPr>
                <w:rFonts w:cs="Arial"/>
                <w:lang w:val="en-ZA" w:eastAsia="en-ZA"/>
              </w:rPr>
              <w:t> </w:t>
            </w:r>
          </w:p>
        </w:tc>
      </w:tr>
      <w:tr w:rsidR="0081733B" w:rsidRPr="0081733B" w14:paraId="0ADE56AA" w14:textId="77777777" w:rsidTr="0081733B">
        <w:trPr>
          <w:trHeight w:val="315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08D5A784" w14:textId="03F9F336" w:rsidR="0081733B" w:rsidRPr="0081733B" w:rsidRDefault="0081733B" w:rsidP="0081733B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lastRenderedPageBreak/>
              <w:t>Initial UI Design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78816C6" w14:textId="7796737F" w:rsidR="0081733B" w:rsidRPr="0081733B" w:rsidRDefault="00843D10" w:rsidP="0081733B">
            <w:pPr>
              <w:textAlignment w:val="baseline"/>
              <w:rPr>
                <w:rFonts w:cs="Arial"/>
                <w:lang w:eastAsia="en-ZA"/>
              </w:rPr>
            </w:pPr>
            <w:r w:rsidRPr="00843D10">
              <w:rPr>
                <w:rFonts w:cs="Arial"/>
                <w:noProof/>
                <w:lang w:eastAsia="en-ZA"/>
              </w:rPr>
              <w:drawing>
                <wp:inline distT="0" distB="0" distL="0" distR="0" wp14:anchorId="61D9B470" wp14:editId="77EC1CB4">
                  <wp:extent cx="2568163" cy="5334462"/>
                  <wp:effectExtent l="0" t="0" r="3810" b="0"/>
                  <wp:docPr id="1327233646" name="Picture 1327233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23364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63" cy="533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3811F8" w14:textId="77777777" w:rsidR="0081733B" w:rsidRDefault="0081733B" w:rsidP="00392A66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9"/>
        <w:gridCol w:w="2023"/>
        <w:gridCol w:w="4198"/>
      </w:tblGrid>
      <w:tr w:rsidR="00B1480C" w:rsidRPr="00B1480C" w14:paraId="02A2B348" w14:textId="77777777" w:rsidTr="00B1480C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6CD3CE6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B1480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AA6233C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B1480C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B1480C" w:rsidRPr="00B1480C" w14:paraId="63E7A6F0" w14:textId="77777777" w:rsidTr="00B1480C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6C475A6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>A0600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9E22665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>Accept Friend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</w:tc>
      </w:tr>
      <w:tr w:rsidR="00B1480C" w:rsidRPr="00B1480C" w14:paraId="0F6D9FF2" w14:textId="77777777" w:rsidTr="00B1480C">
        <w:trPr>
          <w:trHeight w:val="330"/>
        </w:trPr>
        <w:tc>
          <w:tcPr>
            <w:tcW w:w="44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8FC3282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B1480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E2A7F98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B1480C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B1480C" w:rsidRPr="00B1480C" w14:paraId="7B2BC63B" w14:textId="77777777" w:rsidTr="00B1480C">
        <w:trPr>
          <w:trHeight w:val="330"/>
        </w:trPr>
        <w:tc>
          <w:tcPr>
            <w:tcW w:w="44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B9DC374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>Public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E603059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>Influencer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</w:tc>
      </w:tr>
      <w:tr w:rsidR="00B1480C" w:rsidRPr="00B1480C" w14:paraId="61262D39" w14:textId="77777777" w:rsidTr="00B1480C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960C808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B1480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E6CBD2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>Users will receive friend requests from other users, when they try to add them as a friend. User could then accept the friend request.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</w:tc>
      </w:tr>
      <w:tr w:rsidR="00B1480C" w:rsidRPr="00B1480C" w14:paraId="4A20AD6B" w14:textId="77777777" w:rsidTr="00B1480C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10A1E051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B1480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D273987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>User has a registered account and has a pending friend request. 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  <w:p w14:paraId="54D6A910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 xml:space="preserve">Public </w:t>
            </w:r>
            <w:proofErr w:type="gramStart"/>
            <w:r w:rsidRPr="00B1480C">
              <w:rPr>
                <w:rFonts w:cs="Arial"/>
                <w:lang w:eastAsia="en-ZA"/>
              </w:rPr>
              <w:t>has to</w:t>
            </w:r>
            <w:proofErr w:type="gramEnd"/>
            <w:r w:rsidRPr="00B1480C">
              <w:rPr>
                <w:rFonts w:cs="Arial"/>
                <w:lang w:eastAsia="en-ZA"/>
              </w:rPr>
              <w:t xml:space="preserve"> be in the Friends tab of the Friends page, which is invoked by A1500.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</w:tc>
      </w:tr>
      <w:tr w:rsidR="00B1480C" w:rsidRPr="00B1480C" w14:paraId="54F89296" w14:textId="77777777" w:rsidTr="00B1480C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2A9BD35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B1480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CC8434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>Invoked by A1000.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</w:tc>
      </w:tr>
      <w:tr w:rsidR="00B1480C" w:rsidRPr="00B1480C" w14:paraId="4E099EA0" w14:textId="77777777" w:rsidTr="00B1480C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F1C5A35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B1480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DBD9BAA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>A new friend was added.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</w:tc>
      </w:tr>
      <w:tr w:rsidR="00B1480C" w:rsidRPr="00B1480C" w14:paraId="64B355D7" w14:textId="77777777" w:rsidTr="00B1480C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217401B" w14:textId="77777777" w:rsidR="00B1480C" w:rsidRPr="00B1480C" w:rsidRDefault="00B1480C" w:rsidP="00B1480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B1480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033FCC" w14:textId="77777777" w:rsidR="00B1480C" w:rsidRPr="00B1480C" w:rsidRDefault="00B1480C" w:rsidP="00B1480C">
            <w:pPr>
              <w:numPr>
                <w:ilvl w:val="0"/>
                <w:numId w:val="48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B1480C">
              <w:rPr>
                <w:rFonts w:cs="Arial"/>
                <w:lang w:eastAsia="en-ZA"/>
              </w:rPr>
              <w:t>User clicks the Add/ accept button.</w:t>
            </w:r>
            <w:r w:rsidRPr="00B1480C">
              <w:rPr>
                <w:rFonts w:cs="Arial"/>
                <w:lang w:val="en-ZA" w:eastAsia="en-ZA"/>
              </w:rPr>
              <w:t> </w:t>
            </w:r>
          </w:p>
        </w:tc>
      </w:tr>
      <w:tr w:rsidR="00B1480C" w:rsidRPr="00B1480C" w14:paraId="773A5F6D" w14:textId="77777777" w:rsidTr="00B1480C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48FC0BF6" w14:textId="0B799074" w:rsidR="00B1480C" w:rsidRPr="00B1480C" w:rsidRDefault="00B1480C" w:rsidP="00B1480C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lastRenderedPageBreak/>
              <w:t>Initial UI Design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863C99E" w14:textId="6C11DEBF" w:rsidR="00B1480C" w:rsidRPr="00B1480C" w:rsidRDefault="00E11F5F" w:rsidP="00B1480C">
            <w:pPr>
              <w:textAlignment w:val="baseline"/>
              <w:rPr>
                <w:rFonts w:cs="Arial"/>
                <w:lang w:eastAsia="en-ZA"/>
              </w:rPr>
            </w:pPr>
            <w:r>
              <w:rPr>
                <w:rFonts w:cs="Arial"/>
                <w:lang w:eastAsia="en-ZA"/>
              </w:rPr>
              <w:t xml:space="preserve">   </w:t>
            </w:r>
            <w:r w:rsidRPr="00E11F5F">
              <w:rPr>
                <w:rFonts w:cs="Arial"/>
                <w:noProof/>
                <w:lang w:eastAsia="en-ZA"/>
              </w:rPr>
              <w:drawing>
                <wp:inline distT="0" distB="0" distL="0" distR="0" wp14:anchorId="2108060E" wp14:editId="4BDD1A2E">
                  <wp:extent cx="2591025" cy="3002540"/>
                  <wp:effectExtent l="0" t="0" r="0" b="7620"/>
                  <wp:docPr id="650061394" name="Picture 65006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06139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300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D1B02" w14:textId="77777777" w:rsidR="0081733B" w:rsidRDefault="0081733B" w:rsidP="00392A66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9"/>
        <w:gridCol w:w="2026"/>
        <w:gridCol w:w="4205"/>
      </w:tblGrid>
      <w:tr w:rsidR="00C76657" w:rsidRPr="00C76657" w14:paraId="260EFBFD" w14:textId="77777777" w:rsidTr="00C76657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60E73C1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C76657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37B8E4D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C76657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C76657" w:rsidRPr="00C76657" w14:paraId="4DB7B28B" w14:textId="77777777" w:rsidTr="00C76657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E5CE7C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lang w:eastAsia="en-ZA"/>
              </w:rPr>
              <w:t>A0700</w:t>
            </w:r>
            <w:r w:rsidRPr="00C76657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62F4004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lang w:eastAsia="en-ZA"/>
              </w:rPr>
              <w:t>Reject Friend</w:t>
            </w:r>
            <w:r w:rsidRPr="00C76657">
              <w:rPr>
                <w:rFonts w:cs="Arial"/>
                <w:lang w:val="en-ZA" w:eastAsia="en-ZA"/>
              </w:rPr>
              <w:t> </w:t>
            </w:r>
          </w:p>
        </w:tc>
      </w:tr>
      <w:tr w:rsidR="00C76657" w:rsidRPr="00C76657" w14:paraId="08AC320B" w14:textId="77777777" w:rsidTr="00C76657">
        <w:trPr>
          <w:trHeight w:val="330"/>
        </w:trPr>
        <w:tc>
          <w:tcPr>
            <w:tcW w:w="44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1B495737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C76657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7A38EDA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C76657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C76657" w:rsidRPr="00C76657" w14:paraId="1F97F907" w14:textId="77777777" w:rsidTr="00C76657">
        <w:trPr>
          <w:trHeight w:val="330"/>
        </w:trPr>
        <w:tc>
          <w:tcPr>
            <w:tcW w:w="44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108723D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lang w:eastAsia="en-ZA"/>
              </w:rPr>
              <w:t>Public</w:t>
            </w:r>
            <w:r w:rsidRPr="00C76657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C136860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lang w:val="en-ZA" w:eastAsia="en-ZA"/>
              </w:rPr>
              <w:t> </w:t>
            </w:r>
          </w:p>
        </w:tc>
      </w:tr>
      <w:tr w:rsidR="00C76657" w:rsidRPr="00C76657" w14:paraId="2C286B8B" w14:textId="77777777" w:rsidTr="00C76657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24394654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C76657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4BD49D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lang w:eastAsia="en-ZA"/>
              </w:rPr>
              <w:t>A User receives a friend request from someone they do not wish to add, so they reject the request.</w:t>
            </w:r>
            <w:r w:rsidRPr="00C76657">
              <w:rPr>
                <w:rFonts w:cs="Arial"/>
                <w:lang w:val="en-ZA" w:eastAsia="en-ZA"/>
              </w:rPr>
              <w:t> </w:t>
            </w:r>
          </w:p>
        </w:tc>
      </w:tr>
      <w:tr w:rsidR="00C76657" w:rsidRPr="00C76657" w14:paraId="47CFA96A" w14:textId="77777777" w:rsidTr="00C76657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25B28B8A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C76657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9FF104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proofErr w:type="gramStart"/>
            <w:r w:rsidRPr="00C76657">
              <w:rPr>
                <w:rFonts w:cs="Arial"/>
                <w:lang w:eastAsia="en-ZA"/>
              </w:rPr>
              <w:t>User has</w:t>
            </w:r>
            <w:proofErr w:type="gramEnd"/>
            <w:r w:rsidRPr="00C76657">
              <w:rPr>
                <w:rFonts w:cs="Arial"/>
                <w:lang w:eastAsia="en-ZA"/>
              </w:rPr>
              <w:t xml:space="preserve"> a registered account and have a pending friend request.</w:t>
            </w:r>
            <w:r w:rsidRPr="00C76657">
              <w:rPr>
                <w:rFonts w:cs="Arial"/>
                <w:lang w:val="en-ZA" w:eastAsia="en-ZA"/>
              </w:rPr>
              <w:t> </w:t>
            </w:r>
          </w:p>
          <w:p w14:paraId="0BEE1606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lang w:eastAsia="en-ZA"/>
              </w:rPr>
              <w:t xml:space="preserve">Public </w:t>
            </w:r>
            <w:proofErr w:type="gramStart"/>
            <w:r w:rsidRPr="00C76657">
              <w:rPr>
                <w:rFonts w:cs="Arial"/>
                <w:lang w:eastAsia="en-ZA"/>
              </w:rPr>
              <w:t>has to</w:t>
            </w:r>
            <w:proofErr w:type="gramEnd"/>
            <w:r w:rsidRPr="00C76657">
              <w:rPr>
                <w:rFonts w:cs="Arial"/>
                <w:lang w:eastAsia="en-ZA"/>
              </w:rPr>
              <w:t xml:space="preserve"> be in the Friends tab of the Friends page, which is invoked by A1500.</w:t>
            </w:r>
            <w:r w:rsidRPr="00C76657">
              <w:rPr>
                <w:rFonts w:cs="Arial"/>
                <w:lang w:val="en-ZA" w:eastAsia="en-ZA"/>
              </w:rPr>
              <w:t> </w:t>
            </w:r>
          </w:p>
        </w:tc>
      </w:tr>
      <w:tr w:rsidR="00C76657" w:rsidRPr="00C76657" w14:paraId="58D4B1F0" w14:textId="77777777" w:rsidTr="00C76657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4A31B0F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C76657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051AFDF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lang w:eastAsia="en-ZA"/>
              </w:rPr>
              <w:t>Invoked by A1000.</w:t>
            </w:r>
            <w:r w:rsidRPr="00C76657">
              <w:rPr>
                <w:rFonts w:cs="Arial"/>
                <w:lang w:val="en-ZA" w:eastAsia="en-ZA"/>
              </w:rPr>
              <w:t> </w:t>
            </w:r>
          </w:p>
        </w:tc>
      </w:tr>
      <w:tr w:rsidR="00C76657" w:rsidRPr="00C76657" w14:paraId="78F72380" w14:textId="77777777" w:rsidTr="00C76657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72BB194E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C76657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EC6BAC0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lang w:eastAsia="en-ZA"/>
              </w:rPr>
              <w:t>User has denied the friend request.</w:t>
            </w:r>
            <w:r w:rsidRPr="00C76657">
              <w:rPr>
                <w:rFonts w:cs="Arial"/>
                <w:lang w:val="en-ZA" w:eastAsia="en-ZA"/>
              </w:rPr>
              <w:t> </w:t>
            </w:r>
          </w:p>
        </w:tc>
      </w:tr>
      <w:tr w:rsidR="00C76657" w:rsidRPr="00C76657" w14:paraId="592F052B" w14:textId="77777777" w:rsidTr="00C76657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C19D7D7" w14:textId="77777777" w:rsidR="00C76657" w:rsidRPr="00C76657" w:rsidRDefault="00C76657" w:rsidP="00C76657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C76657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7A3423" w14:textId="77777777" w:rsidR="00C76657" w:rsidRPr="00C76657" w:rsidRDefault="00C76657" w:rsidP="00C76657">
            <w:pPr>
              <w:numPr>
                <w:ilvl w:val="0"/>
                <w:numId w:val="49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76657">
              <w:rPr>
                <w:rFonts w:cs="Arial"/>
                <w:lang w:eastAsia="en-ZA"/>
              </w:rPr>
              <w:t>User clicks the Deny/ reject button.</w:t>
            </w:r>
            <w:r w:rsidRPr="00C76657">
              <w:rPr>
                <w:rFonts w:cs="Arial"/>
                <w:lang w:val="en-ZA" w:eastAsia="en-ZA"/>
              </w:rPr>
              <w:t> </w:t>
            </w:r>
          </w:p>
        </w:tc>
      </w:tr>
      <w:tr w:rsidR="00C76657" w:rsidRPr="00C76657" w14:paraId="67FE8C1D" w14:textId="77777777" w:rsidTr="00C76657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0EF332F5" w14:textId="6E0617D6" w:rsidR="00C76657" w:rsidRPr="00C76657" w:rsidRDefault="00C76657" w:rsidP="00C76657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t>Initial UI Design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F68FFC" w14:textId="296E681E" w:rsidR="00C76657" w:rsidRPr="00C76657" w:rsidRDefault="00723906" w:rsidP="00C76657">
            <w:pPr>
              <w:ind w:left="360"/>
              <w:textAlignment w:val="baseline"/>
              <w:rPr>
                <w:rFonts w:cs="Arial"/>
                <w:lang w:eastAsia="en-ZA"/>
              </w:rPr>
            </w:pPr>
            <w:r w:rsidRPr="00723906">
              <w:rPr>
                <w:rFonts w:cs="Arial"/>
                <w:noProof/>
                <w:lang w:eastAsia="en-ZA"/>
              </w:rPr>
              <w:drawing>
                <wp:inline distT="0" distB="0" distL="0" distR="0" wp14:anchorId="0B9D0491" wp14:editId="21C4F4F6">
                  <wp:extent cx="2491956" cy="3033023"/>
                  <wp:effectExtent l="0" t="0" r="3810" b="0"/>
                  <wp:docPr id="141106199" name="Picture 141106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0619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956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4AB4FD" w14:textId="77777777" w:rsidR="00B1480C" w:rsidRDefault="00B1480C" w:rsidP="00392A66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4"/>
        <w:gridCol w:w="2025"/>
        <w:gridCol w:w="4201"/>
      </w:tblGrid>
      <w:tr w:rsidR="00916160" w:rsidRPr="00916160" w14:paraId="249E1340" w14:textId="77777777" w:rsidTr="00916160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8E0E800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lastRenderedPageBreak/>
              <w:t>Use Case ID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27312D28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916160" w:rsidRPr="00916160" w14:paraId="1B4D78F2" w14:textId="77777777" w:rsidTr="00916160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554F2C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A0900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CB2B6A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Follow Influencer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</w:tr>
      <w:tr w:rsidR="00916160" w:rsidRPr="00916160" w14:paraId="5B284C6E" w14:textId="77777777" w:rsidTr="00916160">
        <w:trPr>
          <w:trHeight w:val="330"/>
        </w:trPr>
        <w:tc>
          <w:tcPr>
            <w:tcW w:w="44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625A3ED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D0E5D90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916160" w:rsidRPr="00916160" w14:paraId="69212AD6" w14:textId="77777777" w:rsidTr="00916160">
        <w:trPr>
          <w:trHeight w:val="330"/>
        </w:trPr>
        <w:tc>
          <w:tcPr>
            <w:tcW w:w="44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4090030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Public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858FE50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Influencer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</w:tr>
      <w:tr w:rsidR="00916160" w:rsidRPr="00916160" w14:paraId="4E3E89D3" w14:textId="77777777" w:rsidTr="00916160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8754389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ACB8EA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Follow a specific influencer to then have their flowers appear on your page.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</w:tr>
      <w:tr w:rsidR="00916160" w:rsidRPr="00916160" w14:paraId="2D76790E" w14:textId="77777777" w:rsidTr="00916160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03A52EC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88BF775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User needs to have a registered account.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  <w:p w14:paraId="5CA12788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 xml:space="preserve">Public </w:t>
            </w:r>
            <w:proofErr w:type="gramStart"/>
            <w:r w:rsidRPr="00916160">
              <w:rPr>
                <w:rFonts w:cs="Arial"/>
                <w:lang w:eastAsia="en-ZA"/>
              </w:rPr>
              <w:t>has to</w:t>
            </w:r>
            <w:proofErr w:type="gramEnd"/>
            <w:r w:rsidRPr="00916160">
              <w:rPr>
                <w:rFonts w:cs="Arial"/>
                <w:lang w:eastAsia="en-ZA"/>
              </w:rPr>
              <w:t xml:space="preserve"> be in the Following tab of the Friends page.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</w:tr>
      <w:tr w:rsidR="00916160" w:rsidRPr="00916160" w14:paraId="2F1E15BA" w14:textId="77777777" w:rsidTr="00916160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50ED019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5229E6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Called from A1700.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</w:tr>
      <w:tr w:rsidR="00916160" w:rsidRPr="00916160" w14:paraId="4F899B2A" w14:textId="77777777" w:rsidTr="00916160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0344AC0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247AD8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The User now follows the influencer.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</w:tr>
      <w:tr w:rsidR="00916160" w:rsidRPr="00916160" w14:paraId="21CB86E2" w14:textId="77777777" w:rsidTr="00916160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D128D45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BC2894C" w14:textId="77777777" w:rsidR="00916160" w:rsidRPr="00916160" w:rsidRDefault="00916160" w:rsidP="00916160">
            <w:pPr>
              <w:numPr>
                <w:ilvl w:val="0"/>
                <w:numId w:val="50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User types in their influencers username and hits the search button.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  <w:p w14:paraId="711A24EA" w14:textId="77777777" w:rsidR="00916160" w:rsidRPr="00916160" w:rsidRDefault="00916160" w:rsidP="00916160">
            <w:pPr>
              <w:numPr>
                <w:ilvl w:val="0"/>
                <w:numId w:val="51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 xml:space="preserve">System checks if username </w:t>
            </w:r>
            <w:proofErr w:type="gramStart"/>
            <w:r w:rsidRPr="00916160">
              <w:rPr>
                <w:rFonts w:cs="Arial"/>
                <w:lang w:eastAsia="en-ZA"/>
              </w:rPr>
              <w:t>exists</w:t>
            </w:r>
            <w:proofErr w:type="gramEnd"/>
            <w:r w:rsidRPr="00916160">
              <w:rPr>
                <w:rFonts w:cs="Arial"/>
                <w:lang w:val="en-ZA" w:eastAsia="en-ZA"/>
              </w:rPr>
              <w:t> </w:t>
            </w:r>
          </w:p>
          <w:p w14:paraId="13070C0A" w14:textId="77777777" w:rsidR="00916160" w:rsidRPr="00916160" w:rsidRDefault="00916160" w:rsidP="00916160">
            <w:pPr>
              <w:numPr>
                <w:ilvl w:val="0"/>
                <w:numId w:val="52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User then selects influencer’s account.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  <w:p w14:paraId="106585D2" w14:textId="77777777" w:rsidR="00916160" w:rsidRPr="00916160" w:rsidRDefault="00916160" w:rsidP="00916160">
            <w:pPr>
              <w:numPr>
                <w:ilvl w:val="0"/>
                <w:numId w:val="53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User then click on follow button.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</w:tr>
      <w:tr w:rsidR="00916160" w:rsidRPr="00916160" w14:paraId="6FF99986" w14:textId="77777777" w:rsidTr="00916160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18024B6B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b/>
                <w:bCs/>
                <w:color w:val="FFFFFF"/>
                <w:lang w:eastAsia="en-ZA"/>
              </w:rPr>
              <w:t>Alternate Flow of Events</w:t>
            </w:r>
            <w:r w:rsidRPr="00916160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140E01" w14:textId="180BA8D7" w:rsidR="00916160" w:rsidRPr="00916160" w:rsidRDefault="003E43B5" w:rsidP="003E43B5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>
              <w:rPr>
                <w:rFonts w:cs="Arial"/>
                <w:lang w:eastAsia="en-ZA"/>
              </w:rPr>
              <w:t xml:space="preserve">2.1 </w:t>
            </w:r>
            <w:r w:rsidR="00916160" w:rsidRPr="00916160">
              <w:rPr>
                <w:rFonts w:cs="Arial"/>
                <w:lang w:eastAsia="en-ZA"/>
              </w:rPr>
              <w:t>Check fails, system displays error.</w:t>
            </w:r>
            <w:r w:rsidR="00916160" w:rsidRPr="00916160">
              <w:rPr>
                <w:rFonts w:cs="Arial"/>
                <w:lang w:val="en-ZA" w:eastAsia="en-ZA"/>
              </w:rPr>
              <w:t> </w:t>
            </w:r>
          </w:p>
          <w:p w14:paraId="3B6A16CD" w14:textId="77777777" w:rsidR="00916160" w:rsidRPr="00916160" w:rsidRDefault="00916160" w:rsidP="00916160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916160">
              <w:rPr>
                <w:rFonts w:cs="Arial"/>
                <w:lang w:eastAsia="en-ZA"/>
              </w:rPr>
              <w:t>2.2 Returns to step 1.</w:t>
            </w:r>
            <w:r w:rsidRPr="00916160">
              <w:rPr>
                <w:rFonts w:cs="Arial"/>
                <w:lang w:val="en-ZA" w:eastAsia="en-ZA"/>
              </w:rPr>
              <w:t> </w:t>
            </w:r>
          </w:p>
        </w:tc>
      </w:tr>
      <w:tr w:rsidR="00D34E3E" w:rsidRPr="00916160" w14:paraId="643DEB63" w14:textId="77777777" w:rsidTr="00916160">
        <w:trPr>
          <w:trHeight w:val="330"/>
        </w:trPr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58C941EA" w14:textId="249FF57E" w:rsidR="00D34E3E" w:rsidRPr="00916160" w:rsidRDefault="00D34E3E" w:rsidP="00916160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t>Initial UI Design</w:t>
            </w:r>
          </w:p>
        </w:tc>
        <w:tc>
          <w:tcPr>
            <w:tcW w:w="66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BF294A9" w14:textId="515550AB" w:rsidR="00D34E3E" w:rsidRPr="00916160" w:rsidRDefault="00AC282B" w:rsidP="003E43B5">
            <w:pPr>
              <w:textAlignment w:val="baseline"/>
              <w:rPr>
                <w:rFonts w:cs="Arial"/>
                <w:lang w:eastAsia="en-ZA"/>
              </w:rPr>
            </w:pPr>
            <w:r>
              <w:rPr>
                <w:rFonts w:cs="Arial"/>
                <w:lang w:eastAsia="en-ZA"/>
              </w:rPr>
              <w:t xml:space="preserve">    </w:t>
            </w:r>
            <w:r w:rsidR="004F44EF" w:rsidRPr="004F44EF">
              <w:rPr>
                <w:rFonts w:cs="Arial"/>
                <w:noProof/>
                <w:lang w:eastAsia="en-ZA"/>
              </w:rPr>
              <w:drawing>
                <wp:inline distT="0" distB="0" distL="0" distR="0" wp14:anchorId="51048577" wp14:editId="3580FBCD">
                  <wp:extent cx="2651990" cy="5715495"/>
                  <wp:effectExtent l="0" t="0" r="0" b="0"/>
                  <wp:docPr id="1025654031" name="Picture 1025654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65403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990" cy="571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584BCA" w14:textId="77777777" w:rsidR="0081733B" w:rsidRDefault="0081733B" w:rsidP="00392A66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60"/>
        <w:gridCol w:w="6135"/>
      </w:tblGrid>
      <w:tr w:rsidR="37C08E3A" w14:paraId="765F1368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5A1A449E" w14:textId="31D62C62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Use Case ID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345571FB" w14:textId="51485256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 xml:space="preserve">Use Case Name </w:t>
            </w:r>
          </w:p>
        </w:tc>
      </w:tr>
      <w:tr w:rsidR="37C08E3A" w14:paraId="4F9A521A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7E68D55" w14:textId="16346214" w:rsidR="37C08E3A" w:rsidRDefault="37C08E3A">
            <w:r w:rsidRPr="37C08E3A">
              <w:rPr>
                <w:rFonts w:eastAsia="Arial" w:cs="Arial"/>
              </w:rPr>
              <w:t>A1000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133798A" w14:textId="4FCFB0E3" w:rsidR="37C08E3A" w:rsidRDefault="37C08E3A">
            <w:r w:rsidRPr="37C08E3A">
              <w:rPr>
                <w:rFonts w:eastAsia="Arial" w:cs="Arial"/>
              </w:rPr>
              <w:t>View Friend Request</w:t>
            </w:r>
          </w:p>
        </w:tc>
      </w:tr>
      <w:tr w:rsidR="37C08E3A" w14:paraId="677DB2A4" w14:textId="77777777" w:rsidTr="37C08E3A">
        <w:trPr>
          <w:trHeight w:val="345"/>
        </w:trPr>
        <w:tc>
          <w:tcPr>
            <w:tcW w:w="829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4201633C" w14:textId="63FFE99D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Actors</w:t>
            </w:r>
          </w:p>
        </w:tc>
      </w:tr>
      <w:tr w:rsidR="37C08E3A" w14:paraId="359AF83B" w14:textId="77777777" w:rsidTr="37C08E3A">
        <w:trPr>
          <w:trHeight w:val="345"/>
        </w:trPr>
        <w:tc>
          <w:tcPr>
            <w:tcW w:w="829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FC22FD6" w14:textId="332CC531" w:rsidR="37C08E3A" w:rsidRDefault="37C08E3A">
            <w:r w:rsidRPr="37C08E3A">
              <w:rPr>
                <w:rFonts w:eastAsia="Arial" w:cs="Arial"/>
              </w:rPr>
              <w:t>Public</w:t>
            </w:r>
          </w:p>
        </w:tc>
      </w:tr>
      <w:tr w:rsidR="37C08E3A" w14:paraId="0EB82CB9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51C62A3A" w14:textId="3BAC9886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Description</w:t>
            </w:r>
          </w:p>
        </w:tc>
        <w:tc>
          <w:tcPr>
            <w:tcW w:w="61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E33F75A" w14:textId="6169769A" w:rsidR="37C08E3A" w:rsidRDefault="37C08E3A">
            <w:r w:rsidRPr="37C08E3A">
              <w:rPr>
                <w:rFonts w:eastAsia="Arial" w:cs="Arial"/>
              </w:rPr>
              <w:t>This use case describes the process of viewing the friend requests that have been sent to a user. Both incoming and outgoing are visible to the user.</w:t>
            </w:r>
          </w:p>
        </w:tc>
      </w:tr>
      <w:tr w:rsidR="37C08E3A" w14:paraId="32370B12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32B4BEFB" w14:textId="3278C03E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Pre-Conditions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317C3FC" w14:textId="42F2E939" w:rsidR="37C08E3A" w:rsidRDefault="37C08E3A">
            <w:r w:rsidRPr="37C08E3A">
              <w:rPr>
                <w:rFonts w:eastAsia="Arial" w:cs="Arial"/>
              </w:rPr>
              <w:t>User either needs to have a pending friend request or have sent out request that hasn’t been accepted nor rejected.</w:t>
            </w:r>
          </w:p>
        </w:tc>
      </w:tr>
      <w:tr w:rsidR="37C08E3A" w14:paraId="60ED6DB9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564E6A1E" w14:textId="3354317C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Triggers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2C9CCD7" w14:textId="01B06812" w:rsidR="37C08E3A" w:rsidRDefault="37C08E3A">
            <w:r w:rsidRPr="37C08E3A">
              <w:rPr>
                <w:rFonts w:eastAsia="Arial" w:cs="Arial"/>
              </w:rPr>
              <w:t>Invoked by A1500</w:t>
            </w:r>
          </w:p>
        </w:tc>
      </w:tr>
      <w:tr w:rsidR="37C08E3A" w14:paraId="352E43D0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5ABC002F" w14:textId="7AFB3EA9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Post-Conditions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0E198AF" w14:textId="698ECAD3" w:rsidR="37C08E3A" w:rsidRDefault="37C08E3A">
            <w:r w:rsidRPr="37C08E3A">
              <w:rPr>
                <w:rFonts w:eastAsia="Arial" w:cs="Arial"/>
              </w:rPr>
              <w:t>The system displays the friend request that were sent to that user</w:t>
            </w:r>
          </w:p>
        </w:tc>
      </w:tr>
      <w:tr w:rsidR="37C08E3A" w14:paraId="7CCF1252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2F45EC7A" w14:textId="686BDCD1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Basic Flow of Events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BFDEBDF" w14:textId="69662F2C" w:rsidR="37C08E3A" w:rsidRDefault="37C08E3A" w:rsidP="00E739FC">
            <w:pPr>
              <w:pStyle w:val="ListParagraph"/>
              <w:numPr>
                <w:ilvl w:val="0"/>
                <w:numId w:val="11"/>
              </w:numPr>
              <w:rPr>
                <w:rFonts w:eastAsia="Arial" w:cs="Arial"/>
              </w:rPr>
            </w:pPr>
            <w:proofErr w:type="gramStart"/>
            <w:r w:rsidRPr="37C08E3A">
              <w:rPr>
                <w:rFonts w:eastAsia="Arial" w:cs="Arial"/>
              </w:rPr>
              <w:t>System</w:t>
            </w:r>
            <w:proofErr w:type="gramEnd"/>
            <w:r>
              <w:t xml:space="preserve"> displays a list of people that have sent friend requests to the user. There could also not be any new friend requests.</w:t>
            </w:r>
            <w:r w:rsidRPr="37C08E3A">
              <w:rPr>
                <w:rFonts w:eastAsia="Arial" w:cs="Arial"/>
              </w:rPr>
              <w:t xml:space="preserve"> </w:t>
            </w:r>
          </w:p>
          <w:p w14:paraId="5CD40D73" w14:textId="5D13138A" w:rsidR="37C08E3A" w:rsidRDefault="37C08E3A" w:rsidP="00E739FC">
            <w:pPr>
              <w:pStyle w:val="ListParagraph"/>
              <w:numPr>
                <w:ilvl w:val="0"/>
                <w:numId w:val="10"/>
              </w:numPr>
              <w:rPr>
                <w:rFonts w:eastAsia="Arial" w:cs="Arial"/>
              </w:rPr>
            </w:pPr>
            <w:r w:rsidRPr="37C08E3A">
              <w:rPr>
                <w:rFonts w:eastAsia="Arial" w:cs="Arial"/>
              </w:rPr>
              <w:t xml:space="preserve">Select request to </w:t>
            </w:r>
            <w:proofErr w:type="gramStart"/>
            <w:r w:rsidRPr="37C08E3A">
              <w:t>accept</w:t>
            </w:r>
            <w:proofErr w:type="gramEnd"/>
            <w:r w:rsidRPr="37C08E3A">
              <w:rPr>
                <w:rFonts w:eastAsia="Arial" w:cs="Arial"/>
              </w:rPr>
              <w:t xml:space="preserve"> </w:t>
            </w:r>
          </w:p>
          <w:p w14:paraId="126339C1" w14:textId="6FAAD7AA" w:rsidR="37C08E3A" w:rsidRDefault="37C08E3A" w:rsidP="00E739FC">
            <w:pPr>
              <w:pStyle w:val="ListParagraph"/>
              <w:numPr>
                <w:ilvl w:val="0"/>
                <w:numId w:val="10"/>
              </w:numPr>
              <w:rPr>
                <w:rFonts w:eastAsia="Arial" w:cs="Arial"/>
              </w:rPr>
            </w:pPr>
            <w:r w:rsidRPr="37C08E3A">
              <w:rPr>
                <w:rFonts w:eastAsia="Arial" w:cs="Arial"/>
              </w:rPr>
              <w:t xml:space="preserve">Call A0600 </w:t>
            </w:r>
          </w:p>
        </w:tc>
      </w:tr>
      <w:tr w:rsidR="37C08E3A" w14:paraId="7626317F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1093F888" w14:textId="1742D1D2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Alternate Flow of events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0944521" w14:textId="379DAAA4" w:rsidR="37C08E3A" w:rsidRDefault="37C08E3A">
            <w:r w:rsidRPr="37C08E3A">
              <w:t xml:space="preserve">2.1 Select request to </w:t>
            </w:r>
            <w:proofErr w:type="gramStart"/>
            <w:r w:rsidRPr="37C08E3A">
              <w:t>reject</w:t>
            </w:r>
            <w:proofErr w:type="gramEnd"/>
            <w:r w:rsidRPr="37C08E3A">
              <w:rPr>
                <w:rFonts w:eastAsia="Arial" w:cs="Arial"/>
              </w:rPr>
              <w:t xml:space="preserve"> </w:t>
            </w:r>
          </w:p>
          <w:p w14:paraId="6C4DE040" w14:textId="095D2E81" w:rsidR="37C08E3A" w:rsidRDefault="37C08E3A">
            <w:r w:rsidRPr="37C08E3A">
              <w:t>2.2 Call A0700</w:t>
            </w:r>
            <w:r w:rsidRPr="37C08E3A">
              <w:rPr>
                <w:rFonts w:eastAsia="Arial" w:cs="Arial"/>
              </w:rPr>
              <w:t xml:space="preserve"> </w:t>
            </w:r>
          </w:p>
        </w:tc>
      </w:tr>
      <w:tr w:rsidR="37C08E3A" w14:paraId="4CD3E38C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41763EC8" w14:textId="20DC5552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Initial UI design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DF467BD" w14:textId="48B60CFF" w:rsidR="37C08E3A" w:rsidRDefault="37C08E3A" w:rsidP="37C08E3A">
            <w:r w:rsidRPr="37C08E3A">
              <w:rPr>
                <w:rFonts w:eastAsia="Arial" w:cs="Arial"/>
              </w:rPr>
              <w:t xml:space="preserve">  </w:t>
            </w:r>
            <w:r w:rsidR="007A2F67" w:rsidRPr="007A2F67">
              <w:rPr>
                <w:noProof/>
              </w:rPr>
              <w:drawing>
                <wp:inline distT="0" distB="0" distL="0" distR="0" wp14:anchorId="0B1D5C5F" wp14:editId="006D51CD">
                  <wp:extent cx="2263336" cy="2819644"/>
                  <wp:effectExtent l="0" t="0" r="3810" b="0"/>
                  <wp:docPr id="1325837094" name="Picture 1325837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83709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336" cy="2819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37C08E3A">
              <w:rPr>
                <w:rFonts w:eastAsia="Arial" w:cs="Arial"/>
              </w:rPr>
              <w:t xml:space="preserve">                  </w:t>
            </w:r>
          </w:p>
        </w:tc>
      </w:tr>
    </w:tbl>
    <w:p w14:paraId="432184BE" w14:textId="28E83B5A" w:rsidR="007935CC" w:rsidRDefault="007935CC" w:rsidP="1192A375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3"/>
        <w:gridCol w:w="1994"/>
        <w:gridCol w:w="4153"/>
      </w:tblGrid>
      <w:tr w:rsidR="00D9359C" w:rsidRPr="00D9359C" w14:paraId="7405CBD9" w14:textId="77777777" w:rsidTr="6CBE8B69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7B65835A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006D1686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D9359C" w:rsidRPr="00D9359C" w14:paraId="4C73D5E0" w14:textId="77777777" w:rsidTr="00D9359C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D6A3461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A1500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E682583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View Friend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</w:tc>
      </w:tr>
      <w:tr w:rsidR="00D9359C" w:rsidRPr="00D9359C" w14:paraId="0B167CB8" w14:textId="77777777" w:rsidTr="6CBE8B69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12E0D090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55ADE427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D9359C" w:rsidRPr="00D9359C" w14:paraId="18FE9093" w14:textId="77777777" w:rsidTr="00D9359C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8BB5C6F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Public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D5F400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Influencer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</w:tc>
      </w:tr>
      <w:tr w:rsidR="00D9359C" w:rsidRPr="00D9359C" w14:paraId="2A30FB91" w14:textId="77777777" w:rsidTr="6CBE8B69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78FD1271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FB97E5A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This use case describes the process of viewing the Friends section.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</w:tc>
      </w:tr>
      <w:tr w:rsidR="00D9359C" w:rsidRPr="00D9359C" w14:paraId="4D2EF90F" w14:textId="77777777" w:rsidTr="6CBE8B69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342FBE59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A6198D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User must have an account.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</w:tc>
      </w:tr>
      <w:tr w:rsidR="00D9359C" w:rsidRPr="00D9359C" w14:paraId="2550DDAA" w14:textId="77777777" w:rsidTr="6CBE8B69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1E158F31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C22FD01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Called from A1700.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</w:tc>
      </w:tr>
      <w:tr w:rsidR="00D9359C" w:rsidRPr="00D9359C" w14:paraId="70E62A63" w14:textId="77777777" w:rsidTr="6CBE8B69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2A54957B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9F7578B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User’s friends are displayed.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</w:tc>
      </w:tr>
      <w:tr w:rsidR="00D9359C" w:rsidRPr="00D9359C" w14:paraId="652F6176" w14:textId="77777777" w:rsidTr="6CBE8B69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48F50F53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C59CAA0" w14:textId="77777777" w:rsidR="00D9359C" w:rsidRPr="00D9359C" w:rsidRDefault="00D9359C" w:rsidP="00927130">
            <w:pPr>
              <w:numPr>
                <w:ilvl w:val="0"/>
                <w:numId w:val="54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The system displays the friends of the user.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  <w:p w14:paraId="1BBF5669" w14:textId="77777777" w:rsidR="00D9359C" w:rsidRPr="00D9359C" w:rsidRDefault="00D9359C" w:rsidP="00927130">
            <w:pPr>
              <w:numPr>
                <w:ilvl w:val="0"/>
                <w:numId w:val="55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User Selects to Add Friend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  <w:p w14:paraId="1662BE68" w14:textId="77777777" w:rsidR="00D9359C" w:rsidRPr="00D9359C" w:rsidRDefault="00D9359C" w:rsidP="00927130">
            <w:pPr>
              <w:numPr>
                <w:ilvl w:val="0"/>
                <w:numId w:val="56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System calls A0200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</w:tc>
      </w:tr>
      <w:tr w:rsidR="00D9359C" w:rsidRPr="00D9359C" w14:paraId="48C4003F" w14:textId="77777777" w:rsidTr="6CBE8B69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  <w:hideMark/>
          </w:tcPr>
          <w:p w14:paraId="65BAE938" w14:textId="77777777" w:rsidR="00D9359C" w:rsidRPr="00D9359C" w:rsidRDefault="00D9359C" w:rsidP="00D9359C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D9359C">
              <w:rPr>
                <w:rFonts w:cs="Arial"/>
                <w:b/>
                <w:bCs/>
                <w:color w:val="FFFFFF"/>
                <w:lang w:eastAsia="en-ZA"/>
              </w:rPr>
              <w:lastRenderedPageBreak/>
              <w:t>Alternate Flow of Events</w:t>
            </w:r>
            <w:r w:rsidRPr="00D9359C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E920520" w14:textId="467D32F6" w:rsidR="00D9359C" w:rsidRPr="00D9359C" w:rsidRDefault="008F43BC" w:rsidP="008F43BC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>
              <w:rPr>
                <w:rFonts w:cs="Arial"/>
                <w:lang w:eastAsia="en-ZA"/>
              </w:rPr>
              <w:t>2.1</w:t>
            </w:r>
            <w:r w:rsidR="00962AD5">
              <w:rPr>
                <w:rFonts w:cs="Arial"/>
                <w:lang w:eastAsia="en-ZA"/>
              </w:rPr>
              <w:t>.1</w:t>
            </w:r>
            <w:r>
              <w:rPr>
                <w:rFonts w:cs="Arial"/>
                <w:lang w:eastAsia="en-ZA"/>
              </w:rPr>
              <w:t xml:space="preserve"> </w:t>
            </w:r>
            <w:r w:rsidR="00D9359C" w:rsidRPr="00D9359C">
              <w:rPr>
                <w:rFonts w:cs="Arial"/>
                <w:lang w:eastAsia="en-ZA"/>
              </w:rPr>
              <w:t>Select Friend Requests</w:t>
            </w:r>
            <w:r w:rsidR="00D9359C" w:rsidRPr="00D9359C">
              <w:rPr>
                <w:rFonts w:cs="Arial"/>
                <w:lang w:val="en-ZA" w:eastAsia="en-ZA"/>
              </w:rPr>
              <w:t> </w:t>
            </w:r>
          </w:p>
          <w:p w14:paraId="30F23611" w14:textId="6F9BD5E9" w:rsidR="00D9359C" w:rsidRDefault="00D9359C" w:rsidP="00D9359C">
            <w:pPr>
              <w:textAlignment w:val="baseline"/>
              <w:rPr>
                <w:rFonts w:cs="Arial"/>
                <w:lang w:val="en-ZA" w:eastAsia="en-ZA"/>
              </w:rPr>
            </w:pPr>
            <w:r w:rsidRPr="00D9359C">
              <w:rPr>
                <w:rFonts w:cs="Arial"/>
                <w:lang w:eastAsia="en-ZA"/>
              </w:rPr>
              <w:t>2.</w:t>
            </w:r>
            <w:r w:rsidR="00962AD5">
              <w:rPr>
                <w:rFonts w:cs="Arial"/>
                <w:lang w:eastAsia="en-ZA"/>
              </w:rPr>
              <w:t>1.</w:t>
            </w:r>
            <w:r w:rsidRPr="00D9359C">
              <w:rPr>
                <w:rFonts w:cs="Arial"/>
                <w:lang w:eastAsia="en-ZA"/>
              </w:rPr>
              <w:t>2 System calls A1000</w:t>
            </w:r>
            <w:r w:rsidRPr="00D9359C">
              <w:rPr>
                <w:rFonts w:cs="Arial"/>
                <w:lang w:val="en-ZA" w:eastAsia="en-ZA"/>
              </w:rPr>
              <w:t> </w:t>
            </w:r>
          </w:p>
          <w:p w14:paraId="61380A42" w14:textId="77777777" w:rsidR="00F72E76" w:rsidRPr="00751E52" w:rsidRDefault="00194AB7" w:rsidP="0082070F">
            <w:pPr>
              <w:rPr>
                <w:lang w:val="en-ZA" w:eastAsia="en-ZA"/>
              </w:rPr>
            </w:pPr>
            <w:r w:rsidRPr="00751E52">
              <w:rPr>
                <w:lang w:val="en-ZA" w:eastAsia="en-ZA"/>
              </w:rPr>
              <w:t>2.2.1</w:t>
            </w:r>
            <w:r w:rsidR="00A742BC" w:rsidRPr="00751E52">
              <w:rPr>
                <w:lang w:val="en-ZA" w:eastAsia="en-ZA"/>
              </w:rPr>
              <w:t xml:space="preserve"> User selects </w:t>
            </w:r>
            <w:r w:rsidR="0082070F" w:rsidRPr="00751E52">
              <w:rPr>
                <w:lang w:val="en-ZA" w:eastAsia="en-ZA"/>
              </w:rPr>
              <w:t>View Gratitude</w:t>
            </w:r>
          </w:p>
          <w:p w14:paraId="52DB7929" w14:textId="6F31A91C" w:rsidR="0082070F" w:rsidRPr="00D9359C" w:rsidRDefault="0082070F" w:rsidP="0082070F">
            <w:pPr>
              <w:rPr>
                <w:lang w:val="en-ZA" w:eastAsia="en-ZA"/>
              </w:rPr>
            </w:pPr>
            <w:r w:rsidRPr="00751E52">
              <w:rPr>
                <w:lang w:val="en-ZA" w:eastAsia="en-ZA"/>
              </w:rPr>
              <w:t>2.2.</w:t>
            </w:r>
            <w:r w:rsidR="08623407" w:rsidRPr="00751E52">
              <w:rPr>
                <w:lang w:val="en-ZA" w:eastAsia="en-ZA"/>
              </w:rPr>
              <w:t>2</w:t>
            </w:r>
            <w:r w:rsidRPr="00751E52">
              <w:rPr>
                <w:lang w:val="en-ZA" w:eastAsia="en-ZA"/>
              </w:rPr>
              <w:t xml:space="preserve"> System calls A1400</w:t>
            </w:r>
          </w:p>
        </w:tc>
      </w:tr>
      <w:tr w:rsidR="00D9359C" w:rsidRPr="00D9359C" w14:paraId="704C32CD" w14:textId="77777777" w:rsidTr="6CBE8B69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 w:themeFill="accent5"/>
            <w:vAlign w:val="center"/>
          </w:tcPr>
          <w:p w14:paraId="443EFDA7" w14:textId="728A5515" w:rsidR="00D9359C" w:rsidRPr="00D9359C" w:rsidRDefault="00D9359C" w:rsidP="00D9359C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t>Initial UI Design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95C8FC" w14:textId="4648124B" w:rsidR="00D9359C" w:rsidRPr="00D9359C" w:rsidRDefault="006C13DD" w:rsidP="00D9359C">
            <w:pPr>
              <w:textAlignment w:val="baseline"/>
              <w:rPr>
                <w:rFonts w:cs="Arial"/>
                <w:lang w:eastAsia="en-ZA"/>
              </w:rPr>
            </w:pPr>
            <w:r>
              <w:rPr>
                <w:rFonts w:cs="Arial"/>
                <w:lang w:eastAsia="en-ZA"/>
              </w:rPr>
              <w:t xml:space="preserve">    </w:t>
            </w:r>
            <w:r w:rsidR="00056DC4" w:rsidRPr="00056DC4">
              <w:rPr>
                <w:rFonts w:cs="Arial"/>
                <w:noProof/>
                <w:lang w:eastAsia="en-ZA"/>
              </w:rPr>
              <w:drawing>
                <wp:inline distT="0" distB="0" distL="0" distR="0" wp14:anchorId="55F299D1" wp14:editId="795478B6">
                  <wp:extent cx="2571750" cy="2888970"/>
                  <wp:effectExtent l="0" t="0" r="0" b="6985"/>
                  <wp:docPr id="1010487014" name="Picture 1010487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48701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912" cy="2898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2E9F7E" w14:textId="77777777" w:rsidR="003E43B5" w:rsidRDefault="003E43B5" w:rsidP="1192A375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3"/>
        <w:gridCol w:w="1994"/>
        <w:gridCol w:w="4153"/>
      </w:tblGrid>
      <w:tr w:rsidR="001D0205" w:rsidRPr="001D0205" w14:paraId="40E9FA29" w14:textId="77777777" w:rsidTr="001D0205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1AAC6F3D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4342E88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1D0205" w:rsidRPr="001D0205" w14:paraId="329E71F6" w14:textId="77777777" w:rsidTr="001D0205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B2EE02B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A1700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05AB355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View Account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</w:tc>
      </w:tr>
      <w:tr w:rsidR="001D0205" w:rsidRPr="001D0205" w14:paraId="593700F2" w14:textId="77777777" w:rsidTr="001D0205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386B90C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275B894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1D0205" w:rsidRPr="001D0205" w14:paraId="3F591BDC" w14:textId="77777777" w:rsidTr="001D0205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2C356F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Public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10A9DEA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Influencers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</w:tc>
      </w:tr>
      <w:tr w:rsidR="001D0205" w:rsidRPr="001D0205" w14:paraId="08BC3D03" w14:textId="77777777" w:rsidTr="001D0205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88E9885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17DF8BC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This use case describes the process of viewing the Account menu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</w:tc>
      </w:tr>
      <w:tr w:rsidR="001D0205" w:rsidRPr="001D0205" w14:paraId="3155A7B7" w14:textId="77777777" w:rsidTr="001D0205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87D412E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83A582E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proofErr w:type="gramStart"/>
            <w:r w:rsidRPr="001D0205">
              <w:rPr>
                <w:rFonts w:cs="Arial"/>
                <w:lang w:eastAsia="en-ZA"/>
              </w:rPr>
              <w:t>User</w:t>
            </w:r>
            <w:proofErr w:type="gramEnd"/>
            <w:r w:rsidRPr="001D0205">
              <w:rPr>
                <w:rFonts w:cs="Arial"/>
                <w:lang w:eastAsia="en-ZA"/>
              </w:rPr>
              <w:t xml:space="preserve"> must have a registered account.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</w:tc>
      </w:tr>
      <w:tr w:rsidR="001D0205" w:rsidRPr="001D0205" w14:paraId="48A8EC35" w14:textId="77777777" w:rsidTr="001D0205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E0FEA80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A4143C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User clicks Account button.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</w:tc>
      </w:tr>
      <w:tr w:rsidR="001D0205" w:rsidRPr="001D0205" w14:paraId="22B8CD6F" w14:textId="77777777" w:rsidTr="001D0205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137A7FC1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D83C210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A menu of options is displayed.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</w:tc>
      </w:tr>
      <w:tr w:rsidR="001D0205" w:rsidRPr="001D0205" w14:paraId="6AAD77E8" w14:textId="77777777" w:rsidTr="001D0205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26ADEB33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924CF20" w14:textId="77777777" w:rsidR="001D0205" w:rsidRPr="001D0205" w:rsidRDefault="001D0205" w:rsidP="00927130">
            <w:pPr>
              <w:numPr>
                <w:ilvl w:val="0"/>
                <w:numId w:val="58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System displays a menu.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  <w:p w14:paraId="142B0965" w14:textId="77777777" w:rsidR="001D0205" w:rsidRPr="001D0205" w:rsidRDefault="001D0205" w:rsidP="00927130">
            <w:pPr>
              <w:numPr>
                <w:ilvl w:val="0"/>
                <w:numId w:val="59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User selects Friends.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  <w:p w14:paraId="52142A74" w14:textId="77777777" w:rsidR="001D0205" w:rsidRPr="001D0205" w:rsidRDefault="001D0205" w:rsidP="00927130">
            <w:pPr>
              <w:numPr>
                <w:ilvl w:val="0"/>
                <w:numId w:val="60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System calls A1500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</w:tc>
      </w:tr>
      <w:tr w:rsidR="001D0205" w:rsidRPr="001D0205" w14:paraId="635111A7" w14:textId="77777777" w:rsidTr="001D0205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1BDE0255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b/>
                <w:bCs/>
                <w:color w:val="FFFFFF"/>
                <w:lang w:eastAsia="en-ZA"/>
              </w:rPr>
              <w:t>Alternate Flow of Events</w:t>
            </w:r>
            <w:r w:rsidRPr="001D0205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0C44CE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2.1.1 User selects Following.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  <w:p w14:paraId="04B86915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2.1.2 System calls A1800.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  <w:p w14:paraId="31A400BA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2.2.1 User selects Gratitude History.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  <w:p w14:paraId="7BBCBEF3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2.2.2 System calls A1100.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  <w:p w14:paraId="12F67940" w14:textId="77777777" w:rsidR="001D0205" w:rsidRPr="001D0205" w:rsidRDefault="001D0205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2.3.1 User Selects Influencer Application,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  <w:p w14:paraId="761E94E5" w14:textId="77777777" w:rsidR="001D0205" w:rsidRDefault="001D0205" w:rsidP="001D0205">
            <w:pPr>
              <w:textAlignment w:val="baseline"/>
              <w:rPr>
                <w:rFonts w:cs="Arial"/>
                <w:lang w:val="en-ZA" w:eastAsia="en-ZA"/>
              </w:rPr>
            </w:pPr>
            <w:r w:rsidRPr="001D0205">
              <w:rPr>
                <w:rFonts w:cs="Arial"/>
                <w:lang w:eastAsia="en-ZA"/>
              </w:rPr>
              <w:t>2.3.2 System calls A0400.</w:t>
            </w:r>
            <w:r w:rsidRPr="001D0205">
              <w:rPr>
                <w:rFonts w:cs="Arial"/>
                <w:lang w:val="en-ZA" w:eastAsia="en-ZA"/>
              </w:rPr>
              <w:t> </w:t>
            </w:r>
          </w:p>
          <w:p w14:paraId="5A42A09F" w14:textId="6A250930" w:rsidR="00AC2389" w:rsidRPr="00484AEE" w:rsidRDefault="00165795" w:rsidP="001D0205">
            <w:pPr>
              <w:textAlignment w:val="baseline"/>
              <w:rPr>
                <w:rFonts w:cs="Arial"/>
                <w:sz w:val="18"/>
                <w:szCs w:val="18"/>
                <w:lang w:val="en-ZA" w:eastAsia="en-ZA"/>
              </w:rPr>
            </w:pPr>
            <w:r>
              <w:rPr>
                <w:rFonts w:cs="Arial"/>
                <w:sz w:val="18"/>
                <w:szCs w:val="18"/>
                <w:lang w:val="en-ZA" w:eastAsia="en-ZA"/>
              </w:rPr>
              <w:t>2</w:t>
            </w:r>
            <w:r w:rsidR="00AC2389">
              <w:rPr>
                <w:rFonts w:cs="Arial"/>
                <w:sz w:val="18"/>
                <w:szCs w:val="18"/>
                <w:lang w:val="en-ZA" w:eastAsia="en-ZA"/>
              </w:rPr>
              <w:t>.4</w:t>
            </w:r>
            <w:r w:rsidR="00AC2389" w:rsidRPr="00484AEE">
              <w:rPr>
                <w:rFonts w:cs="Arial"/>
                <w:sz w:val="18"/>
                <w:szCs w:val="18"/>
                <w:lang w:val="en-ZA" w:eastAsia="en-ZA"/>
              </w:rPr>
              <w:t>.1 User Selects My Garden</w:t>
            </w:r>
            <w:r w:rsidR="00212D36" w:rsidRPr="00484AEE">
              <w:rPr>
                <w:rFonts w:cs="Arial"/>
                <w:sz w:val="18"/>
                <w:szCs w:val="18"/>
                <w:lang w:val="en-ZA" w:eastAsia="en-ZA"/>
              </w:rPr>
              <w:t>.</w:t>
            </w:r>
          </w:p>
          <w:p w14:paraId="1496413A" w14:textId="364B36E4" w:rsidR="00212D36" w:rsidRPr="001D0205" w:rsidRDefault="00212D36" w:rsidP="001D0205">
            <w:pPr>
              <w:textAlignment w:val="baseline"/>
              <w:rPr>
                <w:rFonts w:ascii="Segoe UI" w:hAnsi="Segoe UI" w:cs="Segoe UI"/>
                <w:sz w:val="18"/>
                <w:szCs w:val="18"/>
                <w:lang w:val="en-ZA" w:eastAsia="en-ZA"/>
              </w:rPr>
            </w:pPr>
            <w:r w:rsidRPr="00484AEE">
              <w:rPr>
                <w:rFonts w:cs="Arial"/>
                <w:sz w:val="18"/>
                <w:szCs w:val="18"/>
                <w:lang w:val="en-ZA" w:eastAsia="en-ZA"/>
              </w:rPr>
              <w:t>2.4.2 System calls</w:t>
            </w:r>
            <w:r w:rsidR="00E26B53" w:rsidRPr="00484AEE">
              <w:rPr>
                <w:rFonts w:cs="Arial"/>
                <w:sz w:val="18"/>
                <w:szCs w:val="18"/>
                <w:lang w:val="en-ZA" w:eastAsia="en-ZA"/>
              </w:rPr>
              <w:t xml:space="preserve"> A1200</w:t>
            </w:r>
          </w:p>
        </w:tc>
      </w:tr>
      <w:tr w:rsidR="001D0205" w:rsidRPr="001D0205" w14:paraId="0E8037EA" w14:textId="77777777" w:rsidTr="001D0205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08AB5DB3" w14:textId="4CD30AC5" w:rsidR="001D0205" w:rsidRPr="001D0205" w:rsidRDefault="001D0205" w:rsidP="001D0205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lastRenderedPageBreak/>
              <w:t>Initial UI Design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13662FC" w14:textId="5B6F1CFD" w:rsidR="001D0205" w:rsidRPr="001D0205" w:rsidRDefault="00513355" w:rsidP="001D0205">
            <w:pPr>
              <w:textAlignment w:val="baseline"/>
              <w:rPr>
                <w:rFonts w:cs="Arial"/>
                <w:lang w:eastAsia="en-ZA"/>
              </w:rPr>
            </w:pPr>
            <w:r w:rsidRPr="00513355">
              <w:rPr>
                <w:rFonts w:cs="Arial"/>
                <w:noProof/>
                <w:lang w:eastAsia="en-ZA"/>
              </w:rPr>
              <w:drawing>
                <wp:inline distT="0" distB="0" distL="0" distR="0" wp14:anchorId="50B7EBA1" wp14:editId="3AD75189">
                  <wp:extent cx="2591025" cy="4915326"/>
                  <wp:effectExtent l="0" t="0" r="0" b="0"/>
                  <wp:docPr id="634372361" name="Picture 634372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37236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4915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A8558B" w14:textId="77777777" w:rsidR="003E43B5" w:rsidRDefault="003E43B5" w:rsidP="1192A375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2"/>
        <w:gridCol w:w="1994"/>
        <w:gridCol w:w="4154"/>
      </w:tblGrid>
      <w:tr w:rsidR="00206BC1" w:rsidRPr="00206BC1" w14:paraId="7E1B6D35" w14:textId="77777777" w:rsidTr="00206BC1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BC33887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206BC1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B5C46F8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206BC1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206BC1" w:rsidRPr="00206BC1" w14:paraId="09F15071" w14:textId="77777777" w:rsidTr="00206BC1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D3997A4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lang w:eastAsia="en-ZA"/>
              </w:rPr>
              <w:t>A1800</w:t>
            </w:r>
            <w:r w:rsidRPr="00206BC1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7B657E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lang w:eastAsia="en-ZA"/>
              </w:rPr>
              <w:t>View Following</w:t>
            </w:r>
            <w:r w:rsidRPr="00206BC1">
              <w:rPr>
                <w:rFonts w:cs="Arial"/>
                <w:lang w:val="en-ZA" w:eastAsia="en-ZA"/>
              </w:rPr>
              <w:t> </w:t>
            </w:r>
          </w:p>
        </w:tc>
      </w:tr>
      <w:tr w:rsidR="00206BC1" w:rsidRPr="00206BC1" w14:paraId="2E10366E" w14:textId="77777777" w:rsidTr="00206BC1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9A7C556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206BC1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44A3642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206BC1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206BC1" w:rsidRPr="00206BC1" w14:paraId="0FBCF981" w14:textId="77777777" w:rsidTr="00206BC1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04D322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lang w:eastAsia="en-ZA"/>
              </w:rPr>
              <w:t>Public</w:t>
            </w:r>
            <w:r w:rsidRPr="00206BC1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248988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lang w:eastAsia="en-ZA"/>
              </w:rPr>
              <w:t>Influencer</w:t>
            </w:r>
            <w:r w:rsidRPr="00206BC1">
              <w:rPr>
                <w:rFonts w:cs="Arial"/>
                <w:lang w:val="en-ZA" w:eastAsia="en-ZA"/>
              </w:rPr>
              <w:t> </w:t>
            </w:r>
          </w:p>
        </w:tc>
      </w:tr>
      <w:tr w:rsidR="00206BC1" w:rsidRPr="00206BC1" w14:paraId="4C284295" w14:textId="77777777" w:rsidTr="00206BC1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FBC8E32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206BC1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A8072D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lang w:eastAsia="en-ZA"/>
              </w:rPr>
              <w:t>This use case describes the process of viewing the Following section.</w:t>
            </w:r>
            <w:r w:rsidRPr="00206BC1">
              <w:rPr>
                <w:rFonts w:cs="Arial"/>
                <w:lang w:val="en-ZA" w:eastAsia="en-ZA"/>
              </w:rPr>
              <w:t> </w:t>
            </w:r>
          </w:p>
        </w:tc>
      </w:tr>
      <w:tr w:rsidR="00206BC1" w:rsidRPr="00206BC1" w14:paraId="54EAB07F" w14:textId="77777777" w:rsidTr="00206BC1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F8F23EC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206BC1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161EDBF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lang w:eastAsia="en-ZA"/>
              </w:rPr>
              <w:t>User must have an account.</w:t>
            </w:r>
            <w:r w:rsidRPr="00206BC1">
              <w:rPr>
                <w:rFonts w:cs="Arial"/>
                <w:lang w:val="en-ZA" w:eastAsia="en-ZA"/>
              </w:rPr>
              <w:t> </w:t>
            </w:r>
          </w:p>
        </w:tc>
      </w:tr>
      <w:tr w:rsidR="00206BC1" w:rsidRPr="00206BC1" w14:paraId="2182628B" w14:textId="77777777" w:rsidTr="00206BC1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A81D892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206BC1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5E2A1C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lang w:eastAsia="en-ZA"/>
              </w:rPr>
              <w:t>Called from A1700.</w:t>
            </w:r>
            <w:r w:rsidRPr="00206BC1">
              <w:rPr>
                <w:rFonts w:cs="Arial"/>
                <w:lang w:val="en-ZA" w:eastAsia="en-ZA"/>
              </w:rPr>
              <w:t> </w:t>
            </w:r>
          </w:p>
        </w:tc>
      </w:tr>
      <w:tr w:rsidR="00206BC1" w:rsidRPr="00206BC1" w14:paraId="31185B1C" w14:textId="77777777" w:rsidTr="00206BC1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220B3767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206BC1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593A25" w14:textId="17ECD2DB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lang w:eastAsia="en-ZA"/>
              </w:rPr>
              <w:t>User’s f</w:t>
            </w:r>
            <w:r w:rsidR="00845860">
              <w:rPr>
                <w:rFonts w:cs="Arial"/>
                <w:lang w:eastAsia="en-ZA"/>
              </w:rPr>
              <w:t>ollowing is</w:t>
            </w:r>
            <w:r w:rsidRPr="00206BC1">
              <w:rPr>
                <w:rFonts w:cs="Arial"/>
                <w:lang w:eastAsia="en-ZA"/>
              </w:rPr>
              <w:t xml:space="preserve"> displayed.</w:t>
            </w:r>
            <w:r w:rsidRPr="00206BC1">
              <w:rPr>
                <w:rFonts w:cs="Arial"/>
                <w:lang w:val="en-ZA" w:eastAsia="en-ZA"/>
              </w:rPr>
              <w:t> </w:t>
            </w:r>
          </w:p>
        </w:tc>
      </w:tr>
      <w:tr w:rsidR="00206BC1" w:rsidRPr="00206BC1" w14:paraId="4D58FDD7" w14:textId="77777777" w:rsidTr="00206BC1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E6C0775" w14:textId="77777777" w:rsidR="00206BC1" w:rsidRPr="00206BC1" w:rsidRDefault="00206BC1" w:rsidP="00206BC1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206BC1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206BC1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66D584" w14:textId="3C0EDD32" w:rsidR="00206BC1" w:rsidRPr="00927130" w:rsidRDefault="00927130" w:rsidP="00927130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>
              <w:rPr>
                <w:rFonts w:cs="Arial"/>
                <w:lang w:eastAsia="en-ZA"/>
              </w:rPr>
              <w:t>1.</w:t>
            </w:r>
            <w:r w:rsidR="00206BC1" w:rsidRPr="00927130">
              <w:rPr>
                <w:rFonts w:cs="Arial"/>
                <w:lang w:eastAsia="en-ZA"/>
              </w:rPr>
              <w:t>The system displays the influencers that the user is following.</w:t>
            </w:r>
            <w:r w:rsidR="00206BC1" w:rsidRPr="00927130">
              <w:rPr>
                <w:rFonts w:cs="Arial"/>
                <w:lang w:val="en-ZA" w:eastAsia="en-ZA"/>
              </w:rPr>
              <w:t> </w:t>
            </w:r>
          </w:p>
          <w:p w14:paraId="411A03C4" w14:textId="7ABCF060" w:rsidR="00206BC1" w:rsidRPr="00206BC1" w:rsidRDefault="00927130" w:rsidP="00485C89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>
              <w:rPr>
                <w:rFonts w:cs="Arial"/>
                <w:lang w:eastAsia="en-ZA"/>
              </w:rPr>
              <w:t>2.</w:t>
            </w:r>
            <w:r w:rsidR="00206BC1" w:rsidRPr="00206BC1">
              <w:rPr>
                <w:rFonts w:cs="Arial"/>
                <w:lang w:eastAsia="en-ZA"/>
              </w:rPr>
              <w:t>User Selects to Follow Influencer</w:t>
            </w:r>
            <w:r w:rsidR="00206BC1" w:rsidRPr="00206BC1">
              <w:rPr>
                <w:rFonts w:cs="Arial"/>
                <w:lang w:val="en-ZA" w:eastAsia="en-ZA"/>
              </w:rPr>
              <w:t> </w:t>
            </w:r>
          </w:p>
          <w:p w14:paraId="1E0F55BD" w14:textId="502B9174" w:rsidR="00206BC1" w:rsidRPr="00206BC1" w:rsidRDefault="00927130" w:rsidP="00485C89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>
              <w:rPr>
                <w:rFonts w:cs="Arial"/>
                <w:lang w:eastAsia="en-ZA"/>
              </w:rPr>
              <w:t>3.</w:t>
            </w:r>
            <w:r w:rsidR="00206BC1" w:rsidRPr="00206BC1">
              <w:rPr>
                <w:rFonts w:cs="Arial"/>
                <w:lang w:eastAsia="en-ZA"/>
              </w:rPr>
              <w:t>System calls A0900</w:t>
            </w:r>
            <w:r w:rsidR="00206BC1" w:rsidRPr="00206BC1">
              <w:rPr>
                <w:rFonts w:cs="Arial"/>
                <w:lang w:val="en-ZA" w:eastAsia="en-ZA"/>
              </w:rPr>
              <w:t> </w:t>
            </w:r>
          </w:p>
        </w:tc>
      </w:tr>
      <w:tr w:rsidR="00941C7C" w:rsidRPr="00206BC1" w14:paraId="5A4021E2" w14:textId="77777777" w:rsidTr="00206BC1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7E7943BA" w14:textId="381845D0" w:rsidR="00941C7C" w:rsidRPr="00206BC1" w:rsidRDefault="00941C7C" w:rsidP="00206BC1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t>Alternate</w:t>
            </w:r>
            <w:r w:rsidR="00574947">
              <w:rPr>
                <w:rFonts w:cs="Arial"/>
                <w:b/>
                <w:bCs/>
                <w:color w:val="FFFFFF"/>
                <w:lang w:eastAsia="en-ZA"/>
              </w:rPr>
              <w:t xml:space="preserve"> Flow of Events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FBAE5B9" w14:textId="77777777" w:rsidR="00941C7C" w:rsidRPr="00484AEE" w:rsidRDefault="00574947" w:rsidP="00927130">
            <w:pPr>
              <w:textAlignment w:val="baseline"/>
              <w:rPr>
                <w:rFonts w:cs="Arial"/>
                <w:lang w:eastAsia="en-ZA"/>
              </w:rPr>
            </w:pPr>
            <w:r w:rsidRPr="00484AEE">
              <w:rPr>
                <w:rFonts w:cs="Arial"/>
                <w:lang w:eastAsia="en-ZA"/>
              </w:rPr>
              <w:t xml:space="preserve">2.1 User </w:t>
            </w:r>
            <w:r w:rsidR="002F715B" w:rsidRPr="00484AEE">
              <w:rPr>
                <w:rFonts w:cs="Arial"/>
                <w:lang w:eastAsia="en-ZA"/>
              </w:rPr>
              <w:t>selects additional info.</w:t>
            </w:r>
          </w:p>
          <w:p w14:paraId="035ACD25" w14:textId="735A1660" w:rsidR="002F715B" w:rsidRPr="00484AEE" w:rsidRDefault="002F715B" w:rsidP="00927130">
            <w:pPr>
              <w:textAlignment w:val="baseline"/>
              <w:rPr>
                <w:rFonts w:cs="Arial"/>
                <w:lang w:eastAsia="en-ZA"/>
              </w:rPr>
            </w:pPr>
            <w:r w:rsidRPr="00484AEE">
              <w:rPr>
                <w:rFonts w:cs="Arial"/>
                <w:lang w:eastAsia="en-ZA"/>
              </w:rPr>
              <w:t>2.2.1</w:t>
            </w:r>
            <w:r w:rsidR="00953A22" w:rsidRPr="00484AEE">
              <w:rPr>
                <w:rFonts w:cs="Arial"/>
                <w:lang w:eastAsia="en-ZA"/>
              </w:rPr>
              <w:t>.</w:t>
            </w:r>
            <w:r w:rsidR="00792988" w:rsidRPr="00484AEE">
              <w:rPr>
                <w:rFonts w:cs="Arial"/>
                <w:lang w:eastAsia="en-ZA"/>
              </w:rPr>
              <w:t xml:space="preserve"> User clicks View Gratitude</w:t>
            </w:r>
          </w:p>
          <w:p w14:paraId="212FF526" w14:textId="129902D5" w:rsidR="00792988" w:rsidRPr="00484AEE" w:rsidRDefault="00792988" w:rsidP="00927130">
            <w:pPr>
              <w:textAlignment w:val="baseline"/>
              <w:rPr>
                <w:rFonts w:cs="Arial"/>
                <w:lang w:eastAsia="en-ZA"/>
              </w:rPr>
            </w:pPr>
            <w:r w:rsidRPr="00484AEE">
              <w:rPr>
                <w:rFonts w:cs="Arial"/>
                <w:lang w:eastAsia="en-ZA"/>
              </w:rPr>
              <w:t>2.2.</w:t>
            </w:r>
            <w:r w:rsidR="00953A22" w:rsidRPr="00484AEE">
              <w:rPr>
                <w:rFonts w:cs="Arial"/>
                <w:lang w:eastAsia="en-ZA"/>
              </w:rPr>
              <w:t xml:space="preserve">2 </w:t>
            </w:r>
            <w:r w:rsidR="00761495" w:rsidRPr="00484AEE">
              <w:rPr>
                <w:rFonts w:cs="Arial"/>
                <w:lang w:eastAsia="en-ZA"/>
              </w:rPr>
              <w:t>System calls</w:t>
            </w:r>
            <w:r w:rsidR="004B0944" w:rsidRPr="00484AEE">
              <w:rPr>
                <w:rFonts w:cs="Arial"/>
                <w:lang w:eastAsia="en-ZA"/>
              </w:rPr>
              <w:t xml:space="preserve"> </w:t>
            </w:r>
            <w:r w:rsidR="004E1370" w:rsidRPr="00484AEE">
              <w:rPr>
                <w:rFonts w:cs="Arial"/>
                <w:lang w:eastAsia="en-ZA"/>
              </w:rPr>
              <w:t>A1400</w:t>
            </w:r>
          </w:p>
          <w:p w14:paraId="4EAE2C6F" w14:textId="244CCC2F" w:rsidR="00761495" w:rsidRPr="00484AEE" w:rsidRDefault="004B0944" w:rsidP="00927130">
            <w:pPr>
              <w:textAlignment w:val="baseline"/>
              <w:rPr>
                <w:rFonts w:cs="Arial"/>
                <w:lang w:eastAsia="en-ZA"/>
              </w:rPr>
            </w:pPr>
            <w:r w:rsidRPr="00484AEE">
              <w:rPr>
                <w:rFonts w:cs="Arial"/>
                <w:lang w:eastAsia="en-ZA"/>
              </w:rPr>
              <w:t>2.</w:t>
            </w:r>
            <w:r w:rsidR="001A6E95" w:rsidRPr="00484AEE">
              <w:rPr>
                <w:rFonts w:cs="Arial"/>
                <w:lang w:eastAsia="en-ZA"/>
              </w:rPr>
              <w:t>3</w:t>
            </w:r>
            <w:r w:rsidRPr="00484AEE">
              <w:rPr>
                <w:rFonts w:cs="Arial"/>
                <w:lang w:eastAsia="en-ZA"/>
              </w:rPr>
              <w:t xml:space="preserve">.1 User clicks </w:t>
            </w:r>
            <w:r w:rsidR="001A6E95" w:rsidRPr="00484AEE">
              <w:rPr>
                <w:rFonts w:cs="Arial"/>
                <w:lang w:eastAsia="en-ZA"/>
              </w:rPr>
              <w:t xml:space="preserve">on Influencer’s </w:t>
            </w:r>
            <w:proofErr w:type="gramStart"/>
            <w:r w:rsidR="001A6E95" w:rsidRPr="00484AEE">
              <w:rPr>
                <w:rFonts w:cs="Arial"/>
                <w:lang w:eastAsia="en-ZA"/>
              </w:rPr>
              <w:t>username</w:t>
            </w:r>
            <w:proofErr w:type="gramEnd"/>
          </w:p>
          <w:p w14:paraId="0D28332E" w14:textId="5D106349" w:rsidR="004B0944" w:rsidRDefault="004B0944" w:rsidP="00927130">
            <w:pPr>
              <w:textAlignment w:val="baseline"/>
              <w:rPr>
                <w:rFonts w:cs="Arial"/>
                <w:lang w:eastAsia="en-ZA"/>
              </w:rPr>
            </w:pPr>
            <w:r w:rsidRPr="00484AEE">
              <w:rPr>
                <w:rFonts w:cs="Arial"/>
                <w:lang w:eastAsia="en-ZA"/>
              </w:rPr>
              <w:t>2.</w:t>
            </w:r>
            <w:r w:rsidR="000313D3" w:rsidRPr="00484AEE">
              <w:rPr>
                <w:rFonts w:cs="Arial"/>
                <w:lang w:eastAsia="en-ZA"/>
              </w:rPr>
              <w:t>3.</w:t>
            </w:r>
            <w:r w:rsidRPr="00484AEE">
              <w:rPr>
                <w:rFonts w:cs="Arial"/>
                <w:lang w:eastAsia="en-ZA"/>
              </w:rPr>
              <w:t xml:space="preserve">2 System calls </w:t>
            </w:r>
            <w:r w:rsidR="00E64AAA" w:rsidRPr="00484AEE">
              <w:rPr>
                <w:rFonts w:cs="Arial"/>
                <w:lang w:eastAsia="en-ZA"/>
              </w:rPr>
              <w:t>A1200</w:t>
            </w:r>
          </w:p>
        </w:tc>
      </w:tr>
      <w:tr w:rsidR="00206BC1" w:rsidRPr="00206BC1" w14:paraId="6BE0DAD3" w14:textId="77777777" w:rsidTr="00206BC1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1A6BA792" w14:textId="5C18877C" w:rsidR="00206BC1" w:rsidRPr="00206BC1" w:rsidRDefault="00206BC1" w:rsidP="00206BC1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lastRenderedPageBreak/>
              <w:t>Initial UI Design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0848E2" w14:textId="285AA931" w:rsidR="00206BC1" w:rsidRPr="00206BC1" w:rsidRDefault="007A6F9F" w:rsidP="00206BC1">
            <w:pPr>
              <w:ind w:left="360"/>
              <w:textAlignment w:val="baseline"/>
              <w:rPr>
                <w:rFonts w:cs="Arial"/>
                <w:lang w:eastAsia="en-ZA"/>
              </w:rPr>
            </w:pPr>
            <w:r w:rsidRPr="007A6F9F">
              <w:rPr>
                <w:rFonts w:cs="Arial"/>
                <w:noProof/>
                <w:lang w:eastAsia="en-ZA"/>
              </w:rPr>
              <w:drawing>
                <wp:inline distT="0" distB="0" distL="0" distR="0" wp14:anchorId="391980B0" wp14:editId="57E4A2FF">
                  <wp:extent cx="2916777" cy="2790825"/>
                  <wp:effectExtent l="0" t="0" r="0" b="0"/>
                  <wp:docPr id="1253217455" name="Picture 1253217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21745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132" cy="279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19B03" w14:textId="77777777" w:rsidR="001D0205" w:rsidRDefault="001D0205" w:rsidP="1192A375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60"/>
        <w:gridCol w:w="6135"/>
      </w:tblGrid>
      <w:tr w:rsidR="3290BDB8" w14:paraId="41E05C0D" w14:textId="77777777" w:rsidTr="3290BDB8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106B2C37" w14:textId="280F79F3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t>Use Case ID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7A61E0B3" w14:textId="406F0865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t xml:space="preserve">Use Case Name </w:t>
            </w:r>
          </w:p>
        </w:tc>
      </w:tr>
      <w:tr w:rsidR="3290BDB8" w14:paraId="33B4A0CE" w14:textId="77777777" w:rsidTr="3290BDB8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7BBD64C" w14:textId="484244D7" w:rsidR="3290BDB8" w:rsidRDefault="3290BDB8">
            <w:r w:rsidRPr="3290BDB8">
              <w:rPr>
                <w:rFonts w:eastAsia="Arial" w:cs="Arial"/>
              </w:rPr>
              <w:t>D0100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90475AF" w14:textId="5CE70946" w:rsidR="3290BDB8" w:rsidRDefault="3290BDB8">
            <w:r w:rsidRPr="3290BDB8">
              <w:rPr>
                <w:rFonts w:eastAsia="Arial" w:cs="Arial"/>
              </w:rPr>
              <w:t>View Application</w:t>
            </w:r>
          </w:p>
        </w:tc>
      </w:tr>
      <w:tr w:rsidR="3290BDB8" w14:paraId="6A80EB31" w14:textId="77777777" w:rsidTr="3290BDB8">
        <w:trPr>
          <w:trHeight w:val="345"/>
        </w:trPr>
        <w:tc>
          <w:tcPr>
            <w:tcW w:w="829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217BEF87" w14:textId="7B078F27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t>Actors</w:t>
            </w:r>
          </w:p>
        </w:tc>
      </w:tr>
      <w:tr w:rsidR="3290BDB8" w14:paraId="5F62000C" w14:textId="77777777" w:rsidTr="3290BDB8">
        <w:trPr>
          <w:trHeight w:val="345"/>
        </w:trPr>
        <w:tc>
          <w:tcPr>
            <w:tcW w:w="829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0F9C956" w14:textId="70AABDF8" w:rsidR="3290BDB8" w:rsidRDefault="3290BDB8">
            <w:r w:rsidRPr="3290BDB8">
              <w:rPr>
                <w:rFonts w:eastAsia="Arial" w:cs="Arial"/>
              </w:rPr>
              <w:t>Admin</w:t>
            </w:r>
          </w:p>
        </w:tc>
      </w:tr>
      <w:tr w:rsidR="3290BDB8" w14:paraId="7FBA0E94" w14:textId="77777777" w:rsidTr="3290BDB8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2680780B" w14:textId="60B3963E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t>Description</w:t>
            </w:r>
          </w:p>
        </w:tc>
        <w:tc>
          <w:tcPr>
            <w:tcW w:w="61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DDC4390" w14:textId="4C1F206F" w:rsidR="3290BDB8" w:rsidRDefault="3290BDB8">
            <w:r w:rsidRPr="3290BDB8">
              <w:rPr>
                <w:rFonts w:eastAsia="Arial" w:cs="Arial"/>
                <w:color w:val="000000" w:themeColor="text1"/>
              </w:rPr>
              <w:t xml:space="preserve">This use case describes the process of viewing all the current influencer applications that have been </w:t>
            </w:r>
            <w:r w:rsidRPr="3290BDB8">
              <w:rPr>
                <w:rFonts w:eastAsia="Arial" w:cs="Arial"/>
              </w:rPr>
              <w:t>submitted (A0400).</w:t>
            </w:r>
            <w:r w:rsidRPr="3290BDB8">
              <w:rPr>
                <w:rFonts w:eastAsia="Arial" w:cs="Arial"/>
                <w:color w:val="000000" w:themeColor="text1"/>
              </w:rPr>
              <w:t xml:space="preserve"> </w:t>
            </w:r>
          </w:p>
        </w:tc>
      </w:tr>
      <w:tr w:rsidR="3290BDB8" w14:paraId="5D941DFA" w14:textId="77777777" w:rsidTr="3290BDB8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3F6CEDD7" w14:textId="6369416A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t>Pre-Conditions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09D4512" w14:textId="397C279B" w:rsidR="3290BDB8" w:rsidRDefault="3290BDB8">
            <w:r w:rsidRPr="3290BDB8">
              <w:rPr>
                <w:rFonts w:eastAsia="Arial" w:cs="Arial"/>
                <w:color w:val="000000" w:themeColor="text1"/>
              </w:rPr>
              <w:t xml:space="preserve">User </w:t>
            </w:r>
            <w:proofErr w:type="gramStart"/>
            <w:r w:rsidRPr="3290BDB8">
              <w:rPr>
                <w:rFonts w:eastAsia="Arial" w:cs="Arial"/>
              </w:rPr>
              <w:t>has to</w:t>
            </w:r>
            <w:proofErr w:type="gramEnd"/>
            <w:r w:rsidRPr="3290BDB8">
              <w:rPr>
                <w:rFonts w:eastAsia="Arial" w:cs="Arial"/>
              </w:rPr>
              <w:t xml:space="preserve"> be on an admin account.</w:t>
            </w:r>
            <w:r w:rsidRPr="3290BDB8">
              <w:rPr>
                <w:rFonts w:eastAsia="Arial" w:cs="Arial"/>
                <w:color w:val="000000" w:themeColor="text1"/>
              </w:rPr>
              <w:t xml:space="preserve"> </w:t>
            </w:r>
          </w:p>
        </w:tc>
      </w:tr>
      <w:tr w:rsidR="3290BDB8" w14:paraId="2C20861C" w14:textId="77777777" w:rsidTr="3290BDB8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0457934A" w14:textId="46BBF400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t>Triggers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838F4A0" w14:textId="5D025BBD" w:rsidR="3290BDB8" w:rsidRDefault="3290BDB8">
            <w:r w:rsidRPr="3290BDB8">
              <w:rPr>
                <w:rFonts w:eastAsia="Arial" w:cs="Arial"/>
                <w:color w:val="000000" w:themeColor="text1"/>
              </w:rPr>
              <w:t>Admin clicks View Application button</w:t>
            </w:r>
            <w:r w:rsidRPr="3290BDB8">
              <w:rPr>
                <w:rFonts w:eastAsia="Arial" w:cs="Arial"/>
              </w:rPr>
              <w:t xml:space="preserve"> (Influencer Button).</w:t>
            </w:r>
            <w:r w:rsidRPr="3290BDB8">
              <w:rPr>
                <w:rFonts w:eastAsia="Arial" w:cs="Arial"/>
                <w:color w:val="000000" w:themeColor="text1"/>
              </w:rPr>
              <w:t xml:space="preserve"> </w:t>
            </w:r>
          </w:p>
        </w:tc>
      </w:tr>
      <w:tr w:rsidR="3290BDB8" w14:paraId="4197B960" w14:textId="77777777" w:rsidTr="3290BDB8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1A01EB6E" w14:textId="170CA21A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t>Post-Conditions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7D45D24" w14:textId="08D238AA" w:rsidR="3290BDB8" w:rsidRDefault="3290BDB8">
            <w:r w:rsidRPr="3290BDB8">
              <w:rPr>
                <w:rFonts w:eastAsia="Arial" w:cs="Arial"/>
                <w:color w:val="000000" w:themeColor="text1"/>
              </w:rPr>
              <w:t>A list of unprocessed influencer applications is displayed</w:t>
            </w:r>
            <w:r w:rsidRPr="3290BDB8">
              <w:rPr>
                <w:rFonts w:eastAsia="Arial" w:cs="Arial"/>
              </w:rPr>
              <w:t>.</w:t>
            </w:r>
          </w:p>
        </w:tc>
      </w:tr>
      <w:tr w:rsidR="3290BDB8" w14:paraId="45CA6D51" w14:textId="77777777" w:rsidTr="3290BDB8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4CB3A7F8" w14:textId="444751F3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t>Basic Flow of Events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B347816" w14:textId="2EFAA6B5" w:rsidR="3290BDB8" w:rsidRDefault="3290BDB8" w:rsidP="00E739FC">
            <w:pPr>
              <w:pStyle w:val="ListParagraph"/>
              <w:numPr>
                <w:ilvl w:val="0"/>
                <w:numId w:val="13"/>
              </w:numPr>
              <w:rPr>
                <w:rFonts w:eastAsia="Arial" w:cs="Arial"/>
              </w:rPr>
            </w:pPr>
            <w:r w:rsidRPr="3290BDB8">
              <w:rPr>
                <w:rFonts w:eastAsia="Arial" w:cs="Arial"/>
              </w:rPr>
              <w:t>The system displays all the influencer applications</w:t>
            </w:r>
            <w:r>
              <w:t>.</w:t>
            </w:r>
            <w:r w:rsidRPr="3290BDB8">
              <w:rPr>
                <w:rFonts w:eastAsia="Arial" w:cs="Arial"/>
              </w:rPr>
              <w:t xml:space="preserve"> </w:t>
            </w:r>
          </w:p>
          <w:p w14:paraId="0CC593CE" w14:textId="66555B18" w:rsidR="3290BDB8" w:rsidRDefault="3290BDB8" w:rsidP="00E739FC">
            <w:pPr>
              <w:pStyle w:val="ListParagraph"/>
              <w:numPr>
                <w:ilvl w:val="0"/>
                <w:numId w:val="12"/>
              </w:numPr>
              <w:rPr>
                <w:rFonts w:eastAsia="Arial" w:cs="Arial"/>
              </w:rPr>
            </w:pPr>
            <w:r w:rsidRPr="3290BDB8">
              <w:rPr>
                <w:rFonts w:eastAsia="Arial" w:cs="Arial"/>
              </w:rPr>
              <w:t xml:space="preserve">Admin selects to accept </w:t>
            </w:r>
            <w:proofErr w:type="gramStart"/>
            <w:r w:rsidRPr="3290BDB8">
              <w:t>application</w:t>
            </w:r>
            <w:proofErr w:type="gramEnd"/>
            <w:r w:rsidRPr="3290BDB8">
              <w:rPr>
                <w:rFonts w:eastAsia="Arial" w:cs="Arial"/>
              </w:rPr>
              <w:t xml:space="preserve"> </w:t>
            </w:r>
          </w:p>
          <w:p w14:paraId="48DD4925" w14:textId="2892F5FE" w:rsidR="3290BDB8" w:rsidRDefault="3290BDB8" w:rsidP="00E739FC">
            <w:pPr>
              <w:pStyle w:val="ListParagraph"/>
              <w:numPr>
                <w:ilvl w:val="0"/>
                <w:numId w:val="12"/>
              </w:numPr>
              <w:rPr>
                <w:rFonts w:eastAsia="Arial" w:cs="Arial"/>
              </w:rPr>
            </w:pPr>
            <w:r w:rsidRPr="3290BDB8">
              <w:rPr>
                <w:rFonts w:eastAsia="Arial" w:cs="Arial"/>
              </w:rPr>
              <w:t xml:space="preserve">D0200 is called </w:t>
            </w:r>
          </w:p>
        </w:tc>
      </w:tr>
      <w:tr w:rsidR="3290BDB8" w14:paraId="6A01C6DC" w14:textId="77777777" w:rsidTr="3290BDB8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45B3439A" w14:textId="47DEF156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t>Alternate Flow of events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F77E565" w14:textId="5874765A" w:rsidR="3290BDB8" w:rsidRDefault="3290BDB8">
            <w:r w:rsidRPr="3290BDB8">
              <w:rPr>
                <w:rFonts w:eastAsia="Arial" w:cs="Arial"/>
              </w:rPr>
              <w:t>2</w:t>
            </w:r>
            <w:r w:rsidRPr="3290BDB8">
              <w:t xml:space="preserve">.1 Admin selects to reject </w:t>
            </w:r>
            <w:proofErr w:type="gramStart"/>
            <w:r w:rsidRPr="3290BDB8">
              <w:t>application</w:t>
            </w:r>
            <w:proofErr w:type="gramEnd"/>
            <w:r w:rsidRPr="3290BDB8">
              <w:rPr>
                <w:rFonts w:eastAsia="Arial" w:cs="Arial"/>
              </w:rPr>
              <w:t xml:space="preserve"> </w:t>
            </w:r>
          </w:p>
          <w:p w14:paraId="208DE7CC" w14:textId="36555867" w:rsidR="3290BDB8" w:rsidRDefault="3290BDB8">
            <w:r w:rsidRPr="3290BDB8">
              <w:t>2.2 D0300 is called</w:t>
            </w:r>
            <w:r w:rsidRPr="3290BDB8">
              <w:rPr>
                <w:rFonts w:eastAsia="Arial" w:cs="Arial"/>
              </w:rPr>
              <w:t xml:space="preserve"> </w:t>
            </w:r>
          </w:p>
        </w:tc>
      </w:tr>
      <w:tr w:rsidR="3290BDB8" w14:paraId="0274AC5C" w14:textId="77777777" w:rsidTr="3290BDB8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582A91AE" w14:textId="5B31ECF3" w:rsidR="3290BDB8" w:rsidRDefault="3290BDB8">
            <w:r w:rsidRPr="3290BDB8">
              <w:rPr>
                <w:rFonts w:eastAsia="Arial" w:cs="Arial"/>
                <w:b/>
                <w:bCs/>
                <w:color w:val="FFFFFF" w:themeColor="background1"/>
              </w:rPr>
              <w:lastRenderedPageBreak/>
              <w:t>Initial UI design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2929772" w14:textId="77777777" w:rsidR="007B6BEE" w:rsidRDefault="007B6BEE">
            <w:pPr>
              <w:rPr>
                <w:rFonts w:eastAsia="Arial" w:cs="Arial"/>
              </w:rPr>
            </w:pPr>
            <w:r w:rsidRPr="007B6BEE">
              <w:rPr>
                <w:noProof/>
              </w:rPr>
              <w:drawing>
                <wp:inline distT="0" distB="0" distL="0" distR="0" wp14:anchorId="6E611B04" wp14:editId="1E564897">
                  <wp:extent cx="2499577" cy="5342083"/>
                  <wp:effectExtent l="0" t="0" r="0" b="0"/>
                  <wp:docPr id="1212990742" name="Picture 1212990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99074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577" cy="534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D1FBA" w14:textId="6F2B7E20" w:rsidR="3290BDB8" w:rsidRDefault="22C08CFC">
            <w:r w:rsidRPr="22C08CFC">
              <w:rPr>
                <w:rFonts w:eastAsia="Arial" w:cs="Arial"/>
              </w:rPr>
              <w:t xml:space="preserve">   </w:t>
            </w:r>
          </w:p>
        </w:tc>
      </w:tr>
    </w:tbl>
    <w:p w14:paraId="6120A30D" w14:textId="77777777" w:rsidR="00C45334" w:rsidRDefault="007935CC" w:rsidP="1192A375">
      <w:r>
        <w:br/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4"/>
        <w:gridCol w:w="1993"/>
        <w:gridCol w:w="4153"/>
      </w:tblGrid>
      <w:tr w:rsidR="00C45334" w:rsidRPr="00C45334" w14:paraId="270ADE78" w14:textId="77777777" w:rsidTr="00C45334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C1C0283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C45334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19993ECC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C45334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C45334" w:rsidRPr="00C45334" w14:paraId="1C3158A1" w14:textId="77777777" w:rsidTr="00C45334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056A92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>D0200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5D66018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>Approve Influencer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</w:tc>
      </w:tr>
      <w:tr w:rsidR="00C45334" w:rsidRPr="00C45334" w14:paraId="36A5F0D1" w14:textId="77777777" w:rsidTr="00C45334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2C21DF26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C45334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2A7A734C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C45334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C45334" w:rsidRPr="00C45334" w14:paraId="499414B9" w14:textId="77777777" w:rsidTr="00C45334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7146356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>Admin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3392D1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val="en-ZA" w:eastAsia="en-ZA"/>
              </w:rPr>
              <w:t> </w:t>
            </w:r>
          </w:p>
        </w:tc>
      </w:tr>
      <w:tr w:rsidR="00C45334" w:rsidRPr="00C45334" w14:paraId="62293F02" w14:textId="77777777" w:rsidTr="00C45334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0EBCAE8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C45334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0D40DFC" w14:textId="6B6CC54A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 xml:space="preserve">Admin makes a regular user a </w:t>
            </w:r>
            <w:r w:rsidR="00115EB1" w:rsidRPr="00484AEE">
              <w:rPr>
                <w:rFonts w:cs="Arial"/>
                <w:lang w:eastAsia="en-ZA"/>
              </w:rPr>
              <w:t>potential</w:t>
            </w:r>
            <w:r w:rsidR="00115EB1">
              <w:rPr>
                <w:rFonts w:cs="Arial"/>
                <w:lang w:eastAsia="en-ZA"/>
              </w:rPr>
              <w:t xml:space="preserve"> </w:t>
            </w:r>
            <w:r w:rsidRPr="00C45334">
              <w:rPr>
                <w:rFonts w:cs="Arial"/>
                <w:lang w:eastAsia="en-ZA"/>
              </w:rPr>
              <w:t>new influencer.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</w:tc>
      </w:tr>
      <w:tr w:rsidR="00C45334" w:rsidRPr="00C45334" w14:paraId="60C8507B" w14:textId="77777777" w:rsidTr="00C45334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3630DFC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C45334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1C752E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 xml:space="preserve">A user </w:t>
            </w:r>
            <w:proofErr w:type="gramStart"/>
            <w:r w:rsidRPr="00C45334">
              <w:rPr>
                <w:rFonts w:cs="Arial"/>
                <w:lang w:eastAsia="en-ZA"/>
              </w:rPr>
              <w:t>submitted an application</w:t>
            </w:r>
            <w:proofErr w:type="gramEnd"/>
            <w:r w:rsidRPr="00C45334">
              <w:rPr>
                <w:rFonts w:cs="Arial"/>
                <w:lang w:eastAsia="en-ZA"/>
              </w:rPr>
              <w:t xml:space="preserve"> to be an influencer.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</w:tc>
      </w:tr>
      <w:tr w:rsidR="00C45334" w:rsidRPr="00C45334" w14:paraId="12526F42" w14:textId="77777777" w:rsidTr="00C45334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7FC478AA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C45334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5606DF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>Called from D0100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</w:tc>
      </w:tr>
      <w:tr w:rsidR="00C45334" w:rsidRPr="00C45334" w14:paraId="5EE2C033" w14:textId="77777777" w:rsidTr="00C45334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7F82ED12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C45334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CCDD149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 xml:space="preserve">There is now a new </w:t>
            </w:r>
            <w:proofErr w:type="gramStart"/>
            <w:r w:rsidRPr="00C45334">
              <w:rPr>
                <w:rFonts w:cs="Arial"/>
                <w:lang w:eastAsia="en-ZA"/>
              </w:rPr>
              <w:t>influencer</w:t>
            </w:r>
            <w:proofErr w:type="gramEnd"/>
            <w:r w:rsidRPr="00C45334">
              <w:rPr>
                <w:rFonts w:cs="Arial"/>
                <w:lang w:eastAsia="en-ZA"/>
              </w:rPr>
              <w:t>.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</w:tc>
      </w:tr>
      <w:tr w:rsidR="00C45334" w:rsidRPr="00C45334" w14:paraId="0F921C24" w14:textId="77777777" w:rsidTr="00C45334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BF446D5" w14:textId="77777777" w:rsidR="00C45334" w:rsidRPr="00C45334" w:rsidRDefault="00C45334" w:rsidP="00C45334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C45334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4E3F35" w14:textId="77777777" w:rsidR="00C45334" w:rsidRPr="00C45334" w:rsidRDefault="00C45334" w:rsidP="00C45334">
            <w:pPr>
              <w:numPr>
                <w:ilvl w:val="0"/>
                <w:numId w:val="29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>Admin will review the application.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  <w:p w14:paraId="45DBA853" w14:textId="77777777" w:rsidR="00C45334" w:rsidRPr="00C45334" w:rsidRDefault="00C45334" w:rsidP="00C45334">
            <w:pPr>
              <w:numPr>
                <w:ilvl w:val="0"/>
                <w:numId w:val="30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>Admin approves the influencer.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  <w:p w14:paraId="16D54A5A" w14:textId="77777777" w:rsidR="00C45334" w:rsidRPr="00C45334" w:rsidRDefault="00C45334" w:rsidP="00C45334">
            <w:pPr>
              <w:numPr>
                <w:ilvl w:val="0"/>
                <w:numId w:val="31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C45334">
              <w:rPr>
                <w:rFonts w:cs="Arial"/>
                <w:lang w:eastAsia="en-ZA"/>
              </w:rPr>
              <w:t>Return to step 1 in D0100</w:t>
            </w:r>
            <w:r w:rsidRPr="00C45334">
              <w:rPr>
                <w:rFonts w:cs="Arial"/>
                <w:lang w:val="en-ZA" w:eastAsia="en-ZA"/>
              </w:rPr>
              <w:t> </w:t>
            </w:r>
          </w:p>
        </w:tc>
      </w:tr>
      <w:tr w:rsidR="00D2256D" w:rsidRPr="00C45334" w14:paraId="53DC1B83" w14:textId="77777777" w:rsidTr="00C45334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7F9100BE" w14:textId="01CFBB2A" w:rsidR="00D2256D" w:rsidRPr="00C45334" w:rsidRDefault="00D2256D" w:rsidP="00C45334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lastRenderedPageBreak/>
              <w:t>In</w:t>
            </w:r>
            <w:r w:rsidR="002D526C">
              <w:rPr>
                <w:rFonts w:cs="Arial"/>
                <w:b/>
                <w:bCs/>
                <w:color w:val="FFFFFF"/>
                <w:lang w:eastAsia="en-ZA"/>
              </w:rPr>
              <w:t>itial UI Design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8D6648B" w14:textId="15EEBB65" w:rsidR="00D2256D" w:rsidRPr="00C45334" w:rsidRDefault="00FF29F8" w:rsidP="00D2256D">
            <w:pPr>
              <w:textAlignment w:val="baseline"/>
              <w:rPr>
                <w:rFonts w:cs="Arial"/>
                <w:lang w:eastAsia="en-ZA"/>
              </w:rPr>
            </w:pPr>
            <w:r>
              <w:rPr>
                <w:rFonts w:cs="Arial"/>
                <w:lang w:eastAsia="en-ZA"/>
              </w:rPr>
              <w:t xml:space="preserve">    </w:t>
            </w:r>
            <w:r w:rsidR="0039354F" w:rsidRPr="0039354F">
              <w:rPr>
                <w:rFonts w:cs="Arial"/>
                <w:noProof/>
                <w:lang w:eastAsia="en-ZA"/>
              </w:rPr>
              <w:drawing>
                <wp:inline distT="0" distB="0" distL="0" distR="0" wp14:anchorId="0297D941" wp14:editId="167631A3">
                  <wp:extent cx="2491956" cy="2758679"/>
                  <wp:effectExtent l="0" t="0" r="3810" b="3810"/>
                  <wp:docPr id="1136167350" name="Picture 1136167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16735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956" cy="275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78595D" w14:textId="0CA9975E" w:rsidR="007935CC" w:rsidRDefault="007935CC" w:rsidP="1192A375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3"/>
        <w:gridCol w:w="1994"/>
        <w:gridCol w:w="4153"/>
      </w:tblGrid>
      <w:tr w:rsidR="00D2256D" w:rsidRPr="00D2256D" w14:paraId="1F512590" w14:textId="77777777" w:rsidTr="00D2256D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70EB1D97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D2256D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6DB1F6C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D2256D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D2256D" w:rsidRPr="00D2256D" w14:paraId="6EA287BF" w14:textId="77777777" w:rsidTr="00D2256D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71AC90D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>D0300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99FB2FE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>Reject Influencer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</w:tc>
      </w:tr>
      <w:tr w:rsidR="00D2256D" w:rsidRPr="00D2256D" w14:paraId="52CAF6A8" w14:textId="77777777" w:rsidTr="00D2256D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C3EA38B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D2256D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A1500C2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D2256D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D2256D" w:rsidRPr="00D2256D" w14:paraId="56A95D2A" w14:textId="77777777" w:rsidTr="00D2256D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F655F40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>Admin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F03FA61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val="en-ZA" w:eastAsia="en-ZA"/>
              </w:rPr>
              <w:t> </w:t>
            </w:r>
          </w:p>
        </w:tc>
      </w:tr>
      <w:tr w:rsidR="00D2256D" w:rsidRPr="00D2256D" w14:paraId="29775541" w14:textId="77777777" w:rsidTr="00D2256D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A67ECE6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D2256D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FF808D3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>Admin denies a regular user becoming a new influencer.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</w:tc>
      </w:tr>
      <w:tr w:rsidR="00D2256D" w:rsidRPr="00D2256D" w14:paraId="6A078FA5" w14:textId="77777777" w:rsidTr="00D2256D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20E66D8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D2256D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D8C4A34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 xml:space="preserve">A user </w:t>
            </w:r>
            <w:proofErr w:type="gramStart"/>
            <w:r w:rsidRPr="00D2256D">
              <w:rPr>
                <w:rFonts w:cs="Arial"/>
                <w:lang w:eastAsia="en-ZA"/>
              </w:rPr>
              <w:t>submitted an application</w:t>
            </w:r>
            <w:proofErr w:type="gramEnd"/>
            <w:r w:rsidRPr="00D2256D">
              <w:rPr>
                <w:rFonts w:cs="Arial"/>
                <w:lang w:eastAsia="en-ZA"/>
              </w:rPr>
              <w:t xml:space="preserve"> to be an influencer.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</w:tc>
      </w:tr>
      <w:tr w:rsidR="00D2256D" w:rsidRPr="00D2256D" w14:paraId="222F3D62" w14:textId="77777777" w:rsidTr="00D2256D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3F1E9637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D2256D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3759DB1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>Called from D0100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</w:tc>
      </w:tr>
      <w:tr w:rsidR="00D2256D" w:rsidRPr="00D2256D" w14:paraId="5DD372E3" w14:textId="77777777" w:rsidTr="00D2256D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952A748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D2256D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2E81DFE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>Influencer application is rejected.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</w:tc>
      </w:tr>
      <w:tr w:rsidR="00D2256D" w:rsidRPr="00D2256D" w14:paraId="442A0A22" w14:textId="77777777" w:rsidTr="00D2256D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13EB5199" w14:textId="77777777" w:rsidR="00D2256D" w:rsidRPr="00D2256D" w:rsidRDefault="00D2256D" w:rsidP="00D2256D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D2256D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5A619F9" w14:textId="77777777" w:rsidR="00D2256D" w:rsidRPr="00D2256D" w:rsidRDefault="00D2256D" w:rsidP="00D2256D">
            <w:pPr>
              <w:numPr>
                <w:ilvl w:val="0"/>
                <w:numId w:val="32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 xml:space="preserve">Admin </w:t>
            </w:r>
            <w:proofErr w:type="gramStart"/>
            <w:r w:rsidRPr="00D2256D">
              <w:rPr>
                <w:rFonts w:cs="Arial"/>
                <w:lang w:eastAsia="en-ZA"/>
              </w:rPr>
              <w:t>would</w:t>
            </w:r>
            <w:proofErr w:type="gramEnd"/>
            <w:r w:rsidRPr="00D2256D">
              <w:rPr>
                <w:rFonts w:cs="Arial"/>
                <w:lang w:eastAsia="en-ZA"/>
              </w:rPr>
              <w:t xml:space="preserve"> review the application.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  <w:p w14:paraId="103F3290" w14:textId="77777777" w:rsidR="00D2256D" w:rsidRPr="00D2256D" w:rsidRDefault="00D2256D" w:rsidP="00D2256D">
            <w:pPr>
              <w:numPr>
                <w:ilvl w:val="0"/>
                <w:numId w:val="33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>Admin rejects the application.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  <w:p w14:paraId="63836E44" w14:textId="77777777" w:rsidR="00D2256D" w:rsidRPr="00D2256D" w:rsidRDefault="00D2256D" w:rsidP="00D2256D">
            <w:pPr>
              <w:numPr>
                <w:ilvl w:val="0"/>
                <w:numId w:val="34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D2256D">
              <w:rPr>
                <w:rFonts w:cs="Arial"/>
                <w:lang w:eastAsia="en-ZA"/>
              </w:rPr>
              <w:t>Return to step 1 in D0100</w:t>
            </w:r>
            <w:r w:rsidRPr="00D2256D">
              <w:rPr>
                <w:rFonts w:cs="Arial"/>
                <w:lang w:val="en-ZA" w:eastAsia="en-ZA"/>
              </w:rPr>
              <w:t> </w:t>
            </w:r>
          </w:p>
        </w:tc>
      </w:tr>
      <w:tr w:rsidR="002D526C" w:rsidRPr="00D2256D" w14:paraId="54491D8D" w14:textId="77777777" w:rsidTr="00D2256D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30DEF0F4" w14:textId="2BDF6FDC" w:rsidR="002D526C" w:rsidRPr="00D2256D" w:rsidRDefault="002D526C" w:rsidP="00D2256D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t>Initial UI Design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CE8173" w14:textId="6F26FC6C" w:rsidR="002D526C" w:rsidRPr="00D2256D" w:rsidRDefault="000511C7" w:rsidP="002D526C">
            <w:pPr>
              <w:textAlignment w:val="baseline"/>
              <w:rPr>
                <w:rFonts w:cs="Arial"/>
                <w:lang w:eastAsia="en-ZA"/>
              </w:rPr>
            </w:pPr>
            <w:r w:rsidRPr="000511C7">
              <w:rPr>
                <w:rFonts w:cs="Arial"/>
                <w:noProof/>
                <w:lang w:eastAsia="en-ZA"/>
              </w:rPr>
              <w:drawing>
                <wp:inline distT="0" distB="0" distL="0" distR="0" wp14:anchorId="45AEA45C" wp14:editId="57E43144">
                  <wp:extent cx="2651990" cy="2743438"/>
                  <wp:effectExtent l="0" t="0" r="0" b="0"/>
                  <wp:docPr id="586938144" name="Picture 586938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93814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990" cy="274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C32F24" w14:textId="77777777" w:rsidR="00C45334" w:rsidRDefault="00C45334" w:rsidP="1192A375"/>
    <w:p w14:paraId="34D8C73A" w14:textId="046AC058" w:rsidR="007935CC" w:rsidRDefault="007935CC" w:rsidP="1192A375">
      <w:r>
        <w:br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60"/>
        <w:gridCol w:w="6135"/>
      </w:tblGrid>
      <w:tr w:rsidR="37C08E3A" w14:paraId="5ED0B1C3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211BD3F5" w14:textId="29E2152B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Use Case ID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41C87617" w14:textId="7F68AF9F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 xml:space="preserve">Use Case Name </w:t>
            </w:r>
          </w:p>
        </w:tc>
      </w:tr>
      <w:tr w:rsidR="37C08E3A" w14:paraId="7760CEA4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0511708" w14:textId="3D52DC62" w:rsidR="37C08E3A" w:rsidRDefault="37C08E3A">
            <w:r w:rsidRPr="37C08E3A">
              <w:rPr>
                <w:rFonts w:eastAsia="Arial" w:cs="Arial"/>
              </w:rPr>
              <w:t>D0400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A3EDEA9" w14:textId="0FAB1F8A" w:rsidR="37C08E3A" w:rsidRDefault="37C08E3A">
            <w:r w:rsidRPr="37C08E3A">
              <w:rPr>
                <w:rFonts w:eastAsia="Arial" w:cs="Arial"/>
              </w:rPr>
              <w:t>View Petal Addition</w:t>
            </w:r>
          </w:p>
        </w:tc>
      </w:tr>
      <w:tr w:rsidR="37C08E3A" w14:paraId="19352B61" w14:textId="77777777" w:rsidTr="37C08E3A">
        <w:trPr>
          <w:trHeight w:val="345"/>
        </w:trPr>
        <w:tc>
          <w:tcPr>
            <w:tcW w:w="829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53D743C4" w14:textId="499DDE7B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lastRenderedPageBreak/>
              <w:t>Actors</w:t>
            </w:r>
          </w:p>
        </w:tc>
      </w:tr>
      <w:tr w:rsidR="37C08E3A" w14:paraId="132C18FB" w14:textId="77777777" w:rsidTr="37C08E3A">
        <w:trPr>
          <w:trHeight w:val="345"/>
        </w:trPr>
        <w:tc>
          <w:tcPr>
            <w:tcW w:w="829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D3C8680" w14:textId="5BD1BACD" w:rsidR="37C08E3A" w:rsidRDefault="37C08E3A">
            <w:r w:rsidRPr="37C08E3A">
              <w:rPr>
                <w:rFonts w:eastAsia="Arial" w:cs="Arial"/>
              </w:rPr>
              <w:t>Admin</w:t>
            </w:r>
          </w:p>
        </w:tc>
      </w:tr>
      <w:tr w:rsidR="37C08E3A" w14:paraId="511DBBB6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12EDCF68" w14:textId="43823EFC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Description</w:t>
            </w:r>
          </w:p>
        </w:tc>
        <w:tc>
          <w:tcPr>
            <w:tcW w:w="61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8394F52" w14:textId="3EA63B9B" w:rsidR="37C08E3A" w:rsidRDefault="37C08E3A">
            <w:r w:rsidRPr="37C08E3A">
              <w:rPr>
                <w:rFonts w:eastAsia="Arial" w:cs="Arial"/>
                <w:color w:val="000000" w:themeColor="text1"/>
              </w:rPr>
              <w:t xml:space="preserve">This use case describes the process of viewing all the pending petal additions that have been </w:t>
            </w:r>
            <w:r w:rsidRPr="37C08E3A">
              <w:rPr>
                <w:rFonts w:eastAsia="Arial" w:cs="Arial"/>
              </w:rPr>
              <w:t>submitted by influencers (B0100).</w:t>
            </w:r>
          </w:p>
        </w:tc>
      </w:tr>
      <w:tr w:rsidR="37C08E3A" w14:paraId="4DFB221F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3C0F7E9F" w14:textId="4B5D163F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Pre-Conditions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6AEBAAC" w14:textId="089D5037" w:rsidR="37C08E3A" w:rsidRDefault="37C08E3A">
            <w:r w:rsidRPr="37C08E3A">
              <w:rPr>
                <w:rFonts w:eastAsia="Arial" w:cs="Arial"/>
              </w:rPr>
              <w:t xml:space="preserve">User </w:t>
            </w:r>
            <w:proofErr w:type="gramStart"/>
            <w:r w:rsidRPr="37C08E3A">
              <w:rPr>
                <w:rFonts w:eastAsia="Arial" w:cs="Arial"/>
              </w:rPr>
              <w:t>has to</w:t>
            </w:r>
            <w:proofErr w:type="gramEnd"/>
            <w:r w:rsidRPr="37C08E3A">
              <w:rPr>
                <w:rFonts w:eastAsia="Arial" w:cs="Arial"/>
              </w:rPr>
              <w:t xml:space="preserve"> be on an admin account</w:t>
            </w:r>
          </w:p>
        </w:tc>
      </w:tr>
      <w:tr w:rsidR="37C08E3A" w14:paraId="51C14C9A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0CBEF44F" w14:textId="53377E2D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Triggers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2F311D3" w14:textId="09BC9306" w:rsidR="37C08E3A" w:rsidRDefault="37C08E3A">
            <w:r w:rsidRPr="37C08E3A">
              <w:rPr>
                <w:rFonts w:eastAsia="Arial" w:cs="Arial"/>
              </w:rPr>
              <w:t>Admin clicks the View Petal Addition button (Petals button)</w:t>
            </w:r>
          </w:p>
        </w:tc>
      </w:tr>
      <w:tr w:rsidR="37C08E3A" w14:paraId="06883136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4000517D" w14:textId="3848325C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Post-Conditions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875EFFC" w14:textId="048E6156" w:rsidR="37C08E3A" w:rsidRDefault="37C08E3A">
            <w:r w:rsidRPr="37C08E3A">
              <w:rPr>
                <w:rFonts w:eastAsia="Arial" w:cs="Arial"/>
              </w:rPr>
              <w:t>A list of unprocessed petals is displayed</w:t>
            </w:r>
          </w:p>
        </w:tc>
      </w:tr>
      <w:tr w:rsidR="37C08E3A" w14:paraId="7041D84E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641F4F5E" w14:textId="16ECC3D4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Basic Flow of Events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8EFC8D8" w14:textId="2A68F77D" w:rsidR="37C08E3A" w:rsidRDefault="37C08E3A" w:rsidP="00E739FC">
            <w:pPr>
              <w:pStyle w:val="ListParagraph"/>
              <w:numPr>
                <w:ilvl w:val="0"/>
                <w:numId w:val="9"/>
              </w:numPr>
              <w:rPr>
                <w:rFonts w:eastAsia="Arial" w:cs="Arial"/>
              </w:rPr>
            </w:pPr>
            <w:r w:rsidRPr="37C08E3A">
              <w:t>The system displays all the Petal Additions that admin needs to approve/deny.</w:t>
            </w:r>
            <w:r w:rsidRPr="37C08E3A">
              <w:rPr>
                <w:rFonts w:eastAsia="Arial" w:cs="Arial"/>
              </w:rPr>
              <w:t xml:space="preserve"> </w:t>
            </w:r>
          </w:p>
          <w:p w14:paraId="6CA7EF3A" w14:textId="1CF4ED50" w:rsidR="37C08E3A" w:rsidRDefault="37C08E3A" w:rsidP="00E739FC">
            <w:pPr>
              <w:pStyle w:val="ListParagraph"/>
              <w:numPr>
                <w:ilvl w:val="0"/>
                <w:numId w:val="8"/>
              </w:numPr>
              <w:rPr>
                <w:rFonts w:eastAsia="Arial" w:cs="Arial"/>
              </w:rPr>
            </w:pPr>
            <w:r w:rsidRPr="37C08E3A">
              <w:t xml:space="preserve">Admin selects to accept the petal </w:t>
            </w:r>
            <w:proofErr w:type="gramStart"/>
            <w:r w:rsidRPr="37C08E3A">
              <w:t>addition</w:t>
            </w:r>
            <w:proofErr w:type="gramEnd"/>
            <w:r w:rsidRPr="37C08E3A">
              <w:rPr>
                <w:rFonts w:eastAsia="Arial" w:cs="Arial"/>
              </w:rPr>
              <w:t xml:space="preserve"> </w:t>
            </w:r>
          </w:p>
          <w:p w14:paraId="64802E7B" w14:textId="007E7AC3" w:rsidR="37C08E3A" w:rsidRDefault="37C08E3A" w:rsidP="00E739FC">
            <w:pPr>
              <w:pStyle w:val="ListParagraph"/>
              <w:numPr>
                <w:ilvl w:val="0"/>
                <w:numId w:val="8"/>
              </w:numPr>
            </w:pPr>
            <w:r w:rsidRPr="37C08E3A">
              <w:t>D0500 is called</w:t>
            </w:r>
          </w:p>
        </w:tc>
      </w:tr>
      <w:tr w:rsidR="37C08E3A" w14:paraId="7C911614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74B4EA2B" w14:textId="7E56A14E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Alternate Flow of events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27EBB1E" w14:textId="0FE9F79A" w:rsidR="37C08E3A" w:rsidRDefault="37C08E3A" w:rsidP="007E56E6">
            <w:pPr>
              <w:rPr>
                <w:rFonts w:eastAsia="Arial"/>
                <w:b/>
                <w:bCs/>
              </w:rPr>
            </w:pPr>
            <w:r w:rsidRPr="37C08E3A">
              <w:rPr>
                <w:rFonts w:ascii="Times New Roman" w:hAnsi="Times New Roman"/>
                <w:sz w:val="14"/>
                <w:szCs w:val="14"/>
              </w:rPr>
              <w:t xml:space="preserve"> </w:t>
            </w:r>
            <w:r w:rsidR="007E56E6" w:rsidRPr="001C67D6">
              <w:rPr>
                <w:rFonts w:cs="Arial"/>
              </w:rPr>
              <w:t>2.</w:t>
            </w:r>
            <w:r w:rsidRPr="001C67D6">
              <w:rPr>
                <w:rFonts w:eastAsia="Arial" w:cs="Arial"/>
              </w:rPr>
              <w:t>1</w:t>
            </w:r>
            <w:r w:rsidRPr="001C67D6">
              <w:rPr>
                <w:rFonts w:ascii="Times New Roman" w:hAnsi="Times New Roman"/>
              </w:rPr>
              <w:t xml:space="preserve"> </w:t>
            </w:r>
            <w:r w:rsidRPr="37C08E3A">
              <w:rPr>
                <w:rFonts w:eastAsia="Arial"/>
                <w:b/>
                <w:bCs/>
              </w:rPr>
              <w:t xml:space="preserve">Admin selects to reject the petal </w:t>
            </w:r>
            <w:proofErr w:type="gramStart"/>
            <w:r w:rsidRPr="37C08E3A">
              <w:rPr>
                <w:rFonts w:eastAsia="Arial"/>
                <w:szCs w:val="24"/>
              </w:rPr>
              <w:t>addition</w:t>
            </w:r>
            <w:proofErr w:type="gramEnd"/>
            <w:r w:rsidRPr="37C08E3A">
              <w:rPr>
                <w:rFonts w:eastAsia="Arial"/>
                <w:b/>
                <w:bCs/>
              </w:rPr>
              <w:t xml:space="preserve"> </w:t>
            </w:r>
          </w:p>
          <w:p w14:paraId="07CAD7F6" w14:textId="4C79F7F3" w:rsidR="37C08E3A" w:rsidRDefault="37C08E3A" w:rsidP="007E56E6">
            <w:pPr>
              <w:rPr>
                <w:rFonts w:eastAsia="Arial"/>
                <w:b/>
                <w:bCs/>
              </w:rPr>
            </w:pPr>
            <w:r>
              <w:rPr>
                <w:rFonts w:eastAsia="Arial"/>
              </w:rPr>
              <w:t>2</w:t>
            </w:r>
            <w:r w:rsidR="007E56E6">
              <w:rPr>
                <w:rFonts w:eastAsia="Arial"/>
              </w:rPr>
              <w:t>.2</w:t>
            </w:r>
            <w:r>
              <w:rPr>
                <w:rFonts w:eastAsia="Arial"/>
              </w:rPr>
              <w:t xml:space="preserve"> </w:t>
            </w:r>
            <w:r w:rsidRPr="37C08E3A">
              <w:rPr>
                <w:rFonts w:eastAsia="Arial"/>
                <w:b/>
                <w:bCs/>
              </w:rPr>
              <w:t xml:space="preserve">D0600 is </w:t>
            </w:r>
            <w:proofErr w:type="gramStart"/>
            <w:r w:rsidRPr="37C08E3A">
              <w:rPr>
                <w:rFonts w:eastAsia="Arial"/>
                <w:b/>
                <w:bCs/>
              </w:rPr>
              <w:t>called</w:t>
            </w:r>
            <w:proofErr w:type="gramEnd"/>
            <w:r w:rsidRPr="37C08E3A">
              <w:rPr>
                <w:rFonts w:eastAsia="Arial"/>
                <w:b/>
                <w:bCs/>
              </w:rPr>
              <w:t xml:space="preserve"> </w:t>
            </w:r>
          </w:p>
          <w:p w14:paraId="5228F912" w14:textId="45AC23A9" w:rsidR="37C08E3A" w:rsidRDefault="37C08E3A">
            <w:r w:rsidRPr="37C08E3A">
              <w:rPr>
                <w:rFonts w:eastAsia="Arial" w:cs="Arial"/>
              </w:rPr>
              <w:t xml:space="preserve"> </w:t>
            </w:r>
          </w:p>
        </w:tc>
      </w:tr>
      <w:tr w:rsidR="37C08E3A" w14:paraId="6EF46BC4" w14:textId="77777777" w:rsidTr="37C08E3A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  <w:vAlign w:val="center"/>
          </w:tcPr>
          <w:p w14:paraId="67D8D31D" w14:textId="41C3BC50" w:rsidR="37C08E3A" w:rsidRDefault="37C08E3A">
            <w:r w:rsidRPr="37C08E3A">
              <w:rPr>
                <w:rFonts w:eastAsia="Arial" w:cs="Arial"/>
                <w:b/>
                <w:bCs/>
                <w:color w:val="FFFFFF" w:themeColor="background1"/>
              </w:rPr>
              <w:t>Initial UI design</w:t>
            </w:r>
          </w:p>
        </w:tc>
        <w:tc>
          <w:tcPr>
            <w:tcW w:w="61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7609F8E" w14:textId="77777777" w:rsidR="00CB43F4" w:rsidRDefault="37C08E3A" w:rsidP="37C08E3A">
            <w:pPr>
              <w:rPr>
                <w:rFonts w:eastAsia="Arial" w:cs="Arial"/>
              </w:rPr>
            </w:pPr>
            <w:r w:rsidRPr="37C08E3A">
              <w:rPr>
                <w:rFonts w:eastAsia="Arial" w:cs="Arial"/>
              </w:rPr>
              <w:t xml:space="preserve"> </w:t>
            </w:r>
          </w:p>
          <w:p w14:paraId="1C75E6C6" w14:textId="79DB516B" w:rsidR="37C08E3A" w:rsidRDefault="37C08E3A" w:rsidP="37C08E3A">
            <w:r w:rsidRPr="37C08E3A">
              <w:rPr>
                <w:rFonts w:eastAsia="Arial" w:cs="Arial"/>
              </w:rPr>
              <w:t xml:space="preserve">   </w:t>
            </w:r>
            <w:r w:rsidR="008C5C3D" w:rsidRPr="008C5C3D">
              <w:rPr>
                <w:noProof/>
              </w:rPr>
              <w:drawing>
                <wp:inline distT="0" distB="0" distL="0" distR="0" wp14:anchorId="6DCF6A15" wp14:editId="49259D57">
                  <wp:extent cx="2591025" cy="3475021"/>
                  <wp:effectExtent l="0" t="0" r="0" b="0"/>
                  <wp:docPr id="183508676" name="Picture 18350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0867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3475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37C08E3A">
              <w:rPr>
                <w:rFonts w:eastAsia="Arial" w:cs="Arial"/>
              </w:rPr>
              <w:t xml:space="preserve">                  </w:t>
            </w:r>
          </w:p>
        </w:tc>
      </w:tr>
    </w:tbl>
    <w:p w14:paraId="1D433A09" w14:textId="77777777" w:rsidR="00BE3DB6" w:rsidRDefault="00BE3DB6" w:rsidP="1192A375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4"/>
        <w:gridCol w:w="1993"/>
        <w:gridCol w:w="4153"/>
      </w:tblGrid>
      <w:tr w:rsidR="0096588B" w:rsidRPr="0096588B" w14:paraId="16DC749C" w14:textId="77777777" w:rsidTr="0096588B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221DD40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96588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2831BAEA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96588B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96588B" w:rsidRPr="0096588B" w14:paraId="3215BD89" w14:textId="77777777" w:rsidTr="0096588B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7230BB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>D0500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1C44848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>Approve Petal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</w:tc>
      </w:tr>
      <w:tr w:rsidR="0096588B" w:rsidRPr="0096588B" w14:paraId="729DF872" w14:textId="77777777" w:rsidTr="0096588B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7150046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96588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BB82631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96588B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96588B" w:rsidRPr="0096588B" w14:paraId="2A8F0615" w14:textId="77777777" w:rsidTr="0096588B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5114AB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>Admin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E92A34A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val="en-ZA" w:eastAsia="en-ZA"/>
              </w:rPr>
              <w:t> </w:t>
            </w:r>
          </w:p>
        </w:tc>
      </w:tr>
      <w:tr w:rsidR="0096588B" w:rsidRPr="0096588B" w14:paraId="22A3DF2C" w14:textId="77777777" w:rsidTr="0096588B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BE90FF2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96588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159938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 xml:space="preserve">The admin </w:t>
            </w:r>
            <w:proofErr w:type="gramStart"/>
            <w:r w:rsidRPr="0096588B">
              <w:rPr>
                <w:rFonts w:cs="Arial"/>
                <w:lang w:eastAsia="en-ZA"/>
              </w:rPr>
              <w:t>accept</w:t>
            </w:r>
            <w:proofErr w:type="gramEnd"/>
            <w:r w:rsidRPr="0096588B">
              <w:rPr>
                <w:rFonts w:cs="Arial"/>
                <w:lang w:eastAsia="en-ZA"/>
              </w:rPr>
              <w:t>/ adds the new petal’s addition to the influencers garden.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</w:tc>
      </w:tr>
      <w:tr w:rsidR="0096588B" w:rsidRPr="0096588B" w14:paraId="53CC33F6" w14:textId="77777777" w:rsidTr="0096588B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3B56F0F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96588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723E48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>Influencer has uploaded a petal that’s waiting for approval or to be denied.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</w:tc>
      </w:tr>
      <w:tr w:rsidR="0096588B" w:rsidRPr="0096588B" w14:paraId="41CBF08C" w14:textId="77777777" w:rsidTr="0096588B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BF23C1B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96588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6F8CC8B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>Called from D0400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</w:tc>
      </w:tr>
      <w:tr w:rsidR="0096588B" w:rsidRPr="0096588B" w14:paraId="226B9095" w14:textId="77777777" w:rsidTr="0096588B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7D81508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96588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ABBC82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>Influencer has a new petal in their garden.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</w:tc>
      </w:tr>
      <w:tr w:rsidR="0096588B" w:rsidRPr="0096588B" w14:paraId="6F3370EC" w14:textId="77777777" w:rsidTr="0096588B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1396774D" w14:textId="77777777" w:rsidR="0096588B" w:rsidRPr="0096588B" w:rsidRDefault="0096588B" w:rsidP="0096588B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96588B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E6B9047" w14:textId="77777777" w:rsidR="0096588B" w:rsidRPr="0096588B" w:rsidRDefault="0096588B" w:rsidP="0096588B">
            <w:pPr>
              <w:numPr>
                <w:ilvl w:val="0"/>
                <w:numId w:val="35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>Admin reviews the Petal.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  <w:p w14:paraId="4F8ABC53" w14:textId="77777777" w:rsidR="0096588B" w:rsidRPr="0096588B" w:rsidRDefault="0096588B" w:rsidP="0096588B">
            <w:pPr>
              <w:numPr>
                <w:ilvl w:val="0"/>
                <w:numId w:val="36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>Admin accepts the Petal.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  <w:p w14:paraId="18678F67" w14:textId="77777777" w:rsidR="0096588B" w:rsidRPr="0096588B" w:rsidRDefault="0096588B" w:rsidP="0096588B">
            <w:pPr>
              <w:numPr>
                <w:ilvl w:val="0"/>
                <w:numId w:val="37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lastRenderedPageBreak/>
              <w:t>System removes Petal from list to be reviewed by admin.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  <w:p w14:paraId="57F50E53" w14:textId="77777777" w:rsidR="0096588B" w:rsidRPr="0096588B" w:rsidRDefault="0096588B" w:rsidP="0096588B">
            <w:pPr>
              <w:numPr>
                <w:ilvl w:val="0"/>
                <w:numId w:val="38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96588B">
              <w:rPr>
                <w:rFonts w:cs="Arial"/>
                <w:lang w:eastAsia="en-ZA"/>
              </w:rPr>
              <w:t>Return to step 1 of D0400</w:t>
            </w:r>
            <w:r w:rsidRPr="0096588B">
              <w:rPr>
                <w:rFonts w:cs="Arial"/>
                <w:lang w:val="en-ZA" w:eastAsia="en-ZA"/>
              </w:rPr>
              <w:t> </w:t>
            </w:r>
          </w:p>
        </w:tc>
      </w:tr>
      <w:tr w:rsidR="00E43D53" w:rsidRPr="0096588B" w14:paraId="79442779" w14:textId="77777777" w:rsidTr="0096588B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4D870631" w14:textId="4F9991D2" w:rsidR="00E43D53" w:rsidRPr="0096588B" w:rsidRDefault="00E43D53" w:rsidP="0096588B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lastRenderedPageBreak/>
              <w:t>Initial UI Design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0056017" w14:textId="5BAC3D1F" w:rsidR="00E43D53" w:rsidRPr="0096588B" w:rsidRDefault="00325DAA" w:rsidP="00E43D53">
            <w:pPr>
              <w:textAlignment w:val="baseline"/>
              <w:rPr>
                <w:rFonts w:cs="Arial"/>
                <w:lang w:eastAsia="en-ZA"/>
              </w:rPr>
            </w:pPr>
            <w:r>
              <w:rPr>
                <w:rFonts w:cs="Arial"/>
                <w:lang w:eastAsia="en-ZA"/>
              </w:rPr>
              <w:t xml:space="preserve">  </w:t>
            </w:r>
            <w:r w:rsidRPr="00325DAA">
              <w:rPr>
                <w:rFonts w:cs="Arial"/>
                <w:noProof/>
                <w:lang w:eastAsia="en-ZA"/>
              </w:rPr>
              <w:drawing>
                <wp:inline distT="0" distB="0" distL="0" distR="0" wp14:anchorId="6289F217" wp14:editId="61193F1C">
                  <wp:extent cx="2453853" cy="3406435"/>
                  <wp:effectExtent l="0" t="0" r="3810" b="3810"/>
                  <wp:docPr id="1887426437" name="Picture 1887426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42643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853" cy="340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D121A3" w14:textId="77777777" w:rsidR="0096588B" w:rsidRDefault="0096588B" w:rsidP="1192A375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4"/>
        <w:gridCol w:w="1993"/>
        <w:gridCol w:w="4153"/>
      </w:tblGrid>
      <w:tr w:rsidR="00E43D53" w:rsidRPr="00E43D53" w14:paraId="272B2780" w14:textId="77777777" w:rsidTr="00E43D53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5402ADBF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b/>
                <w:bCs/>
                <w:color w:val="FFFFFF"/>
                <w:lang w:eastAsia="en-ZA"/>
              </w:rPr>
              <w:t>Use Case ID</w:t>
            </w:r>
            <w:r w:rsidRPr="00E43D53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5D067CF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b/>
                <w:bCs/>
                <w:color w:val="FFFFFF"/>
                <w:lang w:eastAsia="en-ZA"/>
              </w:rPr>
              <w:t>Use Case Name </w:t>
            </w:r>
            <w:r w:rsidRPr="00E43D53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E43D53" w:rsidRPr="00E43D53" w14:paraId="79AF1051" w14:textId="77777777" w:rsidTr="00E43D53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D970EED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D0600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246121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Reject Petal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</w:tc>
      </w:tr>
      <w:tr w:rsidR="00E43D53" w:rsidRPr="00E43D53" w14:paraId="760F1BC1" w14:textId="77777777" w:rsidTr="00E43D53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4C11F1C1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b/>
                <w:bCs/>
                <w:color w:val="FFFFFF"/>
                <w:lang w:eastAsia="en-ZA"/>
              </w:rPr>
              <w:t>Primary Business Actors</w:t>
            </w:r>
            <w:r w:rsidRPr="00E43D53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7745C8B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b/>
                <w:bCs/>
                <w:color w:val="FFFFFF"/>
                <w:lang w:eastAsia="en-ZA"/>
              </w:rPr>
              <w:t>Other participating Actors</w:t>
            </w:r>
            <w:r w:rsidRPr="00E43D53">
              <w:rPr>
                <w:rFonts w:cs="Arial"/>
                <w:color w:val="FFFFFF"/>
                <w:lang w:val="en-ZA" w:eastAsia="en-ZA"/>
              </w:rPr>
              <w:t> </w:t>
            </w:r>
          </w:p>
        </w:tc>
      </w:tr>
      <w:tr w:rsidR="00E43D53" w:rsidRPr="00E43D53" w14:paraId="6C9AC300" w14:textId="77777777" w:rsidTr="00E43D53">
        <w:trPr>
          <w:trHeight w:val="330"/>
        </w:trPr>
        <w:tc>
          <w:tcPr>
            <w:tcW w:w="41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CA8C475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Admin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</w:tc>
        <w:tc>
          <w:tcPr>
            <w:tcW w:w="4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859465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val="en-ZA" w:eastAsia="en-ZA"/>
              </w:rPr>
              <w:t> </w:t>
            </w:r>
          </w:p>
        </w:tc>
      </w:tr>
      <w:tr w:rsidR="00E43D53" w:rsidRPr="00E43D53" w14:paraId="588E74D1" w14:textId="77777777" w:rsidTr="00E43D53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837CED0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b/>
                <w:bCs/>
                <w:color w:val="FFFFFF"/>
                <w:lang w:eastAsia="en-ZA"/>
              </w:rPr>
              <w:t>Description</w:t>
            </w:r>
            <w:r w:rsidRPr="00E43D53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005C61F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The admin denies the new petal’s addition to the influencers garden.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</w:tc>
      </w:tr>
      <w:tr w:rsidR="00E43D53" w:rsidRPr="00E43D53" w14:paraId="4E53F1FE" w14:textId="77777777" w:rsidTr="00E43D53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6C2462CB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b/>
                <w:bCs/>
                <w:color w:val="FFFFFF"/>
                <w:lang w:eastAsia="en-ZA"/>
              </w:rPr>
              <w:t>Pre-Conditions</w:t>
            </w:r>
            <w:r w:rsidRPr="00E43D53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AEF0307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Influencer has uploaded a petal that’s waiting for approval or to be denied.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</w:tc>
      </w:tr>
      <w:tr w:rsidR="00E43D53" w:rsidRPr="00E43D53" w14:paraId="763C1FB1" w14:textId="77777777" w:rsidTr="00E43D53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05777DEF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b/>
                <w:bCs/>
                <w:color w:val="FFFFFF"/>
                <w:lang w:eastAsia="en-ZA"/>
              </w:rPr>
              <w:t>Triggers</w:t>
            </w:r>
            <w:r w:rsidRPr="00E43D53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26F970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Called from D0400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</w:tc>
      </w:tr>
      <w:tr w:rsidR="00E43D53" w:rsidRPr="00E43D53" w14:paraId="37812F49" w14:textId="77777777" w:rsidTr="00E43D53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7B98B99D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b/>
                <w:bCs/>
                <w:color w:val="FFFFFF"/>
                <w:lang w:eastAsia="en-ZA"/>
              </w:rPr>
              <w:t>Post-Conditions</w:t>
            </w:r>
            <w:r w:rsidRPr="00E43D53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D15C707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 xml:space="preserve">New </w:t>
            </w:r>
            <w:proofErr w:type="gramStart"/>
            <w:r w:rsidRPr="00E43D53">
              <w:rPr>
                <w:rFonts w:cs="Arial"/>
                <w:lang w:eastAsia="en-ZA"/>
              </w:rPr>
              <w:t>flower is</w:t>
            </w:r>
            <w:proofErr w:type="gramEnd"/>
            <w:r w:rsidRPr="00E43D53">
              <w:rPr>
                <w:rFonts w:cs="Arial"/>
                <w:lang w:eastAsia="en-ZA"/>
              </w:rPr>
              <w:t xml:space="preserve"> not added to the Garden.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</w:tc>
      </w:tr>
      <w:tr w:rsidR="00E43D53" w:rsidRPr="00E43D53" w14:paraId="4AC83096" w14:textId="77777777" w:rsidTr="00E43D53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  <w:hideMark/>
          </w:tcPr>
          <w:p w14:paraId="71FFD1E4" w14:textId="77777777" w:rsidR="00E43D53" w:rsidRPr="00E43D53" w:rsidRDefault="00E43D53" w:rsidP="00E43D53">
            <w:pPr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b/>
                <w:bCs/>
                <w:color w:val="FFFFFF"/>
                <w:lang w:eastAsia="en-ZA"/>
              </w:rPr>
              <w:t>Basic Flow of Events</w:t>
            </w:r>
            <w:r w:rsidRPr="00E43D53">
              <w:rPr>
                <w:rFonts w:cs="Arial"/>
                <w:color w:val="FFFFFF"/>
                <w:lang w:val="en-ZA" w:eastAsia="en-ZA"/>
              </w:rPr>
              <w:t> 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E2417E1" w14:textId="77777777" w:rsidR="00E43D53" w:rsidRPr="00E43D53" w:rsidRDefault="00E43D53" w:rsidP="00E43D53">
            <w:pPr>
              <w:numPr>
                <w:ilvl w:val="0"/>
                <w:numId w:val="39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Admin reviews the Petal.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  <w:p w14:paraId="49B4FCE9" w14:textId="77777777" w:rsidR="00E43D53" w:rsidRPr="00E43D53" w:rsidRDefault="00E43D53" w:rsidP="00E43D53">
            <w:pPr>
              <w:numPr>
                <w:ilvl w:val="0"/>
                <w:numId w:val="40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Admin rejects the addition.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  <w:p w14:paraId="3F575F52" w14:textId="77777777" w:rsidR="00E43D53" w:rsidRPr="00E43D53" w:rsidRDefault="00E43D53" w:rsidP="00E43D53">
            <w:pPr>
              <w:numPr>
                <w:ilvl w:val="0"/>
                <w:numId w:val="41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System removes Petal from list to be reviewed by admin.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  <w:p w14:paraId="15F09D1D" w14:textId="77777777" w:rsidR="00E43D53" w:rsidRPr="00E43D53" w:rsidRDefault="00E43D53" w:rsidP="00E43D53">
            <w:pPr>
              <w:numPr>
                <w:ilvl w:val="0"/>
                <w:numId w:val="42"/>
              </w:numPr>
              <w:ind w:left="1080" w:firstLine="0"/>
              <w:textAlignment w:val="baseline"/>
              <w:rPr>
                <w:rFonts w:cs="Arial"/>
                <w:sz w:val="22"/>
                <w:szCs w:val="22"/>
                <w:lang w:val="en-ZA" w:eastAsia="en-ZA"/>
              </w:rPr>
            </w:pPr>
            <w:r w:rsidRPr="00E43D53">
              <w:rPr>
                <w:rFonts w:cs="Arial"/>
                <w:lang w:eastAsia="en-ZA"/>
              </w:rPr>
              <w:t>Return to step 1 of D0400</w:t>
            </w:r>
            <w:r w:rsidRPr="00E43D53">
              <w:rPr>
                <w:rFonts w:cs="Arial"/>
                <w:lang w:val="en-ZA" w:eastAsia="en-ZA"/>
              </w:rPr>
              <w:t> </w:t>
            </w:r>
          </w:p>
        </w:tc>
      </w:tr>
      <w:tr w:rsidR="00E43D53" w:rsidRPr="00E43D53" w14:paraId="6A098922" w14:textId="77777777" w:rsidTr="00E43D53">
        <w:trPr>
          <w:trHeight w:val="330"/>
        </w:trPr>
        <w:tc>
          <w:tcPr>
            <w:tcW w:w="21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BACC6"/>
            <w:vAlign w:val="center"/>
          </w:tcPr>
          <w:p w14:paraId="5D5870DB" w14:textId="004583ED" w:rsidR="00E43D53" w:rsidRPr="00E43D53" w:rsidRDefault="00E43D53" w:rsidP="00E43D53">
            <w:pPr>
              <w:textAlignment w:val="baseline"/>
              <w:rPr>
                <w:rFonts w:cs="Arial"/>
                <w:b/>
                <w:bCs/>
                <w:color w:val="FFFFFF"/>
                <w:lang w:eastAsia="en-ZA"/>
              </w:rPr>
            </w:pPr>
            <w:r>
              <w:rPr>
                <w:rFonts w:cs="Arial"/>
                <w:b/>
                <w:bCs/>
                <w:color w:val="FFFFFF"/>
                <w:lang w:eastAsia="en-ZA"/>
              </w:rPr>
              <w:lastRenderedPageBreak/>
              <w:t>Initial UI Design</w:t>
            </w:r>
          </w:p>
        </w:tc>
        <w:tc>
          <w:tcPr>
            <w:tcW w:w="615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4EE6E48" w14:textId="09FC15E6" w:rsidR="00E43D53" w:rsidRPr="00E43D53" w:rsidRDefault="00325DAA" w:rsidP="00E43D53">
            <w:pPr>
              <w:textAlignment w:val="baseline"/>
              <w:rPr>
                <w:rFonts w:cs="Arial"/>
                <w:lang w:eastAsia="en-ZA"/>
              </w:rPr>
            </w:pPr>
            <w:r>
              <w:rPr>
                <w:rFonts w:cs="Arial"/>
                <w:lang w:eastAsia="en-ZA"/>
              </w:rPr>
              <w:t xml:space="preserve">  </w:t>
            </w:r>
            <w:r w:rsidR="00481D3B" w:rsidRPr="00481D3B">
              <w:rPr>
                <w:rFonts w:cs="Arial"/>
                <w:noProof/>
                <w:lang w:eastAsia="en-ZA"/>
              </w:rPr>
              <w:drawing>
                <wp:inline distT="0" distB="0" distL="0" distR="0" wp14:anchorId="26E0D21A" wp14:editId="19E8F61B">
                  <wp:extent cx="2347163" cy="3391194"/>
                  <wp:effectExtent l="0" t="0" r="0" b="0"/>
                  <wp:docPr id="2124407525" name="Picture 2124407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40752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63" cy="339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5BD5ED" w14:textId="77777777" w:rsidR="0096588B" w:rsidRDefault="0096588B" w:rsidP="1192A375"/>
    <w:p w14:paraId="3B7D4AEE" w14:textId="5716B5A4" w:rsidR="007935CC" w:rsidRDefault="007935CC" w:rsidP="1192A375">
      <w:r>
        <w:br/>
      </w:r>
    </w:p>
    <w:p w14:paraId="64AFEDD4" w14:textId="7CF6FC5C" w:rsidR="007935CC" w:rsidRDefault="007935CC" w:rsidP="37C08E3A"/>
    <w:p w14:paraId="7F6CFF71" w14:textId="5C6C9D25" w:rsidR="007935CC" w:rsidRDefault="007935CC" w:rsidP="00392A66"/>
    <w:p w14:paraId="5ADA0122" w14:textId="77777777" w:rsidR="007935CC" w:rsidRDefault="007935CC" w:rsidP="00392A66"/>
    <w:p w14:paraId="6309F5D4" w14:textId="77777777" w:rsidR="00890147" w:rsidRDefault="00890147" w:rsidP="0075347F">
      <w:pPr>
        <w:pStyle w:val="Heading3"/>
        <w:sectPr w:rsidR="00890147" w:rsidSect="00DE033C">
          <w:pgSz w:w="11906" w:h="16838" w:code="9"/>
          <w:pgMar w:top="1440" w:right="1800" w:bottom="709" w:left="1800" w:header="1008" w:footer="1008" w:gutter="0"/>
          <w:cols w:space="720"/>
          <w:titlePg/>
          <w:docGrid w:linePitch="360"/>
        </w:sectPr>
      </w:pPr>
    </w:p>
    <w:p w14:paraId="1BC52176" w14:textId="10A89032" w:rsidR="009938AB" w:rsidRDefault="00227496" w:rsidP="0075347F">
      <w:pPr>
        <w:pStyle w:val="Heading3"/>
      </w:pPr>
      <w:bookmarkStart w:id="11" w:name="_Toc136184573"/>
      <w:r>
        <w:lastRenderedPageBreak/>
        <w:t xml:space="preserve">Designed by </w:t>
      </w:r>
      <w:r w:rsidR="001C35CC">
        <w:t>Ganeefa Sirkhotte</w:t>
      </w:r>
      <w:bookmarkEnd w:id="11"/>
    </w:p>
    <w:p w14:paraId="4DE6DA8E" w14:textId="77777777" w:rsidR="007935CC" w:rsidRPr="004A4B16" w:rsidRDefault="007935CC" w:rsidP="004A4B1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2004"/>
        <w:gridCol w:w="4243"/>
      </w:tblGrid>
      <w:tr w:rsidR="00BF5B96" w:rsidRPr="00861AD0" w14:paraId="56B0A410" w14:textId="77777777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E38C240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Use Case ID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280EA7D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BF5B96" w:rsidRPr="00861AD0" w14:paraId="3810964E" w14:textId="77777777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2CDF5" w14:textId="77777777" w:rsidR="00FD4630" w:rsidRPr="00861AD0" w:rsidRDefault="00FD4630">
            <w:r w:rsidRPr="00861AD0">
              <w:t>A0100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4092C" w14:textId="77777777" w:rsidR="00FD4630" w:rsidRPr="00861AD0" w:rsidRDefault="00FD4630">
            <w:r w:rsidRPr="00861AD0">
              <w:t>Register Account</w:t>
            </w:r>
          </w:p>
        </w:tc>
      </w:tr>
      <w:tr w:rsidR="00BF5B96" w:rsidRPr="00861AD0" w14:paraId="79DEADCB" w14:textId="77777777">
        <w:trPr>
          <w:trHeight w:val="340"/>
        </w:trPr>
        <w:tc>
          <w:tcPr>
            <w:tcW w:w="44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F630673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4FB5AFE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BF5B96" w:rsidRPr="00861AD0" w14:paraId="33C39FD6" w14:textId="77777777">
        <w:trPr>
          <w:trHeight w:val="340"/>
        </w:trPr>
        <w:tc>
          <w:tcPr>
            <w:tcW w:w="44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E37AF" w14:textId="77777777" w:rsidR="00FD4630" w:rsidRPr="00861AD0" w:rsidRDefault="00FD4630">
            <w:r w:rsidRPr="00861AD0">
              <w:t>Public</w:t>
            </w:r>
          </w:p>
        </w:tc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B26FE" w14:textId="77777777" w:rsidR="00FD4630" w:rsidRPr="00861AD0" w:rsidRDefault="00FD4630"/>
        </w:tc>
      </w:tr>
      <w:tr w:rsidR="00BF5B96" w:rsidRPr="00861AD0" w14:paraId="3027FA8C" w14:textId="77777777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2D7AC1B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28011" w14:textId="77777777" w:rsidR="00FD4630" w:rsidRPr="00861AD0" w:rsidRDefault="00FD4630">
            <w:r w:rsidRPr="00861AD0">
              <w:t>This use case describes the process of registering a new account on the system.</w:t>
            </w:r>
          </w:p>
        </w:tc>
      </w:tr>
      <w:tr w:rsidR="00BF5B96" w:rsidRPr="00861AD0" w14:paraId="3FA1B13D" w14:textId="77777777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8C395B2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2700E" w14:textId="77777777" w:rsidR="00FD4630" w:rsidRPr="00861AD0" w:rsidRDefault="00FD4630">
            <w:r w:rsidRPr="00861AD0">
              <w:t>Public must not already have an existing account with the same details.</w:t>
            </w:r>
          </w:p>
        </w:tc>
      </w:tr>
      <w:tr w:rsidR="00BF5B96" w:rsidRPr="00861AD0" w14:paraId="36E568F5" w14:textId="77777777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9193712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27313" w14:textId="77777777" w:rsidR="00FD4630" w:rsidRPr="00861AD0" w:rsidRDefault="00FD4630">
            <w:r w:rsidRPr="00861AD0">
              <w:t>Opening the application</w:t>
            </w:r>
            <w:r>
              <w:t xml:space="preserve"> for the first time</w:t>
            </w:r>
          </w:p>
        </w:tc>
      </w:tr>
      <w:tr w:rsidR="00BF5B96" w:rsidRPr="00861AD0" w14:paraId="0C98DEE5" w14:textId="77777777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9F85CAB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7C18B" w14:textId="77777777" w:rsidR="00FD4630" w:rsidRPr="00861AD0" w:rsidRDefault="00FD4630">
            <w:r w:rsidRPr="00861AD0">
              <w:t>Public will have registered an account.</w:t>
            </w:r>
          </w:p>
        </w:tc>
      </w:tr>
      <w:tr w:rsidR="00BF5B96" w:rsidRPr="00861AD0" w14:paraId="039A92A9" w14:textId="77777777">
        <w:trPr>
          <w:trHeight w:val="1917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FABB229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EA6DC" w14:textId="77777777" w:rsidR="00FD4630" w:rsidRDefault="00FD4630" w:rsidP="00E739FC">
            <w:pPr>
              <w:pStyle w:val="ListParagraph"/>
              <w:numPr>
                <w:ilvl w:val="0"/>
                <w:numId w:val="14"/>
              </w:numPr>
            </w:pPr>
            <w:r w:rsidRPr="00861AD0">
              <w:t>System displays the Register Account page.</w:t>
            </w:r>
          </w:p>
          <w:p w14:paraId="70B42933" w14:textId="77777777" w:rsidR="00FD4630" w:rsidRPr="00861AD0" w:rsidRDefault="00FD4630" w:rsidP="00E739FC">
            <w:pPr>
              <w:pStyle w:val="ListParagraph"/>
              <w:numPr>
                <w:ilvl w:val="0"/>
                <w:numId w:val="14"/>
              </w:numPr>
            </w:pPr>
            <w:r>
              <w:t xml:space="preserve">User enters their preferred name. </w:t>
            </w:r>
          </w:p>
          <w:p w14:paraId="4A9D7D37" w14:textId="77777777" w:rsidR="00FD4630" w:rsidRPr="00861AD0" w:rsidRDefault="00FD4630" w:rsidP="00E739FC">
            <w:pPr>
              <w:pStyle w:val="ListParagraph"/>
              <w:numPr>
                <w:ilvl w:val="0"/>
                <w:numId w:val="14"/>
              </w:numPr>
            </w:pPr>
            <w:r w:rsidRPr="00861AD0">
              <w:t>User enters their desired username.</w:t>
            </w:r>
          </w:p>
          <w:p w14:paraId="16D99235" w14:textId="77777777" w:rsidR="00FD4630" w:rsidRPr="00861AD0" w:rsidRDefault="00FD4630" w:rsidP="00E739FC">
            <w:pPr>
              <w:pStyle w:val="ListParagraph"/>
              <w:numPr>
                <w:ilvl w:val="0"/>
                <w:numId w:val="14"/>
              </w:numPr>
            </w:pPr>
            <w:r w:rsidRPr="00861AD0">
              <w:t>System checks that there is no existing account with the same username.</w:t>
            </w:r>
          </w:p>
          <w:p w14:paraId="33CAABF5" w14:textId="77777777" w:rsidR="00FD4630" w:rsidRPr="00861AD0" w:rsidRDefault="00FD4630" w:rsidP="00E739FC">
            <w:pPr>
              <w:pStyle w:val="ListParagraph"/>
              <w:numPr>
                <w:ilvl w:val="0"/>
                <w:numId w:val="14"/>
              </w:numPr>
            </w:pPr>
            <w:proofErr w:type="gramStart"/>
            <w:r w:rsidRPr="00861AD0">
              <w:t>User enters</w:t>
            </w:r>
            <w:proofErr w:type="gramEnd"/>
            <w:r w:rsidRPr="00861AD0">
              <w:t xml:space="preserve"> their email address.</w:t>
            </w:r>
          </w:p>
          <w:p w14:paraId="0133B265" w14:textId="77777777" w:rsidR="00FD4630" w:rsidRDefault="00FD4630" w:rsidP="00E739FC">
            <w:pPr>
              <w:pStyle w:val="ListParagraph"/>
              <w:numPr>
                <w:ilvl w:val="0"/>
                <w:numId w:val="14"/>
              </w:numPr>
            </w:pPr>
            <w:r w:rsidRPr="00861AD0">
              <w:t xml:space="preserve">System checks that both </w:t>
            </w:r>
            <w:r>
              <w:t>email addresses</w:t>
            </w:r>
            <w:r w:rsidRPr="00861AD0">
              <w:t xml:space="preserve"> are </w:t>
            </w:r>
            <w:proofErr w:type="gramStart"/>
            <w:r w:rsidRPr="00861AD0">
              <w:t>exactly the same</w:t>
            </w:r>
            <w:proofErr w:type="gramEnd"/>
            <w:r w:rsidRPr="00861AD0">
              <w:t>.</w:t>
            </w:r>
          </w:p>
          <w:p w14:paraId="374F7EBF" w14:textId="77777777" w:rsidR="00FD4630" w:rsidRPr="00861AD0" w:rsidRDefault="00FD4630" w:rsidP="00E739FC">
            <w:pPr>
              <w:pStyle w:val="ListParagraph"/>
              <w:numPr>
                <w:ilvl w:val="0"/>
                <w:numId w:val="14"/>
              </w:numPr>
            </w:pPr>
            <w:r w:rsidRPr="00861AD0">
              <w:t>User enters their password twice.</w:t>
            </w:r>
          </w:p>
          <w:p w14:paraId="7FBE25BF" w14:textId="77777777" w:rsidR="00FD4630" w:rsidRDefault="00FD4630" w:rsidP="00E739FC">
            <w:pPr>
              <w:pStyle w:val="ListParagraph"/>
              <w:numPr>
                <w:ilvl w:val="0"/>
                <w:numId w:val="14"/>
              </w:numPr>
            </w:pPr>
            <w:r w:rsidRPr="00861AD0">
              <w:t xml:space="preserve">System checks that both passwords are </w:t>
            </w:r>
            <w:proofErr w:type="gramStart"/>
            <w:r w:rsidRPr="00861AD0">
              <w:t>exactly the same</w:t>
            </w:r>
            <w:proofErr w:type="gramEnd"/>
            <w:r w:rsidRPr="00861AD0">
              <w:t>.</w:t>
            </w:r>
          </w:p>
          <w:p w14:paraId="3CBB1D2D" w14:textId="77777777" w:rsidR="00FD4630" w:rsidRDefault="00FD4630" w:rsidP="00E739FC">
            <w:pPr>
              <w:pStyle w:val="ListParagraph"/>
              <w:numPr>
                <w:ilvl w:val="0"/>
                <w:numId w:val="14"/>
              </w:numPr>
            </w:pPr>
            <w:r w:rsidRPr="00861AD0">
              <w:t>User clicks create account.</w:t>
            </w:r>
          </w:p>
          <w:p w14:paraId="715B2CDF" w14:textId="77777777" w:rsidR="00FD4630" w:rsidRPr="00861AD0" w:rsidRDefault="00FD4630" w:rsidP="00E739FC">
            <w:pPr>
              <w:pStyle w:val="ListParagraph"/>
              <w:numPr>
                <w:ilvl w:val="0"/>
                <w:numId w:val="14"/>
              </w:numPr>
            </w:pPr>
            <w:r>
              <w:t>System checks that all details are filled in.</w:t>
            </w:r>
          </w:p>
          <w:p w14:paraId="51D56BEF" w14:textId="77777777" w:rsidR="00FD4630" w:rsidRPr="00861AD0" w:rsidRDefault="00FD4630" w:rsidP="00E739FC">
            <w:pPr>
              <w:pStyle w:val="ListParagraph"/>
              <w:numPr>
                <w:ilvl w:val="0"/>
                <w:numId w:val="14"/>
              </w:numPr>
            </w:pPr>
            <w:r w:rsidRPr="00861AD0">
              <w:t>System displays homepage.</w:t>
            </w:r>
          </w:p>
        </w:tc>
      </w:tr>
      <w:tr w:rsidR="00BF5B96" w:rsidRPr="00861AD0" w14:paraId="2AB3D874" w14:textId="77777777">
        <w:trPr>
          <w:trHeight w:val="154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BF900E9" w14:textId="77777777" w:rsidR="00FD4630" w:rsidRPr="00861AD0" w:rsidRDefault="00FD4630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Alternate Flow of Events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4C83A" w14:textId="77777777" w:rsidR="00FD4630" w:rsidRPr="00861AD0" w:rsidRDefault="00FD4630">
            <w:r>
              <w:t>4</w:t>
            </w:r>
            <w:r w:rsidRPr="00861AD0">
              <w:t>.1 Check fails, system displays error.</w:t>
            </w:r>
          </w:p>
          <w:p w14:paraId="1EA25441" w14:textId="77777777" w:rsidR="00FD4630" w:rsidRPr="00861AD0" w:rsidRDefault="00FD4630">
            <w:r>
              <w:t>4</w:t>
            </w:r>
            <w:r w:rsidRPr="00861AD0">
              <w:t xml:space="preserve">.2 Returns to step </w:t>
            </w:r>
            <w:r>
              <w:t>3</w:t>
            </w:r>
            <w:r w:rsidRPr="00861AD0">
              <w:t xml:space="preserve"> in basic flow.</w:t>
            </w:r>
          </w:p>
          <w:p w14:paraId="54870CC4" w14:textId="77777777" w:rsidR="00FD4630" w:rsidRPr="00861AD0" w:rsidRDefault="00FD4630">
            <w:r>
              <w:t>6</w:t>
            </w:r>
            <w:r w:rsidRPr="00861AD0">
              <w:t>.1 Check fails, system displays error.</w:t>
            </w:r>
          </w:p>
          <w:p w14:paraId="5C019C29" w14:textId="77777777" w:rsidR="00FD4630" w:rsidRDefault="00FD4630">
            <w:r>
              <w:t>6</w:t>
            </w:r>
            <w:r w:rsidRPr="00861AD0">
              <w:t xml:space="preserve">.2 Returns to step </w:t>
            </w:r>
            <w:r>
              <w:t xml:space="preserve">5 </w:t>
            </w:r>
            <w:r w:rsidRPr="00861AD0">
              <w:t>in basic flow.</w:t>
            </w:r>
          </w:p>
          <w:p w14:paraId="44D0AC62" w14:textId="77777777" w:rsidR="00FD4630" w:rsidRDefault="00FD4630">
            <w:r>
              <w:t>8.1 Check fails, system displays error.</w:t>
            </w:r>
          </w:p>
          <w:p w14:paraId="1471FD20" w14:textId="77777777" w:rsidR="00FD4630" w:rsidRDefault="00FD4630">
            <w:r>
              <w:t>8.2 Return to step 7 in basic flow.</w:t>
            </w:r>
          </w:p>
          <w:p w14:paraId="1366CE8C" w14:textId="515C2B97" w:rsidR="00BC15CE" w:rsidRPr="00751E52" w:rsidRDefault="00BC15CE">
            <w:r w:rsidRPr="00751E52">
              <w:t>9.1 User clicks cancel.</w:t>
            </w:r>
          </w:p>
          <w:p w14:paraId="3CB0F9EF" w14:textId="7619CAB8" w:rsidR="00BC15CE" w:rsidRPr="00751E52" w:rsidRDefault="00BC15CE">
            <w:r w:rsidRPr="00751E52">
              <w:t xml:space="preserve">9.2 </w:t>
            </w:r>
            <w:r w:rsidR="00240EB1" w:rsidRPr="00751E52">
              <w:t xml:space="preserve">All details filled in by the user </w:t>
            </w:r>
            <w:proofErr w:type="gramStart"/>
            <w:r w:rsidR="00240EB1" w:rsidRPr="00751E52">
              <w:t>is</w:t>
            </w:r>
            <w:proofErr w:type="gramEnd"/>
            <w:r w:rsidR="00240EB1" w:rsidRPr="00751E52">
              <w:t xml:space="preserve"> removed.</w:t>
            </w:r>
          </w:p>
          <w:p w14:paraId="780B4A2C" w14:textId="7EB03532" w:rsidR="00240EB1" w:rsidRDefault="00240EB1">
            <w:r w:rsidRPr="00751E52">
              <w:t xml:space="preserve">9.3 Return to step </w:t>
            </w:r>
            <w:r w:rsidR="00BF5B96" w:rsidRPr="00751E52">
              <w:t>1.</w:t>
            </w:r>
          </w:p>
          <w:p w14:paraId="74088013" w14:textId="77777777" w:rsidR="00FD4630" w:rsidRDefault="00FD4630">
            <w:r>
              <w:t>10.1 Check fails, system displays error.</w:t>
            </w:r>
          </w:p>
          <w:p w14:paraId="052655BD" w14:textId="77777777" w:rsidR="00FD4630" w:rsidRPr="00861AD0" w:rsidRDefault="00FD4630">
            <w:r>
              <w:t>10.2 Return to applicable step in the basic flow according to what was left out.</w:t>
            </w:r>
          </w:p>
        </w:tc>
      </w:tr>
      <w:tr w:rsidR="00BF5B96" w:rsidRPr="00861AD0" w14:paraId="5BA6857A" w14:textId="77777777" w:rsidTr="00E6189F">
        <w:trPr>
          <w:trHeight w:val="154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02F46CE7" w14:textId="5AF397BF" w:rsidR="00FA1CE4" w:rsidRPr="00861AD0" w:rsidRDefault="00FA1CE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Initial UI design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0664E" w14:textId="1610AE54" w:rsidR="00FA1CE4" w:rsidRDefault="004B2666" w:rsidP="00E618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9" behindDoc="0" locked="0" layoutInCell="1" allowOverlap="1" wp14:anchorId="28FE9EE2" wp14:editId="40EFDE75">
                      <wp:simplePos x="0" y="0"/>
                      <wp:positionH relativeFrom="column">
                        <wp:posOffset>266700</wp:posOffset>
                      </wp:positionH>
                      <wp:positionV relativeFrom="paragraph">
                        <wp:posOffset>4443730</wp:posOffset>
                      </wp:positionV>
                      <wp:extent cx="68580" cy="1866900"/>
                      <wp:effectExtent l="76200" t="38100" r="26670" b="19050"/>
                      <wp:wrapNone/>
                      <wp:docPr id="164910144" name="Straight Arrow Connector 164910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8580" cy="18669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type w14:anchorId="44C861C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64910144" o:spid="_x0000_s1026" type="#_x0000_t32" style="position:absolute;margin-left:21pt;margin-top:349.9pt;width:5.4pt;height:147pt;flip:x y;z-index:2516583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 w:rsidR="00EE7D1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00159F48" wp14:editId="5F7827CB">
                      <wp:simplePos x="0" y="0"/>
                      <wp:positionH relativeFrom="column">
                        <wp:posOffset>1138555</wp:posOffset>
                      </wp:positionH>
                      <wp:positionV relativeFrom="paragraph">
                        <wp:posOffset>5247005</wp:posOffset>
                      </wp:positionV>
                      <wp:extent cx="316230" cy="1188720"/>
                      <wp:effectExtent l="57150" t="38100" r="26670" b="30480"/>
                      <wp:wrapNone/>
                      <wp:docPr id="2106587591" name="Straight Arrow Connector 21065875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16230" cy="11887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4C8186A" id="Straight Arrow Connector 2106587591" o:spid="_x0000_s1026" type="#_x0000_t32" style="position:absolute;margin-left:89.65pt;margin-top:413.15pt;width:24.9pt;height:93.6pt;flip:x y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7247A4C3" wp14:editId="4726A3C8">
                      <wp:simplePos x="0" y="0"/>
                      <wp:positionH relativeFrom="column">
                        <wp:posOffset>2289175</wp:posOffset>
                      </wp:positionH>
                      <wp:positionV relativeFrom="paragraph">
                        <wp:posOffset>5300345</wp:posOffset>
                      </wp:positionV>
                      <wp:extent cx="762000" cy="243840"/>
                      <wp:effectExtent l="38100" t="38100" r="19050" b="22860"/>
                      <wp:wrapNone/>
                      <wp:docPr id="1395312938" name="Straight Arrow Connector 1395312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62000" cy="2438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467898BD" id="Straight Arrow Connector 1395312938" o:spid="_x0000_s1026" type="#_x0000_t32" style="position:absolute;margin-left:180.25pt;margin-top:417.35pt;width:60pt;height:19.2pt;flip:x y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6190F3D7" wp14:editId="5B39953F">
                      <wp:simplePos x="0" y="0"/>
                      <wp:positionH relativeFrom="column">
                        <wp:posOffset>3049270</wp:posOffset>
                      </wp:positionH>
                      <wp:positionV relativeFrom="paragraph">
                        <wp:posOffset>5332730</wp:posOffset>
                      </wp:positionV>
                      <wp:extent cx="754380" cy="563880"/>
                      <wp:effectExtent l="0" t="0" r="26670" b="26670"/>
                      <wp:wrapNone/>
                      <wp:docPr id="1192320836" name="Text Box 11923208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54380" cy="563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DFEE6A6" w14:textId="22936217" w:rsidR="00E6189F" w:rsidRPr="00E6189F" w:rsidRDefault="00E6189F" w:rsidP="00E6189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Click to create account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190F3D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92320836" o:spid="_x0000_s1026" type="#_x0000_t202" style="position:absolute;margin-left:240.1pt;margin-top:419.9pt;width:59.4pt;height:44.4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" fillcolor="white [3201]" strokeweight=".5pt">
                      <v:textbox>
                        <w:txbxContent>
                          <w:p w14:paraId="1DFEE6A6" w14:textId="22936217" w:rsidR="00E6189F" w:rsidRPr="00E6189F" w:rsidRDefault="00E6189F" w:rsidP="00E6189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Click to create account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5D4AD8B5" wp14:editId="0E0E5A25">
                      <wp:simplePos x="0" y="0"/>
                      <wp:positionH relativeFrom="column">
                        <wp:posOffset>2563495</wp:posOffset>
                      </wp:positionH>
                      <wp:positionV relativeFrom="paragraph">
                        <wp:posOffset>3524885</wp:posOffset>
                      </wp:positionV>
                      <wp:extent cx="563880" cy="228600"/>
                      <wp:effectExtent l="38100" t="0" r="26670" b="57150"/>
                      <wp:wrapNone/>
                      <wp:docPr id="1621358780" name="Straight Arrow Connector 16213587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388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104C5538" id="Straight Arrow Connector 1621358780" o:spid="_x0000_s1026" type="#_x0000_t32" style="position:absolute;margin-left:201.85pt;margin-top:277.55pt;width:44.4pt;height:18pt;flip:x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5C3C2E30" wp14:editId="6B8580D9">
                      <wp:simplePos x="0" y="0"/>
                      <wp:positionH relativeFrom="column">
                        <wp:posOffset>2578735</wp:posOffset>
                      </wp:positionH>
                      <wp:positionV relativeFrom="paragraph">
                        <wp:posOffset>4424045</wp:posOffset>
                      </wp:positionV>
                      <wp:extent cx="525780" cy="304800"/>
                      <wp:effectExtent l="38100" t="38100" r="26670" b="19050"/>
                      <wp:wrapNone/>
                      <wp:docPr id="872292021" name="Straight Arrow Connector 8722920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25780" cy="3048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B1B2B41" id="Straight Arrow Connector 872292021" o:spid="_x0000_s1026" type="#_x0000_t32" style="position:absolute;margin-left:203.05pt;margin-top:348.35pt;width:41.4pt;height:24pt;flip:x y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4A4055C0" wp14:editId="4AA4BBD5">
                      <wp:simplePos x="0" y="0"/>
                      <wp:positionH relativeFrom="column">
                        <wp:posOffset>2609215</wp:posOffset>
                      </wp:positionH>
                      <wp:positionV relativeFrom="paragraph">
                        <wp:posOffset>4134485</wp:posOffset>
                      </wp:positionV>
                      <wp:extent cx="708660" cy="396240"/>
                      <wp:effectExtent l="38100" t="38100" r="15240" b="22860"/>
                      <wp:wrapNone/>
                      <wp:docPr id="1342919458" name="Straight Arrow Connector 1342919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08660" cy="3962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00E09274" id="Straight Arrow Connector 1342919458" o:spid="_x0000_s1026" type="#_x0000_t32" style="position:absolute;margin-left:205.45pt;margin-top:325.55pt;width:55.8pt;height:31.2pt;flip:x y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1589AAFB" wp14:editId="3D039C0D">
                      <wp:simplePos x="0" y="0"/>
                      <wp:positionH relativeFrom="column">
                        <wp:posOffset>3101340</wp:posOffset>
                      </wp:positionH>
                      <wp:positionV relativeFrom="paragraph">
                        <wp:posOffset>4533900</wp:posOffset>
                      </wp:positionV>
                      <wp:extent cx="754380" cy="563880"/>
                      <wp:effectExtent l="0" t="0" r="26670" b="26670"/>
                      <wp:wrapNone/>
                      <wp:docPr id="45442580" name="Text Box 454425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54380" cy="563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A59163F" w14:textId="469E33C7" w:rsidR="00E6189F" w:rsidRPr="00E6189F" w:rsidRDefault="00E6189F" w:rsidP="00E6189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Click to view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89AAFB" id="Text Box 45442580" o:spid="_x0000_s1027" type="#_x0000_t202" style="position:absolute;margin-left:244.2pt;margin-top:357pt;width:59.4pt;height:44.4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" fillcolor="white [3201]" strokeweight=".5pt">
                      <v:textbox>
                        <w:txbxContent>
                          <w:p w14:paraId="6A59163F" w14:textId="469E33C7" w:rsidR="00E6189F" w:rsidRPr="00E6189F" w:rsidRDefault="00E6189F" w:rsidP="00E6189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Click to view password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4E2E360C" wp14:editId="0C116827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3832860</wp:posOffset>
                      </wp:positionV>
                      <wp:extent cx="822960" cy="563880"/>
                      <wp:effectExtent l="38100" t="0" r="15240" b="64770"/>
                      <wp:wrapNone/>
                      <wp:docPr id="1776134478" name="Straight Arrow Connector 17761344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2960" cy="5638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D65D258" id="Straight Arrow Connector 1776134478" o:spid="_x0000_s1026" type="#_x0000_t32" style="position:absolute;margin-left:183pt;margin-top:301.8pt;width:64.8pt;height:44.4pt;flip:x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3A9CF0C9" wp14:editId="0B14B541">
                      <wp:simplePos x="0" y="0"/>
                      <wp:positionH relativeFrom="column">
                        <wp:posOffset>2555875</wp:posOffset>
                      </wp:positionH>
                      <wp:positionV relativeFrom="paragraph">
                        <wp:posOffset>4027805</wp:posOffset>
                      </wp:positionV>
                      <wp:extent cx="830580" cy="868680"/>
                      <wp:effectExtent l="38100" t="0" r="26670" b="64770"/>
                      <wp:wrapNone/>
                      <wp:docPr id="1663104493" name="Straight Arrow Connector 16631044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0580" cy="8686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7046779" id="Straight Arrow Connector 1663104493" o:spid="_x0000_s1026" type="#_x0000_t32" style="position:absolute;margin-left:201.25pt;margin-top:317.15pt;width:65.4pt;height:68.4pt;flip:x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6C2DB579" wp14:editId="5B8329DD">
                      <wp:simplePos x="0" y="0"/>
                      <wp:positionH relativeFrom="column">
                        <wp:posOffset>2334895</wp:posOffset>
                      </wp:positionH>
                      <wp:positionV relativeFrom="paragraph">
                        <wp:posOffset>3517265</wp:posOffset>
                      </wp:positionV>
                      <wp:extent cx="822960" cy="563880"/>
                      <wp:effectExtent l="38100" t="0" r="15240" b="64770"/>
                      <wp:wrapNone/>
                      <wp:docPr id="1968034727" name="Straight Arrow Connector 19680347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2960" cy="5638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47F567B" id="Straight Arrow Connector 1968034727" o:spid="_x0000_s1026" type="#_x0000_t32" style="position:absolute;margin-left:183.85pt;margin-top:276.95pt;width:64.8pt;height:44.4pt;flip:x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4F0B5320" wp14:editId="68657D1F">
                      <wp:simplePos x="0" y="0"/>
                      <wp:positionH relativeFrom="column">
                        <wp:posOffset>2510155</wp:posOffset>
                      </wp:positionH>
                      <wp:positionV relativeFrom="paragraph">
                        <wp:posOffset>3425825</wp:posOffset>
                      </wp:positionV>
                      <wp:extent cx="670560" cy="83820"/>
                      <wp:effectExtent l="0" t="57150" r="15240" b="30480"/>
                      <wp:wrapNone/>
                      <wp:docPr id="2006075771" name="Straight Arrow Connector 20060757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70560" cy="838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79B4E0F" id="Straight Arrow Connector 2006075771" o:spid="_x0000_s1026" type="#_x0000_t32" style="position:absolute;margin-left:197.65pt;margin-top:269.75pt;width:52.8pt;height:6.6pt;flip:x y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44E01E53" wp14:editId="6A89B8D8">
                      <wp:simplePos x="0" y="0"/>
                      <wp:positionH relativeFrom="column">
                        <wp:posOffset>2472055</wp:posOffset>
                      </wp:positionH>
                      <wp:positionV relativeFrom="paragraph">
                        <wp:posOffset>3113405</wp:posOffset>
                      </wp:positionV>
                      <wp:extent cx="693420" cy="403860"/>
                      <wp:effectExtent l="38100" t="38100" r="30480" b="34290"/>
                      <wp:wrapNone/>
                      <wp:docPr id="1410734789" name="Straight Arrow Connector 14107347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93420" cy="4038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BB93123" id="Straight Arrow Connector 1410734789" o:spid="_x0000_s1026" type="#_x0000_t32" style="position:absolute;margin-left:194.65pt;margin-top:245.15pt;width:54.6pt;height:31.8pt;flip:x y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" strokecolor="black [3040]">
                      <v:stroke endarrow="block"/>
                    </v:shape>
                  </w:pict>
                </mc:Fallback>
              </mc:AlternateContent>
            </w:r>
            <w:r w:rsidR="00E618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0" locked="0" layoutInCell="1" allowOverlap="1" wp14:anchorId="479054C2" wp14:editId="526F5CF4">
                      <wp:simplePos x="0" y="0"/>
                      <wp:positionH relativeFrom="column">
                        <wp:posOffset>2452370</wp:posOffset>
                      </wp:positionH>
                      <wp:positionV relativeFrom="paragraph">
                        <wp:posOffset>2828290</wp:posOffset>
                      </wp:positionV>
                      <wp:extent cx="701040" cy="678180"/>
                      <wp:effectExtent l="38100" t="38100" r="22860" b="26670"/>
                      <wp:wrapNone/>
                      <wp:docPr id="26998594" name="Straight Arrow Connector 26998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01040" cy="6781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shape w14:anchorId="6CAE8C3E" id="Straight Arrow Connector 26998594" o:spid="_x0000_s1026" type="#_x0000_t32" style="position:absolute;margin-left:193.1pt;margin-top:222.7pt;width:55.2pt;height:53.4pt;flip:x y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 w:rsidR="00153A9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3DE70A14" wp14:editId="39492532">
                      <wp:simplePos x="0" y="0"/>
                      <wp:positionH relativeFrom="column">
                        <wp:posOffset>3104515</wp:posOffset>
                      </wp:positionH>
                      <wp:positionV relativeFrom="paragraph">
                        <wp:posOffset>3265805</wp:posOffset>
                      </wp:positionV>
                      <wp:extent cx="716280" cy="800100"/>
                      <wp:effectExtent l="0" t="0" r="26670" b="19050"/>
                      <wp:wrapNone/>
                      <wp:docPr id="964897992" name="Text Box 9648979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16280" cy="800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17D0BB5" w14:textId="4243D5C8" w:rsidR="00153A9F" w:rsidRPr="00E6189F" w:rsidRDefault="00E6189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 fills in details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E70A14" id="Text Box 964897992" o:spid="_x0000_s1028" type="#_x0000_t202" style="position:absolute;margin-left:244.45pt;margin-top:257.15pt;width:56.4pt;height:63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" fillcolor="white [3201]" strokeweight=".5pt">
                      <v:textbox>
                        <w:txbxContent>
                          <w:p w14:paraId="017D0BB5" w14:textId="4243D5C8" w:rsidR="00153A9F" w:rsidRPr="00E6189F" w:rsidRDefault="00E6189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 fills in details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12A7" w:rsidRPr="00B212A7">
              <w:rPr>
                <w:noProof/>
              </w:rPr>
              <w:drawing>
                <wp:inline distT="0" distB="0" distL="0" distR="0" wp14:anchorId="72BA6334" wp14:editId="6D7A844E">
                  <wp:extent cx="2887980" cy="6053504"/>
                  <wp:effectExtent l="0" t="0" r="7620" b="4445"/>
                  <wp:docPr id="1881013299" name="Picture 1881013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01329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6053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79BE3" w14:textId="65A153E4" w:rsidR="00E6189F" w:rsidRDefault="004B2666" w:rsidP="00E618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70" behindDoc="0" locked="0" layoutInCell="1" allowOverlap="1" wp14:anchorId="64AEEA81" wp14:editId="718E069C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217170</wp:posOffset>
                      </wp:positionV>
                      <wp:extent cx="754380" cy="563880"/>
                      <wp:effectExtent l="0" t="0" r="26670" b="26670"/>
                      <wp:wrapTopAndBottom/>
                      <wp:docPr id="780154349" name="Text Box 780154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54380" cy="563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C7BD72A" w14:textId="6BB7AADF" w:rsidR="004B2666" w:rsidRPr="00E6189F" w:rsidRDefault="004B2666" w:rsidP="004B2666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Required details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AEEA81" id="Text Box 780154349" o:spid="_x0000_s1029" type="#_x0000_t202" style="position:absolute;margin-left:4.2pt;margin-top:17.1pt;width:59.4pt;height:44.4pt;z-index:2516583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" fillcolor="white [3201]" strokeweight=".5pt">
                      <v:textbox>
                        <w:txbxContent>
                          <w:p w14:paraId="0C7BD72A" w14:textId="6BB7AADF" w:rsidR="004B2666" w:rsidRPr="00E6189F" w:rsidRDefault="004B2666" w:rsidP="004B2666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Required details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</w:p>
          <w:p w14:paraId="6B635AE2" w14:textId="7341F580" w:rsidR="007A4D30" w:rsidRDefault="00EE7D16" w:rsidP="00E618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7F283998" wp14:editId="10B7080C">
                      <wp:simplePos x="0" y="0"/>
                      <wp:positionH relativeFrom="column">
                        <wp:posOffset>1249680</wp:posOffset>
                      </wp:positionH>
                      <wp:positionV relativeFrom="paragraph">
                        <wp:posOffset>181610</wp:posOffset>
                      </wp:positionV>
                      <wp:extent cx="754380" cy="563880"/>
                      <wp:effectExtent l="0" t="0" r="26670" b="26670"/>
                      <wp:wrapTopAndBottom/>
                      <wp:docPr id="894196495" name="Text Box 8941964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54380" cy="563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5E5F208" w14:textId="625A4958" w:rsidR="00E6189F" w:rsidRPr="00E6189F" w:rsidRDefault="00CC2C3D" w:rsidP="00E6189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 xml:space="preserve">Clears </w:t>
                                  </w:r>
                                  <w:r w:rsidR="008C4095">
                                    <w:rPr>
                                      <w:lang w:val="en-ZA"/>
                                    </w:rPr>
                                    <w:t>details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283998" id="Text Box 894196495" o:spid="_x0000_s1030" type="#_x0000_t202" style="position:absolute;margin-left:98.4pt;margin-top:14.3pt;width:59.4pt;height:44.4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" fillcolor="white [3201]" strokeweight=".5pt">
                      <v:textbox>
                        <w:txbxContent>
                          <w:p w14:paraId="75E5F208" w14:textId="625A4958" w:rsidR="00E6189F" w:rsidRPr="00E6189F" w:rsidRDefault="00CC2C3D" w:rsidP="00E6189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 xml:space="preserve">Clears </w:t>
                            </w:r>
                            <w:r w:rsidR="008C4095">
                              <w:rPr>
                                <w:lang w:val="en-ZA"/>
                              </w:rPr>
                              <w:t>details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</w:p>
          <w:p w14:paraId="5681ECCF" w14:textId="21917E27" w:rsidR="007A4D30" w:rsidRDefault="007A4D30" w:rsidP="00E6189F"/>
          <w:p w14:paraId="681A4305" w14:textId="77777777" w:rsidR="007A4D30" w:rsidRDefault="007A4D30" w:rsidP="00E6189F"/>
          <w:p w14:paraId="12497E8A" w14:textId="77777777" w:rsidR="007A4D30" w:rsidRDefault="007A4D30" w:rsidP="00E6189F"/>
          <w:p w14:paraId="0D9D583B" w14:textId="77777777" w:rsidR="007A4D30" w:rsidRDefault="007A4D30" w:rsidP="00E6189F"/>
          <w:p w14:paraId="27E9CBD8" w14:textId="77777777" w:rsidR="007A4D30" w:rsidRDefault="007A4D30" w:rsidP="00E6189F"/>
          <w:p w14:paraId="21E76E23" w14:textId="77777777" w:rsidR="007A4D30" w:rsidRDefault="007A4D30" w:rsidP="00E6189F"/>
          <w:p w14:paraId="04793360" w14:textId="77777777" w:rsidR="00EE7D16" w:rsidRDefault="00EE7D16" w:rsidP="00E6189F"/>
          <w:p w14:paraId="283C884B" w14:textId="77777777" w:rsidR="007A4D30" w:rsidRDefault="007A4D30" w:rsidP="00E6189F"/>
          <w:p w14:paraId="427D4AF4" w14:textId="77777777" w:rsidR="007A4D30" w:rsidRDefault="007A4D30" w:rsidP="00E6189F"/>
          <w:p w14:paraId="3C7974BA" w14:textId="77777777" w:rsidR="007A4D30" w:rsidRDefault="007A4D30" w:rsidP="00E6189F"/>
          <w:p w14:paraId="5AD5825B" w14:textId="77777777" w:rsidR="007A4D30" w:rsidRDefault="007A4D30" w:rsidP="00E6189F"/>
          <w:p w14:paraId="7B201BE7" w14:textId="645D27AD" w:rsidR="00E355F5" w:rsidRDefault="006B2EF4" w:rsidP="00E6189F">
            <w:r>
              <w:lastRenderedPageBreak/>
              <w:t>4.1</w:t>
            </w:r>
            <w:r w:rsidR="00613729">
              <w:t xml:space="preserve"> (User</w:t>
            </w:r>
            <w:r w:rsidR="00105B0C">
              <w:t>name already exists)</w:t>
            </w:r>
          </w:p>
          <w:p w14:paraId="51862CA3" w14:textId="77777777" w:rsidR="009D374F" w:rsidRDefault="009D374F" w:rsidP="00E6189F"/>
          <w:p w14:paraId="26C6D6E1" w14:textId="1CF059AF" w:rsidR="00613729" w:rsidRDefault="007A4D30" w:rsidP="00E618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allowOverlap="1" wp14:anchorId="3545922C" wp14:editId="2EDF28A7">
                      <wp:simplePos x="0" y="0"/>
                      <wp:positionH relativeFrom="column">
                        <wp:posOffset>1656715</wp:posOffset>
                      </wp:positionH>
                      <wp:positionV relativeFrom="paragraph">
                        <wp:posOffset>2303145</wp:posOffset>
                      </wp:positionV>
                      <wp:extent cx="998220" cy="57150"/>
                      <wp:effectExtent l="0" t="57150" r="11430" b="38100"/>
                      <wp:wrapNone/>
                      <wp:docPr id="1851150901" name="Straight Arrow Connector 1851150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98220" cy="571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02AD8A33" id="Straight Arrow Connector 1851150901" o:spid="_x0000_s1026" type="#_x0000_t32" style="position:absolute;margin-left:130.45pt;margin-top:181.35pt;width:78.6pt;height:4.5pt;flip:x y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691C9BD1" wp14:editId="1048A8A9">
                      <wp:simplePos x="0" y="0"/>
                      <wp:positionH relativeFrom="column">
                        <wp:posOffset>2632075</wp:posOffset>
                      </wp:positionH>
                      <wp:positionV relativeFrom="paragraph">
                        <wp:posOffset>2242185</wp:posOffset>
                      </wp:positionV>
                      <wp:extent cx="784860" cy="449580"/>
                      <wp:effectExtent l="0" t="0" r="15240" b="26670"/>
                      <wp:wrapNone/>
                      <wp:docPr id="407523692" name="Text Box 4075236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84860" cy="4495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25F65DE" w14:textId="06DDAAE9" w:rsidR="007A4D30" w:rsidRPr="007A4D30" w:rsidRDefault="007A4D30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Error message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C9BD1" id="Text Box 407523692" o:spid="_x0000_s1031" type="#_x0000_t202" style="position:absolute;margin-left:207.25pt;margin-top:176.55pt;width:61.8pt;height:35.4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" fillcolor="white [3201]" strokeweight=".5pt">
                      <v:textbox>
                        <w:txbxContent>
                          <w:p w14:paraId="625F65DE" w14:textId="06DDAAE9" w:rsidR="007A4D30" w:rsidRPr="007A4D30" w:rsidRDefault="007A4D30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Error message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C3E32" w:rsidRPr="00BC3E32">
              <w:rPr>
                <w:noProof/>
              </w:rPr>
              <w:drawing>
                <wp:inline distT="0" distB="0" distL="0" distR="0" wp14:anchorId="7C665AC4" wp14:editId="525DF355">
                  <wp:extent cx="1937767" cy="4015740"/>
                  <wp:effectExtent l="0" t="0" r="5715" b="3810"/>
                  <wp:docPr id="1692282994" name="Picture 1692282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28299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100" cy="4120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83894" w14:textId="77777777" w:rsidR="009D374F" w:rsidRDefault="009D374F" w:rsidP="00E6189F"/>
          <w:p w14:paraId="574D5D9E" w14:textId="77777777" w:rsidR="009D374F" w:rsidRDefault="00260935" w:rsidP="00E6189F">
            <w:r>
              <w:t>6.1 (emails do not match)</w:t>
            </w:r>
          </w:p>
          <w:p w14:paraId="7B8C87C1" w14:textId="77777777" w:rsidR="003623BC" w:rsidRDefault="003623BC" w:rsidP="00E6189F"/>
          <w:p w14:paraId="7D0C8822" w14:textId="08D84810" w:rsidR="00260935" w:rsidRDefault="007A4D30" w:rsidP="00E618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4" behindDoc="0" locked="0" layoutInCell="1" allowOverlap="1" wp14:anchorId="6D329D69" wp14:editId="1C7716A5">
                      <wp:simplePos x="0" y="0"/>
                      <wp:positionH relativeFrom="column">
                        <wp:posOffset>1671955</wp:posOffset>
                      </wp:positionH>
                      <wp:positionV relativeFrom="paragraph">
                        <wp:posOffset>2687955</wp:posOffset>
                      </wp:positionV>
                      <wp:extent cx="883920" cy="45085"/>
                      <wp:effectExtent l="38100" t="38100" r="11430" b="88265"/>
                      <wp:wrapNone/>
                      <wp:docPr id="1932979156" name="Straight Arrow Connector 1932979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8392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2F28E555" id="Straight Arrow Connector 1932979156" o:spid="_x0000_s1026" type="#_x0000_t32" style="position:absolute;margin-left:131.65pt;margin-top:211.65pt;width:69.6pt;height:3.55pt;flip:x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3B1950EF" wp14:editId="3640A033">
                      <wp:simplePos x="0" y="0"/>
                      <wp:positionH relativeFrom="column">
                        <wp:posOffset>2529840</wp:posOffset>
                      </wp:positionH>
                      <wp:positionV relativeFrom="paragraph">
                        <wp:posOffset>2545080</wp:posOffset>
                      </wp:positionV>
                      <wp:extent cx="784860" cy="449580"/>
                      <wp:effectExtent l="0" t="0" r="15240" b="26670"/>
                      <wp:wrapNone/>
                      <wp:docPr id="1089636820" name="Text Box 10896368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84860" cy="4495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31A6D53" w14:textId="77777777" w:rsidR="007A4D30" w:rsidRPr="007A4D30" w:rsidRDefault="007A4D30" w:rsidP="007A4D30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Error message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1950EF" id="Text Box 1089636820" o:spid="_x0000_s1032" type="#_x0000_t202" style="position:absolute;margin-left:199.2pt;margin-top:200.4pt;width:61.8pt;height:35.4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" fillcolor="white [3201]" strokeweight=".5pt">
                      <v:textbox>
                        <w:txbxContent>
                          <w:p w14:paraId="331A6D53" w14:textId="77777777" w:rsidR="007A4D30" w:rsidRPr="007A4D30" w:rsidRDefault="007A4D30" w:rsidP="007A4D30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Error message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374F" w:rsidRPr="009D374F">
              <w:rPr>
                <w:noProof/>
              </w:rPr>
              <w:drawing>
                <wp:inline distT="0" distB="0" distL="0" distR="0" wp14:anchorId="263D5993" wp14:editId="07BA83C1">
                  <wp:extent cx="1916611" cy="3977640"/>
                  <wp:effectExtent l="0" t="0" r="7620" b="3810"/>
                  <wp:docPr id="1441464379" name="Picture 1441464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464379" name=""/>
                          <pic:cNvPicPr/>
                        </pic:nvPicPr>
                        <pic:blipFill rotWithShape="1">
                          <a:blip r:embed="rId39"/>
                          <a:srcRect t="1113"/>
                          <a:stretch/>
                        </pic:blipFill>
                        <pic:spPr bwMode="auto">
                          <a:xfrm>
                            <a:off x="0" y="0"/>
                            <a:ext cx="1964841" cy="4077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613E0A" w14:textId="4E0D5FD2" w:rsidR="00AC0A7E" w:rsidRDefault="00AC0A7E" w:rsidP="00E6189F">
            <w:r>
              <w:lastRenderedPageBreak/>
              <w:t>8.1 (Password do not match)</w:t>
            </w:r>
          </w:p>
          <w:p w14:paraId="05872CE4" w14:textId="77777777" w:rsidR="00557D4E" w:rsidRDefault="00557D4E" w:rsidP="00E6189F"/>
          <w:p w14:paraId="00DD5E50" w14:textId="4D1B0564" w:rsidR="00AC0A7E" w:rsidRDefault="007A4D30" w:rsidP="00E618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3" behindDoc="0" locked="0" layoutInCell="1" allowOverlap="1" wp14:anchorId="04C64FE3" wp14:editId="611CB20F">
                      <wp:simplePos x="0" y="0"/>
                      <wp:positionH relativeFrom="column">
                        <wp:posOffset>1725295</wp:posOffset>
                      </wp:positionH>
                      <wp:positionV relativeFrom="paragraph">
                        <wp:posOffset>3247390</wp:posOffset>
                      </wp:positionV>
                      <wp:extent cx="883920" cy="45085"/>
                      <wp:effectExtent l="38100" t="38100" r="11430" b="88265"/>
                      <wp:wrapNone/>
                      <wp:docPr id="659399795" name="Straight Arrow Connector 6593997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8392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5A6743C" id="Straight Arrow Connector 659399795" o:spid="_x0000_s1026" type="#_x0000_t32" style="position:absolute;margin-left:135.85pt;margin-top:255.7pt;width:69.6pt;height:3.55pt;flip:x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6C18E759" wp14:editId="7111526B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2964180</wp:posOffset>
                      </wp:positionV>
                      <wp:extent cx="784860" cy="449580"/>
                      <wp:effectExtent l="0" t="0" r="15240" b="26670"/>
                      <wp:wrapNone/>
                      <wp:docPr id="439236683" name="Text Box 4392366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84860" cy="4495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DCC1640" w14:textId="77777777" w:rsidR="007A4D30" w:rsidRPr="007A4D30" w:rsidRDefault="007A4D30" w:rsidP="007A4D30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Error message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18E759" id="Text Box 439236683" o:spid="_x0000_s1033" type="#_x0000_t202" style="position:absolute;margin-left:204.6pt;margin-top:233.4pt;width:61.8pt;height:35.4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" fillcolor="white [3201]" strokeweight=".5pt">
                      <v:textbox>
                        <w:txbxContent>
                          <w:p w14:paraId="4DCC1640" w14:textId="77777777" w:rsidR="007A4D30" w:rsidRPr="007A4D30" w:rsidRDefault="007A4D30" w:rsidP="007A4D30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Error message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623BC" w:rsidRPr="003623BC">
              <w:rPr>
                <w:noProof/>
              </w:rPr>
              <w:drawing>
                <wp:inline distT="0" distB="0" distL="0" distR="0" wp14:anchorId="50B5204C" wp14:editId="2CA8B733">
                  <wp:extent cx="1965960" cy="3981560"/>
                  <wp:effectExtent l="0" t="0" r="0" b="0"/>
                  <wp:docPr id="806227543" name="Picture 806227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22754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515" cy="403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27B73" w14:textId="77777777" w:rsidR="00557D4E" w:rsidRDefault="00557D4E" w:rsidP="00E6189F"/>
          <w:p w14:paraId="18112D26" w14:textId="77777777" w:rsidR="00A03128" w:rsidRDefault="00A03128" w:rsidP="00E6189F">
            <w:r>
              <w:t>10.1 (Not all details filled in)</w:t>
            </w:r>
          </w:p>
          <w:p w14:paraId="2DEE2B50" w14:textId="77777777" w:rsidR="00557D4E" w:rsidRDefault="00557D4E" w:rsidP="00E6189F"/>
          <w:p w14:paraId="760291F6" w14:textId="7A6315C6" w:rsidR="00A03128" w:rsidRDefault="007A4D30" w:rsidP="00E618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2" behindDoc="0" locked="0" layoutInCell="1" allowOverlap="1" wp14:anchorId="46473814" wp14:editId="31B07DF7">
                      <wp:simplePos x="0" y="0"/>
                      <wp:positionH relativeFrom="column">
                        <wp:posOffset>1713230</wp:posOffset>
                      </wp:positionH>
                      <wp:positionV relativeFrom="paragraph">
                        <wp:posOffset>3214370</wp:posOffset>
                      </wp:positionV>
                      <wp:extent cx="822960" cy="15240"/>
                      <wp:effectExtent l="38100" t="76200" r="0" b="80010"/>
                      <wp:wrapNone/>
                      <wp:docPr id="1704700512" name="Straight Arrow Connector 1704700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22960" cy="152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shape w14:anchorId="6EDEB18D" id="Straight Arrow Connector 1704700512" o:spid="_x0000_s1026" type="#_x0000_t32" style="position:absolute;margin-left:134.9pt;margin-top:253.1pt;width:64.8pt;height:1.2pt;flip:x y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1" behindDoc="0" locked="0" layoutInCell="1" allowOverlap="1" wp14:anchorId="1CBFB42D" wp14:editId="250A08FE">
                      <wp:simplePos x="0" y="0"/>
                      <wp:positionH relativeFrom="column">
                        <wp:posOffset>2545080</wp:posOffset>
                      </wp:positionH>
                      <wp:positionV relativeFrom="paragraph">
                        <wp:posOffset>3032760</wp:posOffset>
                      </wp:positionV>
                      <wp:extent cx="784860" cy="449580"/>
                      <wp:effectExtent l="0" t="0" r="15240" b="26670"/>
                      <wp:wrapNone/>
                      <wp:docPr id="1754878358" name="Text Box 17548783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84860" cy="4495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EF9B27A" w14:textId="77777777" w:rsidR="007A4D30" w:rsidRPr="007A4D30" w:rsidRDefault="007A4D30" w:rsidP="007A4D30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Error message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BFB42D" id="Text Box 1754878358" o:spid="_x0000_s1034" type="#_x0000_t202" style="position:absolute;margin-left:200.4pt;margin-top:238.8pt;width:61.8pt;height:35.4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" fillcolor="white [3201]" strokeweight=".5pt">
                      <v:textbox>
                        <w:txbxContent>
                          <w:p w14:paraId="5EF9B27A" w14:textId="77777777" w:rsidR="007A4D30" w:rsidRPr="007A4D30" w:rsidRDefault="007A4D30" w:rsidP="007A4D30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Error message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66551" w:rsidRPr="00D66551">
              <w:rPr>
                <w:noProof/>
              </w:rPr>
              <w:drawing>
                <wp:inline distT="0" distB="0" distL="0" distR="0" wp14:anchorId="20A6E22D" wp14:editId="28FE8AFA">
                  <wp:extent cx="1958340" cy="3968763"/>
                  <wp:effectExtent l="0" t="0" r="3810" b="0"/>
                  <wp:docPr id="859709201" name="Picture 859709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70920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073" cy="399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3D9BD" w14:textId="77777777" w:rsidR="00561CAA" w:rsidRDefault="00561CAA" w:rsidP="005B509F">
      <w:pPr>
        <w:pStyle w:val="Heading3"/>
        <w:numPr>
          <w:ilvl w:val="0"/>
          <w:numId w:val="0"/>
        </w:num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9"/>
        <w:gridCol w:w="1993"/>
        <w:gridCol w:w="4154"/>
      </w:tblGrid>
      <w:tr w:rsidR="005B509F" w:rsidRPr="00861AD0" w14:paraId="002C039C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548AE3F" w14:textId="77777777" w:rsidR="005B509F" w:rsidRPr="00861AD0" w:rsidRDefault="005B509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Use Case ID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0517615" w14:textId="77777777" w:rsidR="005B509F" w:rsidRPr="00861AD0" w:rsidRDefault="005B509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5B509F" w:rsidRPr="00861AD0" w14:paraId="54B1D48A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33471" w14:textId="77777777" w:rsidR="005B509F" w:rsidRPr="00861AD0" w:rsidRDefault="005B509F">
            <w:r w:rsidRPr="00861AD0">
              <w:t>A0300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F9271" w14:textId="77777777" w:rsidR="005B509F" w:rsidRPr="00861AD0" w:rsidRDefault="005B509F">
            <w:r w:rsidRPr="00861AD0">
              <w:t>Water Post</w:t>
            </w:r>
          </w:p>
        </w:tc>
      </w:tr>
      <w:tr w:rsidR="005B509F" w:rsidRPr="00861AD0" w14:paraId="34E35E84" w14:textId="77777777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53383A8" w14:textId="77777777" w:rsidR="005B509F" w:rsidRPr="00861AD0" w:rsidRDefault="005B509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44E8F7B" w14:textId="77777777" w:rsidR="005B509F" w:rsidRPr="00861AD0" w:rsidRDefault="005B509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5B509F" w:rsidRPr="00861AD0" w14:paraId="40C663E9" w14:textId="77777777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DB8F6" w14:textId="77777777" w:rsidR="005B509F" w:rsidRPr="00861AD0" w:rsidRDefault="005B509F">
            <w:r w:rsidRPr="00861AD0">
              <w:t>Public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D6206" w14:textId="77777777" w:rsidR="005B509F" w:rsidRPr="00861AD0" w:rsidRDefault="005B509F">
            <w:r w:rsidRPr="00861AD0">
              <w:t>Influencer</w:t>
            </w:r>
          </w:p>
        </w:tc>
      </w:tr>
      <w:tr w:rsidR="005B509F" w:rsidRPr="00861AD0" w14:paraId="31D94077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5F3B26C" w14:textId="77777777" w:rsidR="005B509F" w:rsidRPr="00861AD0" w:rsidRDefault="005B509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0855E" w14:textId="77777777" w:rsidR="005B509F" w:rsidRPr="00861AD0" w:rsidRDefault="005B509F">
            <w:r w:rsidRPr="00861AD0">
              <w:t xml:space="preserve">This use case describes the process of a user commenting on a post, such as a Petal, </w:t>
            </w:r>
            <w:proofErr w:type="gramStart"/>
            <w:r w:rsidRPr="00861AD0">
              <w:t>Rosebud</w:t>
            </w:r>
            <w:proofErr w:type="gramEnd"/>
            <w:r w:rsidRPr="00861AD0">
              <w:t xml:space="preserve"> or Blooming Gratitude</w:t>
            </w:r>
            <w:r>
              <w:t>, after viewing it</w:t>
            </w:r>
            <w:r w:rsidRPr="00861AD0">
              <w:t>.</w:t>
            </w:r>
          </w:p>
        </w:tc>
      </w:tr>
      <w:tr w:rsidR="005B509F" w:rsidRPr="00861AD0" w14:paraId="5FA1F745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68ADC7C" w14:textId="77777777" w:rsidR="005B509F" w:rsidRPr="00861AD0" w:rsidRDefault="005B509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97749" w14:textId="77777777" w:rsidR="005B509F" w:rsidRPr="00861AD0" w:rsidRDefault="005B509F">
            <w:r w:rsidRPr="00861AD0">
              <w:t xml:space="preserve">The user </w:t>
            </w:r>
            <w:proofErr w:type="gramStart"/>
            <w:r w:rsidRPr="00861AD0">
              <w:t>has to</w:t>
            </w:r>
            <w:proofErr w:type="gramEnd"/>
            <w:r w:rsidRPr="00861AD0">
              <w:t xml:space="preserve"> be viewing a post.</w:t>
            </w:r>
          </w:p>
        </w:tc>
      </w:tr>
      <w:tr w:rsidR="005B509F" w:rsidRPr="00861AD0" w14:paraId="17505048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3980468" w14:textId="77777777" w:rsidR="005B509F" w:rsidRPr="00861AD0" w:rsidRDefault="005B509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DEAAA" w14:textId="77777777" w:rsidR="005B509F" w:rsidRPr="00861AD0" w:rsidRDefault="005B509F">
            <w:r>
              <w:t>Called from A1300/A1400/A1600</w:t>
            </w:r>
          </w:p>
        </w:tc>
      </w:tr>
      <w:tr w:rsidR="005B509F" w:rsidRPr="00861AD0" w14:paraId="5C8F3157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F24896F" w14:textId="77777777" w:rsidR="005B509F" w:rsidRPr="00861AD0" w:rsidRDefault="005B509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958C4" w14:textId="77777777" w:rsidR="005B509F" w:rsidRPr="00861AD0" w:rsidRDefault="005B509F">
            <w:r w:rsidRPr="00861AD0">
              <w:t>The user will have left a comment on the post. This comment is then stored.</w:t>
            </w:r>
          </w:p>
        </w:tc>
      </w:tr>
      <w:tr w:rsidR="005B509F" w:rsidRPr="00861AD0" w14:paraId="3BFE1EA4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C64C426" w14:textId="77777777" w:rsidR="005B509F" w:rsidRPr="00861AD0" w:rsidRDefault="005B509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5D513" w14:textId="77777777" w:rsidR="005B509F" w:rsidRPr="00861AD0" w:rsidRDefault="005B509F" w:rsidP="00E739FC">
            <w:pPr>
              <w:pStyle w:val="ListParagraph"/>
              <w:numPr>
                <w:ilvl w:val="0"/>
                <w:numId w:val="15"/>
              </w:numPr>
            </w:pPr>
            <w:r w:rsidRPr="00861AD0">
              <w:t>User types in their comment.</w:t>
            </w:r>
          </w:p>
          <w:p w14:paraId="008C09B5" w14:textId="77777777" w:rsidR="005B509F" w:rsidRPr="00861AD0" w:rsidRDefault="005B509F" w:rsidP="00E739FC">
            <w:pPr>
              <w:pStyle w:val="ListParagraph"/>
              <w:numPr>
                <w:ilvl w:val="0"/>
                <w:numId w:val="15"/>
              </w:numPr>
            </w:pPr>
            <w:r w:rsidRPr="00861AD0">
              <w:t>User presses the post button.</w:t>
            </w:r>
          </w:p>
          <w:p w14:paraId="175D0307" w14:textId="77777777" w:rsidR="005B509F" w:rsidRDefault="005B509F" w:rsidP="00E739FC">
            <w:pPr>
              <w:pStyle w:val="ListParagraph"/>
              <w:numPr>
                <w:ilvl w:val="0"/>
                <w:numId w:val="15"/>
              </w:numPr>
            </w:pPr>
            <w:r w:rsidRPr="00861AD0">
              <w:t>System displays their comment under the post.</w:t>
            </w:r>
          </w:p>
          <w:p w14:paraId="6649E5B4" w14:textId="77777777" w:rsidR="005B509F" w:rsidRPr="00861AD0" w:rsidRDefault="005B509F" w:rsidP="00E739FC">
            <w:pPr>
              <w:pStyle w:val="ListParagraph"/>
              <w:numPr>
                <w:ilvl w:val="0"/>
                <w:numId w:val="15"/>
              </w:numPr>
            </w:pPr>
            <w:r>
              <w:t>Return to calling use case</w:t>
            </w:r>
          </w:p>
        </w:tc>
      </w:tr>
      <w:tr w:rsidR="005B509F" w:rsidRPr="00861AD0" w14:paraId="57782CB8" w14:textId="77777777" w:rsidTr="00E25E01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7991422F" w14:textId="38587319" w:rsidR="005B509F" w:rsidRPr="00861AD0" w:rsidRDefault="005B509F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EADD8" w14:textId="77777777" w:rsidR="00052F08" w:rsidRDefault="00473E43" w:rsidP="00E25E0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50A458C1" wp14:editId="07E9AA2F">
                      <wp:simplePos x="0" y="0"/>
                      <wp:positionH relativeFrom="column">
                        <wp:posOffset>3089275</wp:posOffset>
                      </wp:positionH>
                      <wp:positionV relativeFrom="paragraph">
                        <wp:posOffset>2145030</wp:posOffset>
                      </wp:positionV>
                      <wp:extent cx="716280" cy="678180"/>
                      <wp:effectExtent l="0" t="0" r="26670" b="26670"/>
                      <wp:wrapNone/>
                      <wp:docPr id="491796849" name="Text Box 4917968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16280" cy="6781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61FB5F3" w14:textId="53BA01AE" w:rsidR="00473E43" w:rsidRPr="00052F08" w:rsidRDefault="00052F08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 types in their comment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A458C1" id="Text Box 491796849" o:spid="_x0000_s1035" type="#_x0000_t202" style="position:absolute;left:0;text-align:left;margin-left:243.25pt;margin-top:168.9pt;width:56.4pt;height:53.4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" fillcolor="white [3201]" strokeweight=".5pt">
                      <v:textbox>
                        <w:txbxContent>
                          <w:p w14:paraId="361FB5F3" w14:textId="53BA01AE" w:rsidR="00473E43" w:rsidRPr="00052F08" w:rsidRDefault="00052F08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 types in their comment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6ED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498BD93E" wp14:editId="24C6303D">
                      <wp:simplePos x="0" y="0"/>
                      <wp:positionH relativeFrom="column">
                        <wp:posOffset>-43815</wp:posOffset>
                      </wp:positionH>
                      <wp:positionV relativeFrom="paragraph">
                        <wp:posOffset>2250440</wp:posOffset>
                      </wp:positionV>
                      <wp:extent cx="563880" cy="441960"/>
                      <wp:effectExtent l="0" t="0" r="26670" b="15240"/>
                      <wp:wrapNone/>
                      <wp:docPr id="1447669220" name="Text Box 1447669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3880" cy="4419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FCB1E9B" w14:textId="67DE2800" w:rsidR="00006ED8" w:rsidRPr="00006ED8" w:rsidRDefault="00006ED8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Pos</w:t>
                                  </w:r>
                                  <w:r w:rsidR="00473E43">
                                    <w:rPr>
                                      <w:lang w:val="en-ZA"/>
                                    </w:rPr>
                                    <w:t>t button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BD93E" id="Text Box 1447669220" o:spid="_x0000_s1036" type="#_x0000_t202" style="position:absolute;left:0;text-align:left;margin-left:-3.45pt;margin-top:177.2pt;width:44.4pt;height:34.8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" fillcolor="white [3201]" strokeweight=".5pt">
                      <v:textbox>
                        <w:txbxContent>
                          <w:p w14:paraId="1FCB1E9B" w14:textId="67DE2800" w:rsidR="00006ED8" w:rsidRPr="00006ED8" w:rsidRDefault="00006ED8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Pos</w:t>
                            </w:r>
                            <w:r w:rsidR="00473E43">
                              <w:rPr>
                                <w:lang w:val="en-ZA"/>
                              </w:rPr>
                              <w:t>t button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0B48F81" w14:textId="49670AF2" w:rsidR="005B509F" w:rsidRDefault="00052F08" w:rsidP="00E25E0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111BAF46" wp14:editId="58649E6A">
                      <wp:simplePos x="0" y="0"/>
                      <wp:positionH relativeFrom="column">
                        <wp:posOffset>2487295</wp:posOffset>
                      </wp:positionH>
                      <wp:positionV relativeFrom="paragraph">
                        <wp:posOffset>2212340</wp:posOffset>
                      </wp:positionV>
                      <wp:extent cx="647700" cy="106680"/>
                      <wp:effectExtent l="38100" t="0" r="19050" b="83820"/>
                      <wp:wrapNone/>
                      <wp:docPr id="1810839990" name="Straight Arrow Connector 18108399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47700" cy="1066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348D31EC" id="Straight Arrow Connector 1810839990" o:spid="_x0000_s1026" type="#_x0000_t32" style="position:absolute;margin-left:195.85pt;margin-top:174.2pt;width:51pt;height:8.4pt;flip:x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52EF157A" wp14:editId="5BA589C8">
                      <wp:simplePos x="0" y="0"/>
                      <wp:positionH relativeFrom="column">
                        <wp:posOffset>399415</wp:posOffset>
                      </wp:positionH>
                      <wp:positionV relativeFrom="paragraph">
                        <wp:posOffset>2242820</wp:posOffset>
                      </wp:positionV>
                      <wp:extent cx="716280" cy="91440"/>
                      <wp:effectExtent l="0" t="0" r="83820" b="80010"/>
                      <wp:wrapNone/>
                      <wp:docPr id="667336491" name="Straight Arrow Connector 6673364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6280" cy="914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1CA9C8E4" id="Straight Arrow Connector 667336491" o:spid="_x0000_s1026" type="#_x0000_t32" style="position:absolute;margin-left:31.45pt;margin-top:176.6pt;width:56.4pt;height:7.2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" strokecolor="black [3040]">
                      <v:stroke endarrow="block"/>
                    </v:shape>
                  </w:pict>
                </mc:Fallback>
              </mc:AlternateContent>
            </w:r>
            <w:r w:rsidR="00E25E01" w:rsidRPr="00E25E01">
              <w:rPr>
                <w:noProof/>
              </w:rPr>
              <w:drawing>
                <wp:inline distT="0" distB="0" distL="0" distR="0" wp14:anchorId="0A3891BB" wp14:editId="0EBAC9AB">
                  <wp:extent cx="2705100" cy="5733921"/>
                  <wp:effectExtent l="0" t="0" r="0" b="635"/>
                  <wp:docPr id="10818094" name="Picture 10818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8094" name=""/>
                          <pic:cNvPicPr/>
                        </pic:nvPicPr>
                        <pic:blipFill rotWithShape="1">
                          <a:blip r:embed="rId42"/>
                          <a:srcRect l="2966" r="1325"/>
                          <a:stretch/>
                        </pic:blipFill>
                        <pic:spPr bwMode="auto">
                          <a:xfrm>
                            <a:off x="0" y="0"/>
                            <a:ext cx="2705100" cy="5733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F22AAF" w14:textId="77777777" w:rsidR="00B25735" w:rsidRDefault="00B25735" w:rsidP="00052F08">
            <w:r>
              <w:lastRenderedPageBreak/>
              <w:t>After the c</w:t>
            </w:r>
            <w:r w:rsidR="000D160F">
              <w:t>omment has been posted:</w:t>
            </w:r>
          </w:p>
          <w:p w14:paraId="06D41586" w14:textId="77777777" w:rsidR="00E25E01" w:rsidRDefault="00E25E01" w:rsidP="00E25E01">
            <w:pPr>
              <w:jc w:val="center"/>
            </w:pPr>
          </w:p>
          <w:p w14:paraId="54A4F5D7" w14:textId="0CB58407" w:rsidR="005B509F" w:rsidRPr="00861AD0" w:rsidRDefault="00B31BEB" w:rsidP="00E25E0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7" behindDoc="0" locked="0" layoutInCell="1" allowOverlap="1" wp14:anchorId="2A96C661" wp14:editId="4611899C">
                      <wp:simplePos x="0" y="0"/>
                      <wp:positionH relativeFrom="column">
                        <wp:posOffset>2456815</wp:posOffset>
                      </wp:positionH>
                      <wp:positionV relativeFrom="paragraph">
                        <wp:posOffset>2481580</wp:posOffset>
                      </wp:positionV>
                      <wp:extent cx="701040" cy="45085"/>
                      <wp:effectExtent l="0" t="57150" r="22860" b="50165"/>
                      <wp:wrapNone/>
                      <wp:docPr id="1383164410" name="Straight Arrow Connector 13831644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0104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3CFDD719" id="Straight Arrow Connector 1383164410" o:spid="_x0000_s1026" type="#_x0000_t32" style="position:absolute;margin-left:193.45pt;margin-top:195.4pt;width:55.2pt;height:3.55pt;flip:x y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7A4D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6" behindDoc="0" locked="0" layoutInCell="1" allowOverlap="1" wp14:anchorId="62E24C89" wp14:editId="706AF0C5">
                      <wp:simplePos x="0" y="0"/>
                      <wp:positionH relativeFrom="column">
                        <wp:posOffset>3050540</wp:posOffset>
                      </wp:positionH>
                      <wp:positionV relativeFrom="paragraph">
                        <wp:posOffset>2169160</wp:posOffset>
                      </wp:positionV>
                      <wp:extent cx="762000" cy="701040"/>
                      <wp:effectExtent l="0" t="0" r="19050" b="22860"/>
                      <wp:wrapNone/>
                      <wp:docPr id="547803879" name="Text Box 547803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62000" cy="701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925D155" w14:textId="4779C296" w:rsidR="007A4D30" w:rsidRPr="00B31BEB" w:rsidRDefault="00B31BEB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Comment displayed under post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24C89" id="Text Box 547803879" o:spid="_x0000_s1037" type="#_x0000_t202" style="position:absolute;left:0;text-align:left;margin-left:240.2pt;margin-top:170.8pt;width:60pt;height:55.2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" fillcolor="white [3201]" strokeweight=".5pt">
                      <v:textbox>
                        <w:txbxContent>
                          <w:p w14:paraId="7925D155" w14:textId="4779C296" w:rsidR="007A4D30" w:rsidRPr="00B31BEB" w:rsidRDefault="00B31BEB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Comment displayed under post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D43B7" w:rsidRPr="00CD43B7">
              <w:rPr>
                <w:noProof/>
              </w:rPr>
              <w:drawing>
                <wp:inline distT="0" distB="0" distL="0" distR="0" wp14:anchorId="21B850F3" wp14:editId="15273812">
                  <wp:extent cx="2674620" cy="5542837"/>
                  <wp:effectExtent l="0" t="0" r="0" b="1270"/>
                  <wp:docPr id="697968349" name="Picture 697968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96834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011" cy="562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3131F4" w14:textId="77777777" w:rsidR="007A2281" w:rsidRDefault="007A2281" w:rsidP="007A2281"/>
    <w:p w14:paraId="580BA507" w14:textId="119548A3" w:rsidR="00370C80" w:rsidRDefault="001672CD" w:rsidP="007A228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2"/>
        <w:gridCol w:w="2009"/>
        <w:gridCol w:w="4245"/>
      </w:tblGrid>
      <w:tr w:rsidR="00CF16A5" w:rsidRPr="00861AD0" w14:paraId="72434F28" w14:textId="77777777">
        <w:trPr>
          <w:trHeight w:val="340"/>
        </w:trPr>
        <w:tc>
          <w:tcPr>
            <w:tcW w:w="2235" w:type="dxa"/>
            <w:shd w:val="clear" w:color="auto" w:fill="4BACC6" w:themeFill="accent5"/>
            <w:vAlign w:val="center"/>
          </w:tcPr>
          <w:p w14:paraId="73B5AABF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621" w:type="dxa"/>
            <w:gridSpan w:val="2"/>
            <w:shd w:val="clear" w:color="auto" w:fill="4BACC6" w:themeFill="accent5"/>
            <w:vAlign w:val="center"/>
          </w:tcPr>
          <w:p w14:paraId="1B644F4F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CF16A5" w:rsidRPr="00861AD0" w14:paraId="38F085E3" w14:textId="77777777">
        <w:trPr>
          <w:trHeight w:val="340"/>
        </w:trPr>
        <w:tc>
          <w:tcPr>
            <w:tcW w:w="2235" w:type="dxa"/>
            <w:vAlign w:val="center"/>
          </w:tcPr>
          <w:p w14:paraId="1B4099FC" w14:textId="77777777" w:rsidR="00937F4C" w:rsidRPr="00861AD0" w:rsidRDefault="00937F4C">
            <w:r w:rsidRPr="00861AD0">
              <w:t>A0400</w:t>
            </w:r>
          </w:p>
        </w:tc>
        <w:tc>
          <w:tcPr>
            <w:tcW w:w="6621" w:type="dxa"/>
            <w:gridSpan w:val="2"/>
            <w:vAlign w:val="center"/>
          </w:tcPr>
          <w:p w14:paraId="1860141E" w14:textId="77777777" w:rsidR="00937F4C" w:rsidRPr="00861AD0" w:rsidRDefault="00937F4C">
            <w:r w:rsidRPr="00861AD0">
              <w:t>Submit Influencer Application</w:t>
            </w:r>
          </w:p>
        </w:tc>
      </w:tr>
      <w:tr w:rsidR="00CF16A5" w:rsidRPr="00861AD0" w14:paraId="0B2F6574" w14:textId="77777777">
        <w:trPr>
          <w:trHeight w:val="340"/>
        </w:trPr>
        <w:tc>
          <w:tcPr>
            <w:tcW w:w="4428" w:type="dxa"/>
            <w:gridSpan w:val="2"/>
            <w:shd w:val="clear" w:color="auto" w:fill="4BACC6" w:themeFill="accent5"/>
            <w:vAlign w:val="center"/>
          </w:tcPr>
          <w:p w14:paraId="7E4D17C6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428" w:type="dxa"/>
            <w:shd w:val="clear" w:color="auto" w:fill="4BACC6" w:themeFill="accent5"/>
            <w:vAlign w:val="center"/>
          </w:tcPr>
          <w:p w14:paraId="6E95FD9D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1672CD" w:rsidRPr="00861AD0" w14:paraId="0F6A617D" w14:textId="77777777">
        <w:trPr>
          <w:trHeight w:val="340"/>
        </w:trPr>
        <w:tc>
          <w:tcPr>
            <w:tcW w:w="4428" w:type="dxa"/>
            <w:gridSpan w:val="2"/>
            <w:vAlign w:val="center"/>
          </w:tcPr>
          <w:p w14:paraId="3453B888" w14:textId="77777777" w:rsidR="00937F4C" w:rsidRPr="00861AD0" w:rsidRDefault="00937F4C">
            <w:r w:rsidRPr="00861AD0">
              <w:t>Public</w:t>
            </w:r>
          </w:p>
        </w:tc>
        <w:tc>
          <w:tcPr>
            <w:tcW w:w="4428" w:type="dxa"/>
            <w:vAlign w:val="center"/>
          </w:tcPr>
          <w:p w14:paraId="0ADB0563" w14:textId="77777777" w:rsidR="00937F4C" w:rsidRPr="00861AD0" w:rsidRDefault="00937F4C"/>
        </w:tc>
      </w:tr>
      <w:tr w:rsidR="00CF16A5" w:rsidRPr="00861AD0" w14:paraId="4711BAF1" w14:textId="77777777">
        <w:trPr>
          <w:trHeight w:val="340"/>
        </w:trPr>
        <w:tc>
          <w:tcPr>
            <w:tcW w:w="2235" w:type="dxa"/>
            <w:shd w:val="clear" w:color="auto" w:fill="4BACC6" w:themeFill="accent5"/>
            <w:vAlign w:val="center"/>
          </w:tcPr>
          <w:p w14:paraId="7F2AA690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621" w:type="dxa"/>
            <w:gridSpan w:val="2"/>
            <w:vAlign w:val="center"/>
          </w:tcPr>
          <w:p w14:paraId="2244DE52" w14:textId="77777777" w:rsidR="00937F4C" w:rsidRPr="00861AD0" w:rsidRDefault="00937F4C">
            <w:r w:rsidRPr="00861AD0">
              <w:t>A Public user would like to become an influencer and send an application to be an influencer.</w:t>
            </w:r>
          </w:p>
        </w:tc>
      </w:tr>
      <w:tr w:rsidR="00CF16A5" w:rsidRPr="00861AD0" w14:paraId="54518C00" w14:textId="77777777">
        <w:trPr>
          <w:trHeight w:val="340"/>
        </w:trPr>
        <w:tc>
          <w:tcPr>
            <w:tcW w:w="2235" w:type="dxa"/>
            <w:shd w:val="clear" w:color="auto" w:fill="4BACC6" w:themeFill="accent5"/>
            <w:vAlign w:val="center"/>
          </w:tcPr>
          <w:p w14:paraId="0E3D9083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621" w:type="dxa"/>
            <w:gridSpan w:val="2"/>
            <w:vAlign w:val="center"/>
          </w:tcPr>
          <w:p w14:paraId="6ADDA6B6" w14:textId="77777777" w:rsidR="00937F4C" w:rsidRPr="00861AD0" w:rsidRDefault="00937F4C">
            <w:r w:rsidRPr="00861AD0">
              <w:t>Public needs to already have a registered account.</w:t>
            </w:r>
          </w:p>
        </w:tc>
      </w:tr>
      <w:tr w:rsidR="00CF16A5" w:rsidRPr="00861AD0" w14:paraId="61246AB1" w14:textId="77777777">
        <w:trPr>
          <w:trHeight w:val="340"/>
        </w:trPr>
        <w:tc>
          <w:tcPr>
            <w:tcW w:w="2235" w:type="dxa"/>
            <w:shd w:val="clear" w:color="auto" w:fill="4BACC6" w:themeFill="accent5"/>
            <w:vAlign w:val="center"/>
          </w:tcPr>
          <w:p w14:paraId="5774CDD1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621" w:type="dxa"/>
            <w:gridSpan w:val="2"/>
            <w:vAlign w:val="center"/>
          </w:tcPr>
          <w:p w14:paraId="3708A165" w14:textId="77777777" w:rsidR="00937F4C" w:rsidRPr="00861AD0" w:rsidRDefault="00937F4C">
            <w:pPr>
              <w:spacing w:line="259" w:lineRule="auto"/>
            </w:pPr>
            <w:r>
              <w:t>Called from A1700.</w:t>
            </w:r>
          </w:p>
        </w:tc>
      </w:tr>
      <w:tr w:rsidR="00CF16A5" w:rsidRPr="00861AD0" w14:paraId="38E7D31C" w14:textId="77777777">
        <w:trPr>
          <w:trHeight w:val="340"/>
        </w:trPr>
        <w:tc>
          <w:tcPr>
            <w:tcW w:w="2235" w:type="dxa"/>
            <w:shd w:val="clear" w:color="auto" w:fill="4BACC6" w:themeFill="accent5"/>
            <w:vAlign w:val="center"/>
          </w:tcPr>
          <w:p w14:paraId="4D1E01AF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621" w:type="dxa"/>
            <w:gridSpan w:val="2"/>
            <w:vAlign w:val="center"/>
          </w:tcPr>
          <w:p w14:paraId="13337A4F" w14:textId="77777777" w:rsidR="00937F4C" w:rsidRPr="00861AD0" w:rsidRDefault="00937F4C">
            <w:r w:rsidRPr="00861AD0">
              <w:t>An application to be an influencer has been submitted.</w:t>
            </w:r>
          </w:p>
        </w:tc>
      </w:tr>
      <w:tr w:rsidR="00CF16A5" w:rsidRPr="00861AD0" w14:paraId="2FEE45F4" w14:textId="77777777">
        <w:trPr>
          <w:trHeight w:val="340"/>
        </w:trPr>
        <w:tc>
          <w:tcPr>
            <w:tcW w:w="2235" w:type="dxa"/>
            <w:shd w:val="clear" w:color="auto" w:fill="4BACC6" w:themeFill="accent5"/>
            <w:vAlign w:val="center"/>
          </w:tcPr>
          <w:p w14:paraId="309AABAB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621" w:type="dxa"/>
            <w:gridSpan w:val="2"/>
            <w:vAlign w:val="center"/>
          </w:tcPr>
          <w:p w14:paraId="38B89870" w14:textId="77777777" w:rsidR="00937F4C" w:rsidRDefault="00937F4C" w:rsidP="00E739FC">
            <w:pPr>
              <w:pStyle w:val="ListParagraph"/>
              <w:numPr>
                <w:ilvl w:val="0"/>
                <w:numId w:val="16"/>
              </w:numPr>
            </w:pPr>
            <w:r>
              <w:t>Display questionnaire</w:t>
            </w:r>
          </w:p>
          <w:p w14:paraId="1CBCC7F2" w14:textId="77777777" w:rsidR="00937F4C" w:rsidRPr="00861AD0" w:rsidRDefault="00937F4C" w:rsidP="00E739FC">
            <w:pPr>
              <w:pStyle w:val="ListParagraph"/>
              <w:numPr>
                <w:ilvl w:val="0"/>
                <w:numId w:val="16"/>
              </w:numPr>
            </w:pPr>
            <w:r>
              <w:t xml:space="preserve">Fill in </w:t>
            </w:r>
            <w:proofErr w:type="gramStart"/>
            <w:r>
              <w:t>questionnaire</w:t>
            </w:r>
            <w:proofErr w:type="gramEnd"/>
          </w:p>
          <w:p w14:paraId="114F5ECA" w14:textId="77777777" w:rsidR="00937F4C" w:rsidRDefault="00937F4C" w:rsidP="00E739FC">
            <w:pPr>
              <w:pStyle w:val="ListParagraph"/>
              <w:numPr>
                <w:ilvl w:val="0"/>
                <w:numId w:val="16"/>
              </w:numPr>
            </w:pPr>
            <w:proofErr w:type="gramStart"/>
            <w:r w:rsidRPr="00861AD0">
              <w:t>User clicks</w:t>
            </w:r>
            <w:proofErr w:type="gramEnd"/>
            <w:r w:rsidRPr="00861AD0">
              <w:t xml:space="preserve"> the submit button to Submit their application.</w:t>
            </w:r>
          </w:p>
          <w:p w14:paraId="6E6F0E38" w14:textId="5DB73A24" w:rsidR="00496154" w:rsidRDefault="00496154" w:rsidP="00E739FC">
            <w:pPr>
              <w:pStyle w:val="ListParagraph"/>
              <w:numPr>
                <w:ilvl w:val="0"/>
                <w:numId w:val="16"/>
              </w:numPr>
            </w:pPr>
            <w:r>
              <w:t xml:space="preserve">System </w:t>
            </w:r>
            <w:r w:rsidR="008B7147">
              <w:t>checks if all required questions are answered.</w:t>
            </w:r>
          </w:p>
          <w:p w14:paraId="2CF436FD" w14:textId="77777777" w:rsidR="00937F4C" w:rsidRPr="00861AD0" w:rsidRDefault="00937F4C" w:rsidP="00E739FC">
            <w:pPr>
              <w:pStyle w:val="ListParagraph"/>
              <w:numPr>
                <w:ilvl w:val="0"/>
                <w:numId w:val="16"/>
              </w:numPr>
            </w:pPr>
            <w:r>
              <w:t xml:space="preserve">System </w:t>
            </w:r>
            <w:proofErr w:type="gramStart"/>
            <w:r>
              <w:t>enable</w:t>
            </w:r>
            <w:proofErr w:type="gramEnd"/>
            <w:r>
              <w:t xml:space="preserve"> “View Outcomes” option</w:t>
            </w:r>
          </w:p>
        </w:tc>
      </w:tr>
      <w:tr w:rsidR="00CF16A5" w:rsidRPr="00861AD0" w14:paraId="11227D78" w14:textId="77777777">
        <w:trPr>
          <w:trHeight w:val="340"/>
        </w:trPr>
        <w:tc>
          <w:tcPr>
            <w:tcW w:w="2235" w:type="dxa"/>
            <w:shd w:val="clear" w:color="auto" w:fill="4BACC6" w:themeFill="accent5"/>
            <w:vAlign w:val="center"/>
          </w:tcPr>
          <w:p w14:paraId="62FE6466" w14:textId="77777777" w:rsidR="00937F4C" w:rsidRPr="00861AD0" w:rsidRDefault="00937F4C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Alternate Flow of Events</w:t>
            </w:r>
          </w:p>
        </w:tc>
        <w:tc>
          <w:tcPr>
            <w:tcW w:w="6621" w:type="dxa"/>
            <w:gridSpan w:val="2"/>
            <w:vAlign w:val="center"/>
          </w:tcPr>
          <w:p w14:paraId="12B4CBA0" w14:textId="76FAA8C3" w:rsidR="00BF171E" w:rsidRPr="00751E52" w:rsidRDefault="00BF171E" w:rsidP="008B7147">
            <w:pPr>
              <w:ind w:left="360"/>
            </w:pPr>
            <w:r w:rsidRPr="00751E52">
              <w:t>3.1</w:t>
            </w:r>
            <w:r w:rsidR="00D72070" w:rsidRPr="00751E52">
              <w:t xml:space="preserve"> User clicks cancel.</w:t>
            </w:r>
          </w:p>
          <w:p w14:paraId="0E43D9A9" w14:textId="53FDBB61" w:rsidR="00D72070" w:rsidRDefault="00D72070" w:rsidP="008B7147">
            <w:pPr>
              <w:ind w:left="360"/>
            </w:pPr>
            <w:r w:rsidRPr="00751E52">
              <w:t xml:space="preserve">3.2 System </w:t>
            </w:r>
            <w:r w:rsidR="006550B2" w:rsidRPr="00751E52">
              <w:t>returns user to most recently visited page</w:t>
            </w:r>
            <w:r w:rsidR="0027011D" w:rsidRPr="00751E52">
              <w:t>.</w:t>
            </w:r>
          </w:p>
          <w:p w14:paraId="4BDAE920" w14:textId="0AAC653F" w:rsidR="00937F4C" w:rsidRPr="00861AD0" w:rsidRDefault="004B6549" w:rsidP="008B7147">
            <w:pPr>
              <w:ind w:left="360"/>
            </w:pPr>
            <w:r>
              <w:t>4</w:t>
            </w:r>
            <w:r w:rsidR="00937F4C">
              <w:t xml:space="preserve">.1 </w:t>
            </w:r>
            <w:r w:rsidR="008B7147">
              <w:t>Check fails, s</w:t>
            </w:r>
            <w:r w:rsidR="00937F4C" w:rsidRPr="00861AD0">
              <w:t>ystem displays an error message.</w:t>
            </w:r>
          </w:p>
          <w:p w14:paraId="282E3E8D" w14:textId="2CCC0ADD" w:rsidR="00937F4C" w:rsidRPr="00861AD0" w:rsidRDefault="00913A98">
            <w:pPr>
              <w:ind w:left="360"/>
            </w:pPr>
            <w:r>
              <w:t>4.2</w:t>
            </w:r>
            <w:r w:rsidR="00937F4C">
              <w:t xml:space="preserve"> </w:t>
            </w:r>
            <w:r w:rsidR="00937F4C" w:rsidRPr="00861AD0">
              <w:t xml:space="preserve">Return to Step </w:t>
            </w:r>
            <w:r>
              <w:t>2</w:t>
            </w:r>
            <w:r w:rsidR="00937F4C" w:rsidRPr="00861AD0">
              <w:t>.</w:t>
            </w:r>
          </w:p>
        </w:tc>
      </w:tr>
      <w:tr w:rsidR="00CF16A5" w:rsidRPr="00861AD0" w14:paraId="74A32B77" w14:textId="77777777">
        <w:trPr>
          <w:trHeight w:val="340"/>
        </w:trPr>
        <w:tc>
          <w:tcPr>
            <w:tcW w:w="2235" w:type="dxa"/>
            <w:shd w:val="clear" w:color="auto" w:fill="4BACC6" w:themeFill="accent5"/>
            <w:vAlign w:val="center"/>
          </w:tcPr>
          <w:p w14:paraId="014E2794" w14:textId="2FA85D59" w:rsidR="00937F4C" w:rsidRPr="00861AD0" w:rsidRDefault="00937F4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Initial UI design</w:t>
            </w:r>
          </w:p>
        </w:tc>
        <w:tc>
          <w:tcPr>
            <w:tcW w:w="6621" w:type="dxa"/>
            <w:gridSpan w:val="2"/>
            <w:vAlign w:val="center"/>
          </w:tcPr>
          <w:p w14:paraId="2E53E395" w14:textId="35F428D9" w:rsidR="00937F4C" w:rsidRDefault="004B2666">
            <w:pPr>
              <w:ind w:left="36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72" behindDoc="0" locked="0" layoutInCell="1" allowOverlap="1" wp14:anchorId="545F58B5" wp14:editId="7D8B8236">
                      <wp:simplePos x="0" y="0"/>
                      <wp:positionH relativeFrom="column">
                        <wp:posOffset>2624455</wp:posOffset>
                      </wp:positionH>
                      <wp:positionV relativeFrom="paragraph">
                        <wp:posOffset>1185545</wp:posOffset>
                      </wp:positionV>
                      <wp:extent cx="487680" cy="49530"/>
                      <wp:effectExtent l="38100" t="19050" r="26670" b="83820"/>
                      <wp:wrapNone/>
                      <wp:docPr id="199636918" name="Straight Arrow Connector 199636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87680" cy="495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2C703389" id="Straight Arrow Connector 199636918" o:spid="_x0000_s1026" type="#_x0000_t32" style="position:absolute;margin-left:206.65pt;margin-top:93.35pt;width:38.4pt;height:3.9pt;flip:x;z-index:2516583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71" behindDoc="0" locked="0" layoutInCell="1" allowOverlap="1" wp14:anchorId="10E2D21A" wp14:editId="6A9D0DC8">
                      <wp:simplePos x="0" y="0"/>
                      <wp:positionH relativeFrom="column">
                        <wp:posOffset>3028315</wp:posOffset>
                      </wp:positionH>
                      <wp:positionV relativeFrom="paragraph">
                        <wp:posOffset>864235</wp:posOffset>
                      </wp:positionV>
                      <wp:extent cx="754380" cy="563880"/>
                      <wp:effectExtent l="0" t="0" r="26670" b="26670"/>
                      <wp:wrapNone/>
                      <wp:docPr id="507201746" name="Text Box 507201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54380" cy="563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CB3EB57" w14:textId="404AB238" w:rsidR="004B2666" w:rsidRPr="00E6189F" w:rsidRDefault="004B2666" w:rsidP="004B2666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Required questions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E2D21A" id="Text Box 507201746" o:spid="_x0000_s1038" type="#_x0000_t202" style="position:absolute;left:0;text-align:left;margin-left:238.45pt;margin-top:68.05pt;width:59.4pt;height:44.4pt;z-index:2516583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" fillcolor="white [3201]" strokeweight=".5pt">
                      <v:textbox>
                        <w:txbxContent>
                          <w:p w14:paraId="5CB3EB57" w14:textId="404AB238" w:rsidR="004B2666" w:rsidRPr="00E6189F" w:rsidRDefault="004B2666" w:rsidP="004B2666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Required questions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1BE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allowOverlap="1" wp14:anchorId="354A31FA" wp14:editId="28F7D9AF">
                      <wp:simplePos x="0" y="0"/>
                      <wp:positionH relativeFrom="column">
                        <wp:posOffset>2990215</wp:posOffset>
                      </wp:positionH>
                      <wp:positionV relativeFrom="paragraph">
                        <wp:posOffset>5231765</wp:posOffset>
                      </wp:positionV>
                      <wp:extent cx="853440" cy="579120"/>
                      <wp:effectExtent l="0" t="0" r="22860" b="11430"/>
                      <wp:wrapNone/>
                      <wp:docPr id="1100125230" name="Text Box 1100125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53440" cy="5791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306904" w14:textId="3762FA1C" w:rsidR="00B31BEB" w:rsidRPr="00052F08" w:rsidRDefault="00935E8A" w:rsidP="00B31BEB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Returns user to homepage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4A31FA" id="Text Box 1100125230" o:spid="_x0000_s1039" type="#_x0000_t202" style="position:absolute;left:0;text-align:left;margin-left:235.45pt;margin-top:411.95pt;width:67.2pt;height:45.6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" fillcolor="white [3201]" strokeweight=".5pt">
                      <v:textbox>
                        <w:txbxContent>
                          <w:p w14:paraId="28306904" w14:textId="3762FA1C" w:rsidR="00B31BEB" w:rsidRPr="00052F08" w:rsidRDefault="00935E8A" w:rsidP="00B31BEB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Returns user to homepage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1BE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8" behindDoc="0" locked="0" layoutInCell="1" allowOverlap="1" wp14:anchorId="0530D1DE" wp14:editId="2DB24111">
                      <wp:simplePos x="0" y="0"/>
                      <wp:positionH relativeFrom="column">
                        <wp:posOffset>1336675</wp:posOffset>
                      </wp:positionH>
                      <wp:positionV relativeFrom="paragraph">
                        <wp:posOffset>4987925</wp:posOffset>
                      </wp:positionV>
                      <wp:extent cx="1760220" cy="388620"/>
                      <wp:effectExtent l="19050" t="57150" r="30480" b="30480"/>
                      <wp:wrapNone/>
                      <wp:docPr id="21511000" name="Straight Arrow Connector 215110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760220" cy="388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7D308693" id="Straight Arrow Connector 21511000" o:spid="_x0000_s1026" type="#_x0000_t32" style="position:absolute;margin-left:105.25pt;margin-top:392.75pt;width:138.6pt;height:30.6pt;flip:x y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193B8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2" behindDoc="0" locked="0" layoutInCell="1" allowOverlap="1" wp14:anchorId="2C643F4E" wp14:editId="2107D0A6">
                      <wp:simplePos x="0" y="0"/>
                      <wp:positionH relativeFrom="column">
                        <wp:posOffset>2334895</wp:posOffset>
                      </wp:positionH>
                      <wp:positionV relativeFrom="paragraph">
                        <wp:posOffset>4922520</wp:posOffset>
                      </wp:positionV>
                      <wp:extent cx="731520" cy="45085"/>
                      <wp:effectExtent l="0" t="57150" r="11430" b="50165"/>
                      <wp:wrapNone/>
                      <wp:docPr id="864085867" name="Straight Arrow Connector 8640858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3152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B9560E6" id="Straight Arrow Connector 864085867" o:spid="_x0000_s1026" type="#_x0000_t32" style="position:absolute;margin-left:183.85pt;margin-top:387.6pt;width:57.6pt;height:3.55pt;flip:x y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 w:rsidR="00AD18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31A1182A" wp14:editId="616538EE">
                      <wp:simplePos x="0" y="0"/>
                      <wp:positionH relativeFrom="column">
                        <wp:posOffset>2258695</wp:posOffset>
                      </wp:positionH>
                      <wp:positionV relativeFrom="paragraph">
                        <wp:posOffset>2587625</wp:posOffset>
                      </wp:positionV>
                      <wp:extent cx="906780" cy="1577340"/>
                      <wp:effectExtent l="38100" t="0" r="26670" b="60960"/>
                      <wp:wrapNone/>
                      <wp:docPr id="64900196" name="Straight Arrow Connector 64900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06780" cy="15773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B0D209C" id="Straight Arrow Connector 64900196" o:spid="_x0000_s1026" type="#_x0000_t32" style="position:absolute;margin-left:177.85pt;margin-top:203.75pt;width:71.4pt;height:124.2pt;flip:x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" strokecolor="black [3040]">
                      <v:stroke endarrow="block"/>
                    </v:shape>
                  </w:pict>
                </mc:Fallback>
              </mc:AlternateContent>
            </w:r>
            <w:r w:rsidR="00AD18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0" behindDoc="0" locked="0" layoutInCell="1" allowOverlap="1" wp14:anchorId="07859FB2" wp14:editId="184DF911">
                      <wp:simplePos x="0" y="0"/>
                      <wp:positionH relativeFrom="column">
                        <wp:posOffset>2510155</wp:posOffset>
                      </wp:positionH>
                      <wp:positionV relativeFrom="paragraph">
                        <wp:posOffset>2359025</wp:posOffset>
                      </wp:positionV>
                      <wp:extent cx="510540" cy="982980"/>
                      <wp:effectExtent l="38100" t="0" r="22860" b="64770"/>
                      <wp:wrapNone/>
                      <wp:docPr id="255828674" name="Straight Arrow Connector 2558286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10540" cy="9829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36F6237A" id="Straight Arrow Connector 255828674" o:spid="_x0000_s1026" type="#_x0000_t32" style="position:absolute;margin-left:197.65pt;margin-top:185.75pt;width:40.2pt;height:77.4pt;flip:x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" strokecolor="black [3040]">
                      <v:stroke endarrow="block"/>
                    </v:shape>
                  </w:pict>
                </mc:Fallback>
              </mc:AlternateContent>
            </w:r>
            <w:r w:rsidR="00AD18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6DC9B524" wp14:editId="0260D36C">
                      <wp:simplePos x="0" y="0"/>
                      <wp:positionH relativeFrom="column">
                        <wp:posOffset>2517775</wp:posOffset>
                      </wp:positionH>
                      <wp:positionV relativeFrom="paragraph">
                        <wp:posOffset>2301875</wp:posOffset>
                      </wp:positionV>
                      <wp:extent cx="510540" cy="72390"/>
                      <wp:effectExtent l="38100" t="57150" r="22860" b="22860"/>
                      <wp:wrapNone/>
                      <wp:docPr id="225581343" name="Straight Arrow Connector 225581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10540" cy="723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3E3630AF" id="Straight Arrow Connector 225581343" o:spid="_x0000_s1026" type="#_x0000_t32" style="position:absolute;margin-left:198.25pt;margin-top:181.25pt;width:40.2pt;height:5.7pt;flip:x y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 w:rsidR="00AD18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54F1631F" wp14:editId="2E03BC61">
                      <wp:simplePos x="0" y="0"/>
                      <wp:positionH relativeFrom="column">
                        <wp:posOffset>2517775</wp:posOffset>
                      </wp:positionH>
                      <wp:positionV relativeFrom="paragraph">
                        <wp:posOffset>1726565</wp:posOffset>
                      </wp:positionV>
                      <wp:extent cx="502920" cy="655320"/>
                      <wp:effectExtent l="38100" t="38100" r="30480" b="30480"/>
                      <wp:wrapNone/>
                      <wp:docPr id="1544850210" name="Straight Arrow Connector 1544850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02920" cy="6553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73EF07B6" id="Straight Arrow Connector 1544850210" o:spid="_x0000_s1026" type="#_x0000_t32" style="position:absolute;margin-left:198.25pt;margin-top:135.95pt;width:39.6pt;height:51.6pt;flip:x y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 w:rsidR="00AD18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0BE996EE" wp14:editId="47063887">
                      <wp:simplePos x="0" y="0"/>
                      <wp:positionH relativeFrom="column">
                        <wp:posOffset>2990215</wp:posOffset>
                      </wp:positionH>
                      <wp:positionV relativeFrom="paragraph">
                        <wp:posOffset>4725670</wp:posOffset>
                      </wp:positionV>
                      <wp:extent cx="853440" cy="441960"/>
                      <wp:effectExtent l="0" t="0" r="22860" b="15240"/>
                      <wp:wrapNone/>
                      <wp:docPr id="2046716669" name="Text Box 20467166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53440" cy="4419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F76BB2" w14:textId="5428C3AB" w:rsidR="00AD1864" w:rsidRPr="00052F08" w:rsidRDefault="00AD1864" w:rsidP="00AD1864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 clicks submit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996EE" id="Text Box 2046716669" o:spid="_x0000_s1040" type="#_x0000_t202" style="position:absolute;left:0;text-align:left;margin-left:235.45pt;margin-top:372.1pt;width:67.2pt;height:34.8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" fillcolor="white [3201]" strokeweight=".5pt">
                      <v:textbox>
                        <w:txbxContent>
                          <w:p w14:paraId="45F76BB2" w14:textId="5428C3AB" w:rsidR="00AD1864" w:rsidRPr="00052F08" w:rsidRDefault="00AD1864" w:rsidP="00AD1864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 clicks submit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F16A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1E0F54B1" wp14:editId="4798A4CF">
                      <wp:simplePos x="0" y="0"/>
                      <wp:positionH relativeFrom="column">
                        <wp:posOffset>2929255</wp:posOffset>
                      </wp:positionH>
                      <wp:positionV relativeFrom="paragraph">
                        <wp:posOffset>2191385</wp:posOffset>
                      </wp:positionV>
                      <wp:extent cx="952500" cy="426720"/>
                      <wp:effectExtent l="0" t="0" r="19050" b="11430"/>
                      <wp:wrapNone/>
                      <wp:docPr id="391346640" name="Text Box 3913466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4267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10F94A0" w14:textId="1ACDC6F1" w:rsidR="00CF16A5" w:rsidRPr="00052F08" w:rsidRDefault="00CF16A5" w:rsidP="00CF16A5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 fills in questionna</w:t>
                                  </w:r>
                                  <w:r w:rsidR="00AD1864">
                                    <w:rPr>
                                      <w:lang w:val="en-ZA"/>
                                    </w:rPr>
                                    <w:t>ire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0F54B1" id="Text Box 391346640" o:spid="_x0000_s1041" type="#_x0000_t202" style="position:absolute;left:0;text-align:left;margin-left:230.65pt;margin-top:172.55pt;width:75pt;height:33.6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" fillcolor="white [3201]" strokeweight=".5pt">
                      <v:textbox>
                        <w:txbxContent>
                          <w:p w14:paraId="610F94A0" w14:textId="1ACDC6F1" w:rsidR="00CF16A5" w:rsidRPr="00052F08" w:rsidRDefault="00CF16A5" w:rsidP="00CF16A5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 fills in questionna</w:t>
                            </w:r>
                            <w:r w:rsidR="00AD1864">
                              <w:rPr>
                                <w:lang w:val="en-ZA"/>
                              </w:rPr>
                              <w:t>ire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672CD" w:rsidRPr="001672CD">
              <w:rPr>
                <w:noProof/>
              </w:rPr>
              <w:drawing>
                <wp:inline distT="0" distB="0" distL="0" distR="0" wp14:anchorId="70AC9AE4" wp14:editId="75AA8354">
                  <wp:extent cx="2727960" cy="5676505"/>
                  <wp:effectExtent l="0" t="0" r="0" b="635"/>
                  <wp:docPr id="1873022237" name="Picture 1873022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02223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160" cy="5766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2E116" w14:textId="77777777" w:rsidR="00F5059A" w:rsidRDefault="00F5059A">
            <w:pPr>
              <w:ind w:left="360"/>
            </w:pPr>
          </w:p>
          <w:p w14:paraId="11B22CAA" w14:textId="77777777" w:rsidR="00CA3773" w:rsidRDefault="00CA3773">
            <w:pPr>
              <w:ind w:left="360"/>
            </w:pPr>
          </w:p>
          <w:p w14:paraId="67DCFF21" w14:textId="77777777" w:rsidR="00CA3773" w:rsidRDefault="00CA3773">
            <w:pPr>
              <w:ind w:left="360"/>
            </w:pPr>
          </w:p>
          <w:p w14:paraId="0C137B1A" w14:textId="77777777" w:rsidR="00CA3773" w:rsidRDefault="00CA3773">
            <w:pPr>
              <w:ind w:left="360"/>
            </w:pPr>
          </w:p>
          <w:p w14:paraId="0B0FA152" w14:textId="77777777" w:rsidR="00CA3773" w:rsidRDefault="00CA3773">
            <w:pPr>
              <w:ind w:left="360"/>
            </w:pPr>
          </w:p>
          <w:p w14:paraId="01B5CA8D" w14:textId="77777777" w:rsidR="00CA3773" w:rsidRDefault="00CA3773">
            <w:pPr>
              <w:ind w:left="360"/>
            </w:pPr>
          </w:p>
          <w:p w14:paraId="3ECA4E15" w14:textId="77777777" w:rsidR="00CA3773" w:rsidRDefault="00CA3773">
            <w:pPr>
              <w:ind w:left="360"/>
            </w:pPr>
          </w:p>
          <w:p w14:paraId="2A720B8D" w14:textId="77777777" w:rsidR="00CA3773" w:rsidRDefault="00CA3773">
            <w:pPr>
              <w:ind w:left="360"/>
            </w:pPr>
          </w:p>
          <w:p w14:paraId="3ACC1B13" w14:textId="77777777" w:rsidR="00CA3773" w:rsidRDefault="00CA3773">
            <w:pPr>
              <w:ind w:left="360"/>
            </w:pPr>
          </w:p>
          <w:p w14:paraId="412EC214" w14:textId="77777777" w:rsidR="00CA3773" w:rsidRDefault="00CA3773">
            <w:pPr>
              <w:ind w:left="360"/>
            </w:pPr>
          </w:p>
          <w:p w14:paraId="3A694AF3" w14:textId="77777777" w:rsidR="00CA3773" w:rsidRDefault="00CA3773">
            <w:pPr>
              <w:ind w:left="360"/>
            </w:pPr>
          </w:p>
          <w:p w14:paraId="16AD48FE" w14:textId="77777777" w:rsidR="00CA3773" w:rsidRDefault="00CA3773">
            <w:pPr>
              <w:ind w:left="360"/>
            </w:pPr>
          </w:p>
          <w:p w14:paraId="7B0F676B" w14:textId="77777777" w:rsidR="00CA3773" w:rsidRDefault="00CA3773">
            <w:pPr>
              <w:ind w:left="360"/>
            </w:pPr>
          </w:p>
          <w:p w14:paraId="185D2DF3" w14:textId="77777777" w:rsidR="00CA3773" w:rsidRDefault="00CA3773">
            <w:pPr>
              <w:ind w:left="360"/>
            </w:pPr>
          </w:p>
          <w:p w14:paraId="45A4F0CB" w14:textId="77777777" w:rsidR="00CA3773" w:rsidRDefault="00CA3773">
            <w:pPr>
              <w:ind w:left="360"/>
            </w:pPr>
          </w:p>
          <w:p w14:paraId="68F7F69A" w14:textId="77777777" w:rsidR="00CA3773" w:rsidRDefault="00CA3773">
            <w:pPr>
              <w:ind w:left="360"/>
            </w:pPr>
          </w:p>
          <w:p w14:paraId="5679D8BA" w14:textId="77777777" w:rsidR="00CA3773" w:rsidRDefault="00CA3773">
            <w:pPr>
              <w:ind w:left="360"/>
            </w:pPr>
          </w:p>
          <w:p w14:paraId="086BE4B5" w14:textId="77777777" w:rsidR="00CA3773" w:rsidRDefault="00CA3773">
            <w:pPr>
              <w:ind w:left="360"/>
            </w:pPr>
          </w:p>
          <w:p w14:paraId="3FB8CD53" w14:textId="77777777" w:rsidR="00CA3773" w:rsidRDefault="00CA3773">
            <w:pPr>
              <w:ind w:left="360"/>
            </w:pPr>
          </w:p>
          <w:p w14:paraId="1E4B8037" w14:textId="77777777" w:rsidR="00CA3773" w:rsidRDefault="00CA3773">
            <w:pPr>
              <w:ind w:left="360"/>
            </w:pPr>
          </w:p>
          <w:p w14:paraId="175823DF" w14:textId="77777777" w:rsidR="00CA3773" w:rsidRDefault="00CA3773">
            <w:pPr>
              <w:ind w:left="360"/>
            </w:pPr>
          </w:p>
          <w:p w14:paraId="5A2D623D" w14:textId="77777777" w:rsidR="00CA3773" w:rsidRDefault="00CA3773">
            <w:pPr>
              <w:ind w:left="360"/>
            </w:pPr>
          </w:p>
          <w:p w14:paraId="51592D49" w14:textId="77777777" w:rsidR="007F7CF1" w:rsidRDefault="00D94E7A" w:rsidP="00720F64">
            <w:r>
              <w:t>4.1 (Not all required questions answered)</w:t>
            </w:r>
          </w:p>
          <w:p w14:paraId="78536568" w14:textId="77777777" w:rsidR="00CF16A5" w:rsidRDefault="00CF16A5" w:rsidP="00720F64"/>
          <w:p w14:paraId="03041962" w14:textId="76DBF672" w:rsidR="00F5059A" w:rsidRDefault="00B31BEB" w:rsidP="00720F6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allowOverlap="1" wp14:anchorId="6F8A6DC5" wp14:editId="5A975EC4">
                      <wp:simplePos x="0" y="0"/>
                      <wp:positionH relativeFrom="column">
                        <wp:posOffset>2251075</wp:posOffset>
                      </wp:positionH>
                      <wp:positionV relativeFrom="paragraph">
                        <wp:posOffset>4806950</wp:posOffset>
                      </wp:positionV>
                      <wp:extent cx="815340" cy="7620"/>
                      <wp:effectExtent l="38100" t="76200" r="0" b="87630"/>
                      <wp:wrapNone/>
                      <wp:docPr id="173886340" name="Straight Arrow Connector 173886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15340" cy="7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shape w14:anchorId="45E89495" id="Straight Arrow Connector 173886340" o:spid="_x0000_s1026" type="#_x0000_t32" style="position:absolute;margin-left:177.25pt;margin-top:378.5pt;width:64.2pt;height:.6pt;flip:x y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70527D6C" wp14:editId="45B3F70B">
                      <wp:simplePos x="0" y="0"/>
                      <wp:positionH relativeFrom="column">
                        <wp:posOffset>3066415</wp:posOffset>
                      </wp:positionH>
                      <wp:positionV relativeFrom="paragraph">
                        <wp:posOffset>4599940</wp:posOffset>
                      </wp:positionV>
                      <wp:extent cx="739140" cy="441960"/>
                      <wp:effectExtent l="0" t="0" r="22860" b="15240"/>
                      <wp:wrapNone/>
                      <wp:docPr id="839984432" name="Text Box 839984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9140" cy="4419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BBEC4B5" w14:textId="68024948" w:rsidR="00B31BEB" w:rsidRPr="00052F08" w:rsidRDefault="00B31BEB" w:rsidP="00B31BEB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Error message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527D6C" id="Text Box 839984432" o:spid="_x0000_s1042" type="#_x0000_t202" style="position:absolute;margin-left:241.45pt;margin-top:362.2pt;width:58.2pt;height:34.8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" fillcolor="white [3201]" strokeweight=".5pt">
                      <v:textbox>
                        <w:txbxContent>
                          <w:p w14:paraId="3BBEC4B5" w14:textId="68024948" w:rsidR="00B31BEB" w:rsidRPr="00052F08" w:rsidRDefault="00B31BEB" w:rsidP="00B31BEB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Error message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5059A" w:rsidRPr="00F5059A">
              <w:rPr>
                <w:noProof/>
              </w:rPr>
              <w:drawing>
                <wp:inline distT="0" distB="0" distL="0" distR="0" wp14:anchorId="302CC1A6" wp14:editId="2EE1ACA1">
                  <wp:extent cx="2804403" cy="5845047"/>
                  <wp:effectExtent l="0" t="0" r="0" b="3810"/>
                  <wp:docPr id="1720559579" name="Picture 1720559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55957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403" cy="5845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10114" w14:textId="22DF7C88" w:rsidR="00937F4C" w:rsidRDefault="00937F4C">
            <w:pPr>
              <w:ind w:left="360"/>
            </w:pPr>
          </w:p>
        </w:tc>
      </w:tr>
    </w:tbl>
    <w:p w14:paraId="6DD055D0" w14:textId="77777777" w:rsidR="00561CAA" w:rsidRDefault="00561CAA" w:rsidP="007A2281"/>
    <w:p w14:paraId="216CF8DD" w14:textId="00B85A1D" w:rsidR="00720F64" w:rsidRDefault="00153A9F" w:rsidP="007A228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0"/>
        <w:gridCol w:w="1993"/>
        <w:gridCol w:w="4153"/>
      </w:tblGrid>
      <w:tr w:rsidR="00720F64" w:rsidRPr="00861AD0" w14:paraId="6AB0C8B7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0ED149F" w14:textId="77777777" w:rsidR="00720F64" w:rsidRPr="00861AD0" w:rsidRDefault="00720F64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23D09E1" w14:textId="77777777" w:rsidR="00720F64" w:rsidRPr="00861AD0" w:rsidRDefault="00720F64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720F64" w:rsidRPr="00861AD0" w14:paraId="7D1B16FA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0F55E" w14:textId="77777777" w:rsidR="00720F64" w:rsidRPr="00861AD0" w:rsidRDefault="00720F64">
            <w:r w:rsidRPr="00861AD0">
              <w:t>A0500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1C54D" w14:textId="77777777" w:rsidR="00720F64" w:rsidRPr="00861AD0" w:rsidRDefault="00720F64">
            <w:r w:rsidRPr="00861AD0">
              <w:t>Answer Blooming Gratitude</w:t>
            </w:r>
          </w:p>
        </w:tc>
      </w:tr>
      <w:tr w:rsidR="00720F64" w:rsidRPr="00861AD0" w14:paraId="2C9EA9E3" w14:textId="77777777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34D6657" w14:textId="77777777" w:rsidR="00720F64" w:rsidRPr="00861AD0" w:rsidRDefault="00720F64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B5BD247" w14:textId="77777777" w:rsidR="00720F64" w:rsidRPr="00861AD0" w:rsidRDefault="00720F64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720F64" w:rsidRPr="00861AD0" w14:paraId="466B5144" w14:textId="77777777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836DD" w14:textId="77777777" w:rsidR="00720F64" w:rsidRPr="00861AD0" w:rsidRDefault="00720F64">
            <w:r w:rsidRPr="00861AD0">
              <w:t>Public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DAE7A" w14:textId="77777777" w:rsidR="00720F64" w:rsidRPr="00861AD0" w:rsidRDefault="00720F64">
            <w:r w:rsidRPr="00861AD0">
              <w:t>Influencer</w:t>
            </w:r>
          </w:p>
        </w:tc>
      </w:tr>
      <w:tr w:rsidR="00720F64" w:rsidRPr="00861AD0" w14:paraId="798429BE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E197A77" w14:textId="77777777" w:rsidR="00720F64" w:rsidRPr="00861AD0" w:rsidRDefault="00720F64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BFC20" w14:textId="77777777" w:rsidR="00720F64" w:rsidRPr="00861AD0" w:rsidRDefault="00720F64">
            <w:r w:rsidRPr="00861AD0">
              <w:t>This use case describes the process of a user answering the prompt for what they are grateful for or happy about on that day.</w:t>
            </w:r>
          </w:p>
        </w:tc>
      </w:tr>
      <w:tr w:rsidR="00720F64" w:rsidRPr="00861AD0" w14:paraId="5B1754BC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E426139" w14:textId="77777777" w:rsidR="00720F64" w:rsidRPr="00861AD0" w:rsidRDefault="00720F64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A3A5" w14:textId="77777777" w:rsidR="00720F64" w:rsidRPr="00861AD0" w:rsidRDefault="00720F64">
            <w:r w:rsidRPr="00861AD0">
              <w:t>C0100 must have been invoked for the day (after 14:00)</w:t>
            </w:r>
          </w:p>
          <w:p w14:paraId="01CAC5EA" w14:textId="77777777" w:rsidR="00720F64" w:rsidRPr="00861AD0" w:rsidRDefault="00720F64">
            <w:r w:rsidRPr="00861AD0">
              <w:t>The user must not have already answered Blooming Gratitude for that day.</w:t>
            </w:r>
          </w:p>
        </w:tc>
      </w:tr>
      <w:tr w:rsidR="00720F64" w:rsidRPr="00861AD0" w14:paraId="00161D4C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91A8904" w14:textId="77777777" w:rsidR="00720F64" w:rsidRPr="00861AD0" w:rsidRDefault="00720F64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72B54" w14:textId="77777777" w:rsidR="00720F64" w:rsidRPr="00861AD0" w:rsidRDefault="00720F64">
            <w:pPr>
              <w:rPr>
                <w:color w:val="FF0000"/>
              </w:rPr>
            </w:pPr>
            <w:r w:rsidRPr="00861AD0">
              <w:t>Clicking the Blooming Gratitude button.</w:t>
            </w:r>
          </w:p>
        </w:tc>
      </w:tr>
      <w:tr w:rsidR="00720F64" w:rsidRPr="00861AD0" w14:paraId="52545DC5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B6E8FC0" w14:textId="77777777" w:rsidR="00720F64" w:rsidRPr="00861AD0" w:rsidRDefault="00720F64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D99DD" w14:textId="77777777" w:rsidR="00720F64" w:rsidRPr="00861AD0" w:rsidRDefault="00720F64">
            <w:r w:rsidRPr="00861AD0">
              <w:t>The user will have posted what they are grateful for.</w:t>
            </w:r>
          </w:p>
        </w:tc>
      </w:tr>
      <w:tr w:rsidR="00720F64" w:rsidRPr="00861AD0" w14:paraId="7C90EEC1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99E2809" w14:textId="77777777" w:rsidR="00720F64" w:rsidRPr="00861AD0" w:rsidRDefault="00720F64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2901A" w14:textId="77777777" w:rsidR="00720F64" w:rsidRPr="00861AD0" w:rsidRDefault="00720F64" w:rsidP="00E739FC">
            <w:pPr>
              <w:pStyle w:val="ListParagraph"/>
              <w:numPr>
                <w:ilvl w:val="0"/>
                <w:numId w:val="17"/>
              </w:numPr>
            </w:pPr>
            <w:r w:rsidRPr="00861AD0">
              <w:t>System displays the prompt.</w:t>
            </w:r>
          </w:p>
          <w:p w14:paraId="2D0EFD14" w14:textId="77777777" w:rsidR="00720F64" w:rsidRPr="00861AD0" w:rsidRDefault="00720F64" w:rsidP="00E739FC">
            <w:pPr>
              <w:pStyle w:val="ListParagraph"/>
              <w:numPr>
                <w:ilvl w:val="0"/>
                <w:numId w:val="17"/>
              </w:numPr>
            </w:pPr>
            <w:r w:rsidRPr="00861AD0">
              <w:t>User types in what they are grateful or happy for.</w:t>
            </w:r>
          </w:p>
          <w:p w14:paraId="53F914C9" w14:textId="77777777" w:rsidR="00720F64" w:rsidRDefault="00720F64" w:rsidP="00E739FC">
            <w:pPr>
              <w:pStyle w:val="ListParagraph"/>
              <w:numPr>
                <w:ilvl w:val="0"/>
                <w:numId w:val="17"/>
              </w:numPr>
            </w:pPr>
            <w:r w:rsidRPr="00861AD0">
              <w:t>User presses the post button.</w:t>
            </w:r>
          </w:p>
          <w:p w14:paraId="6BDF9638" w14:textId="77777777" w:rsidR="00175A55" w:rsidRDefault="00175A55" w:rsidP="00E739FC">
            <w:pPr>
              <w:pStyle w:val="ListParagraph"/>
              <w:numPr>
                <w:ilvl w:val="0"/>
                <w:numId w:val="17"/>
              </w:numPr>
            </w:pPr>
            <w:r>
              <w:t>System checks if all required questions are answered.</w:t>
            </w:r>
          </w:p>
          <w:p w14:paraId="330FB49E" w14:textId="619280AD" w:rsidR="00175A55" w:rsidRPr="00861AD0" w:rsidRDefault="00D948EE" w:rsidP="00E739FC">
            <w:pPr>
              <w:pStyle w:val="ListParagraph"/>
              <w:numPr>
                <w:ilvl w:val="0"/>
                <w:numId w:val="17"/>
              </w:numPr>
            </w:pPr>
            <w:r>
              <w:t>The system displays</w:t>
            </w:r>
            <w:r w:rsidR="00522A5F">
              <w:t xml:space="preserve"> </w:t>
            </w:r>
            <w:r w:rsidR="00A62612">
              <w:t xml:space="preserve">Blooming </w:t>
            </w:r>
            <w:proofErr w:type="spellStart"/>
            <w:r w:rsidR="00A62612">
              <w:t>Gratitudes</w:t>
            </w:r>
            <w:proofErr w:type="spellEnd"/>
            <w:r w:rsidR="00A62612">
              <w:t xml:space="preserve"> that were posted by </w:t>
            </w:r>
            <w:r>
              <w:t>the user’s</w:t>
            </w:r>
            <w:r w:rsidR="00A62612">
              <w:t xml:space="preserve"> friends on that day</w:t>
            </w:r>
            <w:r>
              <w:t xml:space="preserve"> and </w:t>
            </w:r>
            <w:r w:rsidR="001920B9">
              <w:t>hides</w:t>
            </w:r>
            <w:r>
              <w:t xml:space="preserve"> what their friends posted the previous day.</w:t>
            </w:r>
          </w:p>
        </w:tc>
      </w:tr>
      <w:tr w:rsidR="00720F64" w:rsidRPr="00861AD0" w14:paraId="256BF598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381FDD3B" w14:textId="70E80C7C" w:rsidR="00720F64" w:rsidRPr="00861AD0" w:rsidRDefault="00AD285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Al</w:t>
            </w:r>
            <w:r w:rsidR="005E033D">
              <w:rPr>
                <w:b/>
                <w:color w:val="FFFFFF" w:themeColor="background1"/>
              </w:rPr>
              <w:t>ternate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D0AFC" w14:textId="13444C17" w:rsidR="0027011D" w:rsidRPr="00751E52" w:rsidRDefault="0027011D" w:rsidP="00BF1011">
            <w:pPr>
              <w:ind w:left="360"/>
            </w:pPr>
            <w:r w:rsidRPr="00751E52">
              <w:t>3.1 User clicks cancel button.</w:t>
            </w:r>
          </w:p>
          <w:p w14:paraId="1532C657" w14:textId="66FAE12C" w:rsidR="0027011D" w:rsidRDefault="0027011D" w:rsidP="00BF1011">
            <w:pPr>
              <w:ind w:left="360"/>
            </w:pPr>
            <w:r w:rsidRPr="00751E52">
              <w:t>3.2 System returns user to homepage.</w:t>
            </w:r>
          </w:p>
          <w:p w14:paraId="5551745B" w14:textId="480A61F7" w:rsidR="00BF1011" w:rsidRPr="00861AD0" w:rsidRDefault="00BF1011" w:rsidP="00BF1011">
            <w:pPr>
              <w:ind w:left="360"/>
            </w:pPr>
            <w:r>
              <w:t>4.1 Check fails, s</w:t>
            </w:r>
            <w:r w:rsidRPr="00861AD0">
              <w:t>ystem displays an error message.</w:t>
            </w:r>
          </w:p>
          <w:p w14:paraId="397700F1" w14:textId="6658D093" w:rsidR="00720F64" w:rsidRPr="00861AD0" w:rsidRDefault="00BF1011" w:rsidP="00BF1011">
            <w:r>
              <w:t xml:space="preserve">      4.2 </w:t>
            </w:r>
            <w:r w:rsidRPr="00861AD0">
              <w:t xml:space="preserve">Return to Step </w:t>
            </w:r>
            <w:r>
              <w:t>2</w:t>
            </w:r>
            <w:r w:rsidRPr="00861AD0">
              <w:t>.</w:t>
            </w:r>
          </w:p>
        </w:tc>
      </w:tr>
      <w:tr w:rsidR="00BF1011" w:rsidRPr="00861AD0" w14:paraId="2BA7C90D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0862F41E" w14:textId="7204235B" w:rsidR="00BF1011" w:rsidRPr="00861AD0" w:rsidRDefault="00AD285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08B87" w14:textId="69388788" w:rsidR="00BF1011" w:rsidRDefault="004B2666" w:rsidP="00CB525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74" behindDoc="0" locked="0" layoutInCell="1" allowOverlap="1" wp14:anchorId="7E80D1D7" wp14:editId="6EBA8C60">
                      <wp:simplePos x="0" y="0"/>
                      <wp:positionH relativeFrom="column">
                        <wp:posOffset>2608580</wp:posOffset>
                      </wp:positionH>
                      <wp:positionV relativeFrom="paragraph">
                        <wp:posOffset>967740</wp:posOffset>
                      </wp:positionV>
                      <wp:extent cx="1066800" cy="448310"/>
                      <wp:effectExtent l="0" t="0" r="19050" b="27940"/>
                      <wp:wrapNone/>
                      <wp:docPr id="1922897229" name="Text Box 1922897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66800" cy="448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BC0E843" w14:textId="70DE452B" w:rsidR="004B2666" w:rsidRPr="0063490A" w:rsidRDefault="004B2666" w:rsidP="004B2666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Required question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80D1D7" id="Text Box 1922897229" o:spid="_x0000_s1043" type="#_x0000_t202" style="position:absolute;margin-left:205.4pt;margin-top:76.2pt;width:84pt;height:35.3pt;z-index:2516583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" fillcolor="white [3201]" strokeweight=".5pt">
                      <v:textbox>
                        <w:txbxContent>
                          <w:p w14:paraId="1BC0E843" w14:textId="70DE452B" w:rsidR="004B2666" w:rsidRPr="0063490A" w:rsidRDefault="004B2666" w:rsidP="004B2666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Required question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73" behindDoc="0" locked="0" layoutInCell="1" allowOverlap="1" wp14:anchorId="2152C797" wp14:editId="581EC212">
                      <wp:simplePos x="0" y="0"/>
                      <wp:positionH relativeFrom="column">
                        <wp:posOffset>1778635</wp:posOffset>
                      </wp:positionH>
                      <wp:positionV relativeFrom="paragraph">
                        <wp:posOffset>1139825</wp:posOffset>
                      </wp:positionV>
                      <wp:extent cx="899160" cy="49530"/>
                      <wp:effectExtent l="38100" t="19050" r="15240" b="83820"/>
                      <wp:wrapNone/>
                      <wp:docPr id="124541179" name="Straight Arrow Connector 124541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99160" cy="495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1AD2C1DF" id="Straight Arrow Connector 124541179" o:spid="_x0000_s1026" type="#_x0000_t32" style="position:absolute;margin-left:140.05pt;margin-top:89.75pt;width:70.8pt;height:3.9pt;flip:x;z-index:2516583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 w:rsidR="00D8781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9" behindDoc="0" locked="0" layoutInCell="1" allowOverlap="1" wp14:anchorId="066E6DC1" wp14:editId="58CE84F4">
                      <wp:simplePos x="0" y="0"/>
                      <wp:positionH relativeFrom="column">
                        <wp:posOffset>1938655</wp:posOffset>
                      </wp:positionH>
                      <wp:positionV relativeFrom="paragraph">
                        <wp:posOffset>1589405</wp:posOffset>
                      </wp:positionV>
                      <wp:extent cx="685800" cy="101600"/>
                      <wp:effectExtent l="38100" t="57150" r="19050" b="31750"/>
                      <wp:wrapNone/>
                      <wp:docPr id="704671507" name="Straight Arrow Connector 704671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85800" cy="101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23BF6F7" id="Straight Arrow Connector 704671507" o:spid="_x0000_s1026" type="#_x0000_t32" style="position:absolute;margin-left:152.65pt;margin-top:125.15pt;width:54pt;height:8pt;flip:x y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" strokecolor="black [3040]">
                      <v:stroke endarrow="block"/>
                    </v:shape>
                  </w:pict>
                </mc:Fallback>
              </mc:AlternateContent>
            </w:r>
            <w:r w:rsidR="00D8781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allowOverlap="1" wp14:anchorId="498925C9" wp14:editId="1C5724BD">
                      <wp:simplePos x="0" y="0"/>
                      <wp:positionH relativeFrom="column">
                        <wp:posOffset>1017905</wp:posOffset>
                      </wp:positionH>
                      <wp:positionV relativeFrom="paragraph">
                        <wp:posOffset>3778250</wp:posOffset>
                      </wp:positionV>
                      <wp:extent cx="1697355" cy="490855"/>
                      <wp:effectExtent l="38100" t="0" r="17145" b="80645"/>
                      <wp:wrapNone/>
                      <wp:docPr id="1352060767" name="Straight Arrow Connector 13520607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97355" cy="4908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FE66561" id="Straight Arrow Connector 1352060767" o:spid="_x0000_s1026" type="#_x0000_t32" style="position:absolute;margin-left:80.15pt;margin-top:297.5pt;width:133.65pt;height:38.65pt;flip:x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" strokecolor="black [3040]">
                      <v:stroke endarrow="block"/>
                    </v:shape>
                  </w:pict>
                </mc:Fallback>
              </mc:AlternateContent>
            </w:r>
            <w:r w:rsidR="00D8781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7F023CAA" wp14:editId="70B59615">
                      <wp:simplePos x="0" y="0"/>
                      <wp:positionH relativeFrom="column">
                        <wp:posOffset>1898650</wp:posOffset>
                      </wp:positionH>
                      <wp:positionV relativeFrom="paragraph">
                        <wp:posOffset>4271645</wp:posOffset>
                      </wp:positionV>
                      <wp:extent cx="927100" cy="149860"/>
                      <wp:effectExtent l="38100" t="57150" r="25400" b="21590"/>
                      <wp:wrapNone/>
                      <wp:docPr id="191656633" name="Straight Arrow Connector 191656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27100" cy="1498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2ACA6310" id="Straight Arrow Connector 191656633" o:spid="_x0000_s1026" type="#_x0000_t32" style="position:absolute;margin-left:149.5pt;margin-top:336.35pt;width:73pt;height:11.8pt;flip:x y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" strokecolor="black [3040]">
                      <v:stroke endarrow="block"/>
                    </v:shape>
                  </w:pict>
                </mc:Fallback>
              </mc:AlternateContent>
            </w:r>
            <w:r w:rsidR="00D8781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5B841842" wp14:editId="44ADF000">
                      <wp:simplePos x="0" y="0"/>
                      <wp:positionH relativeFrom="column">
                        <wp:posOffset>2592705</wp:posOffset>
                      </wp:positionH>
                      <wp:positionV relativeFrom="paragraph">
                        <wp:posOffset>1525905</wp:posOffset>
                      </wp:positionV>
                      <wp:extent cx="1066800" cy="448310"/>
                      <wp:effectExtent l="0" t="0" r="19050" b="27940"/>
                      <wp:wrapNone/>
                      <wp:docPr id="877906751" name="Text Box 877906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66800" cy="448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F19A0E2" w14:textId="535B7292" w:rsidR="00FB71C0" w:rsidRPr="0063490A" w:rsidRDefault="00751AE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 xml:space="preserve">User </w:t>
                                  </w:r>
                                  <w:r w:rsidR="00CD413D">
                                    <w:rPr>
                                      <w:lang w:val="en-ZA"/>
                                    </w:rPr>
                                    <w:t>answers question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841842" id="Text Box 877906751" o:spid="_x0000_s1044" type="#_x0000_t202" style="position:absolute;margin-left:204.15pt;margin-top:120.15pt;width:84pt;height:35.3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" fillcolor="white [3201]" strokeweight=".5pt">
                      <v:textbox>
                        <w:txbxContent>
                          <w:p w14:paraId="3F19A0E2" w14:textId="535B7292" w:rsidR="00FB71C0" w:rsidRPr="0063490A" w:rsidRDefault="00751AE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 xml:space="preserve">User </w:t>
                            </w:r>
                            <w:r w:rsidR="00CD413D">
                              <w:rPr>
                                <w:lang w:val="en-ZA"/>
                              </w:rPr>
                              <w:t>answers question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D41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4" behindDoc="0" locked="0" layoutInCell="1" allowOverlap="1" wp14:anchorId="0986773E" wp14:editId="6CF9A662">
                      <wp:simplePos x="0" y="0"/>
                      <wp:positionH relativeFrom="column">
                        <wp:posOffset>2703195</wp:posOffset>
                      </wp:positionH>
                      <wp:positionV relativeFrom="paragraph">
                        <wp:posOffset>3439795</wp:posOffset>
                      </wp:positionV>
                      <wp:extent cx="1032510" cy="448310"/>
                      <wp:effectExtent l="0" t="0" r="15240" b="27940"/>
                      <wp:wrapNone/>
                      <wp:docPr id="1897140937" name="Text Box 1897140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2510" cy="448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78D710E" w14:textId="5C2F5960" w:rsidR="00D008D4" w:rsidRPr="0063490A" w:rsidRDefault="00D719B5" w:rsidP="00CD413D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Returns user to homepage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86773E" id="Text Box 1897140937" o:spid="_x0000_s1045" type="#_x0000_t202" style="position:absolute;margin-left:212.85pt;margin-top:270.85pt;width:81.3pt;height:35.3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" fillcolor="white [3201]" strokeweight=".5pt">
                      <v:textbox>
                        <w:txbxContent>
                          <w:p w14:paraId="778D710E" w14:textId="5C2F5960" w:rsidR="00D008D4" w:rsidRPr="0063490A" w:rsidRDefault="00D719B5" w:rsidP="00CD413D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Returns user to homepage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D413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6BCBE9AF" wp14:editId="27A55406">
                      <wp:simplePos x="0" y="0"/>
                      <wp:positionH relativeFrom="column">
                        <wp:posOffset>2813050</wp:posOffset>
                      </wp:positionH>
                      <wp:positionV relativeFrom="paragraph">
                        <wp:posOffset>4220845</wp:posOffset>
                      </wp:positionV>
                      <wp:extent cx="863600" cy="448310"/>
                      <wp:effectExtent l="0" t="0" r="12700" b="27940"/>
                      <wp:wrapNone/>
                      <wp:docPr id="1763965739" name="Text Box 17639657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63600" cy="448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E18D64A" w14:textId="181B2D32" w:rsidR="00CD413D" w:rsidRPr="0063490A" w:rsidRDefault="00CD413D" w:rsidP="00CD413D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 xml:space="preserve">User clicks </w:t>
                                  </w:r>
                                  <w:r w:rsidR="00D87814">
                                    <w:rPr>
                                      <w:lang w:val="en-ZA"/>
                                    </w:rPr>
                                    <w:t>P</w:t>
                                  </w:r>
                                  <w:r>
                                    <w:rPr>
                                      <w:lang w:val="en-ZA"/>
                                    </w:rPr>
                                    <w:t>ost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CBE9AF" id="Text Box 1763965739" o:spid="_x0000_s1046" type="#_x0000_t202" style="position:absolute;margin-left:221.5pt;margin-top:332.35pt;width:68pt;height:35.3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" fillcolor="white [3201]" strokeweight=".5pt">
                      <v:textbox>
                        <w:txbxContent>
                          <w:p w14:paraId="1E18D64A" w14:textId="181B2D32" w:rsidR="00CD413D" w:rsidRPr="0063490A" w:rsidRDefault="00CD413D" w:rsidP="00CD413D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 xml:space="preserve">User clicks </w:t>
                            </w:r>
                            <w:r w:rsidR="00D87814">
                              <w:rPr>
                                <w:lang w:val="en-ZA"/>
                              </w:rPr>
                              <w:t>P</w:t>
                            </w:r>
                            <w:r>
                              <w:rPr>
                                <w:lang w:val="en-ZA"/>
                              </w:rPr>
                              <w:t>ost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14B53" w:rsidRPr="00514B53">
              <w:rPr>
                <w:noProof/>
              </w:rPr>
              <w:drawing>
                <wp:inline distT="0" distB="0" distL="0" distR="0" wp14:anchorId="3FAED19F" wp14:editId="7751F4B5">
                  <wp:extent cx="2461260" cy="4979608"/>
                  <wp:effectExtent l="0" t="0" r="0" b="0"/>
                  <wp:docPr id="1743526712" name="Picture 1743526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526712" name=""/>
                          <pic:cNvPicPr/>
                        </pic:nvPicPr>
                        <pic:blipFill rotWithShape="1">
                          <a:blip r:embed="rId46"/>
                          <a:srcRect r="29710"/>
                          <a:stretch/>
                        </pic:blipFill>
                        <pic:spPr bwMode="auto">
                          <a:xfrm>
                            <a:off x="0" y="0"/>
                            <a:ext cx="2461260" cy="4979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C6ED1C" w14:textId="77777777" w:rsidR="00514B53" w:rsidRDefault="00514B53" w:rsidP="0021027B"/>
          <w:p w14:paraId="23C31761" w14:textId="2BCAD7D6" w:rsidR="0021027B" w:rsidRDefault="0021027B" w:rsidP="0021027B">
            <w:r>
              <w:lastRenderedPageBreak/>
              <w:t>4.1 (Not all required questions answered)</w:t>
            </w:r>
          </w:p>
          <w:p w14:paraId="395FD067" w14:textId="77777777" w:rsidR="00514B53" w:rsidRDefault="00514B53" w:rsidP="0021027B"/>
          <w:p w14:paraId="573BC956" w14:textId="2F225D29" w:rsidR="0021027B" w:rsidRDefault="00D87814" w:rsidP="0021027B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545CB560" wp14:editId="4DD8E5F9">
                      <wp:simplePos x="0" y="0"/>
                      <wp:positionH relativeFrom="column">
                        <wp:posOffset>1975062</wp:posOffset>
                      </wp:positionH>
                      <wp:positionV relativeFrom="paragraph">
                        <wp:posOffset>3968750</wp:posOffset>
                      </wp:positionV>
                      <wp:extent cx="685800" cy="101600"/>
                      <wp:effectExtent l="38100" t="57150" r="19050" b="31750"/>
                      <wp:wrapNone/>
                      <wp:docPr id="699324441" name="Straight Arrow Connector 699324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85800" cy="101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>
                  <w:pict>
                    <v:shape w14:anchorId="0A77383F" id="Straight Arrow Connector 699324441" o:spid="_x0000_s1026" type="#_x0000_t32" style="position:absolute;margin-left:155.5pt;margin-top:312.5pt;width:54pt;height:8pt;flip:x y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5" behindDoc="0" locked="0" layoutInCell="1" allowOverlap="1" wp14:anchorId="0169E9BF" wp14:editId="7EE12111">
                      <wp:simplePos x="0" y="0"/>
                      <wp:positionH relativeFrom="column">
                        <wp:posOffset>2660650</wp:posOffset>
                      </wp:positionH>
                      <wp:positionV relativeFrom="paragraph">
                        <wp:posOffset>3866515</wp:posOffset>
                      </wp:positionV>
                      <wp:extent cx="1075055" cy="321310"/>
                      <wp:effectExtent l="0" t="0" r="10795" b="21590"/>
                      <wp:wrapNone/>
                      <wp:docPr id="1618336915" name="Text Box 1618336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75055" cy="3213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2FB4F79" w14:textId="1FDA7F62" w:rsidR="00D87814" w:rsidRPr="0063490A" w:rsidRDefault="00D87814" w:rsidP="00D87814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Error message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9E9BF" id="Text Box 1618336915" o:spid="_x0000_s1047" type="#_x0000_t202" style="position:absolute;margin-left:209.5pt;margin-top:304.45pt;width:84.65pt;height:25.3pt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" fillcolor="white [3201]" strokeweight=".5pt">
                      <v:textbox>
                        <w:txbxContent>
                          <w:p w14:paraId="72FB4F79" w14:textId="1FDA7F62" w:rsidR="00D87814" w:rsidRPr="0063490A" w:rsidRDefault="00D87814" w:rsidP="00D87814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Error message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77D19" w:rsidRPr="00A77D19">
              <w:rPr>
                <w:noProof/>
              </w:rPr>
              <w:drawing>
                <wp:inline distT="0" distB="0" distL="0" distR="0" wp14:anchorId="74520529" wp14:editId="21F6137B">
                  <wp:extent cx="2491740" cy="5138838"/>
                  <wp:effectExtent l="0" t="0" r="3810" b="5080"/>
                  <wp:docPr id="1856630190" name="Picture 1856630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63019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118" cy="5189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0FD188" w14:textId="42DB5AEB" w:rsidR="00C01609" w:rsidRDefault="00C01609" w:rsidP="007A2281"/>
    <w:p w14:paraId="3BA4F86E" w14:textId="50754CF2" w:rsidR="007A25EF" w:rsidRDefault="00C01609" w:rsidP="007A228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9"/>
        <w:gridCol w:w="1993"/>
        <w:gridCol w:w="4154"/>
      </w:tblGrid>
      <w:tr w:rsidR="007A25EF" w:rsidRPr="00861AD0" w14:paraId="0558980D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2E5F66B" w14:textId="77777777" w:rsidR="007A25EF" w:rsidRPr="00861AD0" w:rsidRDefault="007A25E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B2B4090" w14:textId="77777777" w:rsidR="007A25EF" w:rsidRPr="00861AD0" w:rsidRDefault="007A25E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7A25EF" w:rsidRPr="00861AD0" w14:paraId="4A2BAE8C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DE5FE" w14:textId="77777777" w:rsidR="007A25EF" w:rsidRPr="00861AD0" w:rsidRDefault="007A25EF">
            <w:r w:rsidRPr="00861AD0">
              <w:t>A1300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D0EC0" w14:textId="77777777" w:rsidR="007A25EF" w:rsidRPr="00861AD0" w:rsidRDefault="007A25EF">
            <w:r w:rsidRPr="00861AD0">
              <w:t>View Rosebud</w:t>
            </w:r>
          </w:p>
        </w:tc>
      </w:tr>
      <w:tr w:rsidR="007A25EF" w:rsidRPr="00861AD0" w14:paraId="78554C7C" w14:textId="77777777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8D3FFB0" w14:textId="77777777" w:rsidR="007A25EF" w:rsidRPr="00861AD0" w:rsidRDefault="007A25E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804B9B6" w14:textId="77777777" w:rsidR="007A25EF" w:rsidRPr="00861AD0" w:rsidRDefault="007A25E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7A25EF" w:rsidRPr="00861AD0" w14:paraId="6779C56B" w14:textId="77777777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43B49" w14:textId="77777777" w:rsidR="007A25EF" w:rsidRPr="00861AD0" w:rsidRDefault="007A25EF">
            <w:r w:rsidRPr="00861AD0">
              <w:t>Public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364AB" w14:textId="77777777" w:rsidR="007A25EF" w:rsidRPr="00861AD0" w:rsidRDefault="007A25EF">
            <w:r w:rsidRPr="00861AD0">
              <w:t>Influencer</w:t>
            </w:r>
          </w:p>
        </w:tc>
      </w:tr>
      <w:tr w:rsidR="007A25EF" w:rsidRPr="00861AD0" w14:paraId="563CBA4A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59776C8" w14:textId="77777777" w:rsidR="007A25EF" w:rsidRPr="00861AD0" w:rsidRDefault="007A25E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4B97C" w14:textId="77777777" w:rsidR="007A25EF" w:rsidRPr="00861AD0" w:rsidRDefault="007A25EF">
            <w:r w:rsidRPr="00861AD0">
              <w:t xml:space="preserve">This use case describes the process of viewing the Rosebud that was sent by the system in </w:t>
            </w:r>
            <w:r w:rsidRPr="00861AD0">
              <w:rPr>
                <w:rFonts w:cs="Arial"/>
              </w:rPr>
              <w:t>C0200.</w:t>
            </w:r>
          </w:p>
        </w:tc>
      </w:tr>
      <w:tr w:rsidR="007A25EF" w:rsidRPr="00861AD0" w14:paraId="77A073A8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2C38677" w14:textId="77777777" w:rsidR="007A25EF" w:rsidRPr="00861AD0" w:rsidRDefault="007A25E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A7E69" w14:textId="7EE11A20" w:rsidR="007A25EF" w:rsidRPr="00861AD0" w:rsidRDefault="00CE3BF4">
            <w:r>
              <w:t>User has an existing account.</w:t>
            </w:r>
          </w:p>
        </w:tc>
      </w:tr>
      <w:tr w:rsidR="007A25EF" w:rsidRPr="00861AD0" w14:paraId="2718A757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181FB5A" w14:textId="77777777" w:rsidR="007A25EF" w:rsidRPr="00861AD0" w:rsidRDefault="007A25E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48755" w14:textId="604A5066" w:rsidR="007A25EF" w:rsidRPr="00861AD0" w:rsidRDefault="007A25EF">
            <w:r w:rsidRPr="00861AD0">
              <w:t>User clicks Rosebud button</w:t>
            </w:r>
            <w:r w:rsidR="0018637F">
              <w:t xml:space="preserve">/ </w:t>
            </w:r>
            <w:r w:rsidR="0018637F" w:rsidRPr="00751E52">
              <w:t>User</w:t>
            </w:r>
            <w:r w:rsidR="00CE3BF4" w:rsidRPr="00751E52">
              <w:t xml:space="preserve"> opens app for the first time since a new rosebud was posted (invoked by C0200</w:t>
            </w:r>
            <w:r w:rsidR="00CE3BF4">
              <w:t>)</w:t>
            </w:r>
            <w:r w:rsidRPr="00861AD0">
              <w:t>.</w:t>
            </w:r>
          </w:p>
        </w:tc>
      </w:tr>
      <w:tr w:rsidR="007A25EF" w:rsidRPr="00861AD0" w14:paraId="3A03A367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7D877D0" w14:textId="77777777" w:rsidR="007A25EF" w:rsidRPr="00861AD0" w:rsidRDefault="007A25E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96424" w14:textId="77777777" w:rsidR="007A25EF" w:rsidRPr="00861AD0" w:rsidRDefault="007A25EF">
            <w:r w:rsidRPr="00861AD0">
              <w:t>The user can view the new Rosebud for the day.</w:t>
            </w:r>
          </w:p>
        </w:tc>
      </w:tr>
      <w:tr w:rsidR="007A25EF" w:rsidRPr="00861AD0" w14:paraId="712B0BFA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8A07698" w14:textId="77777777" w:rsidR="007A25EF" w:rsidRPr="00861AD0" w:rsidRDefault="007A25EF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26654" w14:textId="0299008C" w:rsidR="007A25EF" w:rsidRDefault="007A25EF" w:rsidP="00E739FC">
            <w:pPr>
              <w:pStyle w:val="ListParagraph"/>
              <w:numPr>
                <w:ilvl w:val="0"/>
                <w:numId w:val="18"/>
              </w:numPr>
            </w:pPr>
            <w:proofErr w:type="gramStart"/>
            <w:r w:rsidRPr="00861AD0">
              <w:t>System</w:t>
            </w:r>
            <w:proofErr w:type="gramEnd"/>
            <w:r w:rsidRPr="00861AD0">
              <w:t xml:space="preserve"> displays the Rosebud</w:t>
            </w:r>
            <w:r w:rsidR="00C01609">
              <w:t xml:space="preserve"> </w:t>
            </w:r>
            <w:r w:rsidR="00C01609" w:rsidRPr="00751E52">
              <w:t>as a pop up</w:t>
            </w:r>
            <w:r w:rsidRPr="00751E52">
              <w:t>.</w:t>
            </w:r>
          </w:p>
          <w:p w14:paraId="344C9ECD" w14:textId="77777777" w:rsidR="007A25EF" w:rsidRDefault="007A25EF" w:rsidP="00E739FC">
            <w:pPr>
              <w:pStyle w:val="ListParagraph"/>
              <w:numPr>
                <w:ilvl w:val="0"/>
                <w:numId w:val="18"/>
              </w:numPr>
            </w:pPr>
            <w:r>
              <w:t>User selects Water Post</w:t>
            </w:r>
          </w:p>
          <w:p w14:paraId="7A74E2BB" w14:textId="77777777" w:rsidR="007A25EF" w:rsidRPr="00861AD0" w:rsidRDefault="007A25EF" w:rsidP="00E739FC">
            <w:pPr>
              <w:pStyle w:val="ListParagraph"/>
              <w:numPr>
                <w:ilvl w:val="0"/>
                <w:numId w:val="18"/>
              </w:numPr>
            </w:pPr>
            <w:r>
              <w:t>Call A0300</w:t>
            </w:r>
          </w:p>
        </w:tc>
      </w:tr>
      <w:tr w:rsidR="003F2592" w:rsidRPr="00861AD0" w14:paraId="74326548" w14:textId="7777777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0B05A14C" w14:textId="1CF6FF3E" w:rsidR="003F2592" w:rsidRPr="00861AD0" w:rsidRDefault="00C9338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Alternate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933DA" w14:textId="5B4C130B" w:rsidR="003F2592" w:rsidRDefault="003B4EB7" w:rsidP="003F2592">
            <w:r>
              <w:t>2.1</w:t>
            </w:r>
            <w:r w:rsidR="00D3066A">
              <w:t>.1</w:t>
            </w:r>
            <w:r>
              <w:t xml:space="preserve"> </w:t>
            </w:r>
            <w:r w:rsidR="00C17FB8">
              <w:t xml:space="preserve">User </w:t>
            </w:r>
            <w:r w:rsidR="001D2301">
              <w:t>clicks</w:t>
            </w:r>
            <w:r w:rsidR="00C17FB8">
              <w:t xml:space="preserve"> View Water</w:t>
            </w:r>
          </w:p>
          <w:p w14:paraId="4223D916" w14:textId="77777777" w:rsidR="00C17FB8" w:rsidRDefault="00C17FB8" w:rsidP="003F2592">
            <w:r>
              <w:t>2.</w:t>
            </w:r>
            <w:r w:rsidR="00D3066A">
              <w:t>1.</w:t>
            </w:r>
            <w:r>
              <w:t>2 Call A1900</w:t>
            </w:r>
          </w:p>
          <w:p w14:paraId="7FFA7735" w14:textId="77777777" w:rsidR="00D3066A" w:rsidRPr="00751E52" w:rsidRDefault="00D3066A" w:rsidP="003F2592">
            <w:r w:rsidRPr="00751E52">
              <w:t>2.2.1</w:t>
            </w:r>
            <w:r w:rsidR="001D2301" w:rsidRPr="00751E52">
              <w:t xml:space="preserve"> User </w:t>
            </w:r>
            <w:r w:rsidR="00AD1B8E" w:rsidRPr="00751E52">
              <w:t>clicks close</w:t>
            </w:r>
            <w:r w:rsidR="00C01609" w:rsidRPr="00751E52">
              <w:t>.</w:t>
            </w:r>
          </w:p>
          <w:p w14:paraId="720991FC" w14:textId="36ED0A73" w:rsidR="00C01609" w:rsidRPr="00861AD0" w:rsidRDefault="00C01609" w:rsidP="003F2592">
            <w:r w:rsidRPr="00751E52">
              <w:t>2.2.2 System closes popup.</w:t>
            </w:r>
          </w:p>
        </w:tc>
      </w:tr>
      <w:tr w:rsidR="0044796D" w:rsidRPr="00861AD0" w14:paraId="6D746464" w14:textId="77777777" w:rsidTr="003422EC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7E5A7ACA" w14:textId="633B9EB0" w:rsidR="0044796D" w:rsidRDefault="00C9338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5993B" w14:textId="0D8F0403" w:rsidR="0044796D" w:rsidRDefault="00D719B5" w:rsidP="003422E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1" behindDoc="0" locked="0" layoutInCell="1" allowOverlap="1" wp14:anchorId="24DB5FD2" wp14:editId="32A5822B">
                      <wp:simplePos x="0" y="0"/>
                      <wp:positionH relativeFrom="column">
                        <wp:posOffset>3179445</wp:posOffset>
                      </wp:positionH>
                      <wp:positionV relativeFrom="paragraph">
                        <wp:posOffset>3190875</wp:posOffset>
                      </wp:positionV>
                      <wp:extent cx="609600" cy="434340"/>
                      <wp:effectExtent l="0" t="0" r="19050" b="22860"/>
                      <wp:wrapNone/>
                      <wp:docPr id="1632748418" name="Text Box 1632748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51CA3CB" w14:textId="24E66CEA" w:rsidR="007D6F66" w:rsidRPr="003422EC" w:rsidRDefault="007D6F66" w:rsidP="007D6F66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Closes popup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B5FD2" id="Text Box 1632748418" o:spid="_x0000_s1048" type="#_x0000_t202" style="position:absolute;left:0;text-align:left;margin-left:250.35pt;margin-top:251.25pt;width:48pt;height:34.2pt;z-index:251658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" fillcolor="white [3201]" strokeweight=".5pt">
                      <v:textbox>
                        <w:txbxContent>
                          <w:p w14:paraId="751CA3CB" w14:textId="24E66CEA" w:rsidR="007D6F66" w:rsidRPr="003422EC" w:rsidRDefault="007D6F66" w:rsidP="007D6F66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Closes popup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932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5" behindDoc="0" locked="0" layoutInCell="1" allowOverlap="1" wp14:anchorId="787545A5" wp14:editId="7C7EFC9E">
                      <wp:simplePos x="0" y="0"/>
                      <wp:positionH relativeFrom="column">
                        <wp:posOffset>528955</wp:posOffset>
                      </wp:positionH>
                      <wp:positionV relativeFrom="paragraph">
                        <wp:posOffset>3246755</wp:posOffset>
                      </wp:positionV>
                      <wp:extent cx="548640" cy="45085"/>
                      <wp:effectExtent l="0" t="57150" r="22860" b="50165"/>
                      <wp:wrapNone/>
                      <wp:docPr id="1799821136" name="Straight Arrow Connector 1799821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4864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42F70E1B" id="Straight Arrow Connector 1799821136" o:spid="_x0000_s1026" type="#_x0000_t32" style="position:absolute;margin-left:41.65pt;margin-top:255.65pt;width:43.2pt;height:3.55pt;flip:y;z-index:251658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" strokecolor="black [3040]">
                      <v:stroke endarrow="block"/>
                    </v:shape>
                  </w:pict>
                </mc:Fallback>
              </mc:AlternateContent>
            </w:r>
            <w:r w:rsidR="008932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4" behindDoc="0" locked="0" layoutInCell="1" allowOverlap="1" wp14:anchorId="0C9E97E4" wp14:editId="0E384D9B">
                      <wp:simplePos x="0" y="0"/>
                      <wp:positionH relativeFrom="column">
                        <wp:posOffset>2433955</wp:posOffset>
                      </wp:positionH>
                      <wp:positionV relativeFrom="paragraph">
                        <wp:posOffset>2715895</wp:posOffset>
                      </wp:positionV>
                      <wp:extent cx="822960" cy="306070"/>
                      <wp:effectExtent l="38100" t="0" r="15240" b="74930"/>
                      <wp:wrapNone/>
                      <wp:docPr id="1016271633" name="Straight Arrow Connector 10162716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22960" cy="3060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FC9B1C0" id="Straight Arrow Connector 1016271633" o:spid="_x0000_s1026" type="#_x0000_t32" style="position:absolute;margin-left:191.65pt;margin-top:213.85pt;width:64.8pt;height:24.1pt;flip:x;z-index:2516582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 w:rsidR="008932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3" behindDoc="0" locked="0" layoutInCell="1" allowOverlap="1" wp14:anchorId="7D4D7FDB" wp14:editId="4C5E4436">
                      <wp:simplePos x="0" y="0"/>
                      <wp:positionH relativeFrom="column">
                        <wp:posOffset>2537460</wp:posOffset>
                      </wp:positionH>
                      <wp:positionV relativeFrom="paragraph">
                        <wp:posOffset>3348990</wp:posOffset>
                      </wp:positionV>
                      <wp:extent cx="685800" cy="101600"/>
                      <wp:effectExtent l="38100" t="57150" r="19050" b="31750"/>
                      <wp:wrapNone/>
                      <wp:docPr id="74535657" name="Straight Arrow Connector 745356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85800" cy="101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22D869D" id="Straight Arrow Connector 74535657" o:spid="_x0000_s1026" type="#_x0000_t32" style="position:absolute;margin-left:199.8pt;margin-top:263.7pt;width:54pt;height:8pt;flip:x y;z-index:2516582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7D6F6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2" behindDoc="0" locked="0" layoutInCell="1" allowOverlap="1" wp14:anchorId="7761C707" wp14:editId="40B093F9">
                      <wp:simplePos x="0" y="0"/>
                      <wp:positionH relativeFrom="column">
                        <wp:posOffset>3157855</wp:posOffset>
                      </wp:positionH>
                      <wp:positionV relativeFrom="paragraph">
                        <wp:posOffset>2319655</wp:posOffset>
                      </wp:positionV>
                      <wp:extent cx="600710" cy="431800"/>
                      <wp:effectExtent l="0" t="0" r="27940" b="25400"/>
                      <wp:wrapNone/>
                      <wp:docPr id="1081435808" name="Text Box 10814358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0710" cy="431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EAAD4DC" w14:textId="1768CAA4" w:rsidR="007D6F66" w:rsidRPr="003422EC" w:rsidRDefault="007D6F66" w:rsidP="007D6F66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A0300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61C707" id="Text Box 1081435808" o:spid="_x0000_s1049" type="#_x0000_t202" style="position:absolute;left:0;text-align:left;margin-left:248.65pt;margin-top:182.65pt;width:47.3pt;height:34pt;z-index:2516582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" fillcolor="white [3201]" strokeweight=".5pt">
                      <v:textbox>
                        <w:txbxContent>
                          <w:p w14:paraId="6EAAD4DC" w14:textId="1768CAA4" w:rsidR="007D6F66" w:rsidRPr="003422EC" w:rsidRDefault="007D6F66" w:rsidP="007D6F66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A0300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422E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allowOverlap="1" wp14:anchorId="2D920F9F" wp14:editId="5BA271A7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3128645</wp:posOffset>
                      </wp:positionV>
                      <wp:extent cx="600710" cy="431800"/>
                      <wp:effectExtent l="0" t="0" r="27940" b="25400"/>
                      <wp:wrapNone/>
                      <wp:docPr id="1999750377" name="Text Box 19997503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0710" cy="431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C2FA5C5" w14:textId="06668C96" w:rsidR="003422EC" w:rsidRPr="003422EC" w:rsidRDefault="003422EC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 xml:space="preserve">Calls </w:t>
                                  </w:r>
                                  <w:r w:rsidR="007D6F66">
                                    <w:rPr>
                                      <w:lang w:val="en-ZA"/>
                                    </w:rPr>
                                    <w:t>A1900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20F9F" id="Text Box 1999750377" o:spid="_x0000_s1050" type="#_x0000_t202" style="position:absolute;left:0;text-align:left;margin-left:-1.15pt;margin-top:246.35pt;width:47.3pt;height:34pt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" fillcolor="white [3201]" strokeweight=".5pt">
                      <v:textbox>
                        <w:txbxContent>
                          <w:p w14:paraId="2C2FA5C5" w14:textId="06668C96" w:rsidR="003422EC" w:rsidRPr="003422EC" w:rsidRDefault="003422EC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 xml:space="preserve">Calls </w:t>
                            </w:r>
                            <w:r w:rsidR="007D6F66">
                              <w:rPr>
                                <w:lang w:val="en-ZA"/>
                              </w:rPr>
                              <w:t>A1900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01609" w:rsidRPr="00C01609">
              <w:rPr>
                <w:noProof/>
              </w:rPr>
              <w:drawing>
                <wp:inline distT="0" distB="0" distL="0" distR="0" wp14:anchorId="04351C6A" wp14:editId="0439F7F2">
                  <wp:extent cx="2575560" cy="5277571"/>
                  <wp:effectExtent l="0" t="0" r="0" b="0"/>
                  <wp:docPr id="1037904592" name="Picture 1037904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90459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454" cy="5400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D77A8C" w14:textId="14BE7148" w:rsidR="00523650" w:rsidRDefault="00523650" w:rsidP="007A2281"/>
    <w:p w14:paraId="1EF41460" w14:textId="7A97B715" w:rsidR="00C01609" w:rsidRDefault="00523650" w:rsidP="007A228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9"/>
        <w:gridCol w:w="1993"/>
        <w:gridCol w:w="4154"/>
      </w:tblGrid>
      <w:tr w:rsidR="00887BE6" w:rsidRPr="00861AD0" w14:paraId="24DCEA72" w14:textId="77777777">
        <w:trPr>
          <w:trHeight w:val="340"/>
        </w:trPr>
        <w:tc>
          <w:tcPr>
            <w:tcW w:w="2152" w:type="dxa"/>
            <w:shd w:val="clear" w:color="auto" w:fill="4BACC6" w:themeFill="accent5"/>
            <w:vAlign w:val="center"/>
          </w:tcPr>
          <w:p w14:paraId="046E28BA" w14:textId="77777777" w:rsidR="00887BE6" w:rsidRPr="00861AD0" w:rsidRDefault="00887BE6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151" w:type="dxa"/>
            <w:gridSpan w:val="2"/>
            <w:shd w:val="clear" w:color="auto" w:fill="4BACC6" w:themeFill="accent5"/>
            <w:vAlign w:val="center"/>
          </w:tcPr>
          <w:p w14:paraId="111D1C8C" w14:textId="77777777" w:rsidR="00887BE6" w:rsidRPr="00861AD0" w:rsidRDefault="00887BE6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887BE6" w:rsidRPr="00861AD0" w14:paraId="5B0A0AE0" w14:textId="77777777">
        <w:trPr>
          <w:trHeight w:val="340"/>
        </w:trPr>
        <w:tc>
          <w:tcPr>
            <w:tcW w:w="2152" w:type="dxa"/>
            <w:vAlign w:val="center"/>
          </w:tcPr>
          <w:p w14:paraId="4A1AEB1C" w14:textId="77777777" w:rsidR="00887BE6" w:rsidRPr="00861AD0" w:rsidRDefault="00887BE6">
            <w:r w:rsidRPr="00861AD0">
              <w:t>B0100</w:t>
            </w:r>
          </w:p>
        </w:tc>
        <w:tc>
          <w:tcPr>
            <w:tcW w:w="6151" w:type="dxa"/>
            <w:gridSpan w:val="2"/>
            <w:vAlign w:val="center"/>
          </w:tcPr>
          <w:p w14:paraId="05BA66E5" w14:textId="77777777" w:rsidR="00887BE6" w:rsidRPr="00861AD0" w:rsidRDefault="00887BE6">
            <w:r w:rsidRPr="00861AD0">
              <w:t>Add Petal</w:t>
            </w:r>
          </w:p>
        </w:tc>
      </w:tr>
      <w:tr w:rsidR="00887BE6" w:rsidRPr="00861AD0" w14:paraId="0BE59BDB" w14:textId="77777777">
        <w:trPr>
          <w:trHeight w:val="340"/>
        </w:trPr>
        <w:tc>
          <w:tcPr>
            <w:tcW w:w="4147" w:type="dxa"/>
            <w:gridSpan w:val="2"/>
            <w:shd w:val="clear" w:color="auto" w:fill="4BACC6" w:themeFill="accent5"/>
            <w:vAlign w:val="center"/>
          </w:tcPr>
          <w:p w14:paraId="2B50093F" w14:textId="77777777" w:rsidR="00887BE6" w:rsidRPr="00861AD0" w:rsidRDefault="00887BE6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6" w:type="dxa"/>
            <w:shd w:val="clear" w:color="auto" w:fill="4BACC6" w:themeFill="accent5"/>
            <w:vAlign w:val="center"/>
          </w:tcPr>
          <w:p w14:paraId="387F6F82" w14:textId="77777777" w:rsidR="00887BE6" w:rsidRPr="00861AD0" w:rsidRDefault="00887BE6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887BE6" w:rsidRPr="00861AD0" w14:paraId="3562BAE2" w14:textId="77777777">
        <w:trPr>
          <w:trHeight w:val="340"/>
        </w:trPr>
        <w:tc>
          <w:tcPr>
            <w:tcW w:w="4147" w:type="dxa"/>
            <w:gridSpan w:val="2"/>
            <w:vAlign w:val="center"/>
          </w:tcPr>
          <w:p w14:paraId="0298DAEF" w14:textId="77777777" w:rsidR="00887BE6" w:rsidRPr="00861AD0" w:rsidRDefault="00887BE6">
            <w:r w:rsidRPr="00861AD0">
              <w:t>Influencer</w:t>
            </w:r>
          </w:p>
        </w:tc>
        <w:tc>
          <w:tcPr>
            <w:tcW w:w="4156" w:type="dxa"/>
            <w:vAlign w:val="center"/>
          </w:tcPr>
          <w:p w14:paraId="3D13A30B" w14:textId="77777777" w:rsidR="00887BE6" w:rsidRPr="00861AD0" w:rsidRDefault="00887BE6"/>
        </w:tc>
      </w:tr>
      <w:tr w:rsidR="00887BE6" w:rsidRPr="00861AD0" w14:paraId="2ADDE52A" w14:textId="77777777">
        <w:trPr>
          <w:trHeight w:val="340"/>
        </w:trPr>
        <w:tc>
          <w:tcPr>
            <w:tcW w:w="2152" w:type="dxa"/>
            <w:shd w:val="clear" w:color="auto" w:fill="4BACC6" w:themeFill="accent5"/>
            <w:vAlign w:val="center"/>
          </w:tcPr>
          <w:p w14:paraId="27A8516F" w14:textId="77777777" w:rsidR="00887BE6" w:rsidRPr="00861AD0" w:rsidRDefault="00887BE6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51" w:type="dxa"/>
            <w:gridSpan w:val="2"/>
            <w:vAlign w:val="center"/>
          </w:tcPr>
          <w:p w14:paraId="7F48E749" w14:textId="77777777" w:rsidR="00887BE6" w:rsidRPr="00861AD0" w:rsidRDefault="00887BE6">
            <w:r w:rsidRPr="00861AD0">
              <w:t>The influencer wants to add a new flower to their garden. They add what they would like to post, and it gets sent to the admins to get it reviewed(D0400).</w:t>
            </w:r>
          </w:p>
        </w:tc>
      </w:tr>
      <w:tr w:rsidR="00887BE6" w:rsidRPr="00861AD0" w14:paraId="54F2706E" w14:textId="77777777">
        <w:trPr>
          <w:trHeight w:val="340"/>
        </w:trPr>
        <w:tc>
          <w:tcPr>
            <w:tcW w:w="2152" w:type="dxa"/>
            <w:shd w:val="clear" w:color="auto" w:fill="4BACC6" w:themeFill="accent5"/>
            <w:vAlign w:val="center"/>
          </w:tcPr>
          <w:p w14:paraId="1DAD49A9" w14:textId="77777777" w:rsidR="00887BE6" w:rsidRPr="00861AD0" w:rsidRDefault="00887BE6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51" w:type="dxa"/>
            <w:gridSpan w:val="2"/>
            <w:vAlign w:val="center"/>
          </w:tcPr>
          <w:p w14:paraId="1BEFA439" w14:textId="77777777" w:rsidR="00887BE6" w:rsidRPr="00861AD0" w:rsidRDefault="00887BE6">
            <w:r w:rsidRPr="00861AD0">
              <w:t>User needs to be an influencer.</w:t>
            </w:r>
          </w:p>
          <w:p w14:paraId="537BF1A7" w14:textId="77777777" w:rsidR="00887BE6" w:rsidRPr="00861AD0" w:rsidRDefault="00887BE6">
            <w:r w:rsidRPr="00861AD0">
              <w:t>Influencer needs to be on their homepage.</w:t>
            </w:r>
          </w:p>
        </w:tc>
      </w:tr>
      <w:tr w:rsidR="00887BE6" w:rsidRPr="00861AD0" w14:paraId="3F3D270C" w14:textId="77777777">
        <w:trPr>
          <w:trHeight w:val="340"/>
        </w:trPr>
        <w:tc>
          <w:tcPr>
            <w:tcW w:w="2152" w:type="dxa"/>
            <w:shd w:val="clear" w:color="auto" w:fill="4BACC6" w:themeFill="accent5"/>
            <w:vAlign w:val="center"/>
          </w:tcPr>
          <w:p w14:paraId="73D000DA" w14:textId="77777777" w:rsidR="00887BE6" w:rsidRPr="00861AD0" w:rsidRDefault="00887BE6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51" w:type="dxa"/>
            <w:gridSpan w:val="2"/>
            <w:vAlign w:val="center"/>
          </w:tcPr>
          <w:p w14:paraId="0DBDA3AF" w14:textId="77777777" w:rsidR="00887BE6" w:rsidRPr="00861AD0" w:rsidRDefault="00887BE6">
            <w:r w:rsidRPr="00861AD0">
              <w:t>Influencer clicks the post button to add a flower.</w:t>
            </w:r>
          </w:p>
        </w:tc>
      </w:tr>
      <w:tr w:rsidR="00887BE6" w:rsidRPr="00861AD0" w14:paraId="2D2C9FF7" w14:textId="77777777">
        <w:trPr>
          <w:trHeight w:val="340"/>
        </w:trPr>
        <w:tc>
          <w:tcPr>
            <w:tcW w:w="2152" w:type="dxa"/>
            <w:shd w:val="clear" w:color="auto" w:fill="4BACC6" w:themeFill="accent5"/>
            <w:vAlign w:val="center"/>
          </w:tcPr>
          <w:p w14:paraId="280FD339" w14:textId="77777777" w:rsidR="00887BE6" w:rsidRPr="00861AD0" w:rsidRDefault="00887BE6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51" w:type="dxa"/>
            <w:gridSpan w:val="2"/>
            <w:vAlign w:val="center"/>
          </w:tcPr>
          <w:p w14:paraId="0226FFB6" w14:textId="77777777" w:rsidR="00887BE6" w:rsidRPr="00861AD0" w:rsidRDefault="00887BE6">
            <w:r w:rsidRPr="00861AD0">
              <w:t>Influencer has potentially added flower.</w:t>
            </w:r>
          </w:p>
        </w:tc>
      </w:tr>
      <w:tr w:rsidR="00887BE6" w:rsidRPr="00861AD0" w14:paraId="28767EC4" w14:textId="77777777">
        <w:trPr>
          <w:trHeight w:val="340"/>
        </w:trPr>
        <w:tc>
          <w:tcPr>
            <w:tcW w:w="2152" w:type="dxa"/>
            <w:shd w:val="clear" w:color="auto" w:fill="4BACC6" w:themeFill="accent5"/>
            <w:vAlign w:val="center"/>
          </w:tcPr>
          <w:p w14:paraId="24019F13" w14:textId="77777777" w:rsidR="00887BE6" w:rsidRPr="00861AD0" w:rsidRDefault="00887BE6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51" w:type="dxa"/>
            <w:gridSpan w:val="2"/>
            <w:vAlign w:val="center"/>
          </w:tcPr>
          <w:p w14:paraId="20598BDD" w14:textId="77777777" w:rsidR="0059345C" w:rsidRDefault="0059345C" w:rsidP="00E739FC">
            <w:pPr>
              <w:pStyle w:val="ListParagraph"/>
              <w:numPr>
                <w:ilvl w:val="0"/>
                <w:numId w:val="19"/>
              </w:numPr>
            </w:pPr>
            <w:r>
              <w:t>System displays questions.</w:t>
            </w:r>
          </w:p>
          <w:p w14:paraId="6D406C4C" w14:textId="2EBCE994" w:rsidR="00887BE6" w:rsidRPr="00861AD0" w:rsidRDefault="00887BE6" w:rsidP="00E739FC">
            <w:pPr>
              <w:pStyle w:val="ListParagraph"/>
              <w:numPr>
                <w:ilvl w:val="0"/>
                <w:numId w:val="19"/>
              </w:numPr>
            </w:pPr>
            <w:proofErr w:type="gramStart"/>
            <w:r w:rsidRPr="00861AD0">
              <w:t>User adds</w:t>
            </w:r>
            <w:proofErr w:type="gramEnd"/>
            <w:r w:rsidRPr="00861AD0">
              <w:t xml:space="preserve"> what they would like to post.</w:t>
            </w:r>
          </w:p>
          <w:p w14:paraId="5B879BFD" w14:textId="77777777" w:rsidR="00887BE6" w:rsidRDefault="00887BE6" w:rsidP="00E739FC">
            <w:pPr>
              <w:pStyle w:val="ListParagraph"/>
              <w:numPr>
                <w:ilvl w:val="0"/>
                <w:numId w:val="19"/>
              </w:numPr>
            </w:pPr>
            <w:r w:rsidRPr="00861AD0">
              <w:t>User clicks the post button.</w:t>
            </w:r>
          </w:p>
          <w:p w14:paraId="15F7DD33" w14:textId="38D417AE" w:rsidR="00727F89" w:rsidRDefault="00727F89" w:rsidP="00E739FC">
            <w:pPr>
              <w:pStyle w:val="ListParagraph"/>
              <w:numPr>
                <w:ilvl w:val="0"/>
                <w:numId w:val="19"/>
              </w:numPr>
            </w:pPr>
            <w:r>
              <w:t>System checks if all required questions are answered.</w:t>
            </w:r>
          </w:p>
          <w:p w14:paraId="7C7826D4" w14:textId="77777777" w:rsidR="00887BE6" w:rsidRPr="00861AD0" w:rsidRDefault="00887BE6" w:rsidP="00E739FC">
            <w:pPr>
              <w:pStyle w:val="ListParagraph"/>
              <w:numPr>
                <w:ilvl w:val="0"/>
                <w:numId w:val="19"/>
              </w:numPr>
            </w:pPr>
            <w:r>
              <w:t>System enables Outcome option</w:t>
            </w:r>
          </w:p>
        </w:tc>
      </w:tr>
      <w:tr w:rsidR="00B82C14" w:rsidRPr="00861AD0" w14:paraId="5D687BB9" w14:textId="77777777">
        <w:trPr>
          <w:trHeight w:val="340"/>
        </w:trPr>
        <w:tc>
          <w:tcPr>
            <w:tcW w:w="2152" w:type="dxa"/>
            <w:shd w:val="clear" w:color="auto" w:fill="4BACC6" w:themeFill="accent5"/>
            <w:vAlign w:val="center"/>
          </w:tcPr>
          <w:p w14:paraId="4FC1A37E" w14:textId="120708B7" w:rsidR="00B82C14" w:rsidRPr="00861AD0" w:rsidRDefault="008004A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Alternate Flow of Events</w:t>
            </w:r>
          </w:p>
        </w:tc>
        <w:tc>
          <w:tcPr>
            <w:tcW w:w="6151" w:type="dxa"/>
            <w:gridSpan w:val="2"/>
            <w:vAlign w:val="center"/>
          </w:tcPr>
          <w:p w14:paraId="673BE282" w14:textId="77777777" w:rsidR="0018637F" w:rsidRPr="00751E52" w:rsidRDefault="0018637F" w:rsidP="0018637F">
            <w:pPr>
              <w:ind w:left="360"/>
            </w:pPr>
            <w:r w:rsidRPr="00751E52">
              <w:t>3.1 User clicks cancel button.</w:t>
            </w:r>
          </w:p>
          <w:p w14:paraId="464F31F2" w14:textId="5EB367EF" w:rsidR="0018637F" w:rsidRDefault="0018637F" w:rsidP="0018637F">
            <w:pPr>
              <w:ind w:left="360"/>
            </w:pPr>
            <w:r w:rsidRPr="00751E52">
              <w:t>3.2 System returns user to homepage.</w:t>
            </w:r>
          </w:p>
          <w:p w14:paraId="1A2C1467" w14:textId="3A1EAFE8" w:rsidR="008500E5" w:rsidRPr="00861AD0" w:rsidRDefault="008500E5" w:rsidP="008500E5">
            <w:pPr>
              <w:ind w:left="360"/>
            </w:pPr>
            <w:r>
              <w:t>4.1 Check fails, s</w:t>
            </w:r>
            <w:r w:rsidRPr="00861AD0">
              <w:t>ystem displays an error message.</w:t>
            </w:r>
          </w:p>
          <w:p w14:paraId="52A9F6A8" w14:textId="281782FE" w:rsidR="00B82C14" w:rsidRPr="00861AD0" w:rsidRDefault="008500E5" w:rsidP="008500E5">
            <w:r>
              <w:t xml:space="preserve">      4.2 </w:t>
            </w:r>
            <w:r w:rsidRPr="00861AD0">
              <w:t xml:space="preserve">Return to Step </w:t>
            </w:r>
            <w:r>
              <w:t>2</w:t>
            </w:r>
            <w:r w:rsidRPr="00861AD0">
              <w:t>.</w:t>
            </w:r>
          </w:p>
        </w:tc>
      </w:tr>
      <w:tr w:rsidR="008500E5" w:rsidRPr="00861AD0" w14:paraId="35CF167B" w14:textId="77777777" w:rsidTr="00893268">
        <w:trPr>
          <w:trHeight w:val="340"/>
        </w:trPr>
        <w:tc>
          <w:tcPr>
            <w:tcW w:w="2152" w:type="dxa"/>
            <w:shd w:val="clear" w:color="auto" w:fill="4BACC6" w:themeFill="accent5"/>
            <w:vAlign w:val="center"/>
          </w:tcPr>
          <w:p w14:paraId="5F587F6B" w14:textId="4D444F18" w:rsidR="008500E5" w:rsidRPr="00861AD0" w:rsidRDefault="00C6729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51" w:type="dxa"/>
            <w:gridSpan w:val="2"/>
            <w:vAlign w:val="center"/>
          </w:tcPr>
          <w:p w14:paraId="1E64390F" w14:textId="481F0252" w:rsidR="000668D5" w:rsidRDefault="00985E52" w:rsidP="00893268">
            <w:pPr>
              <w:ind w:left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32" behindDoc="0" locked="0" layoutInCell="1" allowOverlap="1" wp14:anchorId="68A8E0EC" wp14:editId="0249BDAF">
                      <wp:simplePos x="0" y="0"/>
                      <wp:positionH relativeFrom="column">
                        <wp:posOffset>2685415</wp:posOffset>
                      </wp:positionH>
                      <wp:positionV relativeFrom="paragraph">
                        <wp:posOffset>4579620</wp:posOffset>
                      </wp:positionV>
                      <wp:extent cx="586740" cy="45085"/>
                      <wp:effectExtent l="0" t="57150" r="22860" b="50165"/>
                      <wp:wrapNone/>
                      <wp:docPr id="1903955961" name="Straight Arrow Connector 19039559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674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200D04B9" id="Straight Arrow Connector 1903955961" o:spid="_x0000_s1026" type="#_x0000_t32" style="position:absolute;margin-left:211.45pt;margin-top:360.6pt;width:46.2pt;height:3.55pt;flip:x y;z-index:2516583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31" behindDoc="0" locked="0" layoutInCell="1" allowOverlap="1" wp14:anchorId="23455196" wp14:editId="487EEB8B">
                      <wp:simplePos x="0" y="0"/>
                      <wp:positionH relativeFrom="column">
                        <wp:posOffset>605155</wp:posOffset>
                      </wp:positionH>
                      <wp:positionV relativeFrom="paragraph">
                        <wp:posOffset>4591685</wp:posOffset>
                      </wp:positionV>
                      <wp:extent cx="685800" cy="152400"/>
                      <wp:effectExtent l="0" t="57150" r="0" b="19050"/>
                      <wp:wrapNone/>
                      <wp:docPr id="533142968" name="Straight Arrow Connector 5331429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85800" cy="1524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6E0F6C3" id="Straight Arrow Connector 533142968" o:spid="_x0000_s1026" type="#_x0000_t32" style="position:absolute;margin-left:47.65pt;margin-top:361.55pt;width:54pt;height:12pt;flip:y;z-index:2516583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30" behindDoc="0" locked="0" layoutInCell="1" allowOverlap="1" wp14:anchorId="70A97585" wp14:editId="443E4D22">
                      <wp:simplePos x="0" y="0"/>
                      <wp:positionH relativeFrom="column">
                        <wp:posOffset>574675</wp:posOffset>
                      </wp:positionH>
                      <wp:positionV relativeFrom="paragraph">
                        <wp:posOffset>1086485</wp:posOffset>
                      </wp:positionV>
                      <wp:extent cx="495300" cy="45085"/>
                      <wp:effectExtent l="0" t="57150" r="19050" b="50165"/>
                      <wp:wrapNone/>
                      <wp:docPr id="225887911" name="Straight Arrow Connector 225887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9530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A8DD0E3" id="Straight Arrow Connector 225887911" o:spid="_x0000_s1026" type="#_x0000_t32" style="position:absolute;margin-left:45.25pt;margin-top:85.55pt;width:39pt;height:3.55pt;flip:y;z-index:2516583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9" behindDoc="0" locked="0" layoutInCell="1" allowOverlap="1" wp14:anchorId="0A351729" wp14:editId="691671A9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794385</wp:posOffset>
                      </wp:positionV>
                      <wp:extent cx="708660" cy="411480"/>
                      <wp:effectExtent l="0" t="0" r="15240" b="26670"/>
                      <wp:wrapNone/>
                      <wp:docPr id="576503374" name="Text Box 576503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08660" cy="411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196ADD2" w14:textId="7C8E7BFC" w:rsidR="00985E52" w:rsidRPr="003422EC" w:rsidRDefault="00985E52" w:rsidP="00985E52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Required Question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351729" id="Text Box 576503374" o:spid="_x0000_s1051" type="#_x0000_t202" style="position:absolute;left:0;text-align:left;margin-left:-2.55pt;margin-top:62.55pt;width:55.8pt;height:32.4pt;z-index:2516583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" fillcolor="white [3201]" strokeweight=".5pt">
                      <v:textbox>
                        <w:txbxContent>
                          <w:p w14:paraId="3196ADD2" w14:textId="7C8E7BFC" w:rsidR="00985E52" w:rsidRPr="003422EC" w:rsidRDefault="00985E52" w:rsidP="00985E52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Required Question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8" behindDoc="0" locked="0" layoutInCell="1" allowOverlap="1" wp14:anchorId="3AD7182E" wp14:editId="3D216F01">
                      <wp:simplePos x="0" y="0"/>
                      <wp:positionH relativeFrom="column">
                        <wp:posOffset>262255</wp:posOffset>
                      </wp:positionH>
                      <wp:positionV relativeFrom="paragraph">
                        <wp:posOffset>2199005</wp:posOffset>
                      </wp:positionV>
                      <wp:extent cx="891540" cy="1772285"/>
                      <wp:effectExtent l="0" t="0" r="80010" b="56515"/>
                      <wp:wrapNone/>
                      <wp:docPr id="1494334120" name="Straight Arrow Connector 1494334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1540" cy="17722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37712C8B" id="Straight Arrow Connector 1494334120" o:spid="_x0000_s1026" type="#_x0000_t32" style="position:absolute;margin-left:20.65pt;margin-top:173.15pt;width:70.2pt;height:139.55pt;z-index:2516583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7" behindDoc="0" locked="0" layoutInCell="1" allowOverlap="1" wp14:anchorId="14E75D00" wp14:editId="65EED226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1965325</wp:posOffset>
                      </wp:positionV>
                      <wp:extent cx="662940" cy="45085"/>
                      <wp:effectExtent l="0" t="38100" r="41910" b="88265"/>
                      <wp:wrapNone/>
                      <wp:docPr id="1688515135" name="Straight Arrow Connector 1688515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294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733E2A1B" id="Straight Arrow Connector 1688515135" o:spid="_x0000_s1026" type="#_x0000_t32" style="position:absolute;margin-left:42.85pt;margin-top:154.75pt;width:52.2pt;height:3.55pt;z-index:251658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" strokecolor="black [3040]">
                      <v:stroke endarrow="block"/>
                    </v:shape>
                  </w:pict>
                </mc:Fallback>
              </mc:AlternateContent>
            </w:r>
            <w:r w:rsidR="00761AF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8" behindDoc="0" locked="0" layoutInCell="1" allowOverlap="1" wp14:anchorId="7288DCDF" wp14:editId="050F60F5">
                      <wp:simplePos x="0" y="0"/>
                      <wp:positionH relativeFrom="column">
                        <wp:posOffset>3226435</wp:posOffset>
                      </wp:positionH>
                      <wp:positionV relativeFrom="paragraph">
                        <wp:posOffset>4302125</wp:posOffset>
                      </wp:positionV>
                      <wp:extent cx="579120" cy="548640"/>
                      <wp:effectExtent l="0" t="0" r="11430" b="22860"/>
                      <wp:wrapNone/>
                      <wp:docPr id="650005800" name="Text Box 6500058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9120" cy="5486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32369FE" w14:textId="7445D726" w:rsidR="00761AFE" w:rsidRPr="003422EC" w:rsidRDefault="00024F48" w:rsidP="00761AFE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 clicks post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88DCDF" id="Text Box 650005800" o:spid="_x0000_s1052" type="#_x0000_t202" style="position:absolute;left:0;text-align:left;margin-left:254.05pt;margin-top:338.75pt;width:45.6pt;height:43.2pt;z-index:2516582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" fillcolor="white [3201]" strokeweight=".5pt">
                      <v:textbox>
                        <w:txbxContent>
                          <w:p w14:paraId="032369FE" w14:textId="7445D726" w:rsidR="00761AFE" w:rsidRPr="003422EC" w:rsidRDefault="00024F48" w:rsidP="00761AFE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 clicks post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61AF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7" behindDoc="0" locked="0" layoutInCell="1" allowOverlap="1" wp14:anchorId="40DEC785" wp14:editId="01D929C0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1673225</wp:posOffset>
                      </wp:positionV>
                      <wp:extent cx="609600" cy="533400"/>
                      <wp:effectExtent l="0" t="0" r="19050" b="19050"/>
                      <wp:wrapNone/>
                      <wp:docPr id="462640367" name="Text Box 4626403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533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D8A5398" w14:textId="6E5E4706" w:rsidR="00761AFE" w:rsidRPr="003422EC" w:rsidRDefault="00761AFE" w:rsidP="00761AFE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 fills in details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DEC785" id="Text Box 462640367" o:spid="_x0000_s1053" type="#_x0000_t202" style="position:absolute;left:0;text-align:left;margin-left:1.45pt;margin-top:131.75pt;width:48pt;height:42pt;z-index:251658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" fillcolor="white [3201]" strokeweight=".5pt">
                      <v:textbox>
                        <w:txbxContent>
                          <w:p w14:paraId="3D8A5398" w14:textId="6E5E4706" w:rsidR="00761AFE" w:rsidRPr="003422EC" w:rsidRDefault="00761AFE" w:rsidP="00761AFE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 fills in details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719B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6" behindDoc="0" locked="0" layoutInCell="1" allowOverlap="1" wp14:anchorId="15804B7E" wp14:editId="312B7425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4477385</wp:posOffset>
                      </wp:positionV>
                      <wp:extent cx="792480" cy="571500"/>
                      <wp:effectExtent l="0" t="0" r="26670" b="19050"/>
                      <wp:wrapNone/>
                      <wp:docPr id="311007898" name="Text Box 311007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92480" cy="571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5959F62" w14:textId="2C177E59" w:rsidR="00D719B5" w:rsidRPr="003422EC" w:rsidRDefault="00D719B5" w:rsidP="00D719B5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Returns user to homepage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804B7E" id="Text Box 311007898" o:spid="_x0000_s1054" type="#_x0000_t202" style="position:absolute;left:0;text-align:left;margin-left:-5.15pt;margin-top:352.55pt;width:62.4pt;height:45pt;z-index:251658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" fillcolor="white [3201]" strokeweight=".5pt">
                      <v:textbox>
                        <w:txbxContent>
                          <w:p w14:paraId="35959F62" w14:textId="2C177E59" w:rsidR="00D719B5" w:rsidRPr="003422EC" w:rsidRDefault="00D719B5" w:rsidP="00D719B5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Returns user to homepage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249C" w:rsidRPr="0023249C">
              <w:rPr>
                <w:noProof/>
              </w:rPr>
              <w:drawing>
                <wp:inline distT="0" distB="0" distL="0" distR="0" wp14:anchorId="0AB97EE5" wp14:editId="20497C44">
                  <wp:extent cx="2614782" cy="5308600"/>
                  <wp:effectExtent l="0" t="0" r="0" b="6350"/>
                  <wp:docPr id="1621400026" name="Picture 1621400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40002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70" cy="5337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DC2C1" w14:textId="77777777" w:rsidR="000668D5" w:rsidRDefault="000668D5" w:rsidP="00893268">
            <w:pPr>
              <w:jc w:val="center"/>
            </w:pPr>
            <w:r>
              <w:lastRenderedPageBreak/>
              <w:t>4.1 (Not all required questions answered)</w:t>
            </w:r>
          </w:p>
          <w:p w14:paraId="10D330BA" w14:textId="77777777" w:rsidR="008500E5" w:rsidRDefault="008500E5" w:rsidP="00893268">
            <w:pPr>
              <w:ind w:left="360"/>
              <w:jc w:val="center"/>
            </w:pPr>
          </w:p>
          <w:p w14:paraId="611D22DB" w14:textId="61FE8111" w:rsidR="0023249C" w:rsidRDefault="00985E52" w:rsidP="00893268">
            <w:pPr>
              <w:ind w:left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33" behindDoc="0" locked="0" layoutInCell="1" allowOverlap="1" wp14:anchorId="7BAA669B" wp14:editId="3381B05D">
                      <wp:simplePos x="0" y="0"/>
                      <wp:positionH relativeFrom="column">
                        <wp:posOffset>541020</wp:posOffset>
                      </wp:positionH>
                      <wp:positionV relativeFrom="paragraph">
                        <wp:posOffset>4366260</wp:posOffset>
                      </wp:positionV>
                      <wp:extent cx="662940" cy="45085"/>
                      <wp:effectExtent l="0" t="38100" r="41910" b="88265"/>
                      <wp:wrapNone/>
                      <wp:docPr id="891398070" name="Straight Arrow Connector 8913980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294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17A4F867" id="Straight Arrow Connector 891398070" o:spid="_x0000_s1026" type="#_x0000_t32" style="position:absolute;margin-left:42.6pt;margin-top:343.8pt;width:52.2pt;height:3.55pt;z-index:2516583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" strokecolor="black [3040]">
                      <v:stroke endarrow="block"/>
                    </v:shape>
                  </w:pict>
                </mc:Fallback>
              </mc:AlternateContent>
            </w:r>
            <w:r w:rsidR="00024F4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9" behindDoc="0" locked="0" layoutInCell="1" allowOverlap="1" wp14:anchorId="555A50DE" wp14:editId="2B5655F5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4288790</wp:posOffset>
                      </wp:positionV>
                      <wp:extent cx="739140" cy="434340"/>
                      <wp:effectExtent l="0" t="0" r="22860" b="22860"/>
                      <wp:wrapNone/>
                      <wp:docPr id="769699134" name="Text Box 769699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914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A073C05" w14:textId="2D95BC70" w:rsidR="00024F48" w:rsidRPr="003422EC" w:rsidRDefault="00024F48" w:rsidP="00024F48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Error message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5A50DE" id="Text Box 769699134" o:spid="_x0000_s1055" type="#_x0000_t202" style="position:absolute;left:0;text-align:left;margin-left:-3.9pt;margin-top:337.7pt;width:58.2pt;height:34.2pt;z-index:2516582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" fillcolor="white [3201]" strokeweight=".5pt">
                      <v:textbox>
                        <w:txbxContent>
                          <w:p w14:paraId="3A073C05" w14:textId="2D95BC70" w:rsidR="00024F48" w:rsidRPr="003422EC" w:rsidRDefault="00024F48" w:rsidP="00024F48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Error message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B7A55" w:rsidRPr="00BB7A55">
              <w:rPr>
                <w:noProof/>
              </w:rPr>
              <w:drawing>
                <wp:inline distT="0" distB="0" distL="0" distR="0" wp14:anchorId="035E4033" wp14:editId="31036842">
                  <wp:extent cx="2667000" cy="5545992"/>
                  <wp:effectExtent l="0" t="0" r="0" b="0"/>
                  <wp:docPr id="575191275" name="Picture 575191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19127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285" cy="5561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E355C5" w14:textId="3F91F8B8" w:rsidR="00EE5381" w:rsidRDefault="00EE5381" w:rsidP="007A2281"/>
    <w:p w14:paraId="0D7E410B" w14:textId="6B22738D" w:rsidR="00887BE6" w:rsidRDefault="00EE5381" w:rsidP="007A228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4"/>
        <w:gridCol w:w="1959"/>
        <w:gridCol w:w="4123"/>
      </w:tblGrid>
      <w:tr w:rsidR="00D13A3E" w14:paraId="40D08051" w14:textId="77777777" w:rsidTr="00D13A3E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C3438D0" w14:textId="77777777" w:rsidR="00D13A3E" w:rsidRDefault="00D13A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A74759A" w14:textId="77777777" w:rsidR="00D13A3E" w:rsidRDefault="00D13A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D13A3E" w14:paraId="3038BCF9" w14:textId="77777777" w:rsidTr="00D13A3E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7886F" w14:textId="77777777" w:rsidR="00D13A3E" w:rsidRDefault="00D13A3E">
            <w:r>
              <w:t>C0100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B81A" w14:textId="77777777" w:rsidR="00D13A3E" w:rsidRDefault="00D13A3E">
            <w:r>
              <w:t>Prompt Blooming Gratitude</w:t>
            </w:r>
          </w:p>
        </w:tc>
      </w:tr>
      <w:tr w:rsidR="00D13A3E" w14:paraId="7222A1CC" w14:textId="77777777" w:rsidTr="00D13A3E">
        <w:trPr>
          <w:trHeight w:val="340"/>
        </w:trPr>
        <w:tc>
          <w:tcPr>
            <w:tcW w:w="41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BB67C4B" w14:textId="77777777" w:rsidR="00D13A3E" w:rsidRDefault="00D13A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2CB08EF" w14:textId="77777777" w:rsidR="00D13A3E" w:rsidRDefault="00D13A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D13A3E" w14:paraId="760D7BA3" w14:textId="77777777" w:rsidTr="00D13A3E">
        <w:trPr>
          <w:trHeight w:val="340"/>
        </w:trPr>
        <w:tc>
          <w:tcPr>
            <w:tcW w:w="41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5FB62" w14:textId="77777777" w:rsidR="00D13A3E" w:rsidRDefault="00D13A3E">
            <w:r>
              <w:t>Time</w:t>
            </w:r>
          </w:p>
        </w:tc>
        <w:tc>
          <w:tcPr>
            <w:tcW w:w="4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9A436" w14:textId="77777777" w:rsidR="00D13A3E" w:rsidRDefault="00D13A3E"/>
        </w:tc>
      </w:tr>
      <w:tr w:rsidR="00D13A3E" w14:paraId="00191446" w14:textId="77777777" w:rsidTr="00D13A3E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E4D1C1D" w14:textId="77777777" w:rsidR="00D13A3E" w:rsidRDefault="00D13A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C8722" w14:textId="77777777" w:rsidR="00D13A3E" w:rsidRDefault="00D13A3E">
            <w:r>
              <w:t>This use case describes the process of the system prompting the user to answer Blooming Gratitude.</w:t>
            </w:r>
          </w:p>
        </w:tc>
      </w:tr>
      <w:tr w:rsidR="00D13A3E" w14:paraId="3DF26B8A" w14:textId="77777777" w:rsidTr="00D13A3E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D2B6AB7" w14:textId="77777777" w:rsidR="00D13A3E" w:rsidRDefault="00D13A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9CB8A" w14:textId="77777777" w:rsidR="00D13A3E" w:rsidRDefault="00D13A3E">
            <w:r>
              <w:t>At least one account has been registered.</w:t>
            </w:r>
          </w:p>
        </w:tc>
      </w:tr>
      <w:tr w:rsidR="00D13A3E" w14:paraId="480F096A" w14:textId="77777777" w:rsidTr="00D13A3E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8145105" w14:textId="77777777" w:rsidR="00D13A3E" w:rsidRDefault="00D13A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4F605" w14:textId="77777777" w:rsidR="00D13A3E" w:rsidRDefault="00D13A3E">
            <w:r>
              <w:t>This occurs automatically at 14:00.</w:t>
            </w:r>
          </w:p>
        </w:tc>
      </w:tr>
      <w:tr w:rsidR="00D13A3E" w14:paraId="7D1191EF" w14:textId="77777777" w:rsidTr="00D13A3E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3E8FB0F" w14:textId="77777777" w:rsidR="00D13A3E" w:rsidRDefault="00D13A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40FDF" w14:textId="77777777" w:rsidR="00D13A3E" w:rsidRDefault="00D13A3E">
            <w:r>
              <w:t>A new Blooming Gratitude prompt will be available to users to answer.</w:t>
            </w:r>
          </w:p>
        </w:tc>
      </w:tr>
      <w:tr w:rsidR="00D13A3E" w14:paraId="5AFF9C42" w14:textId="77777777" w:rsidTr="00D13A3E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618794F" w14:textId="77777777" w:rsidR="00D13A3E" w:rsidRDefault="00D13A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A6478" w14:textId="77777777" w:rsidR="00D13A3E" w:rsidRDefault="00D13A3E" w:rsidP="00E739FC">
            <w:pPr>
              <w:pStyle w:val="ListParagraph"/>
              <w:numPr>
                <w:ilvl w:val="0"/>
                <w:numId w:val="20"/>
              </w:numPr>
            </w:pPr>
            <w:r>
              <w:t>The system sends the Blooming Gratitude prompt to users</w:t>
            </w:r>
            <w:r w:rsidR="00EA3F58">
              <w:t>.</w:t>
            </w:r>
          </w:p>
          <w:p w14:paraId="13F28C5E" w14:textId="0221BF2E" w:rsidR="001C6E5B" w:rsidRDefault="001C6E5B" w:rsidP="00E739FC">
            <w:pPr>
              <w:pStyle w:val="ListParagraph"/>
              <w:numPr>
                <w:ilvl w:val="0"/>
                <w:numId w:val="20"/>
              </w:numPr>
            </w:pPr>
            <w:r w:rsidRPr="00751E52">
              <w:t xml:space="preserve">The Blooming Gratitude Button on the homepage changes </w:t>
            </w:r>
            <w:proofErr w:type="spellStart"/>
            <w:r w:rsidRPr="00751E52">
              <w:t>colour</w:t>
            </w:r>
            <w:proofErr w:type="spellEnd"/>
            <w:r w:rsidRPr="00751E52">
              <w:t xml:space="preserve"> from black to </w:t>
            </w:r>
            <w:r w:rsidR="00D14C29" w:rsidRPr="00751E52">
              <w:t>pink.</w:t>
            </w:r>
          </w:p>
        </w:tc>
      </w:tr>
      <w:tr w:rsidR="008046E9" w14:paraId="780FF895" w14:textId="77777777" w:rsidTr="00D13A3E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01B40CAF" w14:textId="1C2B0904" w:rsidR="008046E9" w:rsidRDefault="00CF55D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752CA" w14:textId="7F476E9E" w:rsidR="008046E9" w:rsidRDefault="007D375C" w:rsidP="008046E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34" behindDoc="0" locked="0" layoutInCell="1" allowOverlap="1" wp14:anchorId="2FCAE514" wp14:editId="74A38A57">
                      <wp:simplePos x="0" y="0"/>
                      <wp:positionH relativeFrom="column">
                        <wp:posOffset>1969135</wp:posOffset>
                      </wp:positionH>
                      <wp:positionV relativeFrom="paragraph">
                        <wp:posOffset>4302125</wp:posOffset>
                      </wp:positionV>
                      <wp:extent cx="601980" cy="45085"/>
                      <wp:effectExtent l="38100" t="38100" r="26670" b="88265"/>
                      <wp:wrapNone/>
                      <wp:docPr id="1153175854" name="Straight Arrow Connector 11531758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0198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14E247A9" id="Straight Arrow Connector 1153175854" o:spid="_x0000_s1026" type="#_x0000_t32" style="position:absolute;margin-left:155.05pt;margin-top:338.75pt;width:47.4pt;height:3.55pt;flip:x;z-index:2516583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89528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0" behindDoc="0" locked="0" layoutInCell="1" allowOverlap="1" wp14:anchorId="66E94C28" wp14:editId="4174B1A5">
                      <wp:simplePos x="0" y="0"/>
                      <wp:positionH relativeFrom="column">
                        <wp:posOffset>2540635</wp:posOffset>
                      </wp:positionH>
                      <wp:positionV relativeFrom="paragraph">
                        <wp:posOffset>4081145</wp:posOffset>
                      </wp:positionV>
                      <wp:extent cx="1211580" cy="434340"/>
                      <wp:effectExtent l="0" t="0" r="26670" b="22860"/>
                      <wp:wrapNone/>
                      <wp:docPr id="1859915339" name="Text Box 1859915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58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1C29EED" w14:textId="63B91EA4" w:rsidR="00895284" w:rsidRPr="003422EC" w:rsidRDefault="00895284" w:rsidP="00895284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Blooming Gratitude Button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E94C28" id="Text Box 1859915339" o:spid="_x0000_s1056" type="#_x0000_t202" style="position:absolute;margin-left:200.05pt;margin-top:321.35pt;width:95.4pt;height:34.2pt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" fillcolor="white [3201]" strokeweight=".5pt">
                      <v:textbox>
                        <w:txbxContent>
                          <w:p w14:paraId="51C29EED" w14:textId="63B91EA4" w:rsidR="00895284" w:rsidRPr="003422EC" w:rsidRDefault="00895284" w:rsidP="00895284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Blooming Gratitude Button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7E54" w:rsidRPr="00547E54">
              <w:rPr>
                <w:noProof/>
              </w:rPr>
              <w:drawing>
                <wp:inline distT="0" distB="0" distL="0" distR="0" wp14:anchorId="338D5CBA" wp14:editId="6FF12372">
                  <wp:extent cx="2387691" cy="4868333"/>
                  <wp:effectExtent l="0" t="0" r="0" b="8890"/>
                  <wp:docPr id="501647357" name="Picture 501647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64735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91" cy="486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FE00B7" w14:textId="0026EAE0" w:rsidR="00D14C29" w:rsidRDefault="00D14C29" w:rsidP="007A2281"/>
    <w:p w14:paraId="6EF9CC7E" w14:textId="048A9DE1" w:rsidR="00887BE6" w:rsidRDefault="00D14C29" w:rsidP="007A228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959"/>
        <w:gridCol w:w="4124"/>
      </w:tblGrid>
      <w:tr w:rsidR="00E63BCA" w14:paraId="23A95858" w14:textId="77777777" w:rsidTr="00E63BCA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8BB41D9" w14:textId="77777777" w:rsidR="00E63BCA" w:rsidRDefault="00E63BC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2DA16CC" w14:textId="77777777" w:rsidR="00E63BCA" w:rsidRDefault="00E63BC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E63BCA" w14:paraId="137D85B3" w14:textId="77777777" w:rsidTr="00E63BCA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EDF58" w14:textId="77777777" w:rsidR="00E63BCA" w:rsidRDefault="00E63BCA">
            <w:r>
              <w:t>C0200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AEF5C" w14:textId="77777777" w:rsidR="00E63BCA" w:rsidRDefault="00E63BCA">
            <w:r>
              <w:t>Post Rosebud</w:t>
            </w:r>
          </w:p>
        </w:tc>
      </w:tr>
      <w:tr w:rsidR="00E63BCA" w14:paraId="6EECD691" w14:textId="77777777" w:rsidTr="00E63BCA">
        <w:trPr>
          <w:trHeight w:val="340"/>
        </w:trPr>
        <w:tc>
          <w:tcPr>
            <w:tcW w:w="41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17EDF72" w14:textId="77777777" w:rsidR="00E63BCA" w:rsidRDefault="00E63BC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B4EF3D5" w14:textId="77777777" w:rsidR="00E63BCA" w:rsidRDefault="00E63BC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E63BCA" w14:paraId="2B17A742" w14:textId="77777777" w:rsidTr="00E63BCA">
        <w:trPr>
          <w:trHeight w:val="340"/>
        </w:trPr>
        <w:tc>
          <w:tcPr>
            <w:tcW w:w="41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06E9E" w14:textId="77777777" w:rsidR="00E63BCA" w:rsidRDefault="00E63BCA">
            <w:r>
              <w:t>Time</w:t>
            </w:r>
          </w:p>
        </w:tc>
        <w:tc>
          <w:tcPr>
            <w:tcW w:w="4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05347" w14:textId="77777777" w:rsidR="00E63BCA" w:rsidRDefault="00E63BCA"/>
        </w:tc>
      </w:tr>
      <w:tr w:rsidR="00E63BCA" w14:paraId="6336F9DC" w14:textId="77777777" w:rsidTr="00E63BCA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57847FF" w14:textId="77777777" w:rsidR="00E63BCA" w:rsidRDefault="00E63BC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EE43E" w14:textId="77777777" w:rsidR="00E63BCA" w:rsidRDefault="00E63BCA">
            <w:r>
              <w:t>This use case describes the process of the system posting a Rosebud.</w:t>
            </w:r>
          </w:p>
        </w:tc>
      </w:tr>
      <w:tr w:rsidR="00E63BCA" w14:paraId="34D35101" w14:textId="77777777" w:rsidTr="00E63BCA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F1C56DF" w14:textId="77777777" w:rsidR="00E63BCA" w:rsidRDefault="00E63BC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D7CB6" w14:textId="77777777" w:rsidR="00E63BCA" w:rsidRDefault="00E63BCA">
            <w:r>
              <w:t>At least one account has been registered.</w:t>
            </w:r>
          </w:p>
          <w:p w14:paraId="0AE6017A" w14:textId="77777777" w:rsidR="00E63BCA" w:rsidRDefault="00E63BCA">
            <w:r>
              <w:t>There is at least one Rosebud stored in the system.</w:t>
            </w:r>
          </w:p>
        </w:tc>
      </w:tr>
      <w:tr w:rsidR="00E63BCA" w14:paraId="64D0C27F" w14:textId="77777777" w:rsidTr="00E63BCA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9D7693C" w14:textId="77777777" w:rsidR="00E63BCA" w:rsidRDefault="00E63BC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CDC6B" w14:textId="77777777" w:rsidR="00E63BCA" w:rsidRDefault="00E63BCA">
            <w:r>
              <w:t>This occurs automatically at 00:00.</w:t>
            </w:r>
          </w:p>
        </w:tc>
      </w:tr>
      <w:tr w:rsidR="00E63BCA" w14:paraId="3E2A641B" w14:textId="77777777" w:rsidTr="00E63BCA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7C262DF" w14:textId="77777777" w:rsidR="00E63BCA" w:rsidRDefault="00E63BC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7CB98" w14:textId="77777777" w:rsidR="00E63BCA" w:rsidRDefault="00E63BCA">
            <w:r>
              <w:t>A new Rosebud will be available for users to view.</w:t>
            </w:r>
          </w:p>
        </w:tc>
      </w:tr>
      <w:tr w:rsidR="00E63BCA" w14:paraId="3A82BEEB" w14:textId="77777777" w:rsidTr="00E63BCA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B4F2A22" w14:textId="77777777" w:rsidR="00E63BCA" w:rsidRDefault="00E63BC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061C0" w14:textId="59D972FA" w:rsidR="00E63BCA" w:rsidRDefault="00E63BCA" w:rsidP="00E739FC">
            <w:pPr>
              <w:pStyle w:val="ListParagraph"/>
              <w:numPr>
                <w:ilvl w:val="0"/>
                <w:numId w:val="21"/>
              </w:numPr>
            </w:pPr>
            <w:r>
              <w:t>The system sends the Rosebud to users</w:t>
            </w:r>
            <w:r w:rsidR="00C21679">
              <w:t xml:space="preserve"> </w:t>
            </w:r>
            <w:r w:rsidR="00C21679" w:rsidRPr="00751E52">
              <w:t>as a pop up</w:t>
            </w:r>
            <w:r w:rsidRPr="00751E52">
              <w:t>.</w:t>
            </w:r>
          </w:p>
        </w:tc>
      </w:tr>
      <w:tr w:rsidR="00454818" w14:paraId="67AB416A" w14:textId="77777777" w:rsidTr="00E63BCA">
        <w:trPr>
          <w:trHeight w:val="340"/>
        </w:trPr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1A89D2AA" w14:textId="3A059992" w:rsidR="00454818" w:rsidRDefault="00CF55D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0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37C7B" w14:textId="679FC9EF" w:rsidR="00454818" w:rsidRDefault="00AA2974" w:rsidP="00454818">
            <w:r w:rsidRPr="00AA2974">
              <w:rPr>
                <w:noProof/>
              </w:rPr>
              <w:drawing>
                <wp:inline distT="0" distB="0" distL="0" distR="0" wp14:anchorId="7812B6DA" wp14:editId="00FDD205">
                  <wp:extent cx="2949196" cy="6043184"/>
                  <wp:effectExtent l="0" t="0" r="3810" b="0"/>
                  <wp:docPr id="1621538859" name="Picture 1621538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538859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604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64C885" w14:textId="62DD0B8D" w:rsidR="00636B87" w:rsidRDefault="00636B87" w:rsidP="007A2281"/>
    <w:p w14:paraId="2FFB9DAF" w14:textId="2C29DD37" w:rsidR="00CD2324" w:rsidRDefault="00636B87" w:rsidP="007A228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2"/>
        <w:gridCol w:w="2002"/>
        <w:gridCol w:w="4212"/>
      </w:tblGrid>
      <w:tr w:rsidR="004462F3" w14:paraId="61C5A9D3" w14:textId="77777777" w:rsidTr="004462F3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5A94404" w14:textId="77777777" w:rsidR="004462F3" w:rsidRDefault="004462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9A31E13" w14:textId="77777777" w:rsidR="004462F3" w:rsidRDefault="004462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4462F3" w14:paraId="5AEF159E" w14:textId="77777777" w:rsidTr="004462F3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0E535" w14:textId="77777777" w:rsidR="004462F3" w:rsidRDefault="004462F3">
            <w:r>
              <w:t>A0800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60F20" w14:textId="77777777" w:rsidR="004462F3" w:rsidRDefault="004462F3">
            <w:r>
              <w:t>View Application Outcome</w:t>
            </w:r>
          </w:p>
        </w:tc>
      </w:tr>
      <w:tr w:rsidR="004462F3" w14:paraId="28B6C639" w14:textId="77777777" w:rsidTr="004462F3">
        <w:trPr>
          <w:trHeight w:val="340"/>
        </w:trPr>
        <w:tc>
          <w:tcPr>
            <w:tcW w:w="44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11D23D2" w14:textId="77777777" w:rsidR="004462F3" w:rsidRDefault="004462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5F3E576" w14:textId="77777777" w:rsidR="004462F3" w:rsidRDefault="004462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4462F3" w14:paraId="725869C7" w14:textId="77777777" w:rsidTr="004462F3">
        <w:trPr>
          <w:trHeight w:val="340"/>
        </w:trPr>
        <w:tc>
          <w:tcPr>
            <w:tcW w:w="44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F30FB" w14:textId="77777777" w:rsidR="004462F3" w:rsidRDefault="004462F3">
            <w:r>
              <w:t>Public</w:t>
            </w:r>
          </w:p>
        </w:tc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6D078" w14:textId="77777777" w:rsidR="004462F3" w:rsidRDefault="004462F3"/>
        </w:tc>
      </w:tr>
      <w:tr w:rsidR="004462F3" w14:paraId="2EED1A88" w14:textId="77777777" w:rsidTr="004462F3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4DEDD7F" w14:textId="77777777" w:rsidR="004462F3" w:rsidRDefault="004462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421B0" w14:textId="77777777" w:rsidR="004462F3" w:rsidRDefault="004462F3">
            <w:r>
              <w:t>User checks to see if their influencer application is approved or denied.</w:t>
            </w:r>
          </w:p>
        </w:tc>
      </w:tr>
      <w:tr w:rsidR="004462F3" w14:paraId="323DA90C" w14:textId="77777777" w:rsidTr="004462F3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91F92B8" w14:textId="77777777" w:rsidR="004462F3" w:rsidRDefault="004462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C8957" w14:textId="77777777" w:rsidR="004462F3" w:rsidRDefault="004462F3">
            <w:r>
              <w:t>User would have had to applied to be an influencer.</w:t>
            </w:r>
          </w:p>
        </w:tc>
      </w:tr>
      <w:tr w:rsidR="004462F3" w14:paraId="45531774" w14:textId="77777777" w:rsidTr="004462F3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28AEE0E" w14:textId="77777777" w:rsidR="004462F3" w:rsidRDefault="004462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B4782" w14:textId="77777777" w:rsidR="004462F3" w:rsidRDefault="004462F3">
            <w:r>
              <w:t>User clicks on the become influencer button.</w:t>
            </w:r>
          </w:p>
        </w:tc>
      </w:tr>
      <w:tr w:rsidR="004462F3" w14:paraId="1F06190D" w14:textId="77777777" w:rsidTr="004462F3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FB783BA" w14:textId="77777777" w:rsidR="004462F3" w:rsidRDefault="004462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52E17" w14:textId="77777777" w:rsidR="004462F3" w:rsidRDefault="004462F3">
            <w:r>
              <w:t>User would have viewed the application outcome.</w:t>
            </w:r>
          </w:p>
        </w:tc>
      </w:tr>
      <w:tr w:rsidR="004462F3" w14:paraId="53FECF10" w14:textId="77777777" w:rsidTr="004462F3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7FBC264" w14:textId="77777777" w:rsidR="004462F3" w:rsidRDefault="004462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D58C9" w14:textId="77777777" w:rsidR="004462F3" w:rsidRDefault="004462F3" w:rsidP="00E739FC">
            <w:pPr>
              <w:pStyle w:val="ListParagraph"/>
              <w:numPr>
                <w:ilvl w:val="0"/>
                <w:numId w:val="22"/>
              </w:numPr>
            </w:pPr>
            <w:proofErr w:type="gramStart"/>
            <w:r>
              <w:t>User</w:t>
            </w:r>
            <w:proofErr w:type="gramEnd"/>
            <w:r>
              <w:t xml:space="preserve"> would then click on the View Outcomes option.</w:t>
            </w:r>
          </w:p>
          <w:p w14:paraId="0815A428" w14:textId="77777777" w:rsidR="004462F3" w:rsidRDefault="004462F3" w:rsidP="00E739FC">
            <w:pPr>
              <w:pStyle w:val="ListParagraph"/>
              <w:numPr>
                <w:ilvl w:val="0"/>
                <w:numId w:val="22"/>
              </w:numPr>
            </w:pPr>
            <w:r>
              <w:t>The application outcome will be displayed.</w:t>
            </w:r>
          </w:p>
          <w:p w14:paraId="4CD22BC6" w14:textId="5DFF316B" w:rsidR="003033C4" w:rsidRDefault="003033C4" w:rsidP="00E739FC">
            <w:pPr>
              <w:pStyle w:val="ListParagraph"/>
              <w:numPr>
                <w:ilvl w:val="0"/>
                <w:numId w:val="22"/>
              </w:numPr>
            </w:pPr>
            <w:r>
              <w:t xml:space="preserve">The application was </w:t>
            </w:r>
            <w:r w:rsidR="0045132F">
              <w:t>successful, and the user clicks the Become Influencer button.</w:t>
            </w:r>
          </w:p>
          <w:p w14:paraId="3823E46C" w14:textId="759A2D3D" w:rsidR="0045132F" w:rsidRDefault="00973E6E" w:rsidP="00E739FC">
            <w:pPr>
              <w:pStyle w:val="ListParagraph"/>
              <w:numPr>
                <w:ilvl w:val="0"/>
                <w:numId w:val="22"/>
              </w:numPr>
            </w:pPr>
            <w:r>
              <w:t>The user</w:t>
            </w:r>
            <w:r w:rsidR="007D7CE3">
              <w:t xml:space="preserve"> is now switched over to the influencer version of the app.</w:t>
            </w:r>
          </w:p>
        </w:tc>
      </w:tr>
      <w:tr w:rsidR="00454818" w14:paraId="7B3FC4A9" w14:textId="77777777" w:rsidTr="004462F3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772F5699" w14:textId="15682E4A" w:rsidR="00454818" w:rsidRDefault="003B2C3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Alternate Flow of Events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56EB8" w14:textId="5AED3AFE" w:rsidR="00866078" w:rsidRDefault="00856738" w:rsidP="00454818">
            <w:r>
              <w:t>3.1</w:t>
            </w:r>
            <w:r w:rsidR="0003542A">
              <w:t>.1</w:t>
            </w:r>
            <w:r>
              <w:t xml:space="preserve"> The a</w:t>
            </w:r>
            <w:r w:rsidR="0003542A">
              <w:t>pplication was unsuccessfu</w:t>
            </w:r>
            <w:r w:rsidR="00866078">
              <w:t>l.</w:t>
            </w:r>
          </w:p>
          <w:p w14:paraId="133845B6" w14:textId="5646700B" w:rsidR="0003542A" w:rsidRDefault="00DE6945" w:rsidP="00454818">
            <w:r>
              <w:t>3.1.2</w:t>
            </w:r>
            <w:r w:rsidR="00866078">
              <w:t xml:space="preserve"> The user clicks the Mark as read button.</w:t>
            </w:r>
          </w:p>
          <w:p w14:paraId="65208CB6" w14:textId="73C76E91" w:rsidR="00866078" w:rsidRDefault="00E517B6" w:rsidP="00454818">
            <w:r>
              <w:t>3.1.3 System disables “View Outcome” option.</w:t>
            </w:r>
          </w:p>
          <w:p w14:paraId="6E1A1FB8" w14:textId="65365120" w:rsidR="0003542A" w:rsidRDefault="0003542A" w:rsidP="00454818">
            <w:r>
              <w:t>3.2.1 The application is still being processed.</w:t>
            </w:r>
          </w:p>
        </w:tc>
      </w:tr>
      <w:tr w:rsidR="00547E54" w14:paraId="59655949" w14:textId="77777777" w:rsidTr="004462F3">
        <w:trPr>
          <w:trHeight w:val="34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22DF9AFC" w14:textId="66ACC708" w:rsidR="00547E54" w:rsidRDefault="00547E5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6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4085B" w14:textId="7824929B" w:rsidR="001C1A6E" w:rsidRDefault="001C1A6E" w:rsidP="0080213E">
            <w:pPr>
              <w:pStyle w:val="ListParagraph"/>
              <w:numPr>
                <w:ilvl w:val="0"/>
                <w:numId w:val="20"/>
              </w:numPr>
            </w:pPr>
            <w:r>
              <w:t>Successful application</w:t>
            </w:r>
          </w:p>
          <w:p w14:paraId="728229F4" w14:textId="5169B919" w:rsidR="00547E54" w:rsidRDefault="00547E54" w:rsidP="00454818"/>
          <w:p w14:paraId="521C5B19" w14:textId="478B12BF" w:rsidR="00CF564B" w:rsidRDefault="007D375C" w:rsidP="0045481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36" behindDoc="0" locked="0" layoutInCell="1" allowOverlap="1" wp14:anchorId="08B8F455" wp14:editId="7B279EB3">
                      <wp:simplePos x="0" y="0"/>
                      <wp:positionH relativeFrom="column">
                        <wp:posOffset>1809115</wp:posOffset>
                      </wp:positionH>
                      <wp:positionV relativeFrom="paragraph">
                        <wp:posOffset>2272030</wp:posOffset>
                      </wp:positionV>
                      <wp:extent cx="1104900" cy="94615"/>
                      <wp:effectExtent l="0" t="57150" r="19050" b="19685"/>
                      <wp:wrapNone/>
                      <wp:docPr id="391407609" name="Straight Arrow Connector 3914076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04900" cy="946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4C9CD1C0" id="Straight Arrow Connector 391407609" o:spid="_x0000_s1026" type="#_x0000_t32" style="position:absolute;margin-left:142.45pt;margin-top:178.9pt;width:87pt;height:7.45pt;flip:x y;z-index:251658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35" behindDoc="0" locked="0" layoutInCell="1" allowOverlap="1" wp14:anchorId="18E44E81" wp14:editId="03F06DD6">
                      <wp:simplePos x="0" y="0"/>
                      <wp:positionH relativeFrom="column">
                        <wp:posOffset>2159635</wp:posOffset>
                      </wp:positionH>
                      <wp:positionV relativeFrom="paragraph">
                        <wp:posOffset>1487170</wp:posOffset>
                      </wp:positionV>
                      <wp:extent cx="754380" cy="56515"/>
                      <wp:effectExtent l="0" t="57150" r="26670" b="38735"/>
                      <wp:wrapNone/>
                      <wp:docPr id="207071494" name="Straight Arrow Connector 2070714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54380" cy="565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2F89AF7A" id="Straight Arrow Connector 207071494" o:spid="_x0000_s1026" type="#_x0000_t32" style="position:absolute;margin-left:170.05pt;margin-top:117.1pt;width:59.4pt;height:4.45pt;flip:x y;z-index:2516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 w:rsidR="0089528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2" behindDoc="0" locked="0" layoutInCell="1" allowOverlap="1" wp14:anchorId="3C566E37" wp14:editId="4341B0E5">
                      <wp:simplePos x="0" y="0"/>
                      <wp:positionH relativeFrom="column">
                        <wp:posOffset>2883535</wp:posOffset>
                      </wp:positionH>
                      <wp:positionV relativeFrom="paragraph">
                        <wp:posOffset>2112645</wp:posOffset>
                      </wp:positionV>
                      <wp:extent cx="922020" cy="807720"/>
                      <wp:effectExtent l="0" t="0" r="11430" b="11430"/>
                      <wp:wrapNone/>
                      <wp:docPr id="441118444" name="Text Box 441118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2020" cy="8077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3838A33" w14:textId="0811354A" w:rsidR="00895284" w:rsidRPr="003422EC" w:rsidRDefault="00AE6920" w:rsidP="00895284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 xml:space="preserve">Normal user </w:t>
                                  </w:r>
                                  <w:r w:rsidR="008B1411">
                                    <w:rPr>
                                      <w:lang w:val="en-ZA"/>
                                    </w:rPr>
                                    <w:t>account becomes Influencer account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566E37" id="Text Box 441118444" o:spid="_x0000_s1057" type="#_x0000_t202" style="position:absolute;margin-left:227.05pt;margin-top:166.35pt;width:72.6pt;height:63.6pt;z-index:2516583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" fillcolor="white [3201]" strokeweight=".5pt">
                      <v:textbox>
                        <w:txbxContent>
                          <w:p w14:paraId="13838A33" w14:textId="0811354A" w:rsidR="00895284" w:rsidRPr="003422EC" w:rsidRDefault="00AE6920" w:rsidP="00895284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 xml:space="preserve">Normal user </w:t>
                            </w:r>
                            <w:r w:rsidR="008B1411">
                              <w:rPr>
                                <w:lang w:val="en-ZA"/>
                              </w:rPr>
                              <w:t>account becomes Influencer account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9528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1" behindDoc="0" locked="0" layoutInCell="1" allowOverlap="1" wp14:anchorId="1A1DB22A" wp14:editId="694EEA68">
                      <wp:simplePos x="0" y="0"/>
                      <wp:positionH relativeFrom="column">
                        <wp:posOffset>2845435</wp:posOffset>
                      </wp:positionH>
                      <wp:positionV relativeFrom="paragraph">
                        <wp:posOffset>1335405</wp:posOffset>
                      </wp:positionV>
                      <wp:extent cx="769620" cy="434340"/>
                      <wp:effectExtent l="0" t="0" r="11430" b="22860"/>
                      <wp:wrapNone/>
                      <wp:docPr id="121045871" name="Text Box 1210458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6962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4CFE7AD" w14:textId="7349F44A" w:rsidR="00895284" w:rsidRPr="003422EC" w:rsidRDefault="00895284" w:rsidP="00895284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Outcome displayed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1DB22A" id="Text Box 121045871" o:spid="_x0000_s1058" type="#_x0000_t202" style="position:absolute;margin-left:224.05pt;margin-top:105.15pt;width:60.6pt;height:34.2pt;z-index:2516583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" fillcolor="white [3201]" strokeweight=".5pt">
                      <v:textbox>
                        <w:txbxContent>
                          <w:p w14:paraId="34CFE7AD" w14:textId="7349F44A" w:rsidR="00895284" w:rsidRPr="003422EC" w:rsidRDefault="00895284" w:rsidP="00895284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Outcome displayed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57C7" w:rsidRPr="00CF564B">
              <w:rPr>
                <w:noProof/>
              </w:rPr>
              <w:drawing>
                <wp:inline distT="0" distB="0" distL="0" distR="0" wp14:anchorId="61D0F139" wp14:editId="63AF50E0">
                  <wp:extent cx="2515320" cy="5173133"/>
                  <wp:effectExtent l="0" t="0" r="0" b="8890"/>
                  <wp:docPr id="1056592788" name="Picture 1056592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59278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868" cy="5178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BD4BD" w14:textId="648AF4B1" w:rsidR="005657C7" w:rsidRDefault="0080213E" w:rsidP="00454818">
            <w:r>
              <w:lastRenderedPageBreak/>
              <w:t>3</w:t>
            </w:r>
            <w:r w:rsidR="008C70AF">
              <w:t>.1.1 Unsuccessful application</w:t>
            </w:r>
          </w:p>
          <w:p w14:paraId="67084647" w14:textId="77777777" w:rsidR="008C70AF" w:rsidRDefault="008C70AF" w:rsidP="00454818"/>
          <w:p w14:paraId="28B21008" w14:textId="2B69FC30" w:rsidR="00BB5EE3" w:rsidRDefault="007D375C" w:rsidP="0045481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37" behindDoc="0" locked="0" layoutInCell="1" allowOverlap="1" wp14:anchorId="35895F37" wp14:editId="6D15D05D">
                      <wp:simplePos x="0" y="0"/>
                      <wp:positionH relativeFrom="column">
                        <wp:posOffset>1740535</wp:posOffset>
                      </wp:positionH>
                      <wp:positionV relativeFrom="paragraph">
                        <wp:posOffset>1552575</wp:posOffset>
                      </wp:positionV>
                      <wp:extent cx="807720" cy="64770"/>
                      <wp:effectExtent l="0" t="57150" r="11430" b="30480"/>
                      <wp:wrapNone/>
                      <wp:docPr id="1150745491" name="Straight Arrow Connector 11507454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7720" cy="647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CDF18BA" id="Straight Arrow Connector 1150745491" o:spid="_x0000_s1026" type="#_x0000_t32" style="position:absolute;margin-left:137.05pt;margin-top:122.25pt;width:63.6pt;height:5.1pt;flip:x y;z-index:251658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" strokecolor="black [3040]">
                      <v:stroke endarrow="block"/>
                    </v:shape>
                  </w:pict>
                </mc:Fallback>
              </mc:AlternateContent>
            </w:r>
            <w:r w:rsidR="00E1589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3" behindDoc="0" locked="0" layoutInCell="1" allowOverlap="1" wp14:anchorId="4B324878" wp14:editId="47578371">
                      <wp:simplePos x="0" y="0"/>
                      <wp:positionH relativeFrom="column">
                        <wp:posOffset>2502535</wp:posOffset>
                      </wp:positionH>
                      <wp:positionV relativeFrom="paragraph">
                        <wp:posOffset>1335405</wp:posOffset>
                      </wp:positionV>
                      <wp:extent cx="1051560" cy="853440"/>
                      <wp:effectExtent l="0" t="0" r="15240" b="22860"/>
                      <wp:wrapNone/>
                      <wp:docPr id="2063919025" name="Text Box 20639190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51560" cy="853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A2C28F7" w14:textId="6B227302" w:rsidR="00E1589A" w:rsidRPr="003422EC" w:rsidRDefault="00E1589A" w:rsidP="00E1589A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 xml:space="preserve">User acknowledges outcome </w:t>
                                  </w:r>
                                  <w:r w:rsidR="00096C8E">
                                    <w:rPr>
                                      <w:lang w:val="en-ZA"/>
                                    </w:rPr>
                                    <w:t xml:space="preserve">and </w:t>
                                  </w:r>
                                  <w:r w:rsidR="002A3851">
                                    <w:rPr>
                                      <w:lang w:val="en-ZA"/>
                                    </w:rPr>
                                    <w:t>does not need to view it again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324878" id="Text Box 2063919025" o:spid="_x0000_s1059" type="#_x0000_t202" style="position:absolute;margin-left:197.05pt;margin-top:105.15pt;width:82.8pt;height:67.2pt;z-index:2516583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" fillcolor="white [3201]" strokeweight=".5pt">
                      <v:textbox>
                        <w:txbxContent>
                          <w:p w14:paraId="4A2C28F7" w14:textId="6B227302" w:rsidR="00E1589A" w:rsidRPr="003422EC" w:rsidRDefault="00E1589A" w:rsidP="00E1589A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 xml:space="preserve">User acknowledges outcome </w:t>
                            </w:r>
                            <w:r w:rsidR="00096C8E">
                              <w:rPr>
                                <w:lang w:val="en-ZA"/>
                              </w:rPr>
                              <w:t xml:space="preserve">and </w:t>
                            </w:r>
                            <w:r w:rsidR="002A3851">
                              <w:rPr>
                                <w:lang w:val="en-ZA"/>
                              </w:rPr>
                              <w:t>does not need to view it again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B5EE3" w:rsidRPr="00BB5EE3">
              <w:rPr>
                <w:noProof/>
              </w:rPr>
              <w:drawing>
                <wp:inline distT="0" distB="0" distL="0" distR="0" wp14:anchorId="5772C04E" wp14:editId="6A914F38">
                  <wp:extent cx="2000056" cy="4123267"/>
                  <wp:effectExtent l="0" t="0" r="635" b="0"/>
                  <wp:docPr id="557203359" name="Picture 557203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20335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786" cy="415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DAEE7" w14:textId="77777777" w:rsidR="00BB5EE3" w:rsidRDefault="00BB5EE3" w:rsidP="00454818"/>
          <w:p w14:paraId="2E67C97C" w14:textId="7F49CB5E" w:rsidR="008C70AF" w:rsidRDefault="003E43D0" w:rsidP="00454818">
            <w:r>
              <w:t>3.2.1 Unprocessed application</w:t>
            </w:r>
          </w:p>
          <w:p w14:paraId="33805497" w14:textId="77777777" w:rsidR="003E43D0" w:rsidRDefault="003E43D0" w:rsidP="00454818"/>
          <w:p w14:paraId="77497DA0" w14:textId="3FC30C13" w:rsidR="00BB5EE3" w:rsidRDefault="00BB5EE3" w:rsidP="00454818">
            <w:r w:rsidRPr="00BB5EE3">
              <w:rPr>
                <w:noProof/>
              </w:rPr>
              <w:drawing>
                <wp:inline distT="0" distB="0" distL="0" distR="0" wp14:anchorId="38B2FB1D" wp14:editId="55C7F23B">
                  <wp:extent cx="1871133" cy="3819849"/>
                  <wp:effectExtent l="0" t="0" r="0" b="0"/>
                  <wp:docPr id="1546493028" name="Picture 1546493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49302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209" cy="3842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69FD5F" w14:textId="77777777" w:rsidR="00E63BCA" w:rsidRDefault="00E63BCA" w:rsidP="007A22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8"/>
        <w:gridCol w:w="1993"/>
        <w:gridCol w:w="4155"/>
      </w:tblGrid>
      <w:tr w:rsidR="00905480" w14:paraId="7E9BF7C4" w14:textId="77777777" w:rsidTr="00905480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1B95F27" w14:textId="77777777" w:rsidR="00905480" w:rsidRDefault="0090548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F84396E" w14:textId="77777777" w:rsidR="00905480" w:rsidRDefault="0090548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905480" w14:paraId="74E90619" w14:textId="77777777" w:rsidTr="00905480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D0CFE" w14:textId="77777777" w:rsidR="00905480" w:rsidRPr="005363F7" w:rsidRDefault="00905480">
            <w:r w:rsidRPr="005363F7">
              <w:t>A1100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8509B" w14:textId="77777777" w:rsidR="00905480" w:rsidRPr="005363F7" w:rsidRDefault="00905480">
            <w:r w:rsidRPr="005363F7">
              <w:t>View Gratitude History</w:t>
            </w:r>
          </w:p>
        </w:tc>
      </w:tr>
      <w:tr w:rsidR="00905480" w14:paraId="2BC3DEE8" w14:textId="77777777" w:rsidTr="00905480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A9BEB56" w14:textId="77777777" w:rsidR="00905480" w:rsidRDefault="0090548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AA01EA1" w14:textId="77777777" w:rsidR="00905480" w:rsidRDefault="0090548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905480" w14:paraId="4ED44963" w14:textId="77777777" w:rsidTr="00905480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B2AA6" w14:textId="77777777" w:rsidR="00905480" w:rsidRDefault="00905480">
            <w:r>
              <w:t>Public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FD6E8" w14:textId="77777777" w:rsidR="00905480" w:rsidRDefault="00905480">
            <w:r>
              <w:t>Influencer</w:t>
            </w:r>
          </w:p>
        </w:tc>
      </w:tr>
      <w:tr w:rsidR="00905480" w14:paraId="7151ED83" w14:textId="77777777" w:rsidTr="00905480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1104344" w14:textId="77777777" w:rsidR="00905480" w:rsidRDefault="0090548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15B8D" w14:textId="77777777" w:rsidR="00905480" w:rsidRDefault="00905480">
            <w:r>
              <w:t>This use case describes the process of a user being able to view all the Blooming Gratitude posts that they have made.</w:t>
            </w:r>
          </w:p>
        </w:tc>
      </w:tr>
      <w:tr w:rsidR="00905480" w14:paraId="4743709B" w14:textId="77777777" w:rsidTr="00905480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F11AAC1" w14:textId="77777777" w:rsidR="00905480" w:rsidRDefault="0090548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0AB2C" w14:textId="77777777" w:rsidR="00905480" w:rsidRDefault="00905480">
            <w:r>
              <w:t>User has answered at least one Blooming Gratitude (A0500).</w:t>
            </w:r>
          </w:p>
        </w:tc>
      </w:tr>
      <w:tr w:rsidR="00905480" w14:paraId="3B5E3089" w14:textId="77777777" w:rsidTr="00905480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143B7F0" w14:textId="77777777" w:rsidR="00905480" w:rsidRDefault="0090548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42C8F" w14:textId="77777777" w:rsidR="00905480" w:rsidRDefault="00905480">
            <w:r>
              <w:t>Called from A1700.</w:t>
            </w:r>
          </w:p>
        </w:tc>
      </w:tr>
      <w:tr w:rsidR="00905480" w14:paraId="4B15C896" w14:textId="77777777" w:rsidTr="00905480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778BACB" w14:textId="77777777" w:rsidR="00905480" w:rsidRDefault="0090548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D6C2" w14:textId="77777777" w:rsidR="00905480" w:rsidRDefault="00905480">
            <w:r>
              <w:t>Every answer that the user has posted to Blooming Gratitude is displayed.</w:t>
            </w:r>
          </w:p>
        </w:tc>
      </w:tr>
      <w:tr w:rsidR="00905480" w14:paraId="6026B88E" w14:textId="77777777" w:rsidTr="00905480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DBD02DA" w14:textId="77777777" w:rsidR="00905480" w:rsidRDefault="0090548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32F4C" w14:textId="77777777" w:rsidR="00905480" w:rsidRDefault="00905480" w:rsidP="00E739FC">
            <w:pPr>
              <w:pStyle w:val="ListParagraph"/>
              <w:numPr>
                <w:ilvl w:val="0"/>
                <w:numId w:val="24"/>
              </w:numPr>
            </w:pPr>
            <w:r>
              <w:t xml:space="preserve">The system displays the user’s entire history of answers to Blooming </w:t>
            </w:r>
            <w:proofErr w:type="gramStart"/>
            <w:r>
              <w:t>Gratitude(</w:t>
            </w:r>
            <w:proofErr w:type="gramEnd"/>
            <w:r>
              <w:t>by default will be sorted by date).</w:t>
            </w:r>
          </w:p>
          <w:p w14:paraId="1D204D74" w14:textId="0B87D3B2" w:rsidR="00A54633" w:rsidRDefault="00A54633" w:rsidP="00E739FC">
            <w:pPr>
              <w:pStyle w:val="ListParagraph"/>
              <w:numPr>
                <w:ilvl w:val="0"/>
                <w:numId w:val="24"/>
              </w:numPr>
            </w:pPr>
            <w:r>
              <w:t>User clicks filter by.</w:t>
            </w:r>
          </w:p>
          <w:p w14:paraId="1BDA691A" w14:textId="77777777" w:rsidR="00905480" w:rsidRDefault="00905480" w:rsidP="00E739FC">
            <w:pPr>
              <w:pStyle w:val="ListParagraph"/>
              <w:numPr>
                <w:ilvl w:val="0"/>
                <w:numId w:val="24"/>
              </w:numPr>
            </w:pPr>
            <w:proofErr w:type="gramStart"/>
            <w:r>
              <w:t>System</w:t>
            </w:r>
            <w:proofErr w:type="gramEnd"/>
            <w:r>
              <w:t xml:space="preserve"> displays filtering options.</w:t>
            </w:r>
          </w:p>
          <w:p w14:paraId="24FED2E7" w14:textId="77777777" w:rsidR="00905480" w:rsidRDefault="00905480" w:rsidP="00E739FC">
            <w:pPr>
              <w:pStyle w:val="ListParagraph"/>
              <w:numPr>
                <w:ilvl w:val="0"/>
                <w:numId w:val="24"/>
              </w:numPr>
            </w:pPr>
            <w:r>
              <w:t>User selects options.</w:t>
            </w:r>
          </w:p>
          <w:p w14:paraId="5EEDB432" w14:textId="77777777" w:rsidR="00905480" w:rsidRDefault="00905480" w:rsidP="00E739FC">
            <w:pPr>
              <w:pStyle w:val="ListParagraph"/>
              <w:numPr>
                <w:ilvl w:val="0"/>
                <w:numId w:val="24"/>
              </w:numPr>
            </w:pPr>
            <w:r>
              <w:t>System displays Blooming Gratitude posts within the selected date range.</w:t>
            </w:r>
          </w:p>
        </w:tc>
      </w:tr>
      <w:tr w:rsidR="00CB7F56" w14:paraId="73404EBB" w14:textId="77777777" w:rsidTr="00905480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0A615E41" w14:textId="182D0A48" w:rsidR="00CB7F56" w:rsidRDefault="001E28A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EA394" w14:textId="16320753" w:rsidR="0093771B" w:rsidRDefault="007D375C" w:rsidP="0011670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38" behindDoc="0" locked="0" layoutInCell="1" allowOverlap="1" wp14:anchorId="639BE4DD" wp14:editId="6B046BF7">
                      <wp:simplePos x="0" y="0"/>
                      <wp:positionH relativeFrom="column">
                        <wp:posOffset>2204085</wp:posOffset>
                      </wp:positionH>
                      <wp:positionV relativeFrom="paragraph">
                        <wp:posOffset>1243965</wp:posOffset>
                      </wp:positionV>
                      <wp:extent cx="899160" cy="45085"/>
                      <wp:effectExtent l="0" t="57150" r="15240" b="50165"/>
                      <wp:wrapNone/>
                      <wp:docPr id="2024904476" name="Straight Arrow Connector 20249044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9916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3979B5AE" id="Straight Arrow Connector 2024904476" o:spid="_x0000_s1026" type="#_x0000_t32" style="position:absolute;margin-left:173.55pt;margin-top:97.95pt;width:70.8pt;height:3.55pt;flip:x y;z-index:2516583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 w:rsidR="002A385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4" behindDoc="0" locked="0" layoutInCell="1" allowOverlap="1" wp14:anchorId="09234F5A" wp14:editId="496A4F2C">
                      <wp:simplePos x="0" y="0"/>
                      <wp:positionH relativeFrom="column">
                        <wp:posOffset>3035935</wp:posOffset>
                      </wp:positionH>
                      <wp:positionV relativeFrom="paragraph">
                        <wp:posOffset>1109345</wp:posOffset>
                      </wp:positionV>
                      <wp:extent cx="624840" cy="739140"/>
                      <wp:effectExtent l="0" t="0" r="22860" b="22860"/>
                      <wp:wrapNone/>
                      <wp:docPr id="1181553562" name="Text Box 1181553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4840" cy="7391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35A6D4E" w14:textId="212B7FA3" w:rsidR="002A3851" w:rsidRPr="003422EC" w:rsidRDefault="002A3851" w:rsidP="002A3851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Click to display filtering options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234F5A" id="Text Box 1181553562" o:spid="_x0000_s1060" type="#_x0000_t202" style="position:absolute;margin-left:239.05pt;margin-top:87.35pt;width:49.2pt;height:58.2pt;z-index:2516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" fillcolor="white [3201]" strokeweight=".5pt">
                      <v:textbox>
                        <w:txbxContent>
                          <w:p w14:paraId="035A6D4E" w14:textId="212B7FA3" w:rsidR="002A3851" w:rsidRPr="003422EC" w:rsidRDefault="002A3851" w:rsidP="002A3851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Click to display filtering options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149B0" w:rsidRPr="002149B0">
              <w:rPr>
                <w:noProof/>
              </w:rPr>
              <w:drawing>
                <wp:inline distT="0" distB="0" distL="0" distR="0" wp14:anchorId="282140FA" wp14:editId="366EFC2F">
                  <wp:extent cx="2829326" cy="5816600"/>
                  <wp:effectExtent l="0" t="0" r="9525" b="0"/>
                  <wp:docPr id="1380175292" name="Picture 1380175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175292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359" cy="583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E0F65" w14:textId="6F0D3DEA" w:rsidR="00E04153" w:rsidRDefault="007D375C" w:rsidP="00116709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339" behindDoc="0" locked="0" layoutInCell="1" allowOverlap="1" wp14:anchorId="039BA6BC" wp14:editId="70BC73BE">
                      <wp:simplePos x="0" y="0"/>
                      <wp:positionH relativeFrom="column">
                        <wp:posOffset>1771015</wp:posOffset>
                      </wp:positionH>
                      <wp:positionV relativeFrom="paragraph">
                        <wp:posOffset>1062990</wp:posOffset>
                      </wp:positionV>
                      <wp:extent cx="944880" cy="64135"/>
                      <wp:effectExtent l="0" t="57150" r="26670" b="31115"/>
                      <wp:wrapNone/>
                      <wp:docPr id="1724815630" name="Straight Arrow Connector 17248156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44880" cy="641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4D9896C1" id="Straight Arrow Connector 1724815630" o:spid="_x0000_s1026" type="#_x0000_t32" style="position:absolute;margin-left:139.45pt;margin-top:83.7pt;width:74.4pt;height:5.05pt;flip:x y;z-index:2516583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2A385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5" behindDoc="0" locked="0" layoutInCell="1" allowOverlap="1" wp14:anchorId="68759EC3" wp14:editId="70D14720">
                      <wp:simplePos x="0" y="0"/>
                      <wp:positionH relativeFrom="column">
                        <wp:posOffset>2715895</wp:posOffset>
                      </wp:positionH>
                      <wp:positionV relativeFrom="paragraph">
                        <wp:posOffset>972185</wp:posOffset>
                      </wp:positionV>
                      <wp:extent cx="685800" cy="434340"/>
                      <wp:effectExtent l="0" t="0" r="19050" b="22860"/>
                      <wp:wrapNone/>
                      <wp:docPr id="1000271587" name="Text Box 10002715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E6C3443" w14:textId="21675F52" w:rsidR="002A3851" w:rsidRPr="003422EC" w:rsidRDefault="002A3851" w:rsidP="002A3851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Filtering options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759EC3" id="Text Box 1000271587" o:spid="_x0000_s1061" type="#_x0000_t202" style="position:absolute;margin-left:213.85pt;margin-top:76.55pt;width:54pt;height:34.2pt;z-index:251658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" fillcolor="white [3201]" strokeweight=".5pt">
                      <v:textbox>
                        <w:txbxContent>
                          <w:p w14:paraId="0E6C3443" w14:textId="21675F52" w:rsidR="002A3851" w:rsidRPr="003422EC" w:rsidRDefault="002A3851" w:rsidP="002A3851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Filtering options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04153" w:rsidRPr="00E04153">
              <w:rPr>
                <w:noProof/>
              </w:rPr>
              <w:drawing>
                <wp:inline distT="0" distB="0" distL="0" distR="0" wp14:anchorId="2EBF9658" wp14:editId="669A3782">
                  <wp:extent cx="2108200" cy="4324380"/>
                  <wp:effectExtent l="0" t="0" r="6350" b="0"/>
                  <wp:docPr id="154685898" name="Picture 154685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8589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944" cy="4344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2C876" w14:textId="77777777" w:rsidR="00E04153" w:rsidRDefault="00E04153" w:rsidP="00116709"/>
          <w:p w14:paraId="409B264D" w14:textId="47F44EFF" w:rsidR="00E04153" w:rsidRDefault="007D375C" w:rsidP="0011670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0" behindDoc="0" locked="0" layoutInCell="1" allowOverlap="1" wp14:anchorId="0F8A2A65" wp14:editId="5199E2FF">
                      <wp:simplePos x="0" y="0"/>
                      <wp:positionH relativeFrom="column">
                        <wp:posOffset>1550035</wp:posOffset>
                      </wp:positionH>
                      <wp:positionV relativeFrom="paragraph">
                        <wp:posOffset>1027430</wp:posOffset>
                      </wp:positionV>
                      <wp:extent cx="1112520" cy="107315"/>
                      <wp:effectExtent l="0" t="57150" r="11430" b="26035"/>
                      <wp:wrapNone/>
                      <wp:docPr id="1547826713" name="Straight Arrow Connector 1547826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12520" cy="1073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37C782AF" id="Straight Arrow Connector 1547826713" o:spid="_x0000_s1026" type="#_x0000_t32" style="position:absolute;margin-left:122.05pt;margin-top:80.9pt;width:87.6pt;height:8.45pt;flip:x y;z-index:251658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1B518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6" behindDoc="0" locked="0" layoutInCell="1" allowOverlap="1" wp14:anchorId="48BAA42D" wp14:editId="2E3206F8">
                      <wp:simplePos x="0" y="0"/>
                      <wp:positionH relativeFrom="column">
                        <wp:posOffset>2624455</wp:posOffset>
                      </wp:positionH>
                      <wp:positionV relativeFrom="paragraph">
                        <wp:posOffset>982345</wp:posOffset>
                      </wp:positionV>
                      <wp:extent cx="922020" cy="434340"/>
                      <wp:effectExtent l="0" t="0" r="11430" b="22860"/>
                      <wp:wrapNone/>
                      <wp:docPr id="559262120" name="Text Box 559262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202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0A049B6" w14:textId="55F0DB18" w:rsidR="001B518D" w:rsidRPr="003422EC" w:rsidRDefault="001B518D" w:rsidP="001B518D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 selects option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AA42D" id="Text Box 559262120" o:spid="_x0000_s1062" type="#_x0000_t202" style="position:absolute;margin-left:206.65pt;margin-top:77.35pt;width:72.6pt;height:34.2pt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" fillcolor="white [3201]" strokeweight=".5pt">
                      <v:textbox>
                        <w:txbxContent>
                          <w:p w14:paraId="60A049B6" w14:textId="55F0DB18" w:rsidR="001B518D" w:rsidRPr="003422EC" w:rsidRDefault="001B518D" w:rsidP="001B518D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 selects option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A415F" w:rsidRPr="004A415F">
              <w:rPr>
                <w:noProof/>
              </w:rPr>
              <w:drawing>
                <wp:inline distT="0" distB="0" distL="0" distR="0" wp14:anchorId="0675523E" wp14:editId="701CABFF">
                  <wp:extent cx="2091267" cy="4274122"/>
                  <wp:effectExtent l="0" t="0" r="4445" b="0"/>
                  <wp:docPr id="1052203405" name="Picture 1052203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20340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162" cy="4300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F1133" w14:textId="0A52187F" w:rsidR="00FD1CEC" w:rsidRDefault="0024113B" w:rsidP="00116709">
            <w:r>
              <w:lastRenderedPageBreak/>
              <w:t xml:space="preserve">Filter has been </w:t>
            </w:r>
            <w:proofErr w:type="gramStart"/>
            <w:r>
              <w:t>applied</w:t>
            </w:r>
            <w:proofErr w:type="gramEnd"/>
          </w:p>
          <w:p w14:paraId="2F905622" w14:textId="77777777" w:rsidR="004A415F" w:rsidRDefault="004A415F" w:rsidP="00116709"/>
          <w:p w14:paraId="5469A087" w14:textId="16864EA0" w:rsidR="004A415F" w:rsidRDefault="002149B0" w:rsidP="00116709">
            <w:r w:rsidRPr="002149B0">
              <w:rPr>
                <w:noProof/>
              </w:rPr>
              <w:drawing>
                <wp:inline distT="0" distB="0" distL="0" distR="0" wp14:anchorId="398310DD" wp14:editId="742AC5B9">
                  <wp:extent cx="3139712" cy="6454699"/>
                  <wp:effectExtent l="0" t="0" r="3810" b="3810"/>
                  <wp:docPr id="1680048572" name="Picture 1680048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048572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712" cy="645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823B7B" w14:textId="27E1BFDA" w:rsidR="007F0EA5" w:rsidRDefault="007F0EA5" w:rsidP="007A2281"/>
    <w:p w14:paraId="0CD0232A" w14:textId="6E4BFB1E" w:rsidR="005D2820" w:rsidRDefault="007F0EA5" w:rsidP="007A228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9"/>
        <w:gridCol w:w="1993"/>
        <w:gridCol w:w="4154"/>
      </w:tblGrid>
      <w:tr w:rsidR="009E457C" w14:paraId="4446863A" w14:textId="77777777" w:rsidTr="009E457C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7456100" w14:textId="77777777" w:rsidR="009E457C" w:rsidRDefault="009E457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BA717BD" w14:textId="77777777" w:rsidR="009E457C" w:rsidRDefault="009E457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9E457C" w14:paraId="3BD88DA7" w14:textId="77777777" w:rsidTr="009E457C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82D5E" w14:textId="77777777" w:rsidR="009E457C" w:rsidRDefault="009E457C">
            <w:r>
              <w:t>A1200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1683B" w14:textId="77777777" w:rsidR="009E457C" w:rsidRDefault="009E457C">
            <w:r>
              <w:t>View Garden</w:t>
            </w:r>
          </w:p>
        </w:tc>
      </w:tr>
      <w:tr w:rsidR="009E457C" w14:paraId="5DED8131" w14:textId="77777777" w:rsidTr="009E457C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DBF20EC" w14:textId="77777777" w:rsidR="009E457C" w:rsidRDefault="009E457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85EF519" w14:textId="77777777" w:rsidR="009E457C" w:rsidRDefault="009E457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9E457C" w14:paraId="79363A5E" w14:textId="77777777" w:rsidTr="009E457C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22F15" w14:textId="77777777" w:rsidR="009E457C" w:rsidRDefault="009E457C">
            <w:r>
              <w:t>Public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52340" w14:textId="77777777" w:rsidR="009E457C" w:rsidRDefault="009E457C">
            <w:r>
              <w:t>Influencer</w:t>
            </w:r>
          </w:p>
        </w:tc>
      </w:tr>
      <w:tr w:rsidR="009E457C" w14:paraId="47452D44" w14:textId="77777777" w:rsidTr="009E457C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06A2C79" w14:textId="77777777" w:rsidR="009E457C" w:rsidRDefault="009E457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8EF67" w14:textId="77777777" w:rsidR="009E457C" w:rsidRDefault="009E457C">
            <w:r>
              <w:t>This use case describes the process of viewing the garden of an influencer.</w:t>
            </w:r>
          </w:p>
        </w:tc>
      </w:tr>
      <w:tr w:rsidR="009E457C" w14:paraId="64384AB2" w14:textId="77777777" w:rsidTr="009E457C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3E66471" w14:textId="77777777" w:rsidR="009E457C" w:rsidRDefault="009E457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81B9D" w14:textId="0E7BE226" w:rsidR="009E457C" w:rsidRDefault="009E457C">
            <w:r>
              <w:t xml:space="preserve">The user is viewing posts under their influencers section of the application, or </w:t>
            </w:r>
            <w:r w:rsidRPr="005E7632">
              <w:t xml:space="preserve">they </w:t>
            </w:r>
            <w:r w:rsidR="00C4364F" w:rsidRPr="005E7632">
              <w:t>are on the Following page</w:t>
            </w:r>
            <w:r w:rsidRPr="005E7632">
              <w:t>.</w:t>
            </w:r>
          </w:p>
        </w:tc>
      </w:tr>
      <w:tr w:rsidR="009E457C" w14:paraId="314BBD75" w14:textId="77777777" w:rsidTr="009E457C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E9687D2" w14:textId="77777777" w:rsidR="009E457C" w:rsidRDefault="009E457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5787A" w14:textId="7BB63ED2" w:rsidR="009E457C" w:rsidRDefault="009E457C">
            <w:r>
              <w:t>User clicks the Influencer’s username</w:t>
            </w:r>
            <w:r w:rsidR="00964792">
              <w:t xml:space="preserve">, </w:t>
            </w:r>
            <w:r w:rsidR="00964792" w:rsidRPr="005E7632">
              <w:t xml:space="preserve">invoked by </w:t>
            </w:r>
            <w:r w:rsidR="009520BE" w:rsidRPr="005E7632">
              <w:t>A</w:t>
            </w:r>
            <w:r w:rsidR="00902A49" w:rsidRPr="005E7632">
              <w:t>1800/A</w:t>
            </w:r>
            <w:r w:rsidR="004A2618" w:rsidRPr="005E7632">
              <w:t>1400</w:t>
            </w:r>
            <w:r w:rsidRPr="005E7632">
              <w:t>.</w:t>
            </w:r>
          </w:p>
        </w:tc>
      </w:tr>
      <w:tr w:rsidR="009E457C" w14:paraId="6300AF52" w14:textId="77777777" w:rsidTr="009E457C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1B002E0" w14:textId="77777777" w:rsidR="009E457C" w:rsidRDefault="009E457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B2F42" w14:textId="77777777" w:rsidR="009E457C" w:rsidRDefault="009E457C">
            <w:r>
              <w:t>The garden of a specific influencer will be displayed.</w:t>
            </w:r>
          </w:p>
        </w:tc>
      </w:tr>
      <w:tr w:rsidR="009E457C" w14:paraId="4FCAD276" w14:textId="77777777" w:rsidTr="009E457C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2C52CD68" w14:textId="77777777" w:rsidR="009E457C" w:rsidRDefault="009E457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EE8D7" w14:textId="77777777" w:rsidR="009E457C" w:rsidRDefault="009E457C" w:rsidP="00E739FC">
            <w:pPr>
              <w:pStyle w:val="ListParagraph"/>
              <w:numPr>
                <w:ilvl w:val="0"/>
                <w:numId w:val="25"/>
              </w:numPr>
            </w:pPr>
            <w:r>
              <w:t>The system displays the Garden of the selected influencer.</w:t>
            </w:r>
          </w:p>
          <w:p w14:paraId="2005F82C" w14:textId="41BE5088" w:rsidR="007B0855" w:rsidRDefault="007B0855" w:rsidP="00E739FC">
            <w:pPr>
              <w:pStyle w:val="ListParagraph"/>
              <w:numPr>
                <w:ilvl w:val="0"/>
                <w:numId w:val="25"/>
              </w:numPr>
            </w:pPr>
            <w:r>
              <w:t xml:space="preserve">User clicks </w:t>
            </w:r>
            <w:r w:rsidR="00BD3B1F">
              <w:t>Select Flower</w:t>
            </w:r>
          </w:p>
          <w:p w14:paraId="0E578D0D" w14:textId="77777777" w:rsidR="009E457C" w:rsidRDefault="009E457C" w:rsidP="00E739FC">
            <w:pPr>
              <w:pStyle w:val="ListParagraph"/>
              <w:numPr>
                <w:ilvl w:val="0"/>
                <w:numId w:val="25"/>
              </w:numPr>
            </w:pPr>
            <w:r>
              <w:t>A1600 is invoked.</w:t>
            </w:r>
          </w:p>
        </w:tc>
      </w:tr>
      <w:tr w:rsidR="007D375C" w14:paraId="533FDAA6" w14:textId="77777777" w:rsidTr="009E457C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0FCD5EAB" w14:textId="21A7DFD1" w:rsidR="007D375C" w:rsidRDefault="007D375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Alternate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8735A" w14:textId="644235DD" w:rsidR="007D375C" w:rsidRDefault="001E3D01" w:rsidP="007D375C">
            <w:r>
              <w:t>2.1.1 User clicks Water Petal.</w:t>
            </w:r>
          </w:p>
          <w:p w14:paraId="34B2B2B0" w14:textId="25CEDA74" w:rsidR="001E3D01" w:rsidRDefault="001E3D01" w:rsidP="007D375C">
            <w:r>
              <w:t>2.</w:t>
            </w:r>
            <w:r w:rsidR="00C43085">
              <w:t>1.</w:t>
            </w:r>
            <w:r>
              <w:t>2 System calls A0300</w:t>
            </w:r>
          </w:p>
          <w:p w14:paraId="37BA122A" w14:textId="77777777" w:rsidR="001E3D01" w:rsidRDefault="00C43085" w:rsidP="007D375C">
            <w:r>
              <w:t>2.</w:t>
            </w:r>
            <w:r w:rsidR="00B7306E">
              <w:t>2.1 User clicks View Water.</w:t>
            </w:r>
          </w:p>
          <w:p w14:paraId="54B5886F" w14:textId="14B820A7" w:rsidR="00B7306E" w:rsidRDefault="00B7306E" w:rsidP="007D375C">
            <w:r>
              <w:t>2.2.2 System calls A1900.</w:t>
            </w:r>
          </w:p>
        </w:tc>
      </w:tr>
      <w:tr w:rsidR="00116709" w14:paraId="7080727F" w14:textId="77777777" w:rsidTr="00340CC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3E212BBD" w14:textId="12F03B49" w:rsidR="00116709" w:rsidRDefault="001E28A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0ADF9" w14:textId="365DF13E" w:rsidR="00522A6C" w:rsidRDefault="00C30623" w:rsidP="00340CC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80" behindDoc="0" locked="0" layoutInCell="1" allowOverlap="1" wp14:anchorId="420BC176" wp14:editId="6FC746BF">
                      <wp:simplePos x="0" y="0"/>
                      <wp:positionH relativeFrom="column">
                        <wp:posOffset>429895</wp:posOffset>
                      </wp:positionH>
                      <wp:positionV relativeFrom="paragraph">
                        <wp:posOffset>1852295</wp:posOffset>
                      </wp:positionV>
                      <wp:extent cx="647700" cy="581025"/>
                      <wp:effectExtent l="0" t="38100" r="57150" b="28575"/>
                      <wp:wrapNone/>
                      <wp:docPr id="421203297" name="Straight Arrow Connector 4212032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47700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42E221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421203297" o:spid="_x0000_s1026" type="#_x0000_t32" style="position:absolute;margin-left:33.85pt;margin-top:145.85pt;width:51pt;height:45.75pt;flip:y;z-index:2516583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81" behindDoc="0" locked="0" layoutInCell="1" allowOverlap="1" wp14:anchorId="5B22F0AE" wp14:editId="4CFCA5F9">
                      <wp:simplePos x="0" y="0"/>
                      <wp:positionH relativeFrom="column">
                        <wp:posOffset>429895</wp:posOffset>
                      </wp:positionH>
                      <wp:positionV relativeFrom="paragraph">
                        <wp:posOffset>2411730</wp:posOffset>
                      </wp:positionV>
                      <wp:extent cx="762000" cy="345440"/>
                      <wp:effectExtent l="0" t="0" r="57150" b="54610"/>
                      <wp:wrapNone/>
                      <wp:docPr id="1797132015" name="Straight Arrow Connector 17971320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62000" cy="3454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B5BC7F" id="Straight Arrow Connector 1797132015" o:spid="_x0000_s1026" type="#_x0000_t32" style="position:absolute;margin-left:33.85pt;margin-top:189.9pt;width:60pt;height:27.2pt;z-index:2516583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" strokecolor="black [3040]">
                      <v:stroke endarrow="block"/>
                    </v:shape>
                  </w:pict>
                </mc:Fallback>
              </mc:AlternateContent>
            </w:r>
            <w:r w:rsidR="000E528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79" behindDoc="0" locked="0" layoutInCell="1" allowOverlap="1" wp14:anchorId="2C76050C" wp14:editId="2D4A6DBF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1745615</wp:posOffset>
                      </wp:positionV>
                      <wp:extent cx="676275" cy="1419225"/>
                      <wp:effectExtent l="0" t="0" r="28575" b="28575"/>
                      <wp:wrapNone/>
                      <wp:docPr id="37509045" name="Text Box 375090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76275" cy="1419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931C3A" w14:textId="1296E3BA" w:rsidR="000E5287" w:rsidRPr="003422EC" w:rsidRDefault="000E5287" w:rsidP="000E5287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 xml:space="preserve">These petals in this </w:t>
                                  </w:r>
                                  <w:r w:rsidR="000D483D">
                                    <w:rPr>
                                      <w:lang w:val="en-ZA"/>
                                    </w:rPr>
                                    <w:t>block belong to the same Flower</w:t>
                                  </w:r>
                                  <w:r w:rsidR="00C30623">
                                    <w:rPr>
                                      <w:lang w:val="en-ZA"/>
                                    </w:rPr>
                                    <w:t xml:space="preserve"> (Advice)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76050C" id="Text Box 37509045" o:spid="_x0000_s1063" type="#_x0000_t202" style="position:absolute;left:0;text-align:left;margin-left:-5.5pt;margin-top:137.45pt;width:53.25pt;height:111.75pt;z-index:2516583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" fillcolor="white [3201]" strokeweight=".5pt">
                      <v:textbox>
                        <w:txbxContent>
                          <w:p w14:paraId="06931C3A" w14:textId="1296E3BA" w:rsidR="000E5287" w:rsidRPr="003422EC" w:rsidRDefault="000E5287" w:rsidP="000E5287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 xml:space="preserve">These petals in this </w:t>
                            </w:r>
                            <w:r w:rsidR="000D483D">
                              <w:rPr>
                                <w:lang w:val="en-ZA"/>
                              </w:rPr>
                              <w:t>block belong to the same Flower</w:t>
                            </w:r>
                            <w:r w:rsidR="00C30623">
                              <w:rPr>
                                <w:lang w:val="en-ZA"/>
                              </w:rPr>
                              <w:t xml:space="preserve"> (Advice)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E528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6" behindDoc="0" locked="0" layoutInCell="1" allowOverlap="1" wp14:anchorId="4C97DD39" wp14:editId="76A13E45">
                      <wp:simplePos x="0" y="0"/>
                      <wp:positionH relativeFrom="column">
                        <wp:posOffset>3106420</wp:posOffset>
                      </wp:positionH>
                      <wp:positionV relativeFrom="paragraph">
                        <wp:posOffset>3843655</wp:posOffset>
                      </wp:positionV>
                      <wp:extent cx="723900" cy="1028700"/>
                      <wp:effectExtent l="0" t="0" r="19050" b="19050"/>
                      <wp:wrapNone/>
                      <wp:docPr id="350086307" name="Text Box 350086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23900" cy="1028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A78C16B" w14:textId="77777777" w:rsidR="008F0524" w:rsidRPr="003422EC" w:rsidRDefault="008F0524" w:rsidP="008F0524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Indicates which Flower these petals belong 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97DD39" id="Text Box 350086307" o:spid="_x0000_s1064" type="#_x0000_t202" style="position:absolute;left:0;text-align:left;margin-left:244.6pt;margin-top:302.65pt;width:57pt;height:81pt;z-index:2516583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" fillcolor="white [3201]" strokeweight=".5pt">
                      <v:textbox>
                        <w:txbxContent>
                          <w:p w14:paraId="6A78C16B" w14:textId="77777777" w:rsidR="008F0524" w:rsidRPr="003422EC" w:rsidRDefault="008F0524" w:rsidP="008F0524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Indicates which Flower these petals belong 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E528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2" behindDoc="0" locked="0" layoutInCell="1" allowOverlap="1" wp14:anchorId="79D7EC18" wp14:editId="40AFB86A">
                      <wp:simplePos x="0" y="0"/>
                      <wp:positionH relativeFrom="column">
                        <wp:posOffset>1656080</wp:posOffset>
                      </wp:positionH>
                      <wp:positionV relativeFrom="paragraph">
                        <wp:posOffset>3858260</wp:posOffset>
                      </wp:positionV>
                      <wp:extent cx="1548765" cy="200025"/>
                      <wp:effectExtent l="0" t="57150" r="13335" b="28575"/>
                      <wp:wrapNone/>
                      <wp:docPr id="1409655879" name="Straight Arrow Connector 1409655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548765" cy="2000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65883D" id="Straight Arrow Connector 1409655879" o:spid="_x0000_s1026" type="#_x0000_t32" style="position:absolute;margin-left:130.4pt;margin-top:303.8pt;width:121.95pt;height:15.75pt;flip:x y;z-index:2516583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 w:rsidR="00C82B7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6" behindDoc="0" locked="0" layoutInCell="1" allowOverlap="1" wp14:anchorId="7F2F1568" wp14:editId="463873A0">
                      <wp:simplePos x="0" y="0"/>
                      <wp:positionH relativeFrom="column">
                        <wp:posOffset>2124710</wp:posOffset>
                      </wp:positionH>
                      <wp:positionV relativeFrom="paragraph">
                        <wp:posOffset>3548380</wp:posOffset>
                      </wp:positionV>
                      <wp:extent cx="1137285" cy="152400"/>
                      <wp:effectExtent l="38100" t="0" r="24765" b="76200"/>
                      <wp:wrapNone/>
                      <wp:docPr id="333496501" name="Straight Arrow Connector 3334965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37285" cy="1524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7D9B98" id="Straight Arrow Connector 333496501" o:spid="_x0000_s1026" type="#_x0000_t32" style="position:absolute;margin-left:167.3pt;margin-top:279.4pt;width:89.55pt;height:12pt;flip:x;z-index:2516583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" strokecolor="black [3040]">
                      <v:stroke endarrow="block"/>
                    </v:shape>
                  </w:pict>
                </mc:Fallback>
              </mc:AlternateContent>
            </w:r>
            <w:r w:rsidR="00C82B7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4" behindDoc="0" locked="0" layoutInCell="1" allowOverlap="1" wp14:anchorId="4C72DA32" wp14:editId="28BDD969">
                      <wp:simplePos x="0" y="0"/>
                      <wp:positionH relativeFrom="column">
                        <wp:posOffset>3204845</wp:posOffset>
                      </wp:positionH>
                      <wp:positionV relativeFrom="paragraph">
                        <wp:posOffset>3249930</wp:posOffset>
                      </wp:positionV>
                      <wp:extent cx="609600" cy="434340"/>
                      <wp:effectExtent l="0" t="0" r="19050" b="22860"/>
                      <wp:wrapNone/>
                      <wp:docPr id="1562756842" name="Text Box 15627568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5A11118" w14:textId="77777777" w:rsidR="00EA1035" w:rsidRPr="003422EC" w:rsidRDefault="00EA1035" w:rsidP="00EA1035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A1900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72DA32" id="Text Box 1562756842" o:spid="_x0000_s1065" type="#_x0000_t202" style="position:absolute;left:0;text-align:left;margin-left:252.35pt;margin-top:255.9pt;width:48pt;height:34.2pt;z-index:251658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" fillcolor="white [3201]" strokeweight=".5pt">
                      <v:textbox>
                        <w:txbxContent>
                          <w:p w14:paraId="35A11118" w14:textId="77777777" w:rsidR="00EA1035" w:rsidRPr="003422EC" w:rsidRDefault="00EA1035" w:rsidP="00EA1035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A1900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82B7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5" behindDoc="0" locked="0" layoutInCell="1" allowOverlap="1" wp14:anchorId="0797618C" wp14:editId="39520B1D">
                      <wp:simplePos x="0" y="0"/>
                      <wp:positionH relativeFrom="column">
                        <wp:posOffset>2337435</wp:posOffset>
                      </wp:positionH>
                      <wp:positionV relativeFrom="paragraph">
                        <wp:posOffset>2197100</wp:posOffset>
                      </wp:positionV>
                      <wp:extent cx="937260" cy="45085"/>
                      <wp:effectExtent l="0" t="57150" r="15240" b="50165"/>
                      <wp:wrapNone/>
                      <wp:docPr id="1519405917" name="Straight Arrow Connector 1519405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3726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D3A3CF" id="Straight Arrow Connector 1519405917" o:spid="_x0000_s1026" type="#_x0000_t32" style="position:absolute;margin-left:184.05pt;margin-top:173pt;width:73.8pt;height:3.55pt;flip:x y;z-index:2516583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" strokecolor="black [3040]">
                      <v:stroke endarrow="block"/>
                    </v:shape>
                  </w:pict>
                </mc:Fallback>
              </mc:AlternateContent>
            </w:r>
            <w:r w:rsidR="00C82B7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3" behindDoc="0" locked="0" layoutInCell="1" allowOverlap="1" wp14:anchorId="0293714F" wp14:editId="7695F22B">
                      <wp:simplePos x="0" y="0"/>
                      <wp:positionH relativeFrom="column">
                        <wp:posOffset>3208655</wp:posOffset>
                      </wp:positionH>
                      <wp:positionV relativeFrom="paragraph">
                        <wp:posOffset>1931670</wp:posOffset>
                      </wp:positionV>
                      <wp:extent cx="609600" cy="434340"/>
                      <wp:effectExtent l="0" t="0" r="19050" b="22860"/>
                      <wp:wrapNone/>
                      <wp:docPr id="1120433192" name="Text Box 1120433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7A707A" w14:textId="7DCD9801" w:rsidR="00EA1035" w:rsidRPr="003422EC" w:rsidRDefault="00EA1035" w:rsidP="00EA1035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A0300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93714F" id="Text Box 1120433192" o:spid="_x0000_s1066" type="#_x0000_t202" style="position:absolute;left:0;text-align:left;margin-left:252.65pt;margin-top:152.1pt;width:48pt;height:34.2pt;z-index:251658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" fillcolor="white [3201]" strokeweight=".5pt">
                      <v:textbox>
                        <w:txbxContent>
                          <w:p w14:paraId="587A707A" w14:textId="7DCD9801" w:rsidR="00EA1035" w:rsidRPr="003422EC" w:rsidRDefault="00EA1035" w:rsidP="00EA1035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A0300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82B7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1" behindDoc="0" locked="0" layoutInCell="1" allowOverlap="1" wp14:anchorId="5B53EC07" wp14:editId="73CFD19B">
                      <wp:simplePos x="0" y="0"/>
                      <wp:positionH relativeFrom="column">
                        <wp:posOffset>2696210</wp:posOffset>
                      </wp:positionH>
                      <wp:positionV relativeFrom="paragraph">
                        <wp:posOffset>1061085</wp:posOffset>
                      </wp:positionV>
                      <wp:extent cx="634365" cy="45085"/>
                      <wp:effectExtent l="38100" t="38100" r="13335" b="88265"/>
                      <wp:wrapNone/>
                      <wp:docPr id="555434265" name="Straight Arrow Connector 555434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34365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A1945B" id="Straight Arrow Connector 555434265" o:spid="_x0000_s1026" type="#_x0000_t32" style="position:absolute;margin-left:212.3pt;margin-top:83.55pt;width:49.95pt;height:3.55pt;flip:x;z-index:251658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" strokecolor="black [3040]">
                      <v:stroke endarrow="block"/>
                    </v:shape>
                  </w:pict>
                </mc:Fallback>
              </mc:AlternateContent>
            </w:r>
            <w:r w:rsidR="00C82B7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7" behindDoc="0" locked="0" layoutInCell="1" allowOverlap="1" wp14:anchorId="67B4F57D" wp14:editId="0F7624D4">
                      <wp:simplePos x="0" y="0"/>
                      <wp:positionH relativeFrom="column">
                        <wp:posOffset>3209290</wp:posOffset>
                      </wp:positionH>
                      <wp:positionV relativeFrom="paragraph">
                        <wp:posOffset>877570</wp:posOffset>
                      </wp:positionV>
                      <wp:extent cx="600075" cy="434340"/>
                      <wp:effectExtent l="0" t="0" r="28575" b="22860"/>
                      <wp:wrapNone/>
                      <wp:docPr id="1696650706" name="Text Box 16966507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0075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D24372A" w14:textId="44F5FCF2" w:rsidR="00BD3B1F" w:rsidRPr="003422EC" w:rsidRDefault="00BD3B1F" w:rsidP="00BD3B1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A1600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B4F57D" id="Text Box 1696650706" o:spid="_x0000_s1067" type="#_x0000_t202" style="position:absolute;left:0;text-align:left;margin-left:252.7pt;margin-top:69.1pt;width:47.25pt;height:34.2pt;z-index:2516583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" fillcolor="white [3201]" strokeweight=".5pt">
                      <v:textbox>
                        <w:txbxContent>
                          <w:p w14:paraId="3D24372A" w14:textId="44F5FCF2" w:rsidR="00BD3B1F" w:rsidRPr="003422EC" w:rsidRDefault="00BD3B1F" w:rsidP="00BD3B1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A1600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46F9" w:rsidRPr="002346F9">
              <w:rPr>
                <w:noProof/>
              </w:rPr>
              <w:drawing>
                <wp:inline distT="0" distB="0" distL="0" distR="0" wp14:anchorId="13638F12" wp14:editId="3FCA677D">
                  <wp:extent cx="2639021" cy="5448300"/>
                  <wp:effectExtent l="0" t="0" r="9525" b="0"/>
                  <wp:docPr id="1106411207" name="Picture 1106411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41120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722" cy="5464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7D2D8" w14:textId="01BCB0A1" w:rsidR="00974159" w:rsidRDefault="00974159" w:rsidP="00340CC7">
            <w:pPr>
              <w:jc w:val="center"/>
            </w:pPr>
          </w:p>
        </w:tc>
      </w:tr>
    </w:tbl>
    <w:p w14:paraId="27DA56B5" w14:textId="77777777" w:rsidR="009E457C" w:rsidRDefault="009E457C" w:rsidP="007A22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0"/>
        <w:gridCol w:w="1993"/>
        <w:gridCol w:w="4153"/>
      </w:tblGrid>
      <w:tr w:rsidR="00FF49C6" w14:paraId="0958D8B5" w14:textId="77777777" w:rsidTr="00FF49C6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F4BA19E" w14:textId="77777777" w:rsidR="00FF49C6" w:rsidRDefault="00FF49C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383FB9F" w14:textId="77777777" w:rsidR="00FF49C6" w:rsidRDefault="00FF49C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FF49C6" w14:paraId="50AF9010" w14:textId="77777777" w:rsidTr="00FF49C6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E5858" w14:textId="77777777" w:rsidR="00FF49C6" w:rsidRDefault="00FF49C6">
            <w:r>
              <w:t>A1400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FF178" w14:textId="77777777" w:rsidR="00FF49C6" w:rsidRDefault="00FF49C6">
            <w:r>
              <w:t>View Blooming Gratitude</w:t>
            </w:r>
          </w:p>
        </w:tc>
      </w:tr>
      <w:tr w:rsidR="00FF49C6" w14:paraId="1C88AB68" w14:textId="77777777" w:rsidTr="00FF49C6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A369F3C" w14:textId="77777777" w:rsidR="00FF49C6" w:rsidRDefault="00FF49C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C87B071" w14:textId="77777777" w:rsidR="00FF49C6" w:rsidRDefault="00FF49C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FF49C6" w14:paraId="778E938D" w14:textId="77777777" w:rsidTr="00FF49C6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46BC7" w14:textId="77777777" w:rsidR="00FF49C6" w:rsidRDefault="00FF49C6">
            <w:r>
              <w:t>Public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79793" w14:textId="77777777" w:rsidR="00FF49C6" w:rsidRDefault="00FF49C6">
            <w:r>
              <w:t>Influencer</w:t>
            </w:r>
          </w:p>
        </w:tc>
      </w:tr>
      <w:tr w:rsidR="00FF49C6" w14:paraId="3F461A94" w14:textId="77777777" w:rsidTr="00FF49C6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3BF8E6C" w14:textId="77777777" w:rsidR="00FF49C6" w:rsidRDefault="00FF49C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784FF" w14:textId="77777777" w:rsidR="00FF49C6" w:rsidRDefault="00FF49C6">
            <w:r>
              <w:t>This use case describes the process of viewing the Blooming Gratitude posted by all the user’s friends or influencers they are following.</w:t>
            </w:r>
          </w:p>
        </w:tc>
      </w:tr>
      <w:tr w:rsidR="00FF49C6" w14:paraId="7B890DCC" w14:textId="77777777" w:rsidTr="00FF49C6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F7687D6" w14:textId="77777777" w:rsidR="00FF49C6" w:rsidRDefault="00FF49C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6286A" w14:textId="77777777" w:rsidR="00FF49C6" w:rsidRDefault="00FF49C6">
            <w:r>
              <w:t>The user must have already answered Blooming Gratitude for that day (A0500).</w:t>
            </w:r>
          </w:p>
        </w:tc>
      </w:tr>
      <w:tr w:rsidR="00FF49C6" w14:paraId="1F52B1D0" w14:textId="77777777" w:rsidTr="00FF49C6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3E33A27" w14:textId="77777777" w:rsidR="00FF49C6" w:rsidRDefault="00FF49C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AD6E3" w14:textId="24DC83F8" w:rsidR="00FF49C6" w:rsidRDefault="00FF49C6">
            <w:proofErr w:type="gramStart"/>
            <w:r>
              <w:t>User clicks</w:t>
            </w:r>
            <w:proofErr w:type="gramEnd"/>
            <w:r>
              <w:t xml:space="preserve"> the Friends or Following tab on their homepage.</w:t>
            </w:r>
            <w:r w:rsidR="00CF0849">
              <w:t xml:space="preserve"> / User clicks </w:t>
            </w:r>
            <w:r w:rsidR="00E22161" w:rsidRPr="005E7632">
              <w:t>View Gratitude</w:t>
            </w:r>
            <w:r w:rsidR="00CF0849">
              <w:t xml:space="preserve"> from the </w:t>
            </w:r>
            <w:r w:rsidR="00BA560C">
              <w:t>Friends</w:t>
            </w:r>
            <w:r w:rsidR="00A06C97">
              <w:t xml:space="preserve"> </w:t>
            </w:r>
            <w:r w:rsidR="00A06C97" w:rsidRPr="005E7632">
              <w:t>(</w:t>
            </w:r>
            <w:r w:rsidR="006A02C1" w:rsidRPr="005E7632">
              <w:t xml:space="preserve">invoked by </w:t>
            </w:r>
            <w:r w:rsidR="00EE034B" w:rsidRPr="005E7632">
              <w:t>A</w:t>
            </w:r>
            <w:r w:rsidR="00AD4DE0" w:rsidRPr="005E7632">
              <w:t>1500)</w:t>
            </w:r>
            <w:r w:rsidR="00BA560C">
              <w:t xml:space="preserve"> or Following </w:t>
            </w:r>
            <w:r w:rsidR="006A6381" w:rsidRPr="005E7632">
              <w:t>(invoked</w:t>
            </w:r>
            <w:r w:rsidR="00282188" w:rsidRPr="005E7632">
              <w:t xml:space="preserve"> by A</w:t>
            </w:r>
            <w:r w:rsidR="00EE034B" w:rsidRPr="005E7632">
              <w:t>1800)</w:t>
            </w:r>
            <w:r w:rsidR="00EE034B">
              <w:t xml:space="preserve"> </w:t>
            </w:r>
            <w:r w:rsidR="00BA560C">
              <w:t>pages</w:t>
            </w:r>
          </w:p>
        </w:tc>
      </w:tr>
      <w:tr w:rsidR="00FF49C6" w14:paraId="2BBF2352" w14:textId="77777777" w:rsidTr="00FF49C6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27C28E4" w14:textId="77777777" w:rsidR="00FF49C6" w:rsidRDefault="00FF49C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992BD" w14:textId="77777777" w:rsidR="00FF49C6" w:rsidRDefault="00FF49C6">
            <w:r>
              <w:t>The user can view the Blooming Gratitude answers.</w:t>
            </w:r>
          </w:p>
        </w:tc>
      </w:tr>
      <w:tr w:rsidR="00FF49C6" w14:paraId="6E248174" w14:textId="77777777" w:rsidTr="00FF49C6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EBABF47" w14:textId="77777777" w:rsidR="00FF49C6" w:rsidRDefault="00FF49C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8F35D" w14:textId="77777777" w:rsidR="00FF49C6" w:rsidRDefault="00FF49C6" w:rsidP="00E739FC">
            <w:pPr>
              <w:pStyle w:val="ListParagraph"/>
              <w:numPr>
                <w:ilvl w:val="0"/>
                <w:numId w:val="26"/>
              </w:numPr>
            </w:pPr>
            <w:r>
              <w:t>The system displays the Blooming Gratitude answers of either the user’s friends or those they follow.</w:t>
            </w:r>
          </w:p>
          <w:p w14:paraId="32AD1831" w14:textId="77777777" w:rsidR="00FF49C6" w:rsidRDefault="00FF49C6" w:rsidP="00E739FC">
            <w:pPr>
              <w:pStyle w:val="ListParagraph"/>
              <w:numPr>
                <w:ilvl w:val="0"/>
                <w:numId w:val="26"/>
              </w:numPr>
            </w:pPr>
            <w:r>
              <w:t xml:space="preserve">User selects one to </w:t>
            </w:r>
            <w:proofErr w:type="gramStart"/>
            <w:r>
              <w:t>water</w:t>
            </w:r>
            <w:proofErr w:type="gramEnd"/>
          </w:p>
          <w:p w14:paraId="3585EEBC" w14:textId="77777777" w:rsidR="00FF49C6" w:rsidRDefault="00FF49C6" w:rsidP="00E739FC">
            <w:pPr>
              <w:pStyle w:val="ListParagraph"/>
              <w:numPr>
                <w:ilvl w:val="0"/>
                <w:numId w:val="26"/>
              </w:numPr>
            </w:pPr>
            <w:r>
              <w:t>Call A0300</w:t>
            </w:r>
          </w:p>
        </w:tc>
      </w:tr>
      <w:tr w:rsidR="00903825" w14:paraId="4BB1E6A5" w14:textId="77777777" w:rsidTr="00FF49C6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6262738F" w14:textId="105F20E7" w:rsidR="00903825" w:rsidRDefault="002346F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Alternate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AD5CA" w14:textId="283AD7DB" w:rsidR="009B0F9B" w:rsidRPr="005E7632" w:rsidRDefault="009B0F9B" w:rsidP="009B0F9B">
            <w:pPr>
              <w:pStyle w:val="ListParagraph"/>
              <w:numPr>
                <w:ilvl w:val="1"/>
                <w:numId w:val="61"/>
              </w:numPr>
            </w:pPr>
            <w:r w:rsidRPr="005E7632">
              <w:t>System displays the Blooming Gratitude of the selected user as a pop up.</w:t>
            </w:r>
          </w:p>
          <w:p w14:paraId="38F377E1" w14:textId="606C3DE0" w:rsidR="009B0F9B" w:rsidRPr="005E7632" w:rsidRDefault="009B0F9B" w:rsidP="00551128">
            <w:pPr>
              <w:pStyle w:val="ListParagraph"/>
              <w:numPr>
                <w:ilvl w:val="1"/>
                <w:numId w:val="61"/>
              </w:numPr>
            </w:pPr>
            <w:r w:rsidRPr="005E7632">
              <w:t>Return to step 2.</w:t>
            </w:r>
          </w:p>
          <w:p w14:paraId="5B547E26" w14:textId="032E8D3F" w:rsidR="00551128" w:rsidRDefault="00551128" w:rsidP="00551128">
            <w:r>
              <w:t>2.1</w:t>
            </w:r>
            <w:r w:rsidR="009B0F9B">
              <w:t>.1</w:t>
            </w:r>
            <w:r>
              <w:t xml:space="preserve"> User selects View Water</w:t>
            </w:r>
          </w:p>
          <w:p w14:paraId="03ABA770" w14:textId="77777777" w:rsidR="00903825" w:rsidRDefault="00551128" w:rsidP="00551128">
            <w:r>
              <w:t>2.</w:t>
            </w:r>
            <w:r w:rsidR="009B0F9B">
              <w:t>1.</w:t>
            </w:r>
            <w:r>
              <w:t>2 Call A1900</w:t>
            </w:r>
          </w:p>
          <w:p w14:paraId="03A40190" w14:textId="45DCA935" w:rsidR="009B0F9B" w:rsidRPr="005E7632" w:rsidRDefault="009B0F9B" w:rsidP="00551128">
            <w:r w:rsidRPr="005E7632">
              <w:t>2.2.1 User clicks Close button.</w:t>
            </w:r>
          </w:p>
          <w:p w14:paraId="57D17BDD" w14:textId="77777777" w:rsidR="009B0F9B" w:rsidRDefault="009B0F9B" w:rsidP="00551128">
            <w:r w:rsidRPr="005E7632">
              <w:t xml:space="preserve">2.2.2 System closes pop up and returns to </w:t>
            </w:r>
            <w:proofErr w:type="gramStart"/>
            <w:r w:rsidRPr="005E7632">
              <w:t>calling</w:t>
            </w:r>
            <w:proofErr w:type="gramEnd"/>
            <w:r w:rsidRPr="005E7632">
              <w:t xml:space="preserve"> use case.</w:t>
            </w:r>
          </w:p>
          <w:p w14:paraId="47AC14CA" w14:textId="77777777" w:rsidR="00815A8E" w:rsidRPr="005E7632" w:rsidRDefault="00AF0385" w:rsidP="00551128">
            <w:r w:rsidRPr="005E7632">
              <w:t xml:space="preserve">2.3.1 </w:t>
            </w:r>
            <w:r w:rsidR="00ED6B25" w:rsidRPr="005E7632">
              <w:t>User clicks on Influencer’s username.</w:t>
            </w:r>
          </w:p>
          <w:p w14:paraId="75F8250A" w14:textId="0F8FCBC7" w:rsidR="00ED6B25" w:rsidRDefault="00ED6B25" w:rsidP="00551128">
            <w:r w:rsidRPr="005E7632">
              <w:t>2.3.2 System calls A1</w:t>
            </w:r>
            <w:r w:rsidR="006115D8" w:rsidRPr="005E7632">
              <w:t>2</w:t>
            </w:r>
            <w:r w:rsidRPr="005E7632">
              <w:t>00.</w:t>
            </w:r>
          </w:p>
        </w:tc>
      </w:tr>
      <w:tr w:rsidR="002346F9" w14:paraId="25157964" w14:textId="77777777" w:rsidTr="00001E94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2DDA73FF" w14:textId="51D82621" w:rsidR="002346F9" w:rsidRDefault="002346F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FEE1B" w14:textId="6F8F7CB2" w:rsidR="003017B2" w:rsidRDefault="001C2935" w:rsidP="00001E94">
            <w:pPr>
              <w:jc w:val="center"/>
            </w:pPr>
            <w:r>
              <w:t>Triggered by</w:t>
            </w:r>
            <w:r w:rsidR="00403771">
              <w:t xml:space="preserve"> clicking </w:t>
            </w:r>
            <w:r w:rsidR="00E84A38">
              <w:t>Friends tab o</w:t>
            </w:r>
            <w:r w:rsidR="00E410E4">
              <w:t xml:space="preserve">f the home </w:t>
            </w:r>
            <w:proofErr w:type="gramStart"/>
            <w:r w:rsidR="00E410E4">
              <w:t>page</w:t>
            </w:r>
            <w:proofErr w:type="gramEnd"/>
          </w:p>
          <w:p w14:paraId="64C9F4AD" w14:textId="6C68431B" w:rsidR="00E410E4" w:rsidRDefault="00E410E4" w:rsidP="00001E94">
            <w:pPr>
              <w:jc w:val="center"/>
            </w:pPr>
          </w:p>
          <w:p w14:paraId="6C3ED7ED" w14:textId="4B244C51" w:rsidR="00810E66" w:rsidRDefault="00EA1035" w:rsidP="00001E9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1" behindDoc="0" locked="0" layoutInCell="1" allowOverlap="1" wp14:anchorId="4A908AE1" wp14:editId="020CF210">
                      <wp:simplePos x="0" y="0"/>
                      <wp:positionH relativeFrom="column">
                        <wp:posOffset>506095</wp:posOffset>
                      </wp:positionH>
                      <wp:positionV relativeFrom="paragraph">
                        <wp:posOffset>2394585</wp:posOffset>
                      </wp:positionV>
                      <wp:extent cx="632460" cy="979170"/>
                      <wp:effectExtent l="0" t="0" r="53340" b="49530"/>
                      <wp:wrapNone/>
                      <wp:docPr id="2015949374" name="Straight Arrow Connector 2015949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2460" cy="9791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0AC3C0E5" id="Straight Arrow Connector 2015949374" o:spid="_x0000_s1026" type="#_x0000_t32" style="position:absolute;margin-left:39.85pt;margin-top:188.55pt;width:49.8pt;height:77.1pt;z-index:25165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0" behindDoc="0" locked="0" layoutInCell="1" allowOverlap="1" wp14:anchorId="0A9974C2" wp14:editId="08E4C348">
                      <wp:simplePos x="0" y="0"/>
                      <wp:positionH relativeFrom="column">
                        <wp:posOffset>704215</wp:posOffset>
                      </wp:positionH>
                      <wp:positionV relativeFrom="paragraph">
                        <wp:posOffset>2177415</wp:posOffset>
                      </wp:positionV>
                      <wp:extent cx="426720" cy="45085"/>
                      <wp:effectExtent l="0" t="38100" r="30480" b="88265"/>
                      <wp:wrapNone/>
                      <wp:docPr id="1638632553" name="Straight Arrow Connector 1638632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2672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3AA65693" id="Straight Arrow Connector 1638632553" o:spid="_x0000_s1026" type="#_x0000_t32" style="position:absolute;margin-left:55.45pt;margin-top:171.45pt;width:33.6pt;height:3.55pt;z-index:2516583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9" behindDoc="0" locked="0" layoutInCell="1" allowOverlap="1" wp14:anchorId="5D5DC1E1" wp14:editId="07679537">
                      <wp:simplePos x="0" y="0"/>
                      <wp:positionH relativeFrom="column">
                        <wp:posOffset>395605</wp:posOffset>
                      </wp:positionH>
                      <wp:positionV relativeFrom="paragraph">
                        <wp:posOffset>1243965</wp:posOffset>
                      </wp:positionV>
                      <wp:extent cx="697230" cy="506730"/>
                      <wp:effectExtent l="0" t="38100" r="45720" b="26670"/>
                      <wp:wrapNone/>
                      <wp:docPr id="352445540" name="Straight Arrow Connector 352445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97230" cy="5067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B288E5C" id="Straight Arrow Connector 352445540" o:spid="_x0000_s1026" type="#_x0000_t32" style="position:absolute;margin-left:31.15pt;margin-top:97.95pt;width:54.9pt;height:39.9pt;flip:y;z-index:2516583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8" behindDoc="0" locked="0" layoutInCell="1" allowOverlap="1" wp14:anchorId="2089C496" wp14:editId="745E98C4">
                      <wp:simplePos x="0" y="0"/>
                      <wp:positionH relativeFrom="column">
                        <wp:posOffset>2052955</wp:posOffset>
                      </wp:positionH>
                      <wp:positionV relativeFrom="paragraph">
                        <wp:posOffset>2938780</wp:posOffset>
                      </wp:positionV>
                      <wp:extent cx="1036320" cy="45085"/>
                      <wp:effectExtent l="38100" t="38100" r="11430" b="88265"/>
                      <wp:wrapNone/>
                      <wp:docPr id="50189408" name="Straight Arrow Connector 501894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3632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2DBD404A" id="Straight Arrow Connector 50189408" o:spid="_x0000_s1026" type="#_x0000_t32" style="position:absolute;margin-left:161.65pt;margin-top:231.4pt;width:81.6pt;height:3.55pt;flip:x;z-index:2516583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47" behindDoc="0" locked="0" layoutInCell="1" allowOverlap="1" wp14:anchorId="7E5D4C5E" wp14:editId="0CCBDEB0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1717040</wp:posOffset>
                      </wp:positionV>
                      <wp:extent cx="777240" cy="56515"/>
                      <wp:effectExtent l="0" t="57150" r="22860" b="38735"/>
                      <wp:wrapNone/>
                      <wp:docPr id="1277428265" name="Straight Arrow Connector 1277428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77240" cy="565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1CD75583" id="Straight Arrow Connector 1277428265" o:spid="_x0000_s1026" type="#_x0000_t32" style="position:absolute;margin-left:183pt;margin-top:135.2pt;width:61.2pt;height:4.45pt;flip:x y;z-index:2516583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001E9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0" behindDoc="0" locked="0" layoutInCell="1" allowOverlap="1" wp14:anchorId="265294A9" wp14:editId="0575F93E">
                      <wp:simplePos x="0" y="0"/>
                      <wp:positionH relativeFrom="column">
                        <wp:posOffset>3070860</wp:posOffset>
                      </wp:positionH>
                      <wp:positionV relativeFrom="paragraph">
                        <wp:posOffset>2727960</wp:posOffset>
                      </wp:positionV>
                      <wp:extent cx="609600" cy="434340"/>
                      <wp:effectExtent l="0" t="0" r="19050" b="22860"/>
                      <wp:wrapNone/>
                      <wp:docPr id="1403756552" name="Text Box 14037565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3922E1D" w14:textId="5311C8D9" w:rsidR="00001E94" w:rsidRPr="003422EC" w:rsidRDefault="00001E94" w:rsidP="00001E94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</w:t>
                                  </w:r>
                                  <w:r w:rsidR="00AF58AF">
                                    <w:rPr>
                                      <w:lang w:val="en-ZA"/>
                                    </w:rPr>
                                    <w:t>1900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5294A9" id="Text Box 1403756552" o:spid="_x0000_s1068" type="#_x0000_t202" style="position:absolute;left:0;text-align:left;margin-left:241.8pt;margin-top:214.8pt;width:48pt;height:34.2pt;z-index:2516583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" fillcolor="white [3201]" strokeweight=".5pt">
                      <v:textbox>
                        <w:txbxContent>
                          <w:p w14:paraId="63922E1D" w14:textId="5311C8D9" w:rsidR="00001E94" w:rsidRPr="003422EC" w:rsidRDefault="00001E94" w:rsidP="00001E94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</w:t>
                            </w:r>
                            <w:r w:rsidR="00AF58AF">
                              <w:rPr>
                                <w:lang w:val="en-ZA"/>
                              </w:rPr>
                              <w:t>1900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1E9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9" behindDoc="0" locked="0" layoutInCell="1" allowOverlap="1" wp14:anchorId="12C08DCB" wp14:editId="69364F6E">
                      <wp:simplePos x="0" y="0"/>
                      <wp:positionH relativeFrom="column">
                        <wp:posOffset>3048000</wp:posOffset>
                      </wp:positionH>
                      <wp:positionV relativeFrom="paragraph">
                        <wp:posOffset>1546225</wp:posOffset>
                      </wp:positionV>
                      <wp:extent cx="609600" cy="434340"/>
                      <wp:effectExtent l="0" t="0" r="19050" b="22860"/>
                      <wp:wrapNone/>
                      <wp:docPr id="1582483131" name="Text Box 1582483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702BD61" w14:textId="392214EF" w:rsidR="00001E94" w:rsidRPr="003422EC" w:rsidRDefault="00001E94" w:rsidP="00001E94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A0300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C08DCB" id="Text Box 1582483131" o:spid="_x0000_s1069" type="#_x0000_t202" style="position:absolute;left:0;text-align:left;margin-left:240pt;margin-top:121.75pt;width:48pt;height:34.2pt;z-index:251658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" fillcolor="white [3201]" strokeweight=".5pt">
                      <v:textbox>
                        <w:txbxContent>
                          <w:p w14:paraId="3702BD61" w14:textId="392214EF" w:rsidR="00001E94" w:rsidRPr="003422EC" w:rsidRDefault="00001E94" w:rsidP="00001E94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A0300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1E9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8" behindDoc="0" locked="0" layoutInCell="1" allowOverlap="1" wp14:anchorId="24AA6C67" wp14:editId="71F3F4C9">
                      <wp:simplePos x="0" y="0"/>
                      <wp:positionH relativeFrom="column">
                        <wp:posOffset>41275</wp:posOffset>
                      </wp:positionH>
                      <wp:positionV relativeFrom="paragraph">
                        <wp:posOffset>1708150</wp:posOffset>
                      </wp:positionV>
                      <wp:extent cx="731520" cy="701040"/>
                      <wp:effectExtent l="0" t="0" r="11430" b="22860"/>
                      <wp:wrapNone/>
                      <wp:docPr id="887203076" name="Text Box 8872030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1520" cy="701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946C88C" w14:textId="2EEE44CD" w:rsidR="00001E94" w:rsidRPr="003422EC" w:rsidRDefault="00001E94" w:rsidP="00001E94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User’s friends’ Blooming Gratitude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AA6C67" id="Text Box 887203076" o:spid="_x0000_s1070" type="#_x0000_t202" style="position:absolute;left:0;text-align:left;margin-left:3.25pt;margin-top:134.5pt;width:57.6pt;height:55.2pt;z-index:2516583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" fillcolor="white [3201]" strokeweight=".5pt">
                      <v:textbox>
                        <w:txbxContent>
                          <w:p w14:paraId="3946C88C" w14:textId="2EEE44CD" w:rsidR="00001E94" w:rsidRPr="003422EC" w:rsidRDefault="00001E94" w:rsidP="00001E94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User’s friends’ Blooming Gratitude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10E66" w:rsidRPr="00810E66">
              <w:rPr>
                <w:noProof/>
              </w:rPr>
              <w:drawing>
                <wp:inline distT="0" distB="0" distL="0" distR="0" wp14:anchorId="18B15CB0" wp14:editId="053C0FFC">
                  <wp:extent cx="2106712" cy="4326466"/>
                  <wp:effectExtent l="0" t="0" r="8255" b="0"/>
                  <wp:docPr id="1535841867" name="Picture 1535841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584186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009" cy="4378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56002" w14:textId="70F5C80A" w:rsidR="00810E66" w:rsidRDefault="00F42F12" w:rsidP="00001E94">
            <w:pPr>
              <w:jc w:val="center"/>
            </w:pPr>
            <w:r>
              <w:lastRenderedPageBreak/>
              <w:t xml:space="preserve">Triggered by clicking Following tab of the </w:t>
            </w:r>
            <w:r w:rsidR="004F3202">
              <w:t xml:space="preserve">home </w:t>
            </w:r>
            <w:proofErr w:type="gramStart"/>
            <w:r w:rsidR="004F3202">
              <w:t>page</w:t>
            </w:r>
            <w:proofErr w:type="gramEnd"/>
          </w:p>
          <w:p w14:paraId="44385755" w14:textId="191E7A02" w:rsidR="004F3202" w:rsidRDefault="004F3202" w:rsidP="00001E94">
            <w:pPr>
              <w:jc w:val="center"/>
            </w:pPr>
          </w:p>
          <w:p w14:paraId="21C3BBF1" w14:textId="413B65E9" w:rsidR="00810E66" w:rsidRDefault="00BD65B3" w:rsidP="00001E9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5" behindDoc="0" locked="0" layoutInCell="1" allowOverlap="1" wp14:anchorId="26B98A97" wp14:editId="6FDA4353">
                      <wp:simplePos x="0" y="0"/>
                      <wp:positionH relativeFrom="column">
                        <wp:posOffset>2323465</wp:posOffset>
                      </wp:positionH>
                      <wp:positionV relativeFrom="paragraph">
                        <wp:posOffset>2548890</wp:posOffset>
                      </wp:positionV>
                      <wp:extent cx="643890" cy="45085"/>
                      <wp:effectExtent l="38100" t="38100" r="22860" b="88265"/>
                      <wp:wrapNone/>
                      <wp:docPr id="1519743564" name="Straight Arrow Connector 1519743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4389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625B5C6" id="Straight Arrow Connector 1519743564" o:spid="_x0000_s1026" type="#_x0000_t32" style="position:absolute;margin-left:182.95pt;margin-top:200.7pt;width:50.7pt;height:3.55pt;flip:x;z-index:2516583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4" behindDoc="0" locked="0" layoutInCell="1" allowOverlap="1" wp14:anchorId="7B7158BD" wp14:editId="6DE295E2">
                      <wp:simplePos x="0" y="0"/>
                      <wp:positionH relativeFrom="column">
                        <wp:posOffset>574675</wp:posOffset>
                      </wp:positionH>
                      <wp:positionV relativeFrom="paragraph">
                        <wp:posOffset>2809240</wp:posOffset>
                      </wp:positionV>
                      <wp:extent cx="563880" cy="49530"/>
                      <wp:effectExtent l="0" t="57150" r="26670" b="45720"/>
                      <wp:wrapNone/>
                      <wp:docPr id="1884815258" name="Straight Arrow Connector 1884815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63880" cy="495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0CCB0765" id="Straight Arrow Connector 1884815258" o:spid="_x0000_s1026" type="#_x0000_t32" style="position:absolute;margin-left:45.25pt;margin-top:221.2pt;width:44.4pt;height:3.9pt;flip:y;z-index:2516583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3" behindDoc="0" locked="0" layoutInCell="1" allowOverlap="1" wp14:anchorId="348D4169" wp14:editId="33FBD1C8">
                      <wp:simplePos x="0" y="0"/>
                      <wp:positionH relativeFrom="column">
                        <wp:posOffset>605155</wp:posOffset>
                      </wp:positionH>
                      <wp:positionV relativeFrom="paragraph">
                        <wp:posOffset>2265045</wp:posOffset>
                      </wp:positionV>
                      <wp:extent cx="617220" cy="57150"/>
                      <wp:effectExtent l="0" t="57150" r="11430" b="38100"/>
                      <wp:wrapNone/>
                      <wp:docPr id="1147044228" name="Straight Arrow Connector 1147044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17220" cy="571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8F4BB4A" id="Straight Arrow Connector 1147044228" o:spid="_x0000_s1026" type="#_x0000_t32" style="position:absolute;margin-left:47.65pt;margin-top:178.35pt;width:48.6pt;height:4.5pt;flip:y;z-index:2516583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" strokecolor="black [3040]">
                      <v:stroke endarrow="block"/>
                    </v:shape>
                  </w:pict>
                </mc:Fallback>
              </mc:AlternateContent>
            </w:r>
            <w:r w:rsidR="00EA10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2" behindDoc="0" locked="0" layoutInCell="1" allowOverlap="1" wp14:anchorId="64F8CCBF" wp14:editId="515A3F49">
                      <wp:simplePos x="0" y="0"/>
                      <wp:positionH relativeFrom="column">
                        <wp:posOffset>711835</wp:posOffset>
                      </wp:positionH>
                      <wp:positionV relativeFrom="paragraph">
                        <wp:posOffset>908685</wp:posOffset>
                      </wp:positionV>
                      <wp:extent cx="487680" cy="129540"/>
                      <wp:effectExtent l="0" t="57150" r="0" b="22860"/>
                      <wp:wrapNone/>
                      <wp:docPr id="789580268" name="Straight Arrow Connector 789580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7680" cy="1295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0A11FD12" id="Straight Arrow Connector 789580268" o:spid="_x0000_s1026" type="#_x0000_t32" style="position:absolute;margin-left:56.05pt;margin-top:71.55pt;width:38.4pt;height:10.2pt;flip:y;z-index:2516583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" strokecolor="black [3040]">
                      <v:stroke endarrow="block"/>
                    </v:shape>
                  </w:pict>
                </mc:Fallback>
              </mc:AlternateContent>
            </w:r>
            <w:r w:rsidR="006E12A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4" behindDoc="0" locked="0" layoutInCell="1" allowOverlap="1" wp14:anchorId="6A7CBBFE" wp14:editId="33C436AF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2796540</wp:posOffset>
                      </wp:positionV>
                      <wp:extent cx="609600" cy="434340"/>
                      <wp:effectExtent l="0" t="0" r="19050" b="22860"/>
                      <wp:wrapNone/>
                      <wp:docPr id="1659834520" name="Text Box 1659834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DF39892" w14:textId="35447CFD" w:rsidR="006E12AF" w:rsidRPr="003422EC" w:rsidRDefault="006E12AF" w:rsidP="006E12A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A1200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7CBBFE" id="Text Box 1659834520" o:spid="_x0000_s1071" type="#_x0000_t202" style="position:absolute;left:0;text-align:left;margin-left:9pt;margin-top:220.2pt;width:48pt;height:34.2pt;z-index:251658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" fillcolor="white [3201]" strokeweight=".5pt">
                      <v:textbox>
                        <w:txbxContent>
                          <w:p w14:paraId="2DF39892" w14:textId="35447CFD" w:rsidR="006E12AF" w:rsidRPr="003422EC" w:rsidRDefault="006E12AF" w:rsidP="006E12A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A1200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E12A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3" behindDoc="0" locked="0" layoutInCell="1" allowOverlap="1" wp14:anchorId="68935922" wp14:editId="720A57FC">
                      <wp:simplePos x="0" y="0"/>
                      <wp:positionH relativeFrom="column">
                        <wp:posOffset>2964180</wp:posOffset>
                      </wp:positionH>
                      <wp:positionV relativeFrom="paragraph">
                        <wp:posOffset>2430780</wp:posOffset>
                      </wp:positionV>
                      <wp:extent cx="609600" cy="434340"/>
                      <wp:effectExtent l="0" t="0" r="19050" b="22860"/>
                      <wp:wrapNone/>
                      <wp:docPr id="587991507" name="Text Box 587991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2CC34AF" w14:textId="1289078E" w:rsidR="006E12AF" w:rsidRPr="003422EC" w:rsidRDefault="006E12AF" w:rsidP="006E12A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A0300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935922" id="Text Box 587991507" o:spid="_x0000_s1072" type="#_x0000_t202" style="position:absolute;left:0;text-align:left;margin-left:233.4pt;margin-top:191.4pt;width:48pt;height:34.2pt;z-index:251658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" fillcolor="white [3201]" strokeweight=".5pt">
                      <v:textbox>
                        <w:txbxContent>
                          <w:p w14:paraId="02CC34AF" w14:textId="1289078E" w:rsidR="006E12AF" w:rsidRPr="003422EC" w:rsidRDefault="006E12AF" w:rsidP="006E12A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A0300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E12A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2" behindDoc="0" locked="0" layoutInCell="1" allowOverlap="1" wp14:anchorId="7B09317C" wp14:editId="62D0E41E">
                      <wp:simplePos x="0" y="0"/>
                      <wp:positionH relativeFrom="column">
                        <wp:posOffset>-57785</wp:posOffset>
                      </wp:positionH>
                      <wp:positionV relativeFrom="paragraph">
                        <wp:posOffset>2036445</wp:posOffset>
                      </wp:positionV>
                      <wp:extent cx="845820" cy="434340"/>
                      <wp:effectExtent l="0" t="0" r="11430" b="22860"/>
                      <wp:wrapNone/>
                      <wp:docPr id="194855232" name="Text Box 194855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4582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905D6F2" w14:textId="09475C5A" w:rsidR="006E12AF" w:rsidRPr="003422EC" w:rsidRDefault="006E12AF" w:rsidP="006E12A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Influencer’s Petal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09317C" id="Text Box 194855232" o:spid="_x0000_s1073" type="#_x0000_t202" style="position:absolute;left:0;text-align:left;margin-left:-4.55pt;margin-top:160.35pt;width:66.6pt;height:34.2pt;z-index:251658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" fillcolor="white [3201]" strokeweight=".5pt">
                      <v:textbox>
                        <w:txbxContent>
                          <w:p w14:paraId="5905D6F2" w14:textId="09475C5A" w:rsidR="006E12AF" w:rsidRPr="003422EC" w:rsidRDefault="006E12AF" w:rsidP="006E12A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Influencer’s Petal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E12A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1" behindDoc="0" locked="0" layoutInCell="1" allowOverlap="1" wp14:anchorId="1B61AB47" wp14:editId="1EC0799A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862965</wp:posOffset>
                      </wp:positionV>
                      <wp:extent cx="861060" cy="571500"/>
                      <wp:effectExtent l="0" t="0" r="15240" b="19050"/>
                      <wp:wrapNone/>
                      <wp:docPr id="445152336" name="Text Box 445152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61060" cy="571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9317FF5" w14:textId="22659A78" w:rsidR="006E12AF" w:rsidRPr="003422EC" w:rsidRDefault="006E12AF" w:rsidP="006E12AF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Influencer’s Blooming Gratitude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61AB47" id="Text Box 445152336" o:spid="_x0000_s1074" type="#_x0000_t202" style="position:absolute;left:0;text-align:left;margin-left:-2.75pt;margin-top:67.95pt;width:67.8pt;height:45pt;z-index:2516583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" fillcolor="white [3201]" strokeweight=".5pt">
                      <v:textbox>
                        <w:txbxContent>
                          <w:p w14:paraId="79317FF5" w14:textId="22659A78" w:rsidR="006E12AF" w:rsidRPr="003422EC" w:rsidRDefault="006E12AF" w:rsidP="006E12AF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Influencer’s Blooming Gratitude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E2355" w:rsidRPr="000E2355">
              <w:rPr>
                <w:noProof/>
              </w:rPr>
              <w:drawing>
                <wp:inline distT="0" distB="0" distL="0" distR="0" wp14:anchorId="368CCC33" wp14:editId="6E0E6DE3">
                  <wp:extent cx="1860701" cy="3937000"/>
                  <wp:effectExtent l="0" t="0" r="6350" b="6350"/>
                  <wp:docPr id="1169832992" name="Picture 11698329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83299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376" cy="3968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22C4B" w14:textId="77777777" w:rsidR="004F3202" w:rsidRDefault="004F3202" w:rsidP="00001E94">
            <w:pPr>
              <w:jc w:val="center"/>
            </w:pPr>
          </w:p>
          <w:p w14:paraId="5500CDC6" w14:textId="77777777" w:rsidR="004F3202" w:rsidRDefault="004F3202" w:rsidP="00001E94">
            <w:pPr>
              <w:jc w:val="center"/>
            </w:pPr>
            <w:r>
              <w:t xml:space="preserve">Triggered by </w:t>
            </w:r>
            <w:r w:rsidR="00120A81">
              <w:t>A1</w:t>
            </w:r>
            <w:r w:rsidR="00C06BF4">
              <w:t>500/A1800</w:t>
            </w:r>
          </w:p>
          <w:p w14:paraId="21800D2F" w14:textId="3C08415E" w:rsidR="00C06BF4" w:rsidRDefault="00C06BF4" w:rsidP="00001E94">
            <w:pPr>
              <w:jc w:val="center"/>
            </w:pPr>
          </w:p>
          <w:p w14:paraId="30A0D4EE" w14:textId="23C0984E" w:rsidR="00FC5497" w:rsidRDefault="00BD65B3" w:rsidP="00001E9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8" behindDoc="0" locked="0" layoutInCell="1" allowOverlap="1" wp14:anchorId="5E97FAA2" wp14:editId="0F5DC9D0">
                      <wp:simplePos x="0" y="0"/>
                      <wp:positionH relativeFrom="column">
                        <wp:posOffset>2487295</wp:posOffset>
                      </wp:positionH>
                      <wp:positionV relativeFrom="paragraph">
                        <wp:posOffset>2500630</wp:posOffset>
                      </wp:positionV>
                      <wp:extent cx="548640" cy="45085"/>
                      <wp:effectExtent l="0" t="57150" r="22860" b="50165"/>
                      <wp:wrapNone/>
                      <wp:docPr id="879858927" name="Straight Arrow Connector 8798589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4864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0BFEB2BB" id="Straight Arrow Connector 879858927" o:spid="_x0000_s1026" type="#_x0000_t32" style="position:absolute;margin-left:195.85pt;margin-top:196.9pt;width:43.2pt;height:3.55pt;flip:x y;z-index:251658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7" behindDoc="0" locked="0" layoutInCell="1" allowOverlap="1" wp14:anchorId="6B926964" wp14:editId="6C9706D5">
                      <wp:simplePos x="0" y="0"/>
                      <wp:positionH relativeFrom="column">
                        <wp:posOffset>688975</wp:posOffset>
                      </wp:positionH>
                      <wp:positionV relativeFrom="paragraph">
                        <wp:posOffset>2516505</wp:posOffset>
                      </wp:positionV>
                      <wp:extent cx="632460" cy="118110"/>
                      <wp:effectExtent l="0" t="57150" r="15240" b="34290"/>
                      <wp:wrapNone/>
                      <wp:docPr id="158026608" name="Straight Arrow Connector 1580266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32460" cy="11811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500541F" id="Straight Arrow Connector 158026608" o:spid="_x0000_s1026" type="#_x0000_t32" style="position:absolute;margin-left:54.25pt;margin-top:198.15pt;width:49.8pt;height:9.3pt;flip:y;z-index:2516583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6" behindDoc="0" locked="0" layoutInCell="1" allowOverlap="1" wp14:anchorId="28B48F16" wp14:editId="038A1B4D">
                      <wp:simplePos x="0" y="0"/>
                      <wp:positionH relativeFrom="column">
                        <wp:posOffset>696595</wp:posOffset>
                      </wp:positionH>
                      <wp:positionV relativeFrom="paragraph">
                        <wp:posOffset>2108835</wp:posOffset>
                      </wp:positionV>
                      <wp:extent cx="723900" cy="224790"/>
                      <wp:effectExtent l="0" t="0" r="76200" b="80010"/>
                      <wp:wrapNone/>
                      <wp:docPr id="1591779023" name="Straight Arrow Connector 15917790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3900" cy="2247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469ECC3B" id="Straight Arrow Connector 1591779023" o:spid="_x0000_s1026" type="#_x0000_t32" style="position:absolute;margin-left:54.85pt;margin-top:166.05pt;width:57pt;height:17.7pt;z-index:2516583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" strokecolor="black [3040]">
                      <v:stroke endarrow="block"/>
                    </v:shape>
                  </w:pict>
                </mc:Fallback>
              </mc:AlternateContent>
            </w:r>
            <w:r w:rsidR="00C36F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7" behindDoc="0" locked="0" layoutInCell="1" allowOverlap="1" wp14:anchorId="73BD8685" wp14:editId="3D240B90">
                      <wp:simplePos x="0" y="0"/>
                      <wp:positionH relativeFrom="column">
                        <wp:posOffset>2979420</wp:posOffset>
                      </wp:positionH>
                      <wp:positionV relativeFrom="paragraph">
                        <wp:posOffset>2293620</wp:posOffset>
                      </wp:positionV>
                      <wp:extent cx="609600" cy="434340"/>
                      <wp:effectExtent l="0" t="0" r="19050" b="22860"/>
                      <wp:wrapNone/>
                      <wp:docPr id="2041342963" name="Text Box 20413429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7DAF556" w14:textId="77777777" w:rsidR="00C36F8C" w:rsidRPr="003422EC" w:rsidRDefault="00C36F8C" w:rsidP="00C36F8C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Closes popup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BD8685" id="Text Box 2041342963" o:spid="_x0000_s1075" type="#_x0000_t202" style="position:absolute;left:0;text-align:left;margin-left:234.6pt;margin-top:180.6pt;width:48pt;height:34.2pt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" fillcolor="white [3201]" strokeweight=".5pt">
                      <v:textbox>
                        <w:txbxContent>
                          <w:p w14:paraId="37DAF556" w14:textId="77777777" w:rsidR="00C36F8C" w:rsidRPr="003422EC" w:rsidRDefault="00C36F8C" w:rsidP="00C36F8C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Closes popup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36F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6" behindDoc="0" locked="0" layoutInCell="1" allowOverlap="1" wp14:anchorId="3678824D" wp14:editId="2213217D">
                      <wp:simplePos x="0" y="0"/>
                      <wp:positionH relativeFrom="column">
                        <wp:posOffset>175260</wp:posOffset>
                      </wp:positionH>
                      <wp:positionV relativeFrom="paragraph">
                        <wp:posOffset>2446020</wp:posOffset>
                      </wp:positionV>
                      <wp:extent cx="609600" cy="434340"/>
                      <wp:effectExtent l="0" t="0" r="19050" b="22860"/>
                      <wp:wrapNone/>
                      <wp:docPr id="1074712136" name="Text Box 1074712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D2F388A" w14:textId="2C363D50" w:rsidR="00C36F8C" w:rsidRPr="003422EC" w:rsidRDefault="00C36F8C" w:rsidP="00C36F8C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A1900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78824D" id="Text Box 1074712136" o:spid="_x0000_s1076" type="#_x0000_t202" style="position:absolute;left:0;text-align:left;margin-left:13.8pt;margin-top:192.6pt;width:48pt;height:34.2pt;z-index:251658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" fillcolor="white [3201]" strokeweight=".5pt">
                      <v:textbox>
                        <w:txbxContent>
                          <w:p w14:paraId="2D2F388A" w14:textId="2C363D50" w:rsidR="00C36F8C" w:rsidRPr="003422EC" w:rsidRDefault="00C36F8C" w:rsidP="00C36F8C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A1900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36F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5" behindDoc="0" locked="0" layoutInCell="1" allowOverlap="1" wp14:anchorId="7A10C70C" wp14:editId="6FDA850D">
                      <wp:simplePos x="0" y="0"/>
                      <wp:positionH relativeFrom="column">
                        <wp:posOffset>144780</wp:posOffset>
                      </wp:positionH>
                      <wp:positionV relativeFrom="paragraph">
                        <wp:posOffset>1801495</wp:posOffset>
                      </wp:positionV>
                      <wp:extent cx="609600" cy="434340"/>
                      <wp:effectExtent l="0" t="0" r="19050" b="22860"/>
                      <wp:wrapNone/>
                      <wp:docPr id="132191850" name="Text Box 1321918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818FC25" w14:textId="18B3B460" w:rsidR="00C36F8C" w:rsidRPr="003422EC" w:rsidRDefault="00C36F8C" w:rsidP="00C36F8C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A0300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0C70C" id="Text Box 132191850" o:spid="_x0000_s1077" type="#_x0000_t202" style="position:absolute;left:0;text-align:left;margin-left:11.4pt;margin-top:141.85pt;width:48pt;height:34.2pt;z-index:251658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" fillcolor="white [3201]" strokeweight=".5pt">
                      <v:textbox>
                        <w:txbxContent>
                          <w:p w14:paraId="1818FC25" w14:textId="18B3B460" w:rsidR="00C36F8C" w:rsidRPr="003422EC" w:rsidRDefault="00C36F8C" w:rsidP="00C36F8C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A0300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52516" w:rsidRPr="00D52516">
              <w:rPr>
                <w:noProof/>
              </w:rPr>
              <w:drawing>
                <wp:inline distT="0" distB="0" distL="0" distR="0" wp14:anchorId="43DD243E" wp14:editId="7EFFDA14">
                  <wp:extent cx="1922434" cy="4038600"/>
                  <wp:effectExtent l="0" t="0" r="1905" b="0"/>
                  <wp:docPr id="1469549457" name="Picture 1469549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54945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997" cy="40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E0A2A5" w14:textId="77777777" w:rsidR="005D2820" w:rsidRDefault="005D2820" w:rsidP="007A22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0"/>
        <w:gridCol w:w="1993"/>
        <w:gridCol w:w="4153"/>
      </w:tblGrid>
      <w:tr w:rsidR="00903825" w14:paraId="459CE4BF" w14:textId="77777777" w:rsidTr="00903825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B92017B" w14:textId="77777777" w:rsidR="00903825" w:rsidRDefault="0090382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Use Case ID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B4F8B39" w14:textId="77777777" w:rsidR="00903825" w:rsidRDefault="0090382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903825" w14:paraId="152C1095" w14:textId="77777777" w:rsidTr="00903825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04177" w14:textId="77777777" w:rsidR="00903825" w:rsidRDefault="00903825">
            <w:r>
              <w:t>A1600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C300C" w14:textId="77777777" w:rsidR="00903825" w:rsidRDefault="00903825">
            <w:r>
              <w:t>Select Flower</w:t>
            </w:r>
          </w:p>
        </w:tc>
      </w:tr>
      <w:tr w:rsidR="00903825" w14:paraId="6A0F0363" w14:textId="77777777" w:rsidTr="00903825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684DDE6" w14:textId="77777777" w:rsidR="00903825" w:rsidRDefault="0090382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2419C1E" w14:textId="77777777" w:rsidR="00903825" w:rsidRDefault="0090382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903825" w14:paraId="2C9557A5" w14:textId="77777777" w:rsidTr="00903825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1DAA9" w14:textId="77777777" w:rsidR="00903825" w:rsidRDefault="00903825">
            <w:pPr>
              <w:spacing w:line="256" w:lineRule="auto"/>
            </w:pPr>
            <w:r>
              <w:t>Public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E5C3D" w14:textId="77777777" w:rsidR="00903825" w:rsidRDefault="00903825">
            <w:r>
              <w:t>Influencer</w:t>
            </w:r>
          </w:p>
        </w:tc>
      </w:tr>
      <w:tr w:rsidR="00903825" w14:paraId="25DF8BED" w14:textId="77777777" w:rsidTr="00903825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850135B" w14:textId="77777777" w:rsidR="00903825" w:rsidRDefault="0090382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36FAA" w14:textId="77777777" w:rsidR="00903825" w:rsidRDefault="00903825">
            <w:r>
              <w:t>The user would go onto an influencers page and select the flower the user would like to view.</w:t>
            </w:r>
          </w:p>
        </w:tc>
      </w:tr>
      <w:tr w:rsidR="00903825" w14:paraId="33AE7C68" w14:textId="77777777" w:rsidTr="00903825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C07BB4C" w14:textId="77777777" w:rsidR="00903825" w:rsidRDefault="0090382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90EEE" w14:textId="77777777" w:rsidR="00903825" w:rsidRDefault="00903825">
            <w:r>
              <w:t>User must have a registered account.</w:t>
            </w:r>
          </w:p>
        </w:tc>
      </w:tr>
      <w:tr w:rsidR="00903825" w14:paraId="66A86633" w14:textId="77777777" w:rsidTr="00903825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7E7613F" w14:textId="77777777" w:rsidR="00903825" w:rsidRDefault="0090382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A81F6" w14:textId="77777777" w:rsidR="00903825" w:rsidRDefault="00903825">
            <w:r>
              <w:t>User is viewing an influencer’s Garden invoked by A1200.</w:t>
            </w:r>
          </w:p>
        </w:tc>
      </w:tr>
      <w:tr w:rsidR="00903825" w14:paraId="45E82C23" w14:textId="77777777" w:rsidTr="00903825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5659654" w14:textId="77777777" w:rsidR="00903825" w:rsidRDefault="0090382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512A0" w14:textId="77777777" w:rsidR="00903825" w:rsidRDefault="00903825">
            <w:r>
              <w:t>Viewing the petals in the Influencers flower.</w:t>
            </w:r>
          </w:p>
        </w:tc>
      </w:tr>
      <w:tr w:rsidR="00903825" w14:paraId="3F045535" w14:textId="77777777" w:rsidTr="00903825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6F21467" w14:textId="77777777" w:rsidR="00903825" w:rsidRDefault="0090382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59D84" w14:textId="77777777" w:rsidR="00903825" w:rsidRDefault="00903825" w:rsidP="00E739FC">
            <w:pPr>
              <w:pStyle w:val="ListParagraph"/>
              <w:numPr>
                <w:ilvl w:val="0"/>
                <w:numId w:val="27"/>
              </w:numPr>
            </w:pPr>
            <w:r>
              <w:t xml:space="preserve">Systems </w:t>
            </w:r>
            <w:proofErr w:type="gramStart"/>
            <w:r>
              <w:t>displays</w:t>
            </w:r>
            <w:proofErr w:type="gramEnd"/>
            <w:r>
              <w:t xml:space="preserve"> which flowers are available in the specific influencer’s Garden.</w:t>
            </w:r>
          </w:p>
          <w:p w14:paraId="3278B296" w14:textId="77777777" w:rsidR="00903825" w:rsidRDefault="00903825" w:rsidP="00E739FC">
            <w:pPr>
              <w:pStyle w:val="ListParagraph"/>
              <w:numPr>
                <w:ilvl w:val="0"/>
                <w:numId w:val="27"/>
              </w:numPr>
            </w:pPr>
            <w:r>
              <w:t>User would select a flower to view.</w:t>
            </w:r>
          </w:p>
          <w:p w14:paraId="5B67F1F7" w14:textId="77777777" w:rsidR="00903825" w:rsidRDefault="00903825" w:rsidP="00E739FC">
            <w:pPr>
              <w:pStyle w:val="ListParagraph"/>
              <w:numPr>
                <w:ilvl w:val="0"/>
                <w:numId w:val="27"/>
              </w:numPr>
            </w:pPr>
            <w:r>
              <w:t>User would click on the flower. (User clicks apply filter)</w:t>
            </w:r>
          </w:p>
          <w:p w14:paraId="3DBA89E4" w14:textId="77777777" w:rsidR="00903825" w:rsidRDefault="00903825" w:rsidP="00E739FC">
            <w:pPr>
              <w:pStyle w:val="ListParagraph"/>
              <w:numPr>
                <w:ilvl w:val="0"/>
                <w:numId w:val="27"/>
              </w:numPr>
            </w:pPr>
            <w:proofErr w:type="gramStart"/>
            <w:r>
              <w:t>User</w:t>
            </w:r>
            <w:proofErr w:type="gramEnd"/>
            <w:r>
              <w:t xml:space="preserve"> would now be able to view all the petals within the flower.</w:t>
            </w:r>
          </w:p>
          <w:p w14:paraId="3848BEA7" w14:textId="77777777" w:rsidR="00903825" w:rsidRDefault="00903825" w:rsidP="00E739FC">
            <w:pPr>
              <w:pStyle w:val="ListParagraph"/>
              <w:numPr>
                <w:ilvl w:val="0"/>
                <w:numId w:val="27"/>
              </w:numPr>
            </w:pPr>
            <w:r>
              <w:t>Select to Water Post</w:t>
            </w:r>
          </w:p>
          <w:p w14:paraId="59C6E9CD" w14:textId="77777777" w:rsidR="00903825" w:rsidRDefault="00903825" w:rsidP="00E739FC">
            <w:pPr>
              <w:pStyle w:val="ListParagraph"/>
              <w:numPr>
                <w:ilvl w:val="0"/>
                <w:numId w:val="27"/>
              </w:numPr>
            </w:pPr>
            <w:r>
              <w:t>Call A0300</w:t>
            </w:r>
          </w:p>
        </w:tc>
      </w:tr>
      <w:tr w:rsidR="00A559FC" w14:paraId="16D34984" w14:textId="77777777" w:rsidTr="00903825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55F6F011" w14:textId="17EA97FB" w:rsidR="00A559FC" w:rsidRDefault="000E235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Alternate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A2A386" w14:textId="06739CEA" w:rsidR="00551128" w:rsidRDefault="00E94A7C" w:rsidP="00551128">
            <w:r>
              <w:t>5</w:t>
            </w:r>
            <w:r w:rsidR="00551128">
              <w:t>.1 User selects View Water</w:t>
            </w:r>
          </w:p>
          <w:p w14:paraId="7D6495C9" w14:textId="605DE3E9" w:rsidR="00A559FC" w:rsidRDefault="00E94A7C" w:rsidP="00551128">
            <w:r>
              <w:t>5</w:t>
            </w:r>
            <w:r w:rsidR="00551128">
              <w:t>.2 Call A1900</w:t>
            </w:r>
          </w:p>
        </w:tc>
      </w:tr>
      <w:tr w:rsidR="000E2355" w14:paraId="588F2BAF" w14:textId="77777777" w:rsidTr="00903825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1267DF59" w14:textId="273ABF9B" w:rsidR="000E2355" w:rsidRDefault="000E235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6F9CD" w14:textId="6B2CD000" w:rsidR="000E2355" w:rsidRDefault="00BD65B3" w:rsidP="000E235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1" behindDoc="0" locked="0" layoutInCell="1" allowOverlap="1" wp14:anchorId="59DDBD76" wp14:editId="43E0B980">
                      <wp:simplePos x="0" y="0"/>
                      <wp:positionH relativeFrom="column">
                        <wp:posOffset>1443355</wp:posOffset>
                      </wp:positionH>
                      <wp:positionV relativeFrom="paragraph">
                        <wp:posOffset>3409315</wp:posOffset>
                      </wp:positionV>
                      <wp:extent cx="1394460" cy="87630"/>
                      <wp:effectExtent l="38100" t="0" r="15240" b="83820"/>
                      <wp:wrapNone/>
                      <wp:docPr id="1079839954" name="Straight Arrow Connector 10798399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94460" cy="876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1F50B878" id="Straight Arrow Connector 1079839954" o:spid="_x0000_s1026" type="#_x0000_t32" style="position:absolute;margin-left:113.65pt;margin-top:268.45pt;width:109.8pt;height:6.9pt;flip:x;z-index:251658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0" behindDoc="0" locked="0" layoutInCell="1" allowOverlap="1" wp14:anchorId="6E7BE451" wp14:editId="4EEB5554">
                      <wp:simplePos x="0" y="0"/>
                      <wp:positionH relativeFrom="column">
                        <wp:posOffset>1839595</wp:posOffset>
                      </wp:positionH>
                      <wp:positionV relativeFrom="paragraph">
                        <wp:posOffset>2094865</wp:posOffset>
                      </wp:positionV>
                      <wp:extent cx="922020" cy="45085"/>
                      <wp:effectExtent l="38100" t="38100" r="11430" b="88265"/>
                      <wp:wrapNone/>
                      <wp:docPr id="1949129516" name="Straight Arrow Connector 19491295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2202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C5CADBA" id="Straight Arrow Connector 1949129516" o:spid="_x0000_s1026" type="#_x0000_t32" style="position:absolute;margin-left:144.85pt;margin-top:164.95pt;width:72.6pt;height:3.55pt;flip:x;z-index:2516583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59" behindDoc="0" locked="0" layoutInCell="1" allowOverlap="1" wp14:anchorId="41BB89D5" wp14:editId="51B1329C">
                      <wp:simplePos x="0" y="0"/>
                      <wp:positionH relativeFrom="column">
                        <wp:posOffset>1976755</wp:posOffset>
                      </wp:positionH>
                      <wp:positionV relativeFrom="paragraph">
                        <wp:posOffset>1362710</wp:posOffset>
                      </wp:positionV>
                      <wp:extent cx="800100" cy="45085"/>
                      <wp:effectExtent l="0" t="57150" r="19050" b="50165"/>
                      <wp:wrapNone/>
                      <wp:docPr id="1939743120" name="Straight Arrow Connector 1939743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010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B273E06" id="Straight Arrow Connector 1939743120" o:spid="_x0000_s1026" type="#_x0000_t32" style="position:absolute;margin-left:155.65pt;margin-top:107.3pt;width:63pt;height:3.55pt;flip:x y;z-index:251658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" strokecolor="black [3040]">
                      <v:stroke endarrow="block"/>
                    </v:shape>
                  </w:pict>
                </mc:Fallback>
              </mc:AlternateContent>
            </w:r>
            <w:r w:rsidR="006046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0" behindDoc="0" locked="0" layoutInCell="1" allowOverlap="1" wp14:anchorId="33155228" wp14:editId="39664831">
                      <wp:simplePos x="0" y="0"/>
                      <wp:positionH relativeFrom="column">
                        <wp:posOffset>2766060</wp:posOffset>
                      </wp:positionH>
                      <wp:positionV relativeFrom="paragraph">
                        <wp:posOffset>3114040</wp:posOffset>
                      </wp:positionV>
                      <wp:extent cx="609600" cy="434340"/>
                      <wp:effectExtent l="0" t="0" r="19050" b="22860"/>
                      <wp:wrapNone/>
                      <wp:docPr id="621934202" name="Text Box 621934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133454" w14:textId="78AF0BC3" w:rsidR="006046B7" w:rsidRPr="003422EC" w:rsidRDefault="006046B7" w:rsidP="006046B7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A1900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55228" id="Text Box 621934202" o:spid="_x0000_s1078" type="#_x0000_t202" style="position:absolute;margin-left:217.8pt;margin-top:245.2pt;width:48pt;height:34.2pt;z-index:25165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" fillcolor="white [3201]" strokeweight=".5pt">
                      <v:textbox>
                        <w:txbxContent>
                          <w:p w14:paraId="10133454" w14:textId="78AF0BC3" w:rsidR="006046B7" w:rsidRPr="003422EC" w:rsidRDefault="006046B7" w:rsidP="006046B7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A1900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0F3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9" behindDoc="0" locked="0" layoutInCell="1" allowOverlap="1" wp14:anchorId="4E370C01" wp14:editId="0BAA242F">
                      <wp:simplePos x="0" y="0"/>
                      <wp:positionH relativeFrom="column">
                        <wp:posOffset>2743200</wp:posOffset>
                      </wp:positionH>
                      <wp:positionV relativeFrom="paragraph">
                        <wp:posOffset>1943100</wp:posOffset>
                      </wp:positionV>
                      <wp:extent cx="609600" cy="434340"/>
                      <wp:effectExtent l="0" t="0" r="19050" b="22860"/>
                      <wp:wrapNone/>
                      <wp:docPr id="609341224" name="Text Box 609341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9600" cy="434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E94AF07" w14:textId="64995E35" w:rsidR="00950F3E" w:rsidRPr="003422EC" w:rsidRDefault="00950F3E" w:rsidP="00950F3E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Calls A</w:t>
                                  </w:r>
                                  <w:r w:rsidR="00FC5B9D">
                                    <w:rPr>
                                      <w:lang w:val="en-ZA"/>
                                    </w:rPr>
                                    <w:t>0300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370C01" id="Text Box 609341224" o:spid="_x0000_s1079" type="#_x0000_t202" style="position:absolute;margin-left:3in;margin-top:153pt;width:48pt;height:34.2pt;z-index:2516583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" fillcolor="white [3201]" strokeweight=".5pt">
                      <v:textbox>
                        <w:txbxContent>
                          <w:p w14:paraId="5E94AF07" w14:textId="64995E35" w:rsidR="00950F3E" w:rsidRPr="003422EC" w:rsidRDefault="00950F3E" w:rsidP="00950F3E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Calls A</w:t>
                            </w:r>
                            <w:r w:rsidR="00FC5B9D">
                              <w:rPr>
                                <w:lang w:val="en-ZA"/>
                              </w:rPr>
                              <w:t>0300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36F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8" behindDoc="0" locked="0" layoutInCell="1" allowOverlap="1" wp14:anchorId="4138BE66" wp14:editId="06DB14CC">
                      <wp:simplePos x="0" y="0"/>
                      <wp:positionH relativeFrom="column">
                        <wp:posOffset>2761615</wp:posOffset>
                      </wp:positionH>
                      <wp:positionV relativeFrom="paragraph">
                        <wp:posOffset>1115695</wp:posOffset>
                      </wp:positionV>
                      <wp:extent cx="944880" cy="655320"/>
                      <wp:effectExtent l="0" t="0" r="26670" b="11430"/>
                      <wp:wrapNone/>
                      <wp:docPr id="929538988" name="Text Box 9295389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44880" cy="6553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7A703C7" w14:textId="75DCD9EB" w:rsidR="00C36F8C" w:rsidRPr="003422EC" w:rsidRDefault="00C36F8C" w:rsidP="00C36F8C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Flowers that are in this Influencer</w:t>
                                  </w:r>
                                  <w:r w:rsidR="006758C2">
                                    <w:rPr>
                                      <w:lang w:val="en-ZA"/>
                                    </w:rPr>
                                    <w:t>’s Garden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38BE66" id="Text Box 929538988" o:spid="_x0000_s1080" type="#_x0000_t202" style="position:absolute;margin-left:217.45pt;margin-top:87.85pt;width:74.4pt;height:51.6pt;z-index:2516583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" fillcolor="white [3201]" strokeweight=".5pt">
                      <v:textbox>
                        <w:txbxContent>
                          <w:p w14:paraId="37A703C7" w14:textId="75DCD9EB" w:rsidR="00C36F8C" w:rsidRPr="003422EC" w:rsidRDefault="00C36F8C" w:rsidP="00C36F8C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Flowers that are in this Influencer</w:t>
                            </w:r>
                            <w:r w:rsidR="006758C2">
                              <w:rPr>
                                <w:lang w:val="en-ZA"/>
                              </w:rPr>
                              <w:t>’s Garden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E2355" w:rsidRPr="00A27F7D">
              <w:rPr>
                <w:noProof/>
              </w:rPr>
              <w:drawing>
                <wp:inline distT="0" distB="0" distL="0" distR="0" wp14:anchorId="0C25D188" wp14:editId="169C9696">
                  <wp:extent cx="2463800" cy="5154369"/>
                  <wp:effectExtent l="0" t="0" r="0" b="8255"/>
                  <wp:docPr id="1967972516" name="Picture 1967972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972516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29" cy="5170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9F614" w14:textId="68272BBD" w:rsidR="000E2355" w:rsidRDefault="0027475E" w:rsidP="000E2355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362" behindDoc="0" locked="0" layoutInCell="1" allowOverlap="1" wp14:anchorId="14ECA5F5" wp14:editId="0191508E">
                      <wp:simplePos x="0" y="0"/>
                      <wp:positionH relativeFrom="column">
                        <wp:posOffset>1443355</wp:posOffset>
                      </wp:positionH>
                      <wp:positionV relativeFrom="paragraph">
                        <wp:posOffset>1043305</wp:posOffset>
                      </wp:positionV>
                      <wp:extent cx="960120" cy="45085"/>
                      <wp:effectExtent l="0" t="57150" r="11430" b="50165"/>
                      <wp:wrapNone/>
                      <wp:docPr id="41580893" name="Straight Arrow Connector 415808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6012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6B5039A0" id="Straight Arrow Connector 41580893" o:spid="_x0000_s1026" type="#_x0000_t32" style="position:absolute;margin-left:113.65pt;margin-top:82.15pt;width:75.6pt;height:3.55pt;flip:x y;z-index:2516583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6046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1" behindDoc="0" locked="0" layoutInCell="1" allowOverlap="1" wp14:anchorId="019FB8E5" wp14:editId="008AC5D6">
                      <wp:simplePos x="0" y="0"/>
                      <wp:positionH relativeFrom="column">
                        <wp:posOffset>2357755</wp:posOffset>
                      </wp:positionH>
                      <wp:positionV relativeFrom="paragraph">
                        <wp:posOffset>895985</wp:posOffset>
                      </wp:positionV>
                      <wp:extent cx="708660" cy="533400"/>
                      <wp:effectExtent l="0" t="0" r="15240" b="19050"/>
                      <wp:wrapNone/>
                      <wp:docPr id="1974456308" name="Text Box 1974456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08660" cy="533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3EC40EA" w14:textId="76D32FC1" w:rsidR="006046B7" w:rsidRPr="003422EC" w:rsidRDefault="006046B7" w:rsidP="006046B7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 selects a Flower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9FB8E5" id="Text Box 1974456308" o:spid="_x0000_s1081" type="#_x0000_t202" style="position:absolute;margin-left:185.65pt;margin-top:70.55pt;width:55.8pt;height:42pt;z-index:251658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" fillcolor="white [3201]" strokeweight=".5pt">
                      <v:textbox>
                        <w:txbxContent>
                          <w:p w14:paraId="23EC40EA" w14:textId="76D32FC1" w:rsidR="006046B7" w:rsidRPr="003422EC" w:rsidRDefault="006046B7" w:rsidP="006046B7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 selects a Flower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E2355" w:rsidRPr="00974159">
              <w:rPr>
                <w:noProof/>
              </w:rPr>
              <w:drawing>
                <wp:inline distT="0" distB="0" distL="0" distR="0" wp14:anchorId="41B35D96" wp14:editId="5C307E69">
                  <wp:extent cx="2048934" cy="4254702"/>
                  <wp:effectExtent l="0" t="0" r="8890" b="0"/>
                  <wp:docPr id="551146663" name="Picture 551146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14666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592" cy="429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2377B" w14:textId="77777777" w:rsidR="000E2355" w:rsidRDefault="000E2355" w:rsidP="000E2355"/>
          <w:p w14:paraId="3D66FE55" w14:textId="7219A779" w:rsidR="009C6DA1" w:rsidRDefault="009C6DA1" w:rsidP="000E2355">
            <w:r>
              <w:t>After filter has been applied</w:t>
            </w:r>
          </w:p>
          <w:p w14:paraId="342B0C3A" w14:textId="77777777" w:rsidR="009C6DA1" w:rsidRDefault="009C6DA1" w:rsidP="000E2355"/>
          <w:p w14:paraId="35F02383" w14:textId="29F737D6" w:rsidR="000E2355" w:rsidRDefault="000E2355" w:rsidP="000E2355">
            <w:r w:rsidRPr="00F2169D">
              <w:rPr>
                <w:noProof/>
              </w:rPr>
              <w:drawing>
                <wp:inline distT="0" distB="0" distL="0" distR="0" wp14:anchorId="199F1AA8" wp14:editId="3600CBBA">
                  <wp:extent cx="1972562" cy="3987800"/>
                  <wp:effectExtent l="0" t="0" r="8890" b="0"/>
                  <wp:docPr id="1722373761" name="Picture 1722373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37376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726" cy="4008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7D0657" w14:textId="77777777" w:rsidR="00FF49C6" w:rsidRDefault="00FF49C6" w:rsidP="007A22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9"/>
        <w:gridCol w:w="1993"/>
        <w:gridCol w:w="4154"/>
      </w:tblGrid>
      <w:tr w:rsidR="00AA68FE" w:rsidRPr="00861AD0" w14:paraId="7229E067" w14:textId="77777777" w:rsidTr="0027475E">
        <w:trPr>
          <w:trHeight w:val="340"/>
        </w:trPr>
        <w:tc>
          <w:tcPr>
            <w:tcW w:w="2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5C1B745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3A092BA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AA68FE" w:rsidRPr="00861AD0" w14:paraId="062006C7" w14:textId="77777777" w:rsidTr="0027475E">
        <w:trPr>
          <w:trHeight w:val="340"/>
        </w:trPr>
        <w:tc>
          <w:tcPr>
            <w:tcW w:w="2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2D2EB" w14:textId="2A87056C" w:rsidR="00AA68FE" w:rsidRPr="00861AD0" w:rsidRDefault="00AA68FE">
            <w:r w:rsidRPr="00861AD0">
              <w:t>A</w:t>
            </w:r>
            <w:r>
              <w:t>1900</w:t>
            </w:r>
          </w:p>
        </w:tc>
        <w:tc>
          <w:tcPr>
            <w:tcW w:w="6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252D1" w14:textId="3C003EE0" w:rsidR="00AA68FE" w:rsidRPr="00861AD0" w:rsidRDefault="00AA68FE">
            <w:r>
              <w:t xml:space="preserve">View </w:t>
            </w:r>
            <w:r w:rsidRPr="00861AD0">
              <w:t>Water</w:t>
            </w:r>
          </w:p>
        </w:tc>
      </w:tr>
      <w:tr w:rsidR="00AA68FE" w:rsidRPr="00861AD0" w14:paraId="1A054675" w14:textId="77777777" w:rsidTr="0027475E">
        <w:trPr>
          <w:trHeight w:val="340"/>
        </w:trPr>
        <w:tc>
          <w:tcPr>
            <w:tcW w:w="41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15B0B485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70A1CF2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AA68FE" w:rsidRPr="00861AD0" w14:paraId="3EDBAB73" w14:textId="77777777" w:rsidTr="0027475E">
        <w:trPr>
          <w:trHeight w:val="340"/>
        </w:trPr>
        <w:tc>
          <w:tcPr>
            <w:tcW w:w="41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CC879" w14:textId="77777777" w:rsidR="00AA68FE" w:rsidRPr="00861AD0" w:rsidRDefault="00AA68FE">
            <w:r w:rsidRPr="00861AD0">
              <w:t>Public</w:t>
            </w:r>
          </w:p>
        </w:tc>
        <w:tc>
          <w:tcPr>
            <w:tcW w:w="4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53BF39" w14:textId="77777777" w:rsidR="00AA68FE" w:rsidRPr="00861AD0" w:rsidRDefault="00AA68FE">
            <w:r w:rsidRPr="00861AD0">
              <w:t>Influencer</w:t>
            </w:r>
          </w:p>
        </w:tc>
      </w:tr>
      <w:tr w:rsidR="00AA68FE" w:rsidRPr="00861AD0" w14:paraId="7B6A7D97" w14:textId="77777777" w:rsidTr="0027475E">
        <w:trPr>
          <w:trHeight w:val="340"/>
        </w:trPr>
        <w:tc>
          <w:tcPr>
            <w:tcW w:w="2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C4D2809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58FCE" w14:textId="65DCEDF2" w:rsidR="00AA68FE" w:rsidRPr="00861AD0" w:rsidRDefault="00AA68FE">
            <w:r w:rsidRPr="00861AD0">
              <w:t xml:space="preserve">This use case describes the process of a user </w:t>
            </w:r>
            <w:r>
              <w:t xml:space="preserve">viewing </w:t>
            </w:r>
            <w:r w:rsidRPr="00861AD0">
              <w:t>comment</w:t>
            </w:r>
            <w:r w:rsidR="00A36E2C">
              <w:t>s</w:t>
            </w:r>
            <w:r w:rsidRPr="00861AD0">
              <w:t xml:space="preserve"> on a post, such as a Petal, </w:t>
            </w:r>
            <w:proofErr w:type="gramStart"/>
            <w:r w:rsidRPr="00861AD0">
              <w:t>Rosebud</w:t>
            </w:r>
            <w:proofErr w:type="gramEnd"/>
            <w:r w:rsidRPr="00861AD0">
              <w:t xml:space="preserve"> or Blooming Gratitude</w:t>
            </w:r>
            <w:r>
              <w:t>, after viewing it</w:t>
            </w:r>
            <w:r w:rsidRPr="00861AD0">
              <w:t>.</w:t>
            </w:r>
          </w:p>
        </w:tc>
      </w:tr>
      <w:tr w:rsidR="00AA68FE" w:rsidRPr="00861AD0" w14:paraId="44A6F126" w14:textId="77777777" w:rsidTr="0027475E">
        <w:trPr>
          <w:trHeight w:val="340"/>
        </w:trPr>
        <w:tc>
          <w:tcPr>
            <w:tcW w:w="2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F610D0E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EAE07" w14:textId="77777777" w:rsidR="00AA68FE" w:rsidRPr="00861AD0" w:rsidRDefault="00AA68FE">
            <w:r w:rsidRPr="00861AD0">
              <w:t xml:space="preserve">The user </w:t>
            </w:r>
            <w:proofErr w:type="gramStart"/>
            <w:r w:rsidRPr="00861AD0">
              <w:t>has to</w:t>
            </w:r>
            <w:proofErr w:type="gramEnd"/>
            <w:r w:rsidRPr="00861AD0">
              <w:t xml:space="preserve"> be viewing a post.</w:t>
            </w:r>
          </w:p>
        </w:tc>
      </w:tr>
      <w:tr w:rsidR="00AA68FE" w:rsidRPr="00861AD0" w14:paraId="49629485" w14:textId="77777777" w:rsidTr="0027475E">
        <w:trPr>
          <w:trHeight w:val="340"/>
        </w:trPr>
        <w:tc>
          <w:tcPr>
            <w:tcW w:w="2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537E17E5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784E9" w14:textId="77777777" w:rsidR="00AA68FE" w:rsidRPr="00861AD0" w:rsidRDefault="00AA68FE">
            <w:r>
              <w:t>Called from A1300/A1400/A1600</w:t>
            </w:r>
          </w:p>
        </w:tc>
      </w:tr>
      <w:tr w:rsidR="00AA68FE" w:rsidRPr="00861AD0" w14:paraId="145954B2" w14:textId="77777777" w:rsidTr="0027475E">
        <w:trPr>
          <w:trHeight w:val="340"/>
        </w:trPr>
        <w:tc>
          <w:tcPr>
            <w:tcW w:w="2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5E87CCB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866B8" w14:textId="6E9CD2AB" w:rsidR="00AA68FE" w:rsidRPr="00861AD0" w:rsidRDefault="00AA68FE">
            <w:r w:rsidRPr="00861AD0">
              <w:t xml:space="preserve">The user will </w:t>
            </w:r>
            <w:r w:rsidR="00A36E2C">
              <w:t>see all the commen</w:t>
            </w:r>
            <w:r w:rsidR="00987C9C">
              <w:t xml:space="preserve">ts that </w:t>
            </w:r>
            <w:r w:rsidRPr="00861AD0">
              <w:t>have</w:t>
            </w:r>
            <w:r w:rsidR="00987C9C">
              <w:t xml:space="preserve"> been</w:t>
            </w:r>
            <w:r w:rsidRPr="00861AD0">
              <w:t xml:space="preserve"> left on the post.</w:t>
            </w:r>
          </w:p>
        </w:tc>
      </w:tr>
      <w:tr w:rsidR="00AA68FE" w:rsidRPr="00861AD0" w14:paraId="3959EECA" w14:textId="77777777" w:rsidTr="0027475E">
        <w:trPr>
          <w:trHeight w:val="340"/>
        </w:trPr>
        <w:tc>
          <w:tcPr>
            <w:tcW w:w="2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212FED1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 w:rsidRPr="00861AD0"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96B65" w14:textId="6590403E" w:rsidR="006D5354" w:rsidRPr="00861AD0" w:rsidRDefault="00987C9C" w:rsidP="00E739FC">
            <w:pPr>
              <w:pStyle w:val="ListParagraph"/>
              <w:numPr>
                <w:ilvl w:val="0"/>
                <w:numId w:val="28"/>
              </w:numPr>
            </w:pPr>
            <w:r>
              <w:t>System displays comments under the post</w:t>
            </w:r>
          </w:p>
        </w:tc>
      </w:tr>
      <w:tr w:rsidR="00AA68FE" w:rsidRPr="00861AD0" w14:paraId="5FDD3CDD" w14:textId="77777777" w:rsidTr="0027475E">
        <w:trPr>
          <w:trHeight w:val="340"/>
        </w:trPr>
        <w:tc>
          <w:tcPr>
            <w:tcW w:w="2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4A2A80D7" w14:textId="77777777" w:rsidR="00AA68FE" w:rsidRPr="00861AD0" w:rsidRDefault="00AA68F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C7690" w14:textId="52AF31AC" w:rsidR="00AA68FE" w:rsidRPr="00861AD0" w:rsidRDefault="0027475E" w:rsidP="0004670B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6" behindDoc="0" locked="0" layoutInCell="1" allowOverlap="1" wp14:anchorId="7EBF6A0B" wp14:editId="7FD5150C">
                      <wp:simplePos x="0" y="0"/>
                      <wp:positionH relativeFrom="column">
                        <wp:posOffset>2510155</wp:posOffset>
                      </wp:positionH>
                      <wp:positionV relativeFrom="paragraph">
                        <wp:posOffset>3342005</wp:posOffset>
                      </wp:positionV>
                      <wp:extent cx="521970" cy="361950"/>
                      <wp:effectExtent l="38100" t="0" r="30480" b="57150"/>
                      <wp:wrapNone/>
                      <wp:docPr id="948035536" name="Straight Arrow Connector 9480355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21970" cy="3619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7DA7CD54" id="Straight Arrow Connector 948035536" o:spid="_x0000_s1026" type="#_x0000_t32" style="position:absolute;margin-left:197.65pt;margin-top:263.15pt;width:41.1pt;height:28.5pt;flip:x;z-index:2516583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5" behindDoc="0" locked="0" layoutInCell="1" allowOverlap="1" wp14:anchorId="4DB6C9F9" wp14:editId="7AEF2C09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3215640</wp:posOffset>
                      </wp:positionV>
                      <wp:extent cx="563880" cy="45085"/>
                      <wp:effectExtent l="0" t="57150" r="26670" b="50165"/>
                      <wp:wrapNone/>
                      <wp:docPr id="1140983320" name="Straight Arrow Connector 1140983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6388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3EB28121" id="Straight Arrow Connector 1140983320" o:spid="_x0000_s1026" type="#_x0000_t32" style="position:absolute;margin-left:189.25pt;margin-top:253.2pt;width:44.4pt;height:3.55pt;flip:x y;z-index:251658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4" behindDoc="0" locked="0" layoutInCell="1" allowOverlap="1" wp14:anchorId="1F50D3AB" wp14:editId="363C89DE">
                      <wp:simplePos x="0" y="0"/>
                      <wp:positionH relativeFrom="column">
                        <wp:posOffset>2441575</wp:posOffset>
                      </wp:positionH>
                      <wp:positionV relativeFrom="paragraph">
                        <wp:posOffset>2686685</wp:posOffset>
                      </wp:positionV>
                      <wp:extent cx="579120" cy="472440"/>
                      <wp:effectExtent l="38100" t="38100" r="30480" b="22860"/>
                      <wp:wrapNone/>
                      <wp:docPr id="1416890069" name="Straight Arrow Connector 14168900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79120" cy="4724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7D63D9C3" id="Straight Arrow Connector 1416890069" o:spid="_x0000_s1026" type="#_x0000_t32" style="position:absolute;margin-left:192.25pt;margin-top:211.55pt;width:45.6pt;height:37.2pt;flip:x y;z-index:251658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3" behindDoc="0" locked="0" layoutInCell="1" allowOverlap="1" wp14:anchorId="3452BC2D" wp14:editId="032E7815">
                      <wp:simplePos x="0" y="0"/>
                      <wp:positionH relativeFrom="column">
                        <wp:posOffset>1831975</wp:posOffset>
                      </wp:positionH>
                      <wp:positionV relativeFrom="paragraph">
                        <wp:posOffset>4366260</wp:posOffset>
                      </wp:positionV>
                      <wp:extent cx="1203960" cy="45085"/>
                      <wp:effectExtent l="19050" t="76200" r="15240" b="50165"/>
                      <wp:wrapNone/>
                      <wp:docPr id="1955456235" name="Straight Arrow Connector 1955456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203960" cy="450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9BB45B8" id="Straight Arrow Connector 1955456235" o:spid="_x0000_s1026" type="#_x0000_t32" style="position:absolute;margin-left:144.25pt;margin-top:343.8pt;width:94.8pt;height:3.55pt;flip:x y;z-index:251658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6046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3" behindDoc="0" locked="0" layoutInCell="1" allowOverlap="1" wp14:anchorId="3A837F43" wp14:editId="210CD0CE">
                      <wp:simplePos x="0" y="0"/>
                      <wp:positionH relativeFrom="column">
                        <wp:posOffset>2997835</wp:posOffset>
                      </wp:positionH>
                      <wp:positionV relativeFrom="paragraph">
                        <wp:posOffset>4157345</wp:posOffset>
                      </wp:positionV>
                      <wp:extent cx="800100" cy="541020"/>
                      <wp:effectExtent l="0" t="0" r="19050" b="11430"/>
                      <wp:wrapNone/>
                      <wp:docPr id="1559162453" name="Text Box 1559162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00100" cy="5410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84F88C7" w14:textId="6E32A945" w:rsidR="006046B7" w:rsidRPr="003422EC" w:rsidRDefault="006046B7" w:rsidP="006046B7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Hides comments again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837F43" id="Text Box 1559162453" o:spid="_x0000_s1082" type="#_x0000_t202" style="position:absolute;margin-left:236.05pt;margin-top:327.35pt;width:63pt;height:42.6pt;z-index:251658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" fillcolor="white [3201]" strokeweight=".5pt">
                      <v:textbox>
                        <w:txbxContent>
                          <w:p w14:paraId="784F88C7" w14:textId="6E32A945" w:rsidR="006046B7" w:rsidRPr="003422EC" w:rsidRDefault="006046B7" w:rsidP="006046B7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Hides comments again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046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2" behindDoc="0" locked="0" layoutInCell="1" allowOverlap="1" wp14:anchorId="04AEB620" wp14:editId="7E861138">
                      <wp:simplePos x="0" y="0"/>
                      <wp:positionH relativeFrom="column">
                        <wp:posOffset>2944495</wp:posOffset>
                      </wp:positionH>
                      <wp:positionV relativeFrom="paragraph">
                        <wp:posOffset>3090545</wp:posOffset>
                      </wp:positionV>
                      <wp:extent cx="810260" cy="297180"/>
                      <wp:effectExtent l="0" t="0" r="27940" b="26670"/>
                      <wp:wrapNone/>
                      <wp:docPr id="1515077285" name="Text Box 1515077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0260" cy="2971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EDBFA26" w14:textId="4D850F56" w:rsidR="006046B7" w:rsidRPr="003422EC" w:rsidRDefault="006046B7" w:rsidP="006046B7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Comments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AEB620" id="Text Box 1515077285" o:spid="_x0000_s1083" type="#_x0000_t202" style="position:absolute;margin-left:231.85pt;margin-top:243.35pt;width:63.8pt;height:23.4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" fillcolor="white [3201]" strokeweight=".5pt">
                      <v:textbox>
                        <w:txbxContent>
                          <w:p w14:paraId="1EDBFA26" w14:textId="4D850F56" w:rsidR="006046B7" w:rsidRPr="003422EC" w:rsidRDefault="006046B7" w:rsidP="006046B7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Comments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70CB4" w:rsidRPr="00B70CB4">
              <w:rPr>
                <w:noProof/>
              </w:rPr>
              <w:drawing>
                <wp:inline distT="0" distB="0" distL="0" distR="0" wp14:anchorId="52612827" wp14:editId="0225A65A">
                  <wp:extent cx="2946400" cy="6066971"/>
                  <wp:effectExtent l="0" t="0" r="6350" b="0"/>
                  <wp:docPr id="720316393" name="Picture 720316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31639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517" cy="6110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338135" w14:textId="077B97DF" w:rsidR="00AA68FE" w:rsidRDefault="00AA68FE" w:rsidP="007A2281"/>
    <w:p w14:paraId="5BBD3C5E" w14:textId="77777777" w:rsidR="00AA68FE" w:rsidRDefault="00AA68FE" w:rsidP="007A22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9"/>
        <w:gridCol w:w="1993"/>
        <w:gridCol w:w="4154"/>
      </w:tblGrid>
      <w:tr w:rsidR="002A3157" w14:paraId="225EF62E" w14:textId="77777777" w:rsidTr="002A315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3C176ED3" w14:textId="77777777" w:rsidR="002A3157" w:rsidRDefault="002A315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Use Case ID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A0379A7" w14:textId="77777777" w:rsidR="002A3157" w:rsidRDefault="002A315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 xml:space="preserve">Use Case Name </w:t>
            </w:r>
          </w:p>
        </w:tc>
      </w:tr>
      <w:tr w:rsidR="002A3157" w14:paraId="48F38F8C" w14:textId="77777777" w:rsidTr="002A315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6F583" w14:textId="77777777" w:rsidR="002A3157" w:rsidRDefault="002A3157">
            <w:r>
              <w:t>B0200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58245" w14:textId="77777777" w:rsidR="002A3157" w:rsidRDefault="002A3157">
            <w:r>
              <w:t>View Addition Outcome</w:t>
            </w:r>
          </w:p>
        </w:tc>
      </w:tr>
      <w:tr w:rsidR="002A3157" w14:paraId="3870C549" w14:textId="77777777" w:rsidTr="002A3157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2D6B8B7" w14:textId="77777777" w:rsidR="002A3157" w:rsidRDefault="002A315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Primary Business Actors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42790991" w14:textId="77777777" w:rsidR="002A3157" w:rsidRDefault="002A315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Other participating Actors</w:t>
            </w:r>
          </w:p>
        </w:tc>
      </w:tr>
      <w:tr w:rsidR="002A3157" w14:paraId="17A0046F" w14:textId="77777777" w:rsidTr="002A3157">
        <w:trPr>
          <w:trHeight w:val="340"/>
        </w:trPr>
        <w:tc>
          <w:tcPr>
            <w:tcW w:w="4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D518B" w14:textId="77777777" w:rsidR="002A3157" w:rsidRDefault="002A3157">
            <w:r>
              <w:t>Influencer</w:t>
            </w:r>
          </w:p>
        </w:tc>
        <w:tc>
          <w:tcPr>
            <w:tcW w:w="4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E1B0A" w14:textId="77777777" w:rsidR="002A3157" w:rsidRDefault="002A3157"/>
        </w:tc>
      </w:tr>
      <w:tr w:rsidR="002A3157" w14:paraId="4144DC6F" w14:textId="77777777" w:rsidTr="002A315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0D6D9D5" w14:textId="77777777" w:rsidR="002A3157" w:rsidRDefault="002A315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Description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FB377" w14:textId="77777777" w:rsidR="002A3157" w:rsidRDefault="002A3157">
            <w:r>
              <w:t>Influencers would like to see if their new petal is approved(D0500) or not(D0600).</w:t>
            </w:r>
          </w:p>
        </w:tc>
      </w:tr>
      <w:tr w:rsidR="002A3157" w14:paraId="4EE93E85" w14:textId="77777777" w:rsidTr="002A315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09C96013" w14:textId="77777777" w:rsidR="002A3157" w:rsidRDefault="002A315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Pre-Conditions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772E6" w14:textId="77777777" w:rsidR="002A3157" w:rsidRDefault="002A3157">
            <w:r>
              <w:t>Influencer needed to submit a petal for review.</w:t>
            </w:r>
          </w:p>
          <w:p w14:paraId="3A7FABA9" w14:textId="77777777" w:rsidR="002A3157" w:rsidRDefault="002A3157">
            <w:r>
              <w:t>Influencer needs to be on their homepage.</w:t>
            </w:r>
          </w:p>
        </w:tc>
      </w:tr>
      <w:tr w:rsidR="002A3157" w14:paraId="6E3143AA" w14:textId="77777777" w:rsidTr="002A315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5106322" w14:textId="77777777" w:rsidR="002A3157" w:rsidRDefault="002A315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Triggers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801FE" w14:textId="77777777" w:rsidR="002A3157" w:rsidRDefault="002A3157">
            <w:r>
              <w:t>Clicking the post button. (Called from B0100)</w:t>
            </w:r>
          </w:p>
        </w:tc>
      </w:tr>
      <w:tr w:rsidR="002A3157" w14:paraId="5DE2DDEA" w14:textId="77777777" w:rsidTr="002A315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72FDBB27" w14:textId="77777777" w:rsidR="002A3157" w:rsidRDefault="002A315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Post-Conditions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1C4AD" w14:textId="77777777" w:rsidR="002A3157" w:rsidRDefault="002A3157">
            <w:r>
              <w:t>Knowing the status of the petal.</w:t>
            </w:r>
          </w:p>
        </w:tc>
      </w:tr>
      <w:tr w:rsidR="002A3157" w14:paraId="563CBAB1" w14:textId="77777777" w:rsidTr="002A3157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  <w:hideMark/>
          </w:tcPr>
          <w:p w14:paraId="63683545" w14:textId="77777777" w:rsidR="002A3157" w:rsidRDefault="002A3157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Flow of Events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07B0C" w14:textId="77777777" w:rsidR="002A3157" w:rsidRDefault="002A3157" w:rsidP="00E739FC">
            <w:pPr>
              <w:pStyle w:val="ListParagraph"/>
              <w:numPr>
                <w:ilvl w:val="0"/>
                <w:numId w:val="23"/>
              </w:numPr>
            </w:pPr>
            <w:r>
              <w:t>Select the option to view petal addition outcome.</w:t>
            </w:r>
          </w:p>
          <w:p w14:paraId="50BB4185" w14:textId="7F0C87EE" w:rsidR="002A3157" w:rsidRDefault="002A3157" w:rsidP="00E739FC">
            <w:pPr>
              <w:pStyle w:val="ListParagraph"/>
              <w:numPr>
                <w:ilvl w:val="0"/>
                <w:numId w:val="23"/>
              </w:numPr>
            </w:pPr>
            <w:r>
              <w:t xml:space="preserve">System displays </w:t>
            </w:r>
            <w:r w:rsidR="0089343C">
              <w:t xml:space="preserve">list of </w:t>
            </w:r>
            <w:r>
              <w:t>the outcome</w:t>
            </w:r>
            <w:r w:rsidR="0089343C">
              <w:t>s</w:t>
            </w:r>
            <w:r>
              <w:t xml:space="preserve"> of </w:t>
            </w:r>
            <w:r w:rsidR="00E517B6">
              <w:t>all the</w:t>
            </w:r>
            <w:r>
              <w:t xml:space="preserve"> petal addition</w:t>
            </w:r>
            <w:r w:rsidR="00E517B6">
              <w:t>s</w:t>
            </w:r>
            <w:r>
              <w:t>.</w:t>
            </w:r>
          </w:p>
          <w:p w14:paraId="761D4CDF" w14:textId="3E72328F" w:rsidR="00E517B6" w:rsidRDefault="00E517B6" w:rsidP="00E739FC">
            <w:pPr>
              <w:pStyle w:val="ListParagraph"/>
              <w:numPr>
                <w:ilvl w:val="0"/>
                <w:numId w:val="23"/>
              </w:numPr>
            </w:pPr>
            <w:r>
              <w:t>User clicks Mark as read button</w:t>
            </w:r>
            <w:r w:rsidR="00B03CDC">
              <w:t xml:space="preserve"> for a specific outcome</w:t>
            </w:r>
            <w:r>
              <w:t>.</w:t>
            </w:r>
          </w:p>
          <w:p w14:paraId="6C0D532C" w14:textId="260DDC53" w:rsidR="00E517B6" w:rsidRDefault="00B03CDC" w:rsidP="00E739FC">
            <w:pPr>
              <w:pStyle w:val="ListParagraph"/>
              <w:numPr>
                <w:ilvl w:val="0"/>
                <w:numId w:val="23"/>
              </w:numPr>
            </w:pPr>
            <w:r>
              <w:t xml:space="preserve">System removes this </w:t>
            </w:r>
            <w:r w:rsidR="0089343C">
              <w:t xml:space="preserve">petal addition’s </w:t>
            </w:r>
            <w:r>
              <w:t>outcome from</w:t>
            </w:r>
            <w:r w:rsidR="000E2973">
              <w:t xml:space="preserve"> the </w:t>
            </w:r>
            <w:r w:rsidR="0089343C">
              <w:t>list of outcomes.</w:t>
            </w:r>
          </w:p>
        </w:tc>
      </w:tr>
      <w:tr w:rsidR="002A3157" w14:paraId="2B175E7C" w14:textId="77777777" w:rsidTr="009B3C56">
        <w:trPr>
          <w:trHeight w:val="340"/>
        </w:trPr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BACC6" w:themeFill="accent5"/>
            <w:vAlign w:val="center"/>
          </w:tcPr>
          <w:p w14:paraId="4D543633" w14:textId="7BDA3C72" w:rsidR="002A3157" w:rsidRDefault="004417F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Initial UI design</w:t>
            </w:r>
          </w:p>
        </w:tc>
        <w:tc>
          <w:tcPr>
            <w:tcW w:w="61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FC2D9" w14:textId="47A2513A" w:rsidR="002A3157" w:rsidRDefault="00817DED" w:rsidP="009B3C56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525" behindDoc="0" locked="0" layoutInCell="1" allowOverlap="1" wp14:anchorId="3912F1EA" wp14:editId="4A5257E4">
                      <wp:simplePos x="0" y="0"/>
                      <wp:positionH relativeFrom="column">
                        <wp:posOffset>474980</wp:posOffset>
                      </wp:positionH>
                      <wp:positionV relativeFrom="paragraph">
                        <wp:posOffset>2263775</wp:posOffset>
                      </wp:positionV>
                      <wp:extent cx="561975" cy="473710"/>
                      <wp:effectExtent l="0" t="0" r="66675" b="59690"/>
                      <wp:wrapNone/>
                      <wp:docPr id="173434967" name="Straight Arrow Connector 1734349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1975" cy="47371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AF9351" id="Straight Arrow Connector 173434967" o:spid="_x0000_s1026" type="#_x0000_t32" style="position:absolute;margin-left:37.4pt;margin-top:178.25pt;width:44.25pt;height:37.3pt;z-index:2516645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" strokecolor="black [3040]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477" behindDoc="0" locked="0" layoutInCell="1" allowOverlap="1" wp14:anchorId="5369A23B" wp14:editId="40304CA0">
                      <wp:simplePos x="0" y="0"/>
                      <wp:positionH relativeFrom="column">
                        <wp:posOffset>487045</wp:posOffset>
                      </wp:positionH>
                      <wp:positionV relativeFrom="paragraph">
                        <wp:posOffset>1986280</wp:posOffset>
                      </wp:positionV>
                      <wp:extent cx="432435" cy="304800"/>
                      <wp:effectExtent l="0" t="38100" r="62865" b="19050"/>
                      <wp:wrapNone/>
                      <wp:docPr id="1494369136" name="Straight Arrow Connector 1494369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32435" cy="3048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BC80DB" id="Straight Arrow Connector 1494369136" o:spid="_x0000_s1026" type="#_x0000_t32" style="position:absolute;margin-left:38.35pt;margin-top:156.4pt;width:34.05pt;height:24pt;flip:y;z-index:2516624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" strokecolor="black [3040]">
                      <v:stroke endarrow="block"/>
                    </v:shape>
                  </w:pict>
                </mc:Fallback>
              </mc:AlternateContent>
            </w:r>
            <w:r w:rsidR="009B3C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429" behindDoc="0" locked="0" layoutInCell="1" allowOverlap="1" wp14:anchorId="7EDEC230" wp14:editId="21FC7B68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1644650</wp:posOffset>
                      </wp:positionV>
                      <wp:extent cx="676275" cy="1419225"/>
                      <wp:effectExtent l="0" t="0" r="28575" b="28575"/>
                      <wp:wrapNone/>
                      <wp:docPr id="233933704" name="Text Box 2339337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76275" cy="1419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648AB3C" w14:textId="77777777" w:rsidR="009B3C56" w:rsidRPr="003422EC" w:rsidRDefault="009B3C56" w:rsidP="009B3C56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These petals in this block belong to the same Flower (Advice)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DEC230" id="Text Box 233933704" o:spid="_x0000_s1084" type="#_x0000_t202" style="position:absolute;left:0;text-align:left;margin-left:-5.2pt;margin-top:129.5pt;width:53.25pt;height:111.75pt;z-index:2516604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" fillcolor="white [3201]" strokeweight=".5pt">
                      <v:textbox>
                        <w:txbxContent>
                          <w:p w14:paraId="6648AB3C" w14:textId="77777777" w:rsidR="009B3C56" w:rsidRPr="003422EC" w:rsidRDefault="009B3C56" w:rsidP="009B3C56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These petals in this block belong to the same Flower (Advice)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3C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8" behindDoc="0" locked="0" layoutInCell="1" allowOverlap="1" wp14:anchorId="5793C34C" wp14:editId="0163A1F3">
                      <wp:simplePos x="0" y="0"/>
                      <wp:positionH relativeFrom="column">
                        <wp:posOffset>2543810</wp:posOffset>
                      </wp:positionH>
                      <wp:positionV relativeFrom="paragraph">
                        <wp:posOffset>3615055</wp:posOffset>
                      </wp:positionV>
                      <wp:extent cx="367665" cy="323850"/>
                      <wp:effectExtent l="38100" t="38100" r="32385" b="19050"/>
                      <wp:wrapNone/>
                      <wp:docPr id="928212789" name="Straight Arrow Connector 9282127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67665" cy="3238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5DA142" id="Straight Arrow Connector 928212789" o:spid="_x0000_s1026" type="#_x0000_t32" style="position:absolute;margin-left:200.3pt;margin-top:284.65pt;width:28.95pt;height:25.5pt;flip:x y;z-index:2516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" strokecolor="black [3040]">
                      <v:stroke endarrow="block"/>
                    </v:shape>
                  </w:pict>
                </mc:Fallback>
              </mc:AlternateContent>
            </w:r>
            <w:r w:rsidR="009B3C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4" behindDoc="0" locked="0" layoutInCell="1" allowOverlap="1" wp14:anchorId="33381AF0" wp14:editId="19B7C38A">
                      <wp:simplePos x="0" y="0"/>
                      <wp:positionH relativeFrom="column">
                        <wp:posOffset>2807970</wp:posOffset>
                      </wp:positionH>
                      <wp:positionV relativeFrom="paragraph">
                        <wp:posOffset>3716655</wp:posOffset>
                      </wp:positionV>
                      <wp:extent cx="1013460" cy="853440"/>
                      <wp:effectExtent l="0" t="0" r="15240" b="22860"/>
                      <wp:wrapNone/>
                      <wp:docPr id="1863589468" name="Text Box 18635894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3460" cy="853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9AE55FC" w14:textId="77777777" w:rsidR="006046B7" w:rsidRPr="003422EC" w:rsidRDefault="006046B7" w:rsidP="006046B7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User acknowledges outcome and does not need to view it again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381AF0" id="Text Box 1863589468" o:spid="_x0000_s1085" type="#_x0000_t202" style="position:absolute;left:0;text-align:left;margin-left:221.1pt;margin-top:292.65pt;width:79.8pt;height:67.2pt;z-index:2516583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" fillcolor="white [3201]" strokeweight=".5pt">
                      <v:textbox>
                        <w:txbxContent>
                          <w:p w14:paraId="59AE55FC" w14:textId="77777777" w:rsidR="006046B7" w:rsidRPr="003422EC" w:rsidRDefault="006046B7" w:rsidP="006046B7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User acknowledges outcome and does not need to view it again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3C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67" behindDoc="0" locked="0" layoutInCell="1" allowOverlap="1" wp14:anchorId="7BDDFBF4" wp14:editId="4429A025">
                      <wp:simplePos x="0" y="0"/>
                      <wp:positionH relativeFrom="column">
                        <wp:posOffset>1324610</wp:posOffset>
                      </wp:positionH>
                      <wp:positionV relativeFrom="paragraph">
                        <wp:posOffset>1148080</wp:posOffset>
                      </wp:positionV>
                      <wp:extent cx="1845945" cy="50165"/>
                      <wp:effectExtent l="38100" t="19050" r="20955" b="102235"/>
                      <wp:wrapNone/>
                      <wp:docPr id="1206663647" name="Straight Arrow Connector 12066636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845945" cy="5016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E0DBDC" id="Straight Arrow Connector 1206663647" o:spid="_x0000_s1026" type="#_x0000_t32" style="position:absolute;margin-left:104.3pt;margin-top:90.4pt;width:145.35pt;height:3.95pt;flip:x;z-index:2516583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" strokecolor="black [3040]">
                      <v:stroke endarrow="block"/>
                    </v:shape>
                  </w:pict>
                </mc:Fallback>
              </mc:AlternateContent>
            </w:r>
            <w:r w:rsidR="009B3C5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25" behindDoc="0" locked="0" layoutInCell="1" allowOverlap="1" wp14:anchorId="4DAAE981" wp14:editId="7F698241">
                      <wp:simplePos x="0" y="0"/>
                      <wp:positionH relativeFrom="column">
                        <wp:posOffset>3086735</wp:posOffset>
                      </wp:positionH>
                      <wp:positionV relativeFrom="paragraph">
                        <wp:posOffset>972185</wp:posOffset>
                      </wp:positionV>
                      <wp:extent cx="727710" cy="952500"/>
                      <wp:effectExtent l="0" t="0" r="15240" b="19050"/>
                      <wp:wrapNone/>
                      <wp:docPr id="1349054423" name="Text Box 1349054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27710" cy="952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D9833A4" w14:textId="66546D0E" w:rsidR="008F1E9D" w:rsidRPr="003422EC" w:rsidRDefault="008F1E9D" w:rsidP="008F1E9D">
                                  <w:pPr>
                                    <w:rPr>
                                      <w:lang w:val="en-ZA"/>
                                    </w:rPr>
                                  </w:pPr>
                                  <w:r>
                                    <w:rPr>
                                      <w:lang w:val="en-ZA"/>
                                    </w:rPr>
                                    <w:t>Indicates which Flower these petals belong 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AAE981" id="Text Box 1349054423" o:spid="_x0000_s1086" type="#_x0000_t202" style="position:absolute;left:0;text-align:left;margin-left:243.05pt;margin-top:76.55pt;width:57.3pt;height:75pt;z-index:2516583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" fillcolor="white [3201]" strokeweight=".5pt">
                      <v:textbox>
                        <w:txbxContent>
                          <w:p w14:paraId="1D9833A4" w14:textId="66546D0E" w:rsidR="008F1E9D" w:rsidRPr="003422EC" w:rsidRDefault="008F1E9D" w:rsidP="008F1E9D">
                            <w:pPr>
                              <w:rPr>
                                <w:lang w:val="en-ZA"/>
                              </w:rPr>
                            </w:pPr>
                            <w:r>
                              <w:rPr>
                                <w:lang w:val="en-ZA"/>
                              </w:rPr>
                              <w:t>Indicates which Flower these petals belong to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029CC" w:rsidRPr="00C029CC">
              <w:rPr>
                <w:noProof/>
              </w:rPr>
              <w:drawing>
                <wp:inline distT="0" distB="0" distL="0" distR="0" wp14:anchorId="6CF013CC" wp14:editId="0B9B1FE9">
                  <wp:extent cx="2810077" cy="5799667"/>
                  <wp:effectExtent l="0" t="0" r="9525" b="0"/>
                  <wp:docPr id="781508450" name="Picture 781508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50845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872" cy="585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326200" w14:textId="1AC762C7" w:rsidR="00C029CC" w:rsidRDefault="00135B1C" w:rsidP="00066242">
            <w:r>
              <w:lastRenderedPageBreak/>
              <w:t xml:space="preserve">Addition outcome has been removed after the user clicked Mark as </w:t>
            </w:r>
            <w:proofErr w:type="gramStart"/>
            <w:r>
              <w:t>read</w:t>
            </w:r>
            <w:proofErr w:type="gramEnd"/>
          </w:p>
          <w:p w14:paraId="21C4D44B" w14:textId="77777777" w:rsidR="00135B1C" w:rsidRDefault="00135B1C" w:rsidP="009B3C56">
            <w:pPr>
              <w:jc w:val="center"/>
            </w:pPr>
          </w:p>
          <w:p w14:paraId="32B028BB" w14:textId="50D54397" w:rsidR="00C029CC" w:rsidRDefault="00A37C99" w:rsidP="009B3C56">
            <w:pPr>
              <w:jc w:val="center"/>
            </w:pPr>
            <w:r w:rsidRPr="00A37C99">
              <w:rPr>
                <w:noProof/>
              </w:rPr>
              <w:drawing>
                <wp:inline distT="0" distB="0" distL="0" distR="0" wp14:anchorId="748393BD" wp14:editId="76C7BD15">
                  <wp:extent cx="3101609" cy="6424217"/>
                  <wp:effectExtent l="0" t="0" r="3810" b="0"/>
                  <wp:docPr id="388970428" name="Picture 388970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97042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609" cy="642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4FC7EC" w14:textId="77777777" w:rsidR="002A3157" w:rsidRDefault="002A3157" w:rsidP="007A2281"/>
    <w:p w14:paraId="225A2C9E" w14:textId="77777777" w:rsidR="00561CAA" w:rsidRDefault="00561CAA" w:rsidP="007A2281">
      <w:pPr>
        <w:sectPr w:rsidR="00561CAA" w:rsidSect="00DE033C">
          <w:pgSz w:w="11906" w:h="16838" w:code="9"/>
          <w:pgMar w:top="1440" w:right="1800" w:bottom="709" w:left="1800" w:header="1008" w:footer="1008" w:gutter="0"/>
          <w:cols w:space="720"/>
          <w:titlePg/>
          <w:docGrid w:linePitch="360"/>
        </w:sectPr>
      </w:pPr>
    </w:p>
    <w:p w14:paraId="45C3E00B" w14:textId="2065615F" w:rsidR="004C4A05" w:rsidRDefault="00E11926" w:rsidP="008A1DE4">
      <w:pPr>
        <w:pStyle w:val="Heading1"/>
        <w:pBdr>
          <w:bottom w:val="single" w:sz="4" w:space="1" w:color="auto"/>
        </w:pBdr>
      </w:pPr>
      <w:bookmarkStart w:id="12" w:name="_Toc136184574"/>
      <w:bookmarkEnd w:id="2"/>
      <w:r>
        <w:lastRenderedPageBreak/>
        <w:t>DATA REQUIREMENTS</w:t>
      </w:r>
      <w:bookmarkEnd w:id="12"/>
    </w:p>
    <w:p w14:paraId="3FE949EA" w14:textId="741AF931" w:rsidR="00A64F09" w:rsidRDefault="00482F7E" w:rsidP="00890147">
      <w:pPr>
        <w:pStyle w:val="Heading2"/>
        <w:numPr>
          <w:ilvl w:val="0"/>
          <w:numId w:val="0"/>
        </w:numPr>
      </w:pPr>
      <w:bookmarkStart w:id="13" w:name="_Toc136184575"/>
      <w:r w:rsidRPr="006344CE">
        <w:rPr>
          <w:noProof/>
          <w:szCs w:val="22"/>
        </w:rPr>
        <w:drawing>
          <wp:anchor distT="0" distB="0" distL="114300" distR="114300" simplePos="0" relativeHeight="251658375" behindDoc="1" locked="0" layoutInCell="1" allowOverlap="1" wp14:anchorId="1333D444" wp14:editId="1EF88770">
            <wp:simplePos x="0" y="0"/>
            <wp:positionH relativeFrom="margin">
              <wp:posOffset>-1066800</wp:posOffset>
            </wp:positionH>
            <wp:positionV relativeFrom="paragraph">
              <wp:posOffset>492125</wp:posOffset>
            </wp:positionV>
            <wp:extent cx="7427039" cy="5943600"/>
            <wp:effectExtent l="0" t="0" r="2540" b="0"/>
            <wp:wrapNone/>
            <wp:docPr id="395541706" name="Picture 39554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41706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7039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DE4">
        <w:t xml:space="preserve">Implementation </w:t>
      </w:r>
      <w:r w:rsidR="001437E4">
        <w:t xml:space="preserve">Ready </w:t>
      </w:r>
      <w:r w:rsidR="008A1DE4">
        <w:t>Class Diagram</w:t>
      </w:r>
      <w:bookmarkEnd w:id="13"/>
    </w:p>
    <w:p w14:paraId="49B57B63" w14:textId="68FC4390" w:rsidR="00482F7E" w:rsidRDefault="00482F7E" w:rsidP="001B2735">
      <w:pPr>
        <w:rPr>
          <w:rFonts w:cs="Arial"/>
          <w:szCs w:val="22"/>
        </w:rPr>
        <w:sectPr w:rsidR="00482F7E" w:rsidSect="00DE033C">
          <w:pgSz w:w="11906" w:h="16838" w:code="9"/>
          <w:pgMar w:top="1440" w:right="1800" w:bottom="709" w:left="1800" w:header="1008" w:footer="1008" w:gutter="0"/>
          <w:cols w:space="720"/>
          <w:titlePg/>
          <w:docGrid w:linePitch="360"/>
        </w:sectPr>
      </w:pPr>
    </w:p>
    <w:p w14:paraId="481D9DDB" w14:textId="1B8DC0F8" w:rsidR="00227496" w:rsidRDefault="00227496" w:rsidP="001B2735">
      <w:pPr>
        <w:rPr>
          <w:rFonts w:cs="Arial"/>
          <w:szCs w:val="22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970"/>
        <w:gridCol w:w="4815"/>
      </w:tblGrid>
      <w:tr w:rsidR="00B91548" w14:paraId="3724DC88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</w:tcPr>
          <w:p w14:paraId="7079C6C9" w14:textId="24EBA40E" w:rsidR="00B91548" w:rsidRDefault="00B91548">
            <w:r w:rsidRPr="00B91548">
              <w:rPr>
                <w:rFonts w:eastAsia="Arial" w:cs="Arial"/>
                <w:b/>
                <w:bCs/>
                <w:color w:val="FFFFFF" w:themeColor="background1"/>
                <w:sz w:val="22"/>
                <w:szCs w:val="22"/>
              </w:rPr>
              <w:t>Entity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4BACC6" w:themeFill="accent5"/>
            <w:tcMar>
              <w:left w:w="108" w:type="dxa"/>
              <w:right w:w="108" w:type="dxa"/>
            </w:tcMar>
          </w:tcPr>
          <w:p w14:paraId="283D2100" w14:textId="7E319476" w:rsidR="00B91548" w:rsidRDefault="00B91548">
            <w:r w:rsidRPr="00B91548">
              <w:rPr>
                <w:rFonts w:eastAsia="Arial" w:cs="Arial"/>
                <w:b/>
                <w:bCs/>
                <w:color w:val="FFFFFF" w:themeColor="background1"/>
                <w:sz w:val="22"/>
                <w:szCs w:val="22"/>
              </w:rPr>
              <w:t>Entity Attributes</w:t>
            </w:r>
          </w:p>
        </w:tc>
      </w:tr>
      <w:tr w:rsidR="00B91548" w14:paraId="1708CBA7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2B6661" w14:textId="5FBCDB88" w:rsidR="00B91548" w:rsidRDefault="00876053">
            <w:r w:rsidRPr="00B91548">
              <w:rPr>
                <w:rFonts w:eastAsia="Arial" w:cs="Arial"/>
                <w:sz w:val="22"/>
                <w:szCs w:val="22"/>
              </w:rPr>
              <w:t>Public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8E38F2" w14:textId="38E746A4" w:rsidR="00B91548" w:rsidRDefault="2A0C5237" w:rsidP="28DCEDC7">
            <w:pPr>
              <w:rPr>
                <w:rFonts w:eastAsia="Arial" w:cs="Arial"/>
                <w:sz w:val="22"/>
                <w:szCs w:val="22"/>
              </w:rPr>
            </w:pPr>
            <w:r w:rsidRPr="4A1AB820">
              <w:rPr>
                <w:rFonts w:eastAsia="Arial" w:cs="Arial"/>
                <w:b/>
                <w:bCs/>
                <w:sz w:val="22"/>
                <w:szCs w:val="22"/>
              </w:rPr>
              <w:t>Username &lt;pk&gt;</w:t>
            </w:r>
            <w:r w:rsidRPr="4A1AB820">
              <w:rPr>
                <w:rFonts w:eastAsia="Arial" w:cs="Arial"/>
                <w:sz w:val="22"/>
                <w:szCs w:val="22"/>
              </w:rPr>
              <w:t xml:space="preserve">, </w:t>
            </w:r>
            <w:proofErr w:type="spellStart"/>
            <w:r w:rsidRPr="4A1AB820">
              <w:rPr>
                <w:rFonts w:eastAsia="Arial" w:cs="Arial"/>
                <w:sz w:val="22"/>
                <w:szCs w:val="22"/>
              </w:rPr>
              <w:t>prefferedName</w:t>
            </w:r>
            <w:proofErr w:type="spellEnd"/>
            <w:r w:rsidRPr="4A1AB820">
              <w:rPr>
                <w:rFonts w:eastAsia="Arial" w:cs="Arial"/>
                <w:sz w:val="22"/>
                <w:szCs w:val="22"/>
              </w:rPr>
              <w:t>, email, password</w:t>
            </w:r>
            <w:r w:rsidR="4774E9A4" w:rsidRPr="4A1AB820">
              <w:rPr>
                <w:rFonts w:eastAsia="Arial" w:cs="Arial"/>
                <w:sz w:val="22"/>
                <w:szCs w:val="22"/>
              </w:rPr>
              <w:t>, Type</w:t>
            </w:r>
            <w:r w:rsidR="1AD84133" w:rsidRPr="4A1AB820">
              <w:rPr>
                <w:rFonts w:eastAsia="Arial" w:cs="Arial"/>
                <w:sz w:val="22"/>
                <w:szCs w:val="22"/>
              </w:rPr>
              <w:t xml:space="preserve">, </w:t>
            </w:r>
            <w:proofErr w:type="spellStart"/>
            <w:r w:rsidR="1AD84133" w:rsidRPr="4A1AB820">
              <w:rPr>
                <w:rFonts w:eastAsia="Arial" w:cs="Arial"/>
                <w:sz w:val="22"/>
                <w:szCs w:val="22"/>
              </w:rPr>
              <w:t>profilePic</w:t>
            </w:r>
            <w:proofErr w:type="spellEnd"/>
          </w:p>
        </w:tc>
      </w:tr>
      <w:tr w:rsidR="00B91548" w14:paraId="6F98C89F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5C080D" w14:textId="4C0DDF75" w:rsidR="00B91548" w:rsidRDefault="00B91548">
            <w:r w:rsidRPr="00B91548">
              <w:rPr>
                <w:rFonts w:eastAsia="Arial" w:cs="Arial"/>
                <w:sz w:val="22"/>
                <w:szCs w:val="22"/>
              </w:rPr>
              <w:t>Rosebud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9812E0" w14:textId="67AC60C0" w:rsidR="00B91548" w:rsidRDefault="00B91548"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>R_ID &lt;pk&gt;</w:t>
            </w:r>
            <w:r w:rsidRPr="00B91548">
              <w:rPr>
                <w:rFonts w:eastAsia="Arial" w:cs="Arial"/>
                <w:sz w:val="22"/>
                <w:szCs w:val="22"/>
              </w:rPr>
              <w:t xml:space="preserve">, Affirmation, </w:t>
            </w:r>
            <w:proofErr w:type="spellStart"/>
            <w:r w:rsidRPr="00B91548">
              <w:rPr>
                <w:rFonts w:eastAsia="Arial" w:cs="Arial"/>
                <w:sz w:val="22"/>
                <w:szCs w:val="22"/>
              </w:rPr>
              <w:t>TimesUsed</w:t>
            </w:r>
            <w:proofErr w:type="spellEnd"/>
            <w:r w:rsidR="00D94A67">
              <w:rPr>
                <w:rFonts w:eastAsia="Arial" w:cs="Arial"/>
                <w:sz w:val="22"/>
                <w:szCs w:val="22"/>
              </w:rPr>
              <w:t>,</w:t>
            </w:r>
            <w:r w:rsidR="00031574">
              <w:rPr>
                <w:rFonts w:eastAsia="Arial" w:cs="Arial"/>
                <w:sz w:val="22"/>
                <w:szCs w:val="22"/>
              </w:rPr>
              <w:t xml:space="preserve"> </w:t>
            </w:r>
            <w:proofErr w:type="spellStart"/>
            <w:r w:rsidR="00031574">
              <w:rPr>
                <w:rFonts w:eastAsia="Arial" w:cs="Arial"/>
                <w:sz w:val="22"/>
                <w:szCs w:val="22"/>
              </w:rPr>
              <w:t>DateScheduled</w:t>
            </w:r>
            <w:proofErr w:type="spellEnd"/>
          </w:p>
        </w:tc>
      </w:tr>
      <w:tr w:rsidR="00B91548" w14:paraId="1BD237C7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C30F28" w14:textId="158166DB" w:rsidR="00B91548" w:rsidRDefault="00B91548">
            <w:r w:rsidRPr="00B91548">
              <w:rPr>
                <w:rFonts w:eastAsia="Arial" w:cs="Arial"/>
                <w:sz w:val="22"/>
                <w:szCs w:val="22"/>
              </w:rPr>
              <w:t>Blooming Gratitude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C6AD43" w14:textId="599A3FCB" w:rsidR="00B91548" w:rsidRDefault="00B91548"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>BG_ID &lt;pk&gt;,</w:t>
            </w:r>
            <w:r w:rsidRPr="00B91548">
              <w:rPr>
                <w:rFonts w:eastAsia="Arial" w:cs="Arial"/>
                <w:sz w:val="22"/>
                <w:szCs w:val="22"/>
              </w:rPr>
              <w:t xml:space="preserve"> Date, Grateful, </w:t>
            </w:r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Username &lt;</w:t>
            </w:r>
            <w:proofErr w:type="spellStart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</w:p>
        </w:tc>
      </w:tr>
      <w:tr w:rsidR="00B91548" w14:paraId="7AEBDA1D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34EB38" w14:textId="0940CA30" w:rsidR="00B91548" w:rsidRDefault="00B91548">
            <w:r w:rsidRPr="00B91548">
              <w:rPr>
                <w:rFonts w:eastAsia="Arial" w:cs="Arial"/>
                <w:sz w:val="22"/>
                <w:szCs w:val="22"/>
              </w:rPr>
              <w:t>Petal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9595EA" w14:textId="2CF517D4" w:rsidR="00B91548" w:rsidRDefault="00B91548"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>P_ID &lt;pk&gt;</w:t>
            </w:r>
            <w:r w:rsidRPr="00B91548">
              <w:rPr>
                <w:rFonts w:eastAsia="Arial" w:cs="Arial"/>
                <w:sz w:val="22"/>
                <w:szCs w:val="22"/>
              </w:rPr>
              <w:t xml:space="preserve">, </w:t>
            </w:r>
            <w:r w:rsidR="003F5733">
              <w:rPr>
                <w:rFonts w:eastAsia="Arial" w:cs="Arial"/>
                <w:i/>
                <w:iCs/>
                <w:sz w:val="22"/>
                <w:szCs w:val="22"/>
              </w:rPr>
              <w:t>Username</w:t>
            </w:r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 xml:space="preserve"> &lt;</w:t>
            </w:r>
            <w:proofErr w:type="spellStart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  <w:r w:rsidRPr="00B91548">
              <w:rPr>
                <w:rFonts w:eastAsia="Arial" w:cs="Arial"/>
                <w:sz w:val="22"/>
                <w:szCs w:val="22"/>
              </w:rPr>
              <w:t xml:space="preserve">, Content, </w:t>
            </w:r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F_ID &lt;</w:t>
            </w:r>
            <w:proofErr w:type="spellStart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  <w:r w:rsidRPr="00B91548">
              <w:rPr>
                <w:rFonts w:eastAsia="Arial" w:cs="Arial"/>
                <w:sz w:val="22"/>
                <w:szCs w:val="22"/>
              </w:rPr>
              <w:t xml:space="preserve">, </w:t>
            </w:r>
            <w:r w:rsidR="00EF70CB">
              <w:rPr>
                <w:rFonts w:eastAsia="Arial" w:cs="Arial"/>
                <w:sz w:val="22"/>
                <w:szCs w:val="22"/>
              </w:rPr>
              <w:t>Date</w:t>
            </w:r>
          </w:p>
        </w:tc>
      </w:tr>
      <w:tr w:rsidR="001F071D" w14:paraId="0D9D2EF3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01BB07" w14:textId="7E9B23AF" w:rsidR="001F071D" w:rsidRPr="00B91548" w:rsidRDefault="001F071D">
            <w:pPr>
              <w:rPr>
                <w:rFonts w:eastAsia="Arial" w:cs="Arial"/>
                <w:sz w:val="22"/>
                <w:szCs w:val="22"/>
              </w:rPr>
            </w:pPr>
            <w:proofErr w:type="spellStart"/>
            <w:r>
              <w:rPr>
                <w:rFonts w:eastAsia="Arial" w:cs="Arial"/>
                <w:sz w:val="22"/>
                <w:szCs w:val="22"/>
              </w:rPr>
              <w:t>PetalSubmi</w:t>
            </w:r>
            <w:r w:rsidR="00F40A32">
              <w:rPr>
                <w:rFonts w:eastAsia="Arial" w:cs="Arial"/>
                <w:sz w:val="22"/>
                <w:szCs w:val="22"/>
              </w:rPr>
              <w:t>ssion</w:t>
            </w:r>
            <w:proofErr w:type="spellEnd"/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70CE0B" w14:textId="3A7D4D16" w:rsidR="001F071D" w:rsidRPr="006F4E4F" w:rsidRDefault="00F826D6">
            <w:pPr>
              <w:rPr>
                <w:rFonts w:eastAsia="Arial" w:cs="Arial"/>
                <w:i/>
                <w:iCs/>
                <w:sz w:val="22"/>
                <w:szCs w:val="22"/>
              </w:rPr>
            </w:pPr>
            <w:r>
              <w:rPr>
                <w:rFonts w:eastAsia="Arial" w:cs="Arial"/>
                <w:b/>
                <w:bCs/>
                <w:sz w:val="22"/>
                <w:szCs w:val="22"/>
              </w:rPr>
              <w:t>PS_ID &lt;pk&gt;</w:t>
            </w:r>
            <w:r>
              <w:rPr>
                <w:rFonts w:eastAsia="Arial" w:cs="Arial"/>
                <w:sz w:val="22"/>
                <w:szCs w:val="22"/>
              </w:rPr>
              <w:t xml:space="preserve">, </w:t>
            </w:r>
            <w:r>
              <w:rPr>
                <w:rFonts w:eastAsia="Arial" w:cs="Arial"/>
                <w:i/>
                <w:iCs/>
                <w:sz w:val="22"/>
                <w:szCs w:val="22"/>
              </w:rPr>
              <w:t>Username &lt;</w:t>
            </w:r>
            <w:proofErr w:type="spellStart"/>
            <w:r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  <w:r w:rsidR="00787771">
              <w:rPr>
                <w:rFonts w:eastAsia="Arial" w:cs="Arial"/>
                <w:sz w:val="22"/>
                <w:szCs w:val="22"/>
              </w:rPr>
              <w:t xml:space="preserve">, </w:t>
            </w:r>
            <w:r w:rsidR="00047DEC">
              <w:rPr>
                <w:rFonts w:eastAsia="Arial" w:cs="Arial"/>
                <w:sz w:val="22"/>
                <w:szCs w:val="22"/>
              </w:rPr>
              <w:t>Content</w:t>
            </w:r>
            <w:r w:rsidR="008208EC">
              <w:rPr>
                <w:rFonts w:eastAsia="Arial" w:cs="Arial"/>
                <w:sz w:val="22"/>
                <w:szCs w:val="22"/>
              </w:rPr>
              <w:t>,</w:t>
            </w:r>
            <w:r w:rsidR="00433E4B">
              <w:rPr>
                <w:rFonts w:eastAsia="Arial" w:cs="Arial"/>
                <w:sz w:val="22"/>
                <w:szCs w:val="22"/>
              </w:rPr>
              <w:t xml:space="preserve"> </w:t>
            </w:r>
            <w:r w:rsidR="006F4E4F">
              <w:rPr>
                <w:rFonts w:eastAsia="Arial" w:cs="Arial"/>
                <w:i/>
                <w:iCs/>
                <w:sz w:val="22"/>
                <w:szCs w:val="22"/>
              </w:rPr>
              <w:t>F_ID &lt;pk&gt;</w:t>
            </w:r>
          </w:p>
        </w:tc>
      </w:tr>
      <w:tr w:rsidR="00B91548" w14:paraId="21A7E0C1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EA3D5F" w14:textId="4B5BF6E2" w:rsidR="00B91548" w:rsidRDefault="00B91548">
            <w:r w:rsidRPr="00B91548">
              <w:rPr>
                <w:rFonts w:eastAsia="Arial" w:cs="Arial"/>
                <w:sz w:val="22"/>
                <w:szCs w:val="22"/>
              </w:rPr>
              <w:t>Flower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1E3182" w14:textId="7C83008A" w:rsidR="00B91548" w:rsidRDefault="00B91548"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>F_ID &lt;pk&gt;</w:t>
            </w:r>
            <w:r w:rsidRPr="00B91548">
              <w:rPr>
                <w:rFonts w:eastAsia="Arial" w:cs="Arial"/>
                <w:sz w:val="22"/>
                <w:szCs w:val="22"/>
              </w:rPr>
              <w:t>, Category</w:t>
            </w:r>
          </w:p>
        </w:tc>
      </w:tr>
      <w:tr w:rsidR="008A3FA9" w14:paraId="3081D9BC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432B2C" w14:textId="3FB734C4" w:rsidR="008A3FA9" w:rsidRPr="00B91548" w:rsidRDefault="008A3FA9">
            <w:pPr>
              <w:rPr>
                <w:rFonts w:eastAsia="Arial" w:cs="Arial"/>
                <w:sz w:val="22"/>
                <w:szCs w:val="22"/>
              </w:rPr>
            </w:pPr>
            <w:r>
              <w:rPr>
                <w:rFonts w:eastAsia="Arial" w:cs="Arial"/>
                <w:sz w:val="22"/>
                <w:szCs w:val="22"/>
              </w:rPr>
              <w:t>Garden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DBF63A" w14:textId="6403BCA7" w:rsidR="008A3FA9" w:rsidRPr="00C11B46" w:rsidRDefault="00B235BE">
            <w:pPr>
              <w:rPr>
                <w:rFonts w:eastAsia="Arial" w:cs="Arial"/>
                <w:i/>
                <w:iCs/>
                <w:sz w:val="22"/>
                <w:szCs w:val="22"/>
              </w:rPr>
            </w:pPr>
            <w:r>
              <w:rPr>
                <w:rFonts w:eastAsia="Arial" w:cs="Arial"/>
                <w:b/>
                <w:bCs/>
                <w:sz w:val="22"/>
                <w:szCs w:val="22"/>
              </w:rPr>
              <w:t>Username &lt;pk&gt;</w:t>
            </w:r>
            <w:r w:rsidR="00E21C9A">
              <w:rPr>
                <w:rFonts w:eastAsia="Arial" w:cs="Arial"/>
                <w:sz w:val="22"/>
                <w:szCs w:val="22"/>
              </w:rPr>
              <w:t xml:space="preserve">, </w:t>
            </w:r>
            <w:r w:rsidR="00C11B46">
              <w:rPr>
                <w:rFonts w:eastAsia="Arial" w:cs="Arial"/>
                <w:i/>
                <w:iCs/>
                <w:sz w:val="22"/>
                <w:szCs w:val="22"/>
              </w:rPr>
              <w:t>F_ID &lt;</w:t>
            </w:r>
            <w:proofErr w:type="spellStart"/>
            <w:r w:rsidR="00C11B46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C11B46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</w:p>
        </w:tc>
      </w:tr>
      <w:tr w:rsidR="00B91548" w14:paraId="5D183E0D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82A5DE" w14:textId="32DF8F79" w:rsidR="00B91548" w:rsidRDefault="00B91548">
            <w:r w:rsidRPr="00B91548">
              <w:rPr>
                <w:rFonts w:eastAsia="Arial" w:cs="Arial"/>
                <w:sz w:val="22"/>
                <w:szCs w:val="22"/>
              </w:rPr>
              <w:t>Influencer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4FF845" w14:textId="13CB4539" w:rsidR="00B91548" w:rsidRDefault="00B91548"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>Username &lt;pk&gt;</w:t>
            </w:r>
          </w:p>
        </w:tc>
      </w:tr>
      <w:tr w:rsidR="00A815D8" w14:paraId="56B67D11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7755B5" w14:textId="171D5257" w:rsidR="00A815D8" w:rsidRPr="00B91548" w:rsidRDefault="00A815D8">
            <w:pPr>
              <w:rPr>
                <w:rFonts w:eastAsia="Arial" w:cs="Arial"/>
                <w:sz w:val="22"/>
                <w:szCs w:val="22"/>
              </w:rPr>
            </w:pPr>
            <w:proofErr w:type="spellStart"/>
            <w:r>
              <w:rPr>
                <w:rFonts w:eastAsia="Arial" w:cs="Arial"/>
                <w:sz w:val="22"/>
                <w:szCs w:val="22"/>
              </w:rPr>
              <w:t>InfluencerApplication</w:t>
            </w:r>
            <w:proofErr w:type="spellEnd"/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1FBD85" w14:textId="6706D37D" w:rsidR="00A815D8" w:rsidRPr="00931928" w:rsidRDefault="00A0756A">
            <w:pPr>
              <w:rPr>
                <w:rFonts w:eastAsia="Arial" w:cs="Arial"/>
                <w:sz w:val="22"/>
                <w:szCs w:val="22"/>
              </w:rPr>
            </w:pPr>
            <w:r>
              <w:rPr>
                <w:rFonts w:eastAsia="Arial" w:cs="Arial"/>
                <w:b/>
                <w:bCs/>
                <w:sz w:val="22"/>
                <w:szCs w:val="22"/>
              </w:rPr>
              <w:t>I_ID &lt;pk&gt;</w:t>
            </w:r>
            <w:r>
              <w:rPr>
                <w:rFonts w:eastAsia="Arial" w:cs="Arial"/>
                <w:sz w:val="22"/>
                <w:szCs w:val="22"/>
              </w:rPr>
              <w:t xml:space="preserve">, </w:t>
            </w:r>
            <w:r>
              <w:rPr>
                <w:rFonts w:eastAsia="Arial" w:cs="Arial"/>
                <w:i/>
                <w:iCs/>
                <w:sz w:val="22"/>
                <w:szCs w:val="22"/>
              </w:rPr>
              <w:t>Username &lt;</w:t>
            </w:r>
            <w:proofErr w:type="spellStart"/>
            <w:r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  <w:r w:rsidR="00931928">
              <w:rPr>
                <w:rFonts w:eastAsia="Arial" w:cs="Arial"/>
                <w:i/>
                <w:iCs/>
                <w:sz w:val="22"/>
                <w:szCs w:val="22"/>
              </w:rPr>
              <w:t xml:space="preserve">, </w:t>
            </w:r>
            <w:proofErr w:type="spellStart"/>
            <w:r w:rsidR="0038427D">
              <w:rPr>
                <w:rFonts w:eastAsia="Arial" w:cs="Arial"/>
                <w:sz w:val="22"/>
                <w:szCs w:val="22"/>
              </w:rPr>
              <w:t>PotentialPetal</w:t>
            </w:r>
            <w:proofErr w:type="spellEnd"/>
            <w:r w:rsidR="002046B8">
              <w:rPr>
                <w:rFonts w:eastAsia="Arial" w:cs="Arial"/>
                <w:sz w:val="22"/>
                <w:szCs w:val="22"/>
              </w:rPr>
              <w:t xml:space="preserve">, </w:t>
            </w:r>
            <w:r w:rsidR="003F52CC">
              <w:rPr>
                <w:rFonts w:eastAsia="Arial" w:cs="Arial"/>
                <w:sz w:val="22"/>
                <w:szCs w:val="22"/>
              </w:rPr>
              <w:t>Reason</w:t>
            </w:r>
          </w:p>
        </w:tc>
      </w:tr>
      <w:tr w:rsidR="00A46332" w14:paraId="6BE4D136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DC9182" w14:textId="41E65862" w:rsidR="00A46332" w:rsidRPr="00B91548" w:rsidRDefault="00A46332">
            <w:pPr>
              <w:rPr>
                <w:rFonts w:eastAsia="Arial" w:cs="Arial"/>
                <w:sz w:val="22"/>
                <w:szCs w:val="22"/>
              </w:rPr>
            </w:pPr>
            <w:proofErr w:type="spellStart"/>
            <w:r>
              <w:rPr>
                <w:rFonts w:eastAsia="Arial" w:cs="Arial"/>
                <w:sz w:val="22"/>
                <w:szCs w:val="22"/>
              </w:rPr>
              <w:t>Influencer</w:t>
            </w:r>
            <w:r w:rsidR="00A56465">
              <w:rPr>
                <w:rFonts w:eastAsia="Arial" w:cs="Arial"/>
                <w:sz w:val="22"/>
                <w:szCs w:val="22"/>
              </w:rPr>
              <w:t>ApplicationFlower</w:t>
            </w:r>
            <w:proofErr w:type="spellEnd"/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C6CE4A" w14:textId="5A024C4C" w:rsidR="00A46332" w:rsidRPr="009769EC" w:rsidRDefault="00A56465">
            <w:pPr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</w:pPr>
            <w:r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>I</w:t>
            </w:r>
            <w:r w:rsidR="00CF76D7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>_ID</w:t>
            </w:r>
            <w:r w:rsidR="00810445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 xml:space="preserve"> &lt;pk&gt;</w:t>
            </w:r>
            <w:r w:rsidR="009769EC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>&lt;</w:t>
            </w:r>
            <w:proofErr w:type="spellStart"/>
            <w:r w:rsidR="009769EC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>fk</w:t>
            </w:r>
            <w:proofErr w:type="spellEnd"/>
            <w:r w:rsidR="009769EC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>&gt;</w:t>
            </w:r>
            <w:r w:rsidR="00BD15B7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 xml:space="preserve">, </w:t>
            </w:r>
            <w:r w:rsidR="004B5298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 xml:space="preserve">F_ID </w:t>
            </w:r>
            <w:r w:rsidR="009769EC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>&lt;pk&gt;</w:t>
            </w:r>
            <w:r w:rsidR="004B5298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>&lt;</w:t>
            </w:r>
            <w:proofErr w:type="spellStart"/>
            <w:r w:rsidR="004B5298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>fk</w:t>
            </w:r>
            <w:proofErr w:type="spellEnd"/>
            <w:r w:rsidR="004B5298" w:rsidRPr="009769EC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>&gt;</w:t>
            </w:r>
          </w:p>
        </w:tc>
      </w:tr>
      <w:tr w:rsidR="002F34E2" w14:paraId="58A2BB04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DD091B" w14:textId="1099AE86" w:rsidR="002F34E2" w:rsidRDefault="002F34E2">
            <w:pPr>
              <w:rPr>
                <w:rFonts w:eastAsia="Arial" w:cs="Arial"/>
                <w:sz w:val="22"/>
                <w:szCs w:val="22"/>
              </w:rPr>
            </w:pPr>
            <w:proofErr w:type="spellStart"/>
            <w:r>
              <w:rPr>
                <w:rFonts w:eastAsia="Arial" w:cs="Arial"/>
                <w:sz w:val="22"/>
                <w:szCs w:val="22"/>
              </w:rPr>
              <w:t>SuggestedFlower</w:t>
            </w:r>
            <w:proofErr w:type="spellEnd"/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B3391C" w14:textId="2AFEE68D" w:rsidR="002F34E2" w:rsidRPr="007B686A" w:rsidRDefault="002F34E2">
            <w:pPr>
              <w:rPr>
                <w:rFonts w:eastAsia="Arial" w:cs="Arial"/>
                <w:sz w:val="22"/>
                <w:szCs w:val="22"/>
              </w:rPr>
            </w:pPr>
            <w:r>
              <w:rPr>
                <w:rFonts w:eastAsia="Arial" w:cs="Arial"/>
                <w:b/>
                <w:bCs/>
                <w:sz w:val="22"/>
                <w:szCs w:val="22"/>
              </w:rPr>
              <w:t>SF_ID &lt;pk&gt;</w:t>
            </w:r>
            <w:r w:rsidR="007B686A">
              <w:rPr>
                <w:rFonts w:eastAsia="Arial" w:cs="Arial"/>
                <w:sz w:val="22"/>
                <w:szCs w:val="22"/>
              </w:rPr>
              <w:t xml:space="preserve">, </w:t>
            </w:r>
            <w:r w:rsidR="007B686A">
              <w:rPr>
                <w:rFonts w:eastAsia="Arial" w:cs="Arial"/>
                <w:i/>
                <w:iCs/>
                <w:sz w:val="22"/>
                <w:szCs w:val="22"/>
              </w:rPr>
              <w:t>I_ID &lt;</w:t>
            </w:r>
            <w:proofErr w:type="spellStart"/>
            <w:r w:rsidR="007B686A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7B686A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  <w:r w:rsidR="007B686A">
              <w:rPr>
                <w:rFonts w:eastAsia="Arial" w:cs="Arial"/>
                <w:sz w:val="22"/>
                <w:szCs w:val="22"/>
              </w:rPr>
              <w:t xml:space="preserve">, </w:t>
            </w:r>
            <w:r w:rsidR="0045256B">
              <w:rPr>
                <w:rFonts w:eastAsia="Arial" w:cs="Arial"/>
                <w:sz w:val="22"/>
                <w:szCs w:val="22"/>
              </w:rPr>
              <w:t>Suggestion</w:t>
            </w:r>
          </w:p>
        </w:tc>
      </w:tr>
      <w:tr w:rsidR="00B91548" w14:paraId="30C3F299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F72C82" w14:textId="11F45BFE" w:rsidR="00B91548" w:rsidRDefault="00B91548">
            <w:r w:rsidRPr="00B91548">
              <w:rPr>
                <w:rFonts w:eastAsia="Arial" w:cs="Arial"/>
                <w:sz w:val="22"/>
                <w:szCs w:val="22"/>
              </w:rPr>
              <w:t>Friends</w:t>
            </w:r>
            <w:r w:rsidR="005F6A3E">
              <w:rPr>
                <w:rFonts w:eastAsia="Arial" w:cs="Arial"/>
                <w:sz w:val="22"/>
                <w:szCs w:val="22"/>
              </w:rPr>
              <w:t>hip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7AEB6B" w14:textId="3E285695" w:rsidR="00B91548" w:rsidRDefault="00B91548">
            <w:proofErr w:type="spellStart"/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>Friend</w:t>
            </w:r>
            <w:r w:rsidR="00900301">
              <w:rPr>
                <w:rFonts w:eastAsia="Arial" w:cs="Arial"/>
                <w:b/>
                <w:bCs/>
                <w:sz w:val="22"/>
                <w:szCs w:val="22"/>
              </w:rPr>
              <w:t>ship</w:t>
            </w:r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>_ID</w:t>
            </w:r>
            <w:proofErr w:type="spellEnd"/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 xml:space="preserve"> &lt;pk&gt;, </w:t>
            </w:r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F1_Username &lt;</w:t>
            </w:r>
            <w:proofErr w:type="spellStart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&gt;,</w:t>
            </w:r>
            <w:r w:rsidRPr="00B91548">
              <w:rPr>
                <w:rFonts w:eastAsia="Arial" w:cs="Arial"/>
                <w:sz w:val="22"/>
                <w:szCs w:val="22"/>
              </w:rPr>
              <w:t xml:space="preserve"> </w:t>
            </w:r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F2_Username</w:t>
            </w:r>
            <w:r w:rsidRPr="00B91548">
              <w:rPr>
                <w:rFonts w:eastAsia="Arial" w:cs="Arial"/>
                <w:sz w:val="22"/>
                <w:szCs w:val="22"/>
              </w:rPr>
              <w:t xml:space="preserve"> </w:t>
            </w:r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&lt;</w:t>
            </w:r>
            <w:proofErr w:type="spellStart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  <w:r w:rsidRPr="00B91548">
              <w:rPr>
                <w:rFonts w:eastAsia="Arial" w:cs="Arial"/>
                <w:sz w:val="22"/>
                <w:szCs w:val="22"/>
              </w:rPr>
              <w:t xml:space="preserve">, </w:t>
            </w:r>
            <w:r w:rsidR="00E20FE2">
              <w:rPr>
                <w:rFonts w:eastAsia="Arial" w:cs="Arial"/>
                <w:sz w:val="22"/>
                <w:szCs w:val="22"/>
              </w:rPr>
              <w:t>StartDate</w:t>
            </w:r>
          </w:p>
        </w:tc>
      </w:tr>
      <w:tr w:rsidR="004948D6" w14:paraId="0342D079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17059B" w14:textId="4C7C8031" w:rsidR="004948D6" w:rsidRPr="00B91548" w:rsidRDefault="004948D6">
            <w:pPr>
              <w:rPr>
                <w:rFonts w:eastAsia="Arial" w:cs="Arial"/>
                <w:sz w:val="22"/>
                <w:szCs w:val="22"/>
              </w:rPr>
            </w:pPr>
            <w:proofErr w:type="spellStart"/>
            <w:r>
              <w:rPr>
                <w:rFonts w:eastAsia="Arial" w:cs="Arial"/>
                <w:sz w:val="22"/>
                <w:szCs w:val="22"/>
              </w:rPr>
              <w:t>FriendInvite</w:t>
            </w:r>
            <w:proofErr w:type="spellEnd"/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3EE779" w14:textId="63A31AAE" w:rsidR="004948D6" w:rsidRPr="002D46E2" w:rsidRDefault="003B4003">
            <w:pPr>
              <w:rPr>
                <w:rFonts w:eastAsia="Arial" w:cs="Arial"/>
                <w:sz w:val="22"/>
                <w:szCs w:val="22"/>
              </w:rPr>
            </w:pPr>
            <w:r>
              <w:rPr>
                <w:rFonts w:eastAsia="Arial" w:cs="Arial"/>
                <w:b/>
                <w:bCs/>
                <w:sz w:val="22"/>
                <w:szCs w:val="22"/>
              </w:rPr>
              <w:t>FI_ID</w:t>
            </w:r>
            <w:r w:rsidR="002D46E2">
              <w:rPr>
                <w:rFonts w:eastAsia="Arial" w:cs="Arial"/>
                <w:b/>
                <w:bCs/>
                <w:sz w:val="22"/>
                <w:szCs w:val="22"/>
              </w:rPr>
              <w:t xml:space="preserve"> &lt;pk&gt;</w:t>
            </w:r>
            <w:r w:rsidR="00EC372E">
              <w:rPr>
                <w:rFonts w:eastAsia="Arial" w:cs="Arial"/>
                <w:sz w:val="22"/>
                <w:szCs w:val="22"/>
              </w:rPr>
              <w:t xml:space="preserve">, </w:t>
            </w:r>
            <w:proofErr w:type="spellStart"/>
            <w:r w:rsidR="000E214D" w:rsidRPr="00B71266">
              <w:rPr>
                <w:rFonts w:eastAsia="Arial" w:cs="Arial"/>
                <w:i/>
                <w:iCs/>
                <w:sz w:val="22"/>
                <w:szCs w:val="22"/>
              </w:rPr>
              <w:t>from</w:t>
            </w:r>
            <w:r w:rsidR="002C7A61" w:rsidRPr="00B71266">
              <w:rPr>
                <w:rFonts w:eastAsia="Arial" w:cs="Arial"/>
                <w:i/>
                <w:iCs/>
                <w:sz w:val="22"/>
                <w:szCs w:val="22"/>
              </w:rPr>
              <w:t>Username</w:t>
            </w:r>
            <w:proofErr w:type="spellEnd"/>
            <w:r w:rsidR="002C7A61" w:rsidRPr="00B71266">
              <w:rPr>
                <w:rFonts w:eastAsia="Arial" w:cs="Arial"/>
                <w:i/>
                <w:iCs/>
                <w:sz w:val="22"/>
                <w:szCs w:val="22"/>
              </w:rPr>
              <w:t xml:space="preserve"> &lt;</w:t>
            </w:r>
            <w:proofErr w:type="spellStart"/>
            <w:r w:rsidR="002C7A61" w:rsidRPr="00B71266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2C7A61" w:rsidRPr="00B71266">
              <w:rPr>
                <w:rFonts w:eastAsia="Arial" w:cs="Arial"/>
                <w:i/>
                <w:iCs/>
                <w:sz w:val="22"/>
                <w:szCs w:val="22"/>
              </w:rPr>
              <w:t xml:space="preserve">&gt;, </w:t>
            </w:r>
            <w:proofErr w:type="spellStart"/>
            <w:r w:rsidR="002C7A61" w:rsidRPr="00B71266">
              <w:rPr>
                <w:rFonts w:eastAsia="Arial" w:cs="Arial"/>
                <w:i/>
                <w:iCs/>
                <w:sz w:val="22"/>
                <w:szCs w:val="22"/>
              </w:rPr>
              <w:t>toUsername</w:t>
            </w:r>
            <w:proofErr w:type="spellEnd"/>
            <w:r w:rsidR="00B71266" w:rsidRPr="00B71266">
              <w:rPr>
                <w:rFonts w:eastAsia="Arial" w:cs="Arial"/>
                <w:i/>
                <w:iCs/>
                <w:sz w:val="22"/>
                <w:szCs w:val="22"/>
              </w:rPr>
              <w:t xml:space="preserve"> &lt;</w:t>
            </w:r>
            <w:proofErr w:type="spellStart"/>
            <w:r w:rsidR="00B71266" w:rsidRPr="00B71266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B71266" w:rsidRPr="00B71266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</w:p>
        </w:tc>
      </w:tr>
      <w:tr w:rsidR="00B91548" w14:paraId="3F37EA31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2FC8F1" w14:textId="5283FFC4" w:rsidR="00B91548" w:rsidRDefault="00B91548">
            <w:r w:rsidRPr="00B91548">
              <w:rPr>
                <w:rFonts w:eastAsia="Arial" w:cs="Arial"/>
                <w:sz w:val="22"/>
                <w:szCs w:val="22"/>
              </w:rPr>
              <w:t>Following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244B43" w14:textId="31CF0B47" w:rsidR="00B91548" w:rsidRDefault="00B91548">
            <w:proofErr w:type="spellStart"/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>Following_ID</w:t>
            </w:r>
            <w:proofErr w:type="spellEnd"/>
            <w:r w:rsidRPr="00B91548">
              <w:rPr>
                <w:rFonts w:eastAsia="Arial" w:cs="Arial"/>
                <w:b/>
                <w:bCs/>
                <w:sz w:val="22"/>
                <w:szCs w:val="22"/>
              </w:rPr>
              <w:t xml:space="preserve">, </w:t>
            </w:r>
            <w:r w:rsidRPr="00B91548">
              <w:rPr>
                <w:rFonts w:eastAsia="Arial" w:cs="Arial"/>
                <w:sz w:val="22"/>
                <w:szCs w:val="22"/>
              </w:rPr>
              <w:t xml:space="preserve">Username, </w:t>
            </w:r>
            <w:proofErr w:type="spellStart"/>
            <w:r w:rsidRPr="00B91548">
              <w:rPr>
                <w:rFonts w:eastAsia="Arial" w:cs="Arial"/>
                <w:sz w:val="22"/>
                <w:szCs w:val="22"/>
              </w:rPr>
              <w:t>InfluencerUsername</w:t>
            </w:r>
            <w:proofErr w:type="spellEnd"/>
          </w:p>
        </w:tc>
      </w:tr>
      <w:tr w:rsidR="00B91548" w14:paraId="1A0CD37D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EDF717" w14:textId="743D68EE" w:rsidR="00B91548" w:rsidRDefault="00B91548">
            <w:r w:rsidRPr="00B91548">
              <w:rPr>
                <w:rFonts w:eastAsia="Arial" w:cs="Arial"/>
                <w:sz w:val="22"/>
                <w:szCs w:val="22"/>
              </w:rPr>
              <w:t>Admin</w:t>
            </w:r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6AF738" w14:textId="49F8E4FB" w:rsidR="00B91548" w:rsidRPr="003827AA" w:rsidRDefault="003827AA">
            <w:r>
              <w:rPr>
                <w:rFonts w:eastAsia="Arial" w:cs="Arial"/>
                <w:b/>
                <w:bCs/>
                <w:sz w:val="22"/>
                <w:szCs w:val="22"/>
              </w:rPr>
              <w:t>A_ID</w:t>
            </w:r>
            <w:r w:rsidR="00B91548" w:rsidRPr="00B91548">
              <w:rPr>
                <w:rFonts w:eastAsia="Arial" w:cs="Arial"/>
                <w:b/>
                <w:bCs/>
                <w:sz w:val="22"/>
                <w:szCs w:val="22"/>
              </w:rPr>
              <w:t xml:space="preserve"> &lt;pk&gt;</w:t>
            </w:r>
            <w:r>
              <w:rPr>
                <w:rFonts w:eastAsia="Arial" w:cs="Arial"/>
                <w:b/>
                <w:bCs/>
                <w:sz w:val="22"/>
                <w:szCs w:val="22"/>
              </w:rPr>
              <w:t xml:space="preserve">, </w:t>
            </w:r>
            <w:r w:rsidR="001E3FBB">
              <w:rPr>
                <w:rFonts w:eastAsia="Arial" w:cs="Arial"/>
                <w:sz w:val="22"/>
                <w:szCs w:val="22"/>
              </w:rPr>
              <w:t>Pa</w:t>
            </w:r>
            <w:r w:rsidR="00155EE0">
              <w:rPr>
                <w:rFonts w:eastAsia="Arial" w:cs="Arial"/>
                <w:sz w:val="22"/>
                <w:szCs w:val="22"/>
              </w:rPr>
              <w:t>ssword,</w:t>
            </w:r>
            <w:r w:rsidR="0004798F">
              <w:rPr>
                <w:rFonts w:eastAsia="Arial" w:cs="Arial"/>
                <w:sz w:val="22"/>
                <w:szCs w:val="22"/>
              </w:rPr>
              <w:t xml:space="preserve"> </w:t>
            </w:r>
            <w:r w:rsidR="004132A4">
              <w:rPr>
                <w:rFonts w:eastAsia="Arial" w:cs="Arial"/>
                <w:sz w:val="22"/>
                <w:szCs w:val="22"/>
              </w:rPr>
              <w:t xml:space="preserve">FirstName, </w:t>
            </w:r>
            <w:r w:rsidR="00E31637">
              <w:rPr>
                <w:rFonts w:eastAsia="Arial" w:cs="Arial"/>
                <w:sz w:val="22"/>
                <w:szCs w:val="22"/>
              </w:rPr>
              <w:t>Surname</w:t>
            </w:r>
          </w:p>
        </w:tc>
      </w:tr>
      <w:tr w:rsidR="00B91548" w14:paraId="15601029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FDF959" w14:textId="2E5EE32F" w:rsidR="00B91548" w:rsidRDefault="00B91548">
            <w:proofErr w:type="spellStart"/>
            <w:r w:rsidRPr="00B91548">
              <w:rPr>
                <w:rFonts w:eastAsia="Arial" w:cs="Arial"/>
                <w:sz w:val="22"/>
                <w:szCs w:val="22"/>
              </w:rPr>
              <w:t>WaterBloomingGratitude</w:t>
            </w:r>
            <w:proofErr w:type="spellEnd"/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F8A381" w14:textId="541DCC29" w:rsidR="00B91548" w:rsidRPr="003D31C3" w:rsidRDefault="00F16D10">
            <w:r w:rsidRPr="002930A7">
              <w:rPr>
                <w:rFonts w:eastAsia="Arial" w:cs="Arial"/>
                <w:b/>
                <w:bCs/>
                <w:sz w:val="22"/>
                <w:szCs w:val="22"/>
              </w:rPr>
              <w:t>WBG_ID &lt;pk&gt;,</w:t>
            </w:r>
            <w:r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 xml:space="preserve"> </w:t>
            </w:r>
            <w:r w:rsidR="00B91548" w:rsidRPr="00F16D10">
              <w:rPr>
                <w:rFonts w:eastAsia="Arial" w:cs="Arial"/>
                <w:i/>
                <w:iCs/>
                <w:sz w:val="22"/>
                <w:szCs w:val="22"/>
              </w:rPr>
              <w:t>BG_ID &lt;</w:t>
            </w:r>
            <w:proofErr w:type="spellStart"/>
            <w:r w:rsidR="00B91548" w:rsidRPr="00F16D10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B91548" w:rsidRPr="00F16D10">
              <w:rPr>
                <w:rFonts w:eastAsia="Arial" w:cs="Arial"/>
                <w:i/>
                <w:iCs/>
                <w:sz w:val="22"/>
                <w:szCs w:val="22"/>
              </w:rPr>
              <w:t>&gt;,</w:t>
            </w:r>
            <w:r w:rsidR="00E04B3D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 xml:space="preserve"> </w:t>
            </w:r>
            <w:r w:rsidR="008D6916" w:rsidRPr="00B91548">
              <w:rPr>
                <w:rFonts w:eastAsia="Arial" w:cs="Arial"/>
                <w:i/>
                <w:iCs/>
                <w:sz w:val="22"/>
                <w:szCs w:val="22"/>
              </w:rPr>
              <w:t>Commentor &lt;</w:t>
            </w:r>
            <w:proofErr w:type="spellStart"/>
            <w:r w:rsidR="008D6916"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8D6916" w:rsidRPr="00B91548">
              <w:rPr>
                <w:rFonts w:eastAsia="Arial" w:cs="Arial"/>
                <w:i/>
                <w:iCs/>
                <w:sz w:val="22"/>
                <w:szCs w:val="22"/>
              </w:rPr>
              <w:t>&gt;, Poster &lt;</w:t>
            </w:r>
            <w:proofErr w:type="spellStart"/>
            <w:r w:rsidR="008D6916"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8D6916" w:rsidRPr="00B91548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  <w:r w:rsidR="008D6916">
              <w:rPr>
                <w:rFonts w:eastAsia="Arial" w:cs="Arial"/>
                <w:i/>
                <w:iCs/>
                <w:sz w:val="22"/>
                <w:szCs w:val="22"/>
              </w:rPr>
              <w:t xml:space="preserve">, </w:t>
            </w:r>
            <w:r w:rsidR="003D31C3">
              <w:rPr>
                <w:rFonts w:eastAsia="Arial" w:cs="Arial"/>
                <w:sz w:val="22"/>
                <w:szCs w:val="22"/>
              </w:rPr>
              <w:t>Co</w:t>
            </w:r>
            <w:r w:rsidR="002930A7">
              <w:rPr>
                <w:rFonts w:eastAsia="Arial" w:cs="Arial"/>
                <w:sz w:val="22"/>
                <w:szCs w:val="22"/>
              </w:rPr>
              <w:t>mment</w:t>
            </w:r>
          </w:p>
        </w:tc>
      </w:tr>
      <w:tr w:rsidR="00B91548" w14:paraId="4EDC9783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10A953" w14:textId="4929A173" w:rsidR="00B91548" w:rsidRDefault="00B91548">
            <w:proofErr w:type="spellStart"/>
            <w:r w:rsidRPr="00B91548">
              <w:rPr>
                <w:rFonts w:eastAsia="Arial" w:cs="Arial"/>
                <w:sz w:val="22"/>
                <w:szCs w:val="22"/>
              </w:rPr>
              <w:t>WaterRosebud</w:t>
            </w:r>
            <w:proofErr w:type="spellEnd"/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2D91A" w14:textId="692ACBE9" w:rsidR="00B91548" w:rsidRDefault="002930A7">
            <w:r w:rsidRPr="002930A7">
              <w:rPr>
                <w:rFonts w:eastAsia="Arial" w:cs="Arial"/>
                <w:b/>
                <w:bCs/>
                <w:sz w:val="22"/>
                <w:szCs w:val="22"/>
              </w:rPr>
              <w:t>W</w:t>
            </w:r>
            <w:r w:rsidR="00A77206">
              <w:rPr>
                <w:rFonts w:eastAsia="Arial" w:cs="Arial"/>
                <w:b/>
                <w:bCs/>
                <w:sz w:val="22"/>
                <w:szCs w:val="22"/>
              </w:rPr>
              <w:t>R</w:t>
            </w:r>
            <w:r w:rsidRPr="002930A7">
              <w:rPr>
                <w:rFonts w:eastAsia="Arial" w:cs="Arial"/>
                <w:b/>
                <w:bCs/>
                <w:sz w:val="22"/>
                <w:szCs w:val="22"/>
              </w:rPr>
              <w:t>_ID &lt;pk&gt;,</w:t>
            </w:r>
            <w:r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 xml:space="preserve"> </w:t>
            </w:r>
            <w:r w:rsidR="00B91548" w:rsidRPr="002930A7">
              <w:rPr>
                <w:rFonts w:eastAsia="Arial" w:cs="Arial"/>
                <w:i/>
                <w:iCs/>
                <w:sz w:val="22"/>
                <w:szCs w:val="22"/>
              </w:rPr>
              <w:t>R_ID &lt;</w:t>
            </w:r>
            <w:proofErr w:type="spellStart"/>
            <w:r w:rsidR="00B91548" w:rsidRPr="002930A7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B91548" w:rsidRPr="002930A7">
              <w:rPr>
                <w:rFonts w:eastAsia="Arial" w:cs="Arial"/>
                <w:i/>
                <w:iCs/>
                <w:sz w:val="22"/>
                <w:szCs w:val="22"/>
              </w:rPr>
              <w:t>&gt;,</w:t>
            </w:r>
            <w:r w:rsidR="00B91548" w:rsidRPr="00B91548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 xml:space="preserve"> </w:t>
            </w:r>
            <w:r w:rsidR="00A77206" w:rsidRPr="00B91548">
              <w:rPr>
                <w:rFonts w:eastAsia="Arial" w:cs="Arial"/>
                <w:i/>
                <w:iCs/>
                <w:sz w:val="22"/>
                <w:szCs w:val="22"/>
              </w:rPr>
              <w:t>Commentor &lt;</w:t>
            </w:r>
            <w:proofErr w:type="spellStart"/>
            <w:r w:rsidR="00A77206"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A77206" w:rsidRPr="00B91548">
              <w:rPr>
                <w:rFonts w:eastAsia="Arial" w:cs="Arial"/>
                <w:i/>
                <w:iCs/>
                <w:sz w:val="22"/>
                <w:szCs w:val="22"/>
              </w:rPr>
              <w:t>&gt;, Poster &lt;</w:t>
            </w:r>
            <w:proofErr w:type="spellStart"/>
            <w:r w:rsidR="00A77206"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="00A77206" w:rsidRPr="00B91548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  <w:r w:rsidR="00A77206">
              <w:rPr>
                <w:rFonts w:eastAsia="Arial" w:cs="Arial"/>
                <w:i/>
                <w:iCs/>
                <w:sz w:val="22"/>
                <w:szCs w:val="22"/>
              </w:rPr>
              <w:t xml:space="preserve">, </w:t>
            </w:r>
            <w:r w:rsidR="00A77206">
              <w:rPr>
                <w:rFonts w:eastAsia="Arial" w:cs="Arial"/>
                <w:sz w:val="22"/>
                <w:szCs w:val="22"/>
              </w:rPr>
              <w:t>Comment</w:t>
            </w:r>
          </w:p>
        </w:tc>
      </w:tr>
      <w:tr w:rsidR="00B91548" w14:paraId="6D42596E" w14:textId="77777777" w:rsidTr="4A1AB820">
        <w:trPr>
          <w:trHeight w:val="465"/>
        </w:trPr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044735" w14:textId="21B14464" w:rsidR="00B91548" w:rsidRDefault="00B91548">
            <w:proofErr w:type="spellStart"/>
            <w:r w:rsidRPr="00B91548">
              <w:rPr>
                <w:rFonts w:eastAsia="Arial" w:cs="Arial"/>
                <w:sz w:val="22"/>
                <w:szCs w:val="22"/>
              </w:rPr>
              <w:t>WaterPetal</w:t>
            </w:r>
            <w:proofErr w:type="spellEnd"/>
          </w:p>
        </w:tc>
        <w:tc>
          <w:tcPr>
            <w:tcW w:w="4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21DAB1" w14:textId="29DD97CA" w:rsidR="00B91548" w:rsidRDefault="00A77206">
            <w:r w:rsidRPr="00A77206">
              <w:rPr>
                <w:rFonts w:eastAsia="Arial" w:cs="Arial"/>
                <w:b/>
                <w:bCs/>
                <w:sz w:val="22"/>
                <w:szCs w:val="22"/>
              </w:rPr>
              <w:t>W</w:t>
            </w:r>
            <w:r>
              <w:rPr>
                <w:rFonts w:eastAsia="Arial" w:cs="Arial"/>
                <w:b/>
                <w:bCs/>
                <w:sz w:val="22"/>
                <w:szCs w:val="22"/>
              </w:rPr>
              <w:t>P</w:t>
            </w:r>
            <w:r w:rsidRPr="00A77206">
              <w:rPr>
                <w:rFonts w:eastAsia="Arial" w:cs="Arial"/>
                <w:b/>
                <w:bCs/>
                <w:sz w:val="22"/>
                <w:szCs w:val="22"/>
              </w:rPr>
              <w:t>_ID &lt;pk&gt;</w:t>
            </w:r>
            <w:r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 xml:space="preserve">, </w:t>
            </w:r>
            <w:r w:rsidR="00B91548" w:rsidRPr="00A77206">
              <w:rPr>
                <w:rFonts w:eastAsia="Arial" w:cs="Arial"/>
                <w:i/>
                <w:iCs/>
                <w:sz w:val="22"/>
                <w:szCs w:val="22"/>
              </w:rPr>
              <w:t>P_ID &lt;</w:t>
            </w:r>
            <w:proofErr w:type="spellStart"/>
            <w:r>
              <w:rPr>
                <w:rFonts w:eastAsia="Arial" w:cs="Arial"/>
                <w:i/>
                <w:iCs/>
                <w:sz w:val="22"/>
                <w:szCs w:val="22"/>
              </w:rPr>
              <w:t>f</w:t>
            </w:r>
            <w:r w:rsidR="00B91548" w:rsidRPr="00A77206">
              <w:rPr>
                <w:rFonts w:eastAsia="Arial" w:cs="Arial"/>
                <w:i/>
                <w:iCs/>
                <w:sz w:val="22"/>
                <w:szCs w:val="22"/>
              </w:rPr>
              <w:t>k</w:t>
            </w:r>
            <w:proofErr w:type="spellEnd"/>
            <w:r w:rsidR="00B91548" w:rsidRPr="00A77206">
              <w:rPr>
                <w:rFonts w:eastAsia="Arial" w:cs="Arial"/>
                <w:i/>
                <w:iCs/>
                <w:sz w:val="22"/>
                <w:szCs w:val="22"/>
              </w:rPr>
              <w:t>&gt;,</w:t>
            </w:r>
            <w:r w:rsidR="00B91548" w:rsidRPr="00B91548">
              <w:rPr>
                <w:rFonts w:eastAsia="Arial" w:cs="Arial"/>
                <w:b/>
                <w:bCs/>
                <w:i/>
                <w:iCs/>
                <w:sz w:val="22"/>
                <w:szCs w:val="22"/>
              </w:rPr>
              <w:t xml:space="preserve"> </w:t>
            </w:r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Commentor &lt;</w:t>
            </w:r>
            <w:proofErr w:type="spellStart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&gt;, Poster &lt;</w:t>
            </w:r>
            <w:proofErr w:type="spellStart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fk</w:t>
            </w:r>
            <w:proofErr w:type="spellEnd"/>
            <w:r w:rsidRPr="00B91548">
              <w:rPr>
                <w:rFonts w:eastAsia="Arial" w:cs="Arial"/>
                <w:i/>
                <w:iCs/>
                <w:sz w:val="22"/>
                <w:szCs w:val="22"/>
              </w:rPr>
              <w:t>&gt;</w:t>
            </w:r>
            <w:r>
              <w:rPr>
                <w:rFonts w:eastAsia="Arial" w:cs="Arial"/>
                <w:i/>
                <w:iCs/>
                <w:sz w:val="22"/>
                <w:szCs w:val="22"/>
              </w:rPr>
              <w:t xml:space="preserve">, </w:t>
            </w:r>
            <w:r>
              <w:rPr>
                <w:rFonts w:eastAsia="Arial" w:cs="Arial"/>
                <w:sz w:val="22"/>
                <w:szCs w:val="22"/>
              </w:rPr>
              <w:t>Comment</w:t>
            </w:r>
          </w:p>
        </w:tc>
      </w:tr>
    </w:tbl>
    <w:p w14:paraId="5E9AFD1E" w14:textId="3BCE6A97" w:rsidR="002C3405" w:rsidRDefault="002C3405" w:rsidP="00B91548"/>
    <w:p w14:paraId="790518E1" w14:textId="77777777" w:rsidR="002C3405" w:rsidRDefault="002C3405">
      <w:r>
        <w:br w:type="page"/>
      </w:r>
    </w:p>
    <w:p w14:paraId="53985A6F" w14:textId="77777777" w:rsidR="002C3405" w:rsidRDefault="002C3405" w:rsidP="002C3405">
      <w:pPr>
        <w:jc w:val="center"/>
        <w:rPr>
          <w:b/>
          <w:sz w:val="32"/>
        </w:rPr>
      </w:pPr>
      <w:r w:rsidRPr="00CF1674">
        <w:rPr>
          <w:b/>
          <w:noProof/>
          <w:sz w:val="32"/>
          <w:lang w:eastAsia="en-ZA"/>
        </w:rPr>
        <w:lastRenderedPageBreak/>
        <w:drawing>
          <wp:anchor distT="0" distB="0" distL="114300" distR="114300" simplePos="0" relativeHeight="251658376" behindDoc="1" locked="0" layoutInCell="1" allowOverlap="0" wp14:anchorId="3BB723CA" wp14:editId="7BE4C536">
            <wp:simplePos x="0" y="0"/>
            <wp:positionH relativeFrom="margin">
              <wp:posOffset>0</wp:posOffset>
            </wp:positionH>
            <wp:positionV relativeFrom="margin">
              <wp:posOffset>-298819</wp:posOffset>
            </wp:positionV>
            <wp:extent cx="2418080" cy="924560"/>
            <wp:effectExtent l="0" t="0" r="0" b="0"/>
            <wp:wrapSquare wrapText="bothSides"/>
            <wp:docPr id="41" name="Picture 41" descr="A picture containing text, font, white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7" descr="A picture containing text, font, white, graph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08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1674">
        <w:rPr>
          <w:b/>
          <w:sz w:val="32"/>
        </w:rPr>
        <w:t>De</w:t>
      </w:r>
      <w:r>
        <w:rPr>
          <w:b/>
          <w:sz w:val="32"/>
        </w:rPr>
        <w:t>partment of Computing Sciences</w:t>
      </w:r>
    </w:p>
    <w:p w14:paraId="16D24758" w14:textId="77777777" w:rsidR="002C3405" w:rsidRPr="00CF1674" w:rsidRDefault="002C3405" w:rsidP="002C3405">
      <w:pPr>
        <w:jc w:val="center"/>
        <w:rPr>
          <w:b/>
          <w:sz w:val="32"/>
        </w:rPr>
      </w:pPr>
      <w:r w:rsidRPr="00CF1674">
        <w:rPr>
          <w:b/>
          <w:sz w:val="32"/>
        </w:rPr>
        <w:t>Plagiarism Declaration</w:t>
      </w:r>
      <w:r>
        <w:rPr>
          <w:b/>
          <w:sz w:val="32"/>
        </w:rPr>
        <w:t xml:space="preserve"> - Elaboration Document</w:t>
      </w:r>
    </w:p>
    <w:p w14:paraId="1C07A77B" w14:textId="77777777" w:rsidR="002C3405" w:rsidRDefault="002C3405" w:rsidP="002C3405">
      <w:pPr>
        <w:pStyle w:val="Bylaagteks"/>
        <w:rPr>
          <w:rFonts w:asciiTheme="minorHAnsi" w:hAnsiTheme="minorHAnsi" w:cstheme="minorHAnsi"/>
          <w:b/>
          <w:sz w:val="24"/>
        </w:rPr>
      </w:pPr>
    </w:p>
    <w:p w14:paraId="6CB0C91C" w14:textId="77777777" w:rsidR="002C3405" w:rsidRPr="00CF1674" w:rsidRDefault="002C3405" w:rsidP="002C3405">
      <w:pPr>
        <w:pStyle w:val="Bylaagteks"/>
        <w:rPr>
          <w:rFonts w:asciiTheme="minorHAnsi" w:hAnsiTheme="minorHAnsi" w:cstheme="minorHAnsi"/>
          <w:sz w:val="24"/>
        </w:rPr>
      </w:pPr>
      <w:r w:rsidRPr="002E6560">
        <w:rPr>
          <w:rFonts w:asciiTheme="minorHAnsi" w:hAnsiTheme="minorHAnsi" w:cstheme="minorHAnsi"/>
          <w:b/>
          <w:sz w:val="24"/>
        </w:rPr>
        <w:t>Module code:</w:t>
      </w:r>
      <w:r>
        <w:rPr>
          <w:rFonts w:asciiTheme="minorHAnsi" w:hAnsiTheme="minorHAnsi" w:cstheme="minorHAnsi"/>
          <w:b/>
          <w:sz w:val="24"/>
        </w:rPr>
        <w:tab/>
      </w:r>
      <w:r>
        <w:rPr>
          <w:rFonts w:asciiTheme="minorHAnsi" w:hAnsiTheme="minorHAnsi" w:cstheme="minorHAnsi"/>
          <w:sz w:val="24"/>
        </w:rPr>
        <w:t xml:space="preserve">WRRV301 </w:t>
      </w:r>
    </w:p>
    <w:p w14:paraId="5520368D" w14:textId="77777777" w:rsidR="002C3405" w:rsidRPr="002E6560" w:rsidRDefault="002C3405" w:rsidP="002C3405">
      <w:pPr>
        <w:pStyle w:val="TabelTeks"/>
        <w:rPr>
          <w:rFonts w:asciiTheme="minorHAnsi" w:hAnsiTheme="minorHAnsi" w:cstheme="minorHAnsi"/>
          <w:b/>
          <w:lang w:val="en-ZA"/>
        </w:rPr>
      </w:pPr>
      <w:r w:rsidRPr="002E6560">
        <w:rPr>
          <w:rFonts w:asciiTheme="minorHAnsi" w:hAnsiTheme="minorHAnsi" w:cstheme="minorHAnsi"/>
          <w:b/>
          <w:lang w:val="en-ZA"/>
        </w:rPr>
        <w:t>We,</w:t>
      </w:r>
    </w:p>
    <w:p w14:paraId="4FD990F8" w14:textId="77777777" w:rsidR="002C3405" w:rsidRPr="002E6560" w:rsidRDefault="002C3405" w:rsidP="002C3405">
      <w:pPr>
        <w:pStyle w:val="TabelTeks"/>
        <w:rPr>
          <w:rFonts w:asciiTheme="minorHAnsi" w:hAnsiTheme="minorHAnsi" w:cstheme="minorHAnsi"/>
          <w:b/>
          <w:lang w:val="en-ZA"/>
        </w:rPr>
      </w:pPr>
    </w:p>
    <w:tbl>
      <w:tblPr>
        <w:tblStyle w:val="PlainTable1"/>
        <w:tblW w:w="0" w:type="auto"/>
        <w:tblLook w:val="0400" w:firstRow="0" w:lastRow="0" w:firstColumn="0" w:lastColumn="0" w:noHBand="0" w:noVBand="1"/>
      </w:tblPr>
      <w:tblGrid>
        <w:gridCol w:w="4212"/>
        <w:gridCol w:w="2479"/>
        <w:gridCol w:w="1605"/>
      </w:tblGrid>
      <w:tr w:rsidR="002C3405" w:rsidRPr="002E6560" w14:paraId="3BB4D8E9" w14:textId="77777777" w:rsidTr="00557C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5098" w:type="dxa"/>
          </w:tcPr>
          <w:p w14:paraId="689B5A73" w14:textId="77777777" w:rsidR="002C3405" w:rsidRPr="002E6560" w:rsidRDefault="002C3405" w:rsidP="00557C03">
            <w:pPr>
              <w:rPr>
                <w:rFonts w:asciiTheme="minorHAnsi" w:hAnsiTheme="minorHAnsi" w:cstheme="minorHAnsi"/>
                <w:b/>
              </w:rPr>
            </w:pPr>
            <w:r w:rsidRPr="002E6560">
              <w:rPr>
                <w:rFonts w:asciiTheme="minorHAnsi" w:hAnsiTheme="minorHAnsi" w:cstheme="minorHAnsi"/>
                <w:b/>
              </w:rPr>
              <w:t>Name</w:t>
            </w:r>
          </w:p>
        </w:tc>
        <w:tc>
          <w:tcPr>
            <w:tcW w:w="2832" w:type="dxa"/>
          </w:tcPr>
          <w:p w14:paraId="2AE9DE3F" w14:textId="77777777" w:rsidR="002C3405" w:rsidRPr="002E6560" w:rsidRDefault="002C3405" w:rsidP="00557C03">
            <w:pPr>
              <w:rPr>
                <w:rFonts w:asciiTheme="minorHAnsi" w:hAnsiTheme="minorHAnsi" w:cstheme="minorHAnsi"/>
                <w:b/>
              </w:rPr>
            </w:pPr>
            <w:r w:rsidRPr="002E6560">
              <w:rPr>
                <w:rFonts w:asciiTheme="minorHAnsi" w:hAnsiTheme="minorHAnsi" w:cstheme="minorHAnsi"/>
                <w:b/>
              </w:rPr>
              <w:t>Student Number</w:t>
            </w:r>
          </w:p>
        </w:tc>
        <w:tc>
          <w:tcPr>
            <w:tcW w:w="1698" w:type="dxa"/>
          </w:tcPr>
          <w:p w14:paraId="68FFE303" w14:textId="77777777" w:rsidR="002C3405" w:rsidRPr="002E6560" w:rsidRDefault="002C3405" w:rsidP="00557C03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2E6560">
              <w:rPr>
                <w:rFonts w:asciiTheme="minorHAnsi" w:hAnsiTheme="minorHAnsi" w:cstheme="minorHAnsi"/>
                <w:b/>
              </w:rPr>
              <w:t>Contribution % [Total = 100]</w:t>
            </w:r>
          </w:p>
        </w:tc>
      </w:tr>
      <w:tr w:rsidR="002C3405" w:rsidRPr="002E6560" w14:paraId="1E689553" w14:textId="77777777" w:rsidTr="00557C03">
        <w:tc>
          <w:tcPr>
            <w:tcW w:w="5098" w:type="dxa"/>
          </w:tcPr>
          <w:p w14:paraId="23F22EEC" w14:textId="77777777" w:rsidR="002C3405" w:rsidRPr="002E6560" w:rsidRDefault="002C3405" w:rsidP="00557C03">
            <w:pPr>
              <w:pStyle w:val="TabelTeks"/>
              <w:tabs>
                <w:tab w:val="left" w:pos="300"/>
              </w:tabs>
              <w:spacing w:line="480" w:lineRule="auto"/>
              <w:rPr>
                <w:rFonts w:asciiTheme="minorHAnsi" w:hAnsiTheme="minorHAnsi" w:cstheme="minorHAnsi"/>
                <w:b/>
                <w:lang w:val="en-ZA"/>
              </w:rPr>
            </w:pPr>
            <w:r>
              <w:rPr>
                <w:rFonts w:asciiTheme="minorHAnsi" w:hAnsiTheme="minorHAnsi" w:cstheme="minorHAnsi"/>
                <w:b/>
                <w:lang w:val="en-ZA"/>
              </w:rPr>
              <w:t>Ganeefa Sirkhotte</w:t>
            </w:r>
          </w:p>
        </w:tc>
        <w:tc>
          <w:tcPr>
            <w:tcW w:w="2832" w:type="dxa"/>
          </w:tcPr>
          <w:p w14:paraId="1CFEEA21" w14:textId="77777777" w:rsidR="002C3405" w:rsidRPr="002E6560" w:rsidRDefault="002C3405" w:rsidP="00557C03">
            <w:pPr>
              <w:pStyle w:val="TabelTeks"/>
              <w:spacing w:line="480" w:lineRule="auto"/>
              <w:rPr>
                <w:rFonts w:asciiTheme="minorHAnsi" w:hAnsiTheme="minorHAnsi" w:cstheme="minorHAnsi"/>
                <w:b/>
                <w:lang w:val="en-ZA"/>
              </w:rPr>
            </w:pPr>
            <w:r>
              <w:rPr>
                <w:rFonts w:asciiTheme="minorHAnsi" w:hAnsiTheme="minorHAnsi" w:cstheme="minorHAnsi"/>
                <w:b/>
                <w:lang w:val="en-ZA"/>
              </w:rPr>
              <w:t>224078321</w:t>
            </w:r>
          </w:p>
        </w:tc>
        <w:tc>
          <w:tcPr>
            <w:tcW w:w="1698" w:type="dxa"/>
          </w:tcPr>
          <w:p w14:paraId="7A68B805" w14:textId="77777777" w:rsidR="002C3405" w:rsidRPr="002E6560" w:rsidRDefault="002C3405" w:rsidP="00557C03">
            <w:pPr>
              <w:pStyle w:val="TabelTeks"/>
              <w:spacing w:line="480" w:lineRule="auto"/>
              <w:rPr>
                <w:rFonts w:asciiTheme="minorHAnsi" w:hAnsiTheme="minorHAnsi" w:cstheme="minorHAnsi"/>
                <w:lang w:val="en-ZA"/>
              </w:rPr>
            </w:pPr>
            <w:r>
              <w:rPr>
                <w:rFonts w:asciiTheme="minorHAnsi" w:hAnsiTheme="minorHAnsi" w:cstheme="minorHAnsi"/>
                <w:lang w:val="en-ZA"/>
              </w:rPr>
              <w:t>50</w:t>
            </w:r>
          </w:p>
        </w:tc>
      </w:tr>
      <w:tr w:rsidR="002C3405" w:rsidRPr="002E6560" w14:paraId="18B074C7" w14:textId="77777777" w:rsidTr="00557C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98" w:type="dxa"/>
          </w:tcPr>
          <w:p w14:paraId="2D354E38" w14:textId="77777777" w:rsidR="002C3405" w:rsidRPr="002E6560" w:rsidRDefault="002C3405" w:rsidP="00557C03">
            <w:pPr>
              <w:pStyle w:val="TabelTeks"/>
              <w:tabs>
                <w:tab w:val="left" w:pos="300"/>
              </w:tabs>
              <w:spacing w:line="480" w:lineRule="auto"/>
              <w:rPr>
                <w:rFonts w:asciiTheme="minorHAnsi" w:hAnsiTheme="minorHAnsi" w:cstheme="minorHAnsi"/>
                <w:b/>
                <w:lang w:val="en-ZA"/>
              </w:rPr>
            </w:pPr>
            <w:r w:rsidRPr="007954A8">
              <w:rPr>
                <w:rFonts w:asciiTheme="minorHAnsi" w:hAnsiTheme="minorHAnsi" w:cstheme="minorHAnsi"/>
                <w:b/>
                <w:lang w:val="en-ZA"/>
              </w:rPr>
              <w:t>Junaid Brooks</w:t>
            </w:r>
          </w:p>
        </w:tc>
        <w:tc>
          <w:tcPr>
            <w:tcW w:w="2832" w:type="dxa"/>
          </w:tcPr>
          <w:p w14:paraId="7106959B" w14:textId="77777777" w:rsidR="002C3405" w:rsidRPr="002E6560" w:rsidRDefault="002C3405" w:rsidP="00557C03">
            <w:pPr>
              <w:pStyle w:val="TabelTeks"/>
              <w:spacing w:line="480" w:lineRule="auto"/>
              <w:rPr>
                <w:rFonts w:asciiTheme="minorHAnsi" w:hAnsiTheme="minorHAnsi" w:cstheme="minorHAnsi"/>
                <w:b/>
                <w:lang w:val="en-ZA"/>
              </w:rPr>
            </w:pPr>
            <w:r>
              <w:rPr>
                <w:rFonts w:asciiTheme="minorHAnsi" w:hAnsiTheme="minorHAnsi" w:cstheme="minorHAnsi"/>
                <w:b/>
                <w:lang w:val="en-ZA"/>
              </w:rPr>
              <w:t>223126756</w:t>
            </w:r>
          </w:p>
        </w:tc>
        <w:tc>
          <w:tcPr>
            <w:tcW w:w="1698" w:type="dxa"/>
          </w:tcPr>
          <w:p w14:paraId="24A63E4A" w14:textId="77777777" w:rsidR="002C3405" w:rsidRPr="002E6560" w:rsidRDefault="002C3405" w:rsidP="00557C03">
            <w:pPr>
              <w:pStyle w:val="TabelTeks"/>
              <w:spacing w:line="480" w:lineRule="auto"/>
              <w:rPr>
                <w:rFonts w:asciiTheme="minorHAnsi" w:hAnsiTheme="minorHAnsi" w:cstheme="minorHAnsi"/>
                <w:lang w:val="en-ZA"/>
              </w:rPr>
            </w:pPr>
            <w:r>
              <w:rPr>
                <w:rFonts w:asciiTheme="minorHAnsi" w:hAnsiTheme="minorHAnsi" w:cstheme="minorHAnsi"/>
                <w:lang w:val="en-ZA"/>
              </w:rPr>
              <w:t>50</w:t>
            </w:r>
          </w:p>
        </w:tc>
      </w:tr>
      <w:tr w:rsidR="002C3405" w:rsidRPr="002E6560" w14:paraId="2773CB4A" w14:textId="77777777" w:rsidTr="00557C03">
        <w:tc>
          <w:tcPr>
            <w:tcW w:w="5098" w:type="dxa"/>
          </w:tcPr>
          <w:p w14:paraId="447CAC3E" w14:textId="77777777" w:rsidR="002C3405" w:rsidRPr="002E6560" w:rsidRDefault="002C3405" w:rsidP="00557C03">
            <w:pPr>
              <w:pStyle w:val="TabelTeks"/>
              <w:tabs>
                <w:tab w:val="left" w:pos="300"/>
              </w:tabs>
              <w:spacing w:line="480" w:lineRule="auto"/>
              <w:rPr>
                <w:rFonts w:asciiTheme="minorHAnsi" w:hAnsiTheme="minorHAnsi" w:cstheme="minorHAnsi"/>
                <w:b/>
                <w:lang w:val="en-ZA"/>
              </w:rPr>
            </w:pPr>
          </w:p>
        </w:tc>
        <w:tc>
          <w:tcPr>
            <w:tcW w:w="2832" w:type="dxa"/>
          </w:tcPr>
          <w:p w14:paraId="7DE897F8" w14:textId="77777777" w:rsidR="002C3405" w:rsidRPr="002E6560" w:rsidRDefault="002C3405" w:rsidP="00557C03">
            <w:pPr>
              <w:pStyle w:val="TabelTeks"/>
              <w:spacing w:line="480" w:lineRule="auto"/>
              <w:rPr>
                <w:rFonts w:asciiTheme="minorHAnsi" w:hAnsiTheme="minorHAnsi" w:cstheme="minorHAnsi"/>
                <w:b/>
                <w:lang w:val="en-ZA"/>
              </w:rPr>
            </w:pPr>
          </w:p>
        </w:tc>
        <w:tc>
          <w:tcPr>
            <w:tcW w:w="1698" w:type="dxa"/>
          </w:tcPr>
          <w:p w14:paraId="5F1AEFF1" w14:textId="77777777" w:rsidR="002C3405" w:rsidRPr="002E6560" w:rsidRDefault="002C3405" w:rsidP="00557C03">
            <w:pPr>
              <w:pStyle w:val="TabelTeks"/>
              <w:spacing w:line="480" w:lineRule="auto"/>
              <w:rPr>
                <w:rFonts w:asciiTheme="minorHAnsi" w:hAnsiTheme="minorHAnsi" w:cstheme="minorHAnsi"/>
                <w:lang w:val="en-ZA"/>
              </w:rPr>
            </w:pPr>
          </w:p>
        </w:tc>
      </w:tr>
      <w:tr w:rsidR="002C3405" w:rsidRPr="002E6560" w14:paraId="1A54DEC5" w14:textId="77777777" w:rsidTr="00557C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98" w:type="dxa"/>
          </w:tcPr>
          <w:p w14:paraId="204AAE73" w14:textId="77777777" w:rsidR="002C3405" w:rsidRPr="002E6560" w:rsidRDefault="002C3405" w:rsidP="00557C03">
            <w:pPr>
              <w:pStyle w:val="TabelTeks"/>
              <w:tabs>
                <w:tab w:val="left" w:pos="300"/>
              </w:tabs>
              <w:spacing w:line="480" w:lineRule="auto"/>
              <w:rPr>
                <w:rFonts w:asciiTheme="minorHAnsi" w:hAnsiTheme="minorHAnsi" w:cstheme="minorHAnsi"/>
                <w:b/>
                <w:lang w:val="en-ZA"/>
              </w:rPr>
            </w:pPr>
          </w:p>
        </w:tc>
        <w:tc>
          <w:tcPr>
            <w:tcW w:w="2832" w:type="dxa"/>
          </w:tcPr>
          <w:p w14:paraId="6C134013" w14:textId="77777777" w:rsidR="002C3405" w:rsidRPr="002E6560" w:rsidRDefault="002C3405" w:rsidP="00557C03">
            <w:pPr>
              <w:pStyle w:val="TabelTeks"/>
              <w:spacing w:line="480" w:lineRule="auto"/>
              <w:rPr>
                <w:rFonts w:asciiTheme="minorHAnsi" w:hAnsiTheme="minorHAnsi" w:cstheme="minorHAnsi"/>
                <w:b/>
                <w:lang w:val="en-ZA"/>
              </w:rPr>
            </w:pPr>
          </w:p>
        </w:tc>
        <w:tc>
          <w:tcPr>
            <w:tcW w:w="1698" w:type="dxa"/>
          </w:tcPr>
          <w:p w14:paraId="398E11FD" w14:textId="77777777" w:rsidR="002C3405" w:rsidRPr="002E6560" w:rsidRDefault="002C3405" w:rsidP="00557C03">
            <w:pPr>
              <w:pStyle w:val="TabelTeks"/>
              <w:spacing w:line="480" w:lineRule="auto"/>
              <w:rPr>
                <w:rFonts w:asciiTheme="minorHAnsi" w:hAnsiTheme="minorHAnsi" w:cstheme="minorHAnsi"/>
                <w:lang w:val="en-ZA"/>
              </w:rPr>
            </w:pPr>
          </w:p>
        </w:tc>
      </w:tr>
    </w:tbl>
    <w:p w14:paraId="44F2E676" w14:textId="77777777" w:rsidR="002C3405" w:rsidRPr="002E6560" w:rsidRDefault="002C3405" w:rsidP="002C3405">
      <w:pPr>
        <w:pStyle w:val="TabelTeks"/>
        <w:rPr>
          <w:rFonts w:asciiTheme="minorHAnsi" w:hAnsiTheme="minorHAnsi" w:cstheme="minorHAnsi"/>
          <w:b/>
          <w:lang w:val="en-ZA"/>
        </w:rPr>
      </w:pPr>
    </w:p>
    <w:p w14:paraId="35800DDE" w14:textId="77777777" w:rsidR="002C3405" w:rsidRPr="002E6560" w:rsidRDefault="002C3405" w:rsidP="002C3405">
      <w:pPr>
        <w:rPr>
          <w:rFonts w:asciiTheme="minorHAnsi" w:hAnsiTheme="minorHAnsi" w:cstheme="minorHAnsi"/>
          <w:b/>
        </w:rPr>
      </w:pPr>
      <w:r w:rsidRPr="002E6560">
        <w:rPr>
          <w:rFonts w:asciiTheme="minorHAnsi" w:hAnsiTheme="minorHAnsi" w:cstheme="minorHAnsi"/>
          <w:b/>
        </w:rPr>
        <w:t>hereby declare that this submission is our own, original work.</w:t>
      </w:r>
    </w:p>
    <w:p w14:paraId="0CA0BEB1" w14:textId="77777777" w:rsidR="002C3405" w:rsidRPr="002E6560" w:rsidRDefault="002C3405" w:rsidP="002C3405">
      <w:pPr>
        <w:rPr>
          <w:rFonts w:asciiTheme="minorHAnsi" w:hAnsiTheme="minorHAnsi" w:cstheme="minorHAnsi"/>
        </w:rPr>
      </w:pPr>
    </w:p>
    <w:p w14:paraId="0DC032E4" w14:textId="77777777" w:rsidR="002C3405" w:rsidRPr="002E6560" w:rsidRDefault="002C3405" w:rsidP="002C3405">
      <w:pPr>
        <w:pStyle w:val="Bylaagteks"/>
        <w:rPr>
          <w:rFonts w:asciiTheme="minorHAnsi" w:hAnsiTheme="minorHAnsi" w:cstheme="minorHAnsi"/>
        </w:rPr>
      </w:pPr>
      <w:r w:rsidRPr="002E6560">
        <w:rPr>
          <w:rFonts w:asciiTheme="minorHAnsi" w:hAnsiTheme="minorHAnsi" w:cstheme="minorHAnsi"/>
        </w:rPr>
        <w:t>We further declare that:</w:t>
      </w:r>
    </w:p>
    <w:p w14:paraId="216D1D36" w14:textId="77777777" w:rsidR="002C3405" w:rsidRPr="002E6560" w:rsidRDefault="002C3405" w:rsidP="002C3405">
      <w:pPr>
        <w:pStyle w:val="Bylaagteks"/>
        <w:rPr>
          <w:rFonts w:asciiTheme="minorHAnsi" w:hAnsiTheme="minorHAnsi" w:cstheme="minorHAnsi"/>
        </w:rPr>
      </w:pPr>
      <w:r w:rsidRPr="002E6560">
        <w:rPr>
          <w:rFonts w:asciiTheme="minorHAnsi" w:hAnsiTheme="minorHAnsi" w:cstheme="minorHAnsi"/>
        </w:rPr>
        <w:t>1.</w:t>
      </w:r>
      <w:r w:rsidRPr="002E6560">
        <w:rPr>
          <w:rFonts w:asciiTheme="minorHAnsi" w:hAnsiTheme="minorHAnsi" w:cstheme="minorHAnsi"/>
        </w:rPr>
        <w:tab/>
        <w:t>No part of this submissio</w:t>
      </w:r>
      <w:r>
        <w:rPr>
          <w:rFonts w:asciiTheme="minorHAnsi" w:hAnsiTheme="minorHAnsi" w:cstheme="minorHAnsi"/>
        </w:rPr>
        <w:t>n</w:t>
      </w:r>
      <w:r w:rsidRPr="002E6560">
        <w:rPr>
          <w:rFonts w:asciiTheme="minorHAnsi" w:hAnsiTheme="minorHAnsi" w:cstheme="minorHAnsi"/>
        </w:rPr>
        <w:t xml:space="preserve"> has been copied from another person/group, </w:t>
      </w:r>
    </w:p>
    <w:p w14:paraId="720665EC" w14:textId="77777777" w:rsidR="002C3405" w:rsidRPr="002E6560" w:rsidRDefault="002C3405" w:rsidP="002C3405">
      <w:pPr>
        <w:pStyle w:val="Bylaagteks"/>
        <w:rPr>
          <w:rFonts w:asciiTheme="minorHAnsi" w:hAnsiTheme="minorHAnsi" w:cstheme="minorHAnsi"/>
        </w:rPr>
      </w:pPr>
      <w:r w:rsidRPr="002E6560">
        <w:rPr>
          <w:rFonts w:asciiTheme="minorHAnsi" w:hAnsiTheme="minorHAnsi" w:cstheme="minorHAnsi"/>
        </w:rPr>
        <w:t>2.</w:t>
      </w:r>
      <w:r w:rsidRPr="002E6560">
        <w:rPr>
          <w:rFonts w:asciiTheme="minorHAnsi" w:hAnsiTheme="minorHAnsi" w:cstheme="minorHAnsi"/>
        </w:rPr>
        <w:tab/>
        <w:t xml:space="preserve">We </w:t>
      </w:r>
      <w:r w:rsidRPr="002E6560">
        <w:rPr>
          <w:rFonts w:asciiTheme="minorHAnsi" w:hAnsiTheme="minorHAnsi" w:cstheme="minorHAnsi"/>
          <w:b/>
        </w:rPr>
        <w:t>did / did not</w:t>
      </w:r>
      <w:r w:rsidRPr="002E6560">
        <w:rPr>
          <w:rFonts w:asciiTheme="minorHAnsi" w:hAnsiTheme="minorHAnsi" w:cstheme="minorHAnsi"/>
        </w:rPr>
        <w:t xml:space="preserve"> work with another person/group on this submission, </w:t>
      </w:r>
    </w:p>
    <w:p w14:paraId="7A810F9C" w14:textId="77777777" w:rsidR="002C3405" w:rsidRPr="002E6560" w:rsidRDefault="002C3405" w:rsidP="002C3405">
      <w:pPr>
        <w:pStyle w:val="Bylaagteks"/>
        <w:rPr>
          <w:rFonts w:asciiTheme="minorHAnsi" w:hAnsiTheme="minorHAnsi" w:cstheme="minorHAnsi"/>
        </w:rPr>
      </w:pPr>
      <w:r w:rsidRPr="002E6560">
        <w:rPr>
          <w:rFonts w:asciiTheme="minorHAnsi" w:hAnsiTheme="minorHAnsi" w:cstheme="minorHAnsi"/>
        </w:rPr>
        <w:t>3.</w:t>
      </w:r>
      <w:r w:rsidRPr="002E6560">
        <w:rPr>
          <w:rFonts w:asciiTheme="minorHAnsi" w:hAnsiTheme="minorHAnsi" w:cstheme="minorHAnsi"/>
        </w:rPr>
        <w:tab/>
        <w:t xml:space="preserve">We acknowledged all consulted sources in the text and submitted a list of references, and </w:t>
      </w:r>
    </w:p>
    <w:p w14:paraId="4440BDB2" w14:textId="77777777" w:rsidR="002C3405" w:rsidRPr="002E6560" w:rsidRDefault="002C3405" w:rsidP="002C3405">
      <w:pPr>
        <w:pStyle w:val="Bylaagteks"/>
        <w:rPr>
          <w:rFonts w:asciiTheme="minorHAnsi" w:hAnsiTheme="minorHAnsi" w:cstheme="minorHAnsi"/>
        </w:rPr>
      </w:pPr>
      <w:r w:rsidRPr="002E6560">
        <w:rPr>
          <w:rFonts w:asciiTheme="minorHAnsi" w:hAnsiTheme="minorHAnsi" w:cstheme="minorHAnsi"/>
        </w:rPr>
        <w:t>4.</w:t>
      </w:r>
      <w:r w:rsidRPr="002E6560">
        <w:rPr>
          <w:rFonts w:asciiTheme="minorHAnsi" w:hAnsiTheme="minorHAnsi" w:cstheme="minorHAnsi"/>
        </w:rPr>
        <w:tab/>
        <w:t>Parts without references are entirely our own work</w:t>
      </w:r>
    </w:p>
    <w:p w14:paraId="02BA3068" w14:textId="77777777" w:rsidR="002C3405" w:rsidRPr="002E6560" w:rsidRDefault="002C3405" w:rsidP="002C3405">
      <w:pPr>
        <w:pStyle w:val="Bylaagteks"/>
        <w:rPr>
          <w:rFonts w:asciiTheme="minorHAnsi" w:hAnsiTheme="minorHAnsi" w:cstheme="minorHAnsi"/>
        </w:rPr>
      </w:pPr>
      <w:r w:rsidRPr="002E6560">
        <w:rPr>
          <w:rFonts w:asciiTheme="minorHAnsi" w:hAnsiTheme="minorHAnsi" w:cstheme="minorHAnsi"/>
        </w:rPr>
        <w:t>5.</w:t>
      </w:r>
      <w:r w:rsidRPr="002E6560">
        <w:rPr>
          <w:rFonts w:asciiTheme="minorHAnsi" w:hAnsiTheme="minorHAnsi" w:cstheme="minorHAnsi"/>
        </w:rPr>
        <w:tab/>
        <w:t>That we have all equally contribute to the work or as indiciated in the contribution % above.</w:t>
      </w:r>
    </w:p>
    <w:p w14:paraId="3BDFB7FC" w14:textId="77777777" w:rsidR="002C3405" w:rsidRPr="002E6560" w:rsidRDefault="002C3405" w:rsidP="002C3405">
      <w:pPr>
        <w:pStyle w:val="Bylaagteks"/>
        <w:jc w:val="center"/>
        <w:rPr>
          <w:rFonts w:asciiTheme="minorHAnsi" w:hAnsiTheme="minorHAnsi" w:cstheme="minorHAnsi"/>
          <w:i/>
        </w:rPr>
      </w:pPr>
      <w:r w:rsidRPr="002E6560">
        <w:rPr>
          <w:rFonts w:asciiTheme="minorHAnsi" w:hAnsiTheme="minorHAnsi" w:cstheme="minorHAnsi"/>
          <w:i/>
        </w:rPr>
        <w:t>(Delete any of the above if not applicable)</w:t>
      </w:r>
    </w:p>
    <w:p w14:paraId="10A20CDA" w14:textId="77777777" w:rsidR="002C3405" w:rsidRPr="002E6560" w:rsidRDefault="002C3405" w:rsidP="002C3405">
      <w:pPr>
        <w:pStyle w:val="Bylaagteks"/>
        <w:rPr>
          <w:rFonts w:asciiTheme="minorHAnsi" w:hAnsiTheme="minorHAnsi" w:cstheme="minorHAnsi"/>
        </w:rPr>
      </w:pPr>
    </w:p>
    <w:p w14:paraId="33D3CA8F" w14:textId="77777777" w:rsidR="002C3405" w:rsidRPr="002E6560" w:rsidRDefault="002C3405" w:rsidP="002C3405">
      <w:pPr>
        <w:pStyle w:val="TabelTeks"/>
        <w:jc w:val="both"/>
        <w:rPr>
          <w:rFonts w:asciiTheme="minorHAnsi" w:hAnsiTheme="minorHAnsi" w:cstheme="minorHAnsi"/>
          <w:lang w:val="en-ZA"/>
        </w:rPr>
      </w:pPr>
      <w:r w:rsidRPr="007604E4">
        <w:rPr>
          <w:rFonts w:asciiTheme="minorHAnsi" w:hAnsiTheme="minorHAnsi" w:cstheme="minorHAnsi"/>
          <w:noProof/>
          <w:lang w:val="en-ZA"/>
        </w:rPr>
        <w:drawing>
          <wp:anchor distT="0" distB="0" distL="114300" distR="114300" simplePos="0" relativeHeight="251658377" behindDoc="0" locked="0" layoutInCell="1" allowOverlap="1" wp14:anchorId="126E97BD" wp14:editId="37BFEF86">
            <wp:simplePos x="0" y="0"/>
            <wp:positionH relativeFrom="column">
              <wp:posOffset>1097280</wp:posOffset>
            </wp:positionH>
            <wp:positionV relativeFrom="paragraph">
              <wp:posOffset>345440</wp:posOffset>
            </wp:positionV>
            <wp:extent cx="1036410" cy="426757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41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6560">
        <w:rPr>
          <w:rFonts w:asciiTheme="minorHAnsi" w:hAnsiTheme="minorHAnsi" w:cstheme="minorHAnsi"/>
          <w:lang w:val="en-ZA"/>
        </w:rPr>
        <w:t xml:space="preserve">We understand that, should this declaration be false, we may be charged with academic misconduct and/or plagiarism and that a disciplinary hearing may be brought against us. </w:t>
      </w:r>
    </w:p>
    <w:p w14:paraId="5F0E8EBD" w14:textId="77777777" w:rsidR="002C3405" w:rsidRPr="002E6560" w:rsidRDefault="002C3405" w:rsidP="002C3405">
      <w:pPr>
        <w:pStyle w:val="Bylaagteks"/>
        <w:jc w:val="center"/>
        <w:rPr>
          <w:rFonts w:asciiTheme="minorHAnsi" w:hAnsiTheme="minorHAnsi" w:cstheme="minorHAnsi"/>
          <w:i/>
        </w:rPr>
      </w:pPr>
    </w:p>
    <w:p w14:paraId="4C86CABE" w14:textId="3C3BE38E" w:rsidR="002C3405" w:rsidRPr="002E6560" w:rsidRDefault="002C3405" w:rsidP="002C3405">
      <w:pPr>
        <w:pStyle w:val="TabelTeks"/>
        <w:numPr>
          <w:ilvl w:val="0"/>
          <w:numId w:val="62"/>
        </w:numPr>
        <w:spacing w:line="480" w:lineRule="auto"/>
        <w:rPr>
          <w:rFonts w:asciiTheme="minorHAnsi" w:hAnsiTheme="minorHAnsi" w:cstheme="minorHAnsi"/>
          <w:noProof/>
          <w:lang w:val="en-ZA" w:eastAsia="en-ZA"/>
        </w:rPr>
      </w:pPr>
      <w:r w:rsidRPr="007604E4">
        <w:rPr>
          <w:rFonts w:asciiTheme="minorHAnsi" w:hAnsiTheme="minorHAnsi" w:cstheme="minorHAnsi"/>
          <w:noProof/>
          <w:lang w:val="en-ZA"/>
        </w:rPr>
        <w:drawing>
          <wp:anchor distT="0" distB="0" distL="114300" distR="114300" simplePos="0" relativeHeight="251658378" behindDoc="0" locked="0" layoutInCell="1" allowOverlap="1" wp14:anchorId="5954B48E" wp14:editId="219F935D">
            <wp:simplePos x="0" y="0"/>
            <wp:positionH relativeFrom="column">
              <wp:posOffset>1470660</wp:posOffset>
            </wp:positionH>
            <wp:positionV relativeFrom="paragraph">
              <wp:posOffset>205740</wp:posOffset>
            </wp:positionV>
            <wp:extent cx="581025" cy="356249"/>
            <wp:effectExtent l="0" t="0" r="0" b="5715"/>
            <wp:wrapNone/>
            <wp:docPr id="1109890864" name="Picture 1109890864" descr="A picture containing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ymbol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56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6560">
        <w:rPr>
          <w:rFonts w:asciiTheme="minorHAnsi" w:hAnsiTheme="minorHAnsi" w:cstheme="minorHAnsi"/>
          <w:lang w:val="en-ZA"/>
        </w:rPr>
        <w:t>SIGNED:</w:t>
      </w:r>
      <w:r w:rsidRPr="002E6560">
        <w:rPr>
          <w:rFonts w:asciiTheme="minorHAnsi" w:hAnsiTheme="minorHAnsi" w:cstheme="minorHAnsi"/>
          <w:lang w:val="en-ZA"/>
        </w:rPr>
        <w:tab/>
        <w:t>...............................................</w:t>
      </w:r>
      <w:r w:rsidRPr="002E6560">
        <w:rPr>
          <w:rFonts w:asciiTheme="minorHAnsi" w:hAnsiTheme="minorHAnsi" w:cstheme="minorHAnsi"/>
          <w:lang w:val="en-ZA"/>
        </w:rPr>
        <w:tab/>
      </w:r>
      <w:r w:rsidR="00B13864">
        <w:rPr>
          <w:rFonts w:asciiTheme="minorHAnsi" w:hAnsiTheme="minorHAnsi" w:cstheme="minorHAnsi"/>
          <w:lang w:val="en-ZA"/>
        </w:rPr>
        <w:tab/>
      </w:r>
      <w:r w:rsidRPr="002E6560">
        <w:rPr>
          <w:rFonts w:asciiTheme="minorHAnsi" w:hAnsiTheme="minorHAnsi" w:cstheme="minorHAnsi"/>
          <w:lang w:val="en-ZA"/>
        </w:rPr>
        <w:t>DATE......</w:t>
      </w:r>
      <w:r>
        <w:rPr>
          <w:rFonts w:asciiTheme="minorHAnsi" w:hAnsiTheme="minorHAnsi" w:cstheme="minorHAnsi"/>
          <w:lang w:val="en-ZA"/>
        </w:rPr>
        <w:t>28/05/2023</w:t>
      </w:r>
      <w:r w:rsidRPr="002E6560">
        <w:rPr>
          <w:rFonts w:asciiTheme="minorHAnsi" w:hAnsiTheme="minorHAnsi" w:cstheme="minorHAnsi"/>
          <w:lang w:val="en-ZA"/>
        </w:rPr>
        <w:t>.......................</w:t>
      </w:r>
    </w:p>
    <w:p w14:paraId="15E313FB" w14:textId="59ACC619" w:rsidR="006105C9" w:rsidRPr="001C535B" w:rsidRDefault="002C3405" w:rsidP="001C535B">
      <w:pPr>
        <w:pStyle w:val="TabelTeks"/>
        <w:numPr>
          <w:ilvl w:val="0"/>
          <w:numId w:val="62"/>
        </w:numPr>
        <w:spacing w:line="480" w:lineRule="auto"/>
        <w:rPr>
          <w:rFonts w:asciiTheme="minorHAnsi" w:hAnsiTheme="minorHAnsi" w:cstheme="minorHAnsi"/>
          <w:lang w:val="en-ZA"/>
        </w:rPr>
      </w:pPr>
      <w:r w:rsidRPr="002E6560">
        <w:rPr>
          <w:rFonts w:asciiTheme="minorHAnsi" w:hAnsiTheme="minorHAnsi" w:cstheme="minorHAnsi"/>
          <w:lang w:val="en-ZA"/>
        </w:rPr>
        <w:t>SIGNED:</w:t>
      </w:r>
      <w:r w:rsidRPr="002E6560">
        <w:rPr>
          <w:rFonts w:asciiTheme="minorHAnsi" w:hAnsiTheme="minorHAnsi" w:cstheme="minorHAnsi"/>
          <w:lang w:val="en-ZA"/>
        </w:rPr>
        <w:tab/>
        <w:t>...............................................</w:t>
      </w:r>
      <w:r w:rsidRPr="002E6560">
        <w:rPr>
          <w:rFonts w:asciiTheme="minorHAnsi" w:hAnsiTheme="minorHAnsi" w:cstheme="minorHAnsi"/>
          <w:lang w:val="en-ZA"/>
        </w:rPr>
        <w:tab/>
      </w:r>
      <w:r w:rsidR="00B13864">
        <w:rPr>
          <w:rFonts w:asciiTheme="minorHAnsi" w:hAnsiTheme="minorHAnsi" w:cstheme="minorHAnsi"/>
          <w:lang w:val="en-ZA"/>
        </w:rPr>
        <w:tab/>
      </w:r>
      <w:r w:rsidRPr="002E6560">
        <w:rPr>
          <w:rFonts w:asciiTheme="minorHAnsi" w:hAnsiTheme="minorHAnsi" w:cstheme="minorHAnsi"/>
          <w:lang w:val="en-ZA"/>
        </w:rPr>
        <w:t>DATE .......</w:t>
      </w:r>
      <w:r>
        <w:rPr>
          <w:rFonts w:asciiTheme="minorHAnsi" w:hAnsiTheme="minorHAnsi" w:cstheme="minorHAnsi"/>
          <w:lang w:val="en-ZA"/>
        </w:rPr>
        <w:t>28/05/2023</w:t>
      </w:r>
      <w:r w:rsidRPr="002E6560">
        <w:rPr>
          <w:rFonts w:asciiTheme="minorHAnsi" w:hAnsiTheme="minorHAnsi" w:cstheme="minorHAnsi"/>
          <w:lang w:val="en-ZA"/>
        </w:rPr>
        <w:t>...........</w:t>
      </w:r>
      <w:r w:rsidR="00B13864">
        <w:rPr>
          <w:rFonts w:asciiTheme="minorHAnsi" w:hAnsiTheme="minorHAnsi" w:cstheme="minorHAnsi"/>
          <w:lang w:val="en-ZA"/>
        </w:rPr>
        <w:t>..........</w:t>
      </w:r>
      <w:r w:rsidRPr="002E6560">
        <w:rPr>
          <w:rFonts w:asciiTheme="minorHAnsi" w:hAnsiTheme="minorHAnsi" w:cstheme="minorHAnsi"/>
          <w:noProof/>
          <w:lang w:val="en-ZA" w:eastAsia="en-ZA"/>
        </w:rPr>
        <w:t xml:space="preserve"> </w:t>
      </w:r>
      <w:r w:rsidRPr="001C535B">
        <w:rPr>
          <w:rFonts w:asciiTheme="minorHAnsi" w:hAnsiTheme="minorHAnsi" w:cstheme="minorHAnsi"/>
          <w:noProof/>
          <w:lang w:val="en-ZA" w:eastAsia="en-ZA"/>
        </w:rPr>
        <w:t xml:space="preserve"> </w:t>
      </w:r>
    </w:p>
    <w:sectPr w:rsidR="006105C9" w:rsidRPr="001C535B" w:rsidSect="00DE033C">
      <w:pgSz w:w="11906" w:h="16838" w:code="9"/>
      <w:pgMar w:top="1440" w:right="1800" w:bottom="709" w:left="1800" w:header="1008" w:footer="100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14395" w14:textId="77777777" w:rsidR="00787067" w:rsidRDefault="00787067">
      <w:r>
        <w:separator/>
      </w:r>
    </w:p>
  </w:endnote>
  <w:endnote w:type="continuationSeparator" w:id="0">
    <w:p w14:paraId="3B9B7EDA" w14:textId="77777777" w:rsidR="00787067" w:rsidRDefault="00787067">
      <w:r>
        <w:continuationSeparator/>
      </w:r>
    </w:p>
  </w:endnote>
  <w:endnote w:type="continuationNotice" w:id="1">
    <w:p w14:paraId="56381809" w14:textId="77777777" w:rsidR="00787067" w:rsidRDefault="007870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4F801" w14:textId="77777777" w:rsidR="0035664F" w:rsidRDefault="0035664F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BAF476" w14:textId="77777777" w:rsidR="0035664F" w:rsidRDefault="0035664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FAE92" w14:textId="765F0F8F" w:rsidR="0035664F" w:rsidRDefault="0035664F" w:rsidP="00A47486">
    <w:pPr>
      <w:pStyle w:val="Footer"/>
      <w:pBdr>
        <w:top w:val="single" w:sz="2" w:space="1" w:color="000000"/>
      </w:pBdr>
      <w:jc w:val="right"/>
    </w:pPr>
    <w:r>
      <w:t xml:space="preserve">Page </w:t>
    </w:r>
    <w:r>
      <w:rPr>
        <w:b/>
        <w:sz w:val="24"/>
        <w:szCs w:val="24"/>
      </w:rPr>
      <w:fldChar w:fldCharType="begin"/>
    </w:r>
    <w:r>
      <w:rPr>
        <w:b/>
      </w:rPr>
      <w:instrText xml:space="preserve"> PAGE </w:instrText>
    </w:r>
    <w:r>
      <w:rPr>
        <w:b/>
        <w:sz w:val="24"/>
        <w:szCs w:val="24"/>
      </w:rPr>
      <w:fldChar w:fldCharType="separate"/>
    </w:r>
    <w:r w:rsidR="00656515">
      <w:rPr>
        <w:b/>
        <w:noProof/>
      </w:rPr>
      <w:t>12</w:t>
    </w:r>
    <w:r>
      <w:rPr>
        <w:b/>
        <w:sz w:val="24"/>
        <w:szCs w:val="24"/>
      </w:rPr>
      <w:fldChar w:fldCharType="end"/>
    </w:r>
    <w:r>
      <w:t xml:space="preserve"> of </w:t>
    </w:r>
    <w:r>
      <w:rPr>
        <w:b/>
        <w:sz w:val="24"/>
        <w:szCs w:val="24"/>
      </w:rPr>
      <w:fldChar w:fldCharType="begin"/>
    </w:r>
    <w:r>
      <w:rPr>
        <w:b/>
      </w:rPr>
      <w:instrText xml:space="preserve"> NUMPAGES  </w:instrText>
    </w:r>
    <w:r>
      <w:rPr>
        <w:b/>
        <w:sz w:val="24"/>
        <w:szCs w:val="24"/>
      </w:rPr>
      <w:fldChar w:fldCharType="separate"/>
    </w:r>
    <w:r w:rsidR="00656515">
      <w:rPr>
        <w:b/>
        <w:noProof/>
      </w:rPr>
      <w:t>12</w:t>
    </w:r>
    <w:r>
      <w:rPr>
        <w:b/>
        <w:sz w:val="24"/>
        <w:szCs w:val="24"/>
      </w:rPr>
      <w:fldChar w:fldCharType="end"/>
    </w:r>
  </w:p>
  <w:p w14:paraId="0EA91107" w14:textId="77777777" w:rsidR="0035664F" w:rsidRPr="00DC1839" w:rsidRDefault="0035664F" w:rsidP="00A47486">
    <w:pPr>
      <w:pStyle w:val="Footer"/>
      <w:jc w:val="right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857A8B" w14:textId="77777777" w:rsidR="00787067" w:rsidRDefault="00787067">
      <w:r>
        <w:separator/>
      </w:r>
    </w:p>
  </w:footnote>
  <w:footnote w:type="continuationSeparator" w:id="0">
    <w:p w14:paraId="2D5BE5A8" w14:textId="77777777" w:rsidR="00787067" w:rsidRDefault="00787067">
      <w:r>
        <w:continuationSeparator/>
      </w:r>
    </w:p>
  </w:footnote>
  <w:footnote w:type="continuationNotice" w:id="1">
    <w:p w14:paraId="69266534" w14:textId="77777777" w:rsidR="00787067" w:rsidRDefault="0078706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31BADC" w14:textId="77777777" w:rsidR="0035664F" w:rsidRPr="00A733E3" w:rsidRDefault="0035664F" w:rsidP="00D0286D">
    <w:pPr>
      <w:pStyle w:val="Header"/>
      <w:jc w:val="center"/>
      <w:rPr>
        <w:b/>
        <w:sz w:val="16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1F1C"/>
    <w:multiLevelType w:val="hybridMultilevel"/>
    <w:tmpl w:val="7D90A1A6"/>
    <w:lvl w:ilvl="0" w:tplc="1C09000F">
      <w:start w:val="1"/>
      <w:numFmt w:val="decimal"/>
      <w:lvlText w:val="%1."/>
      <w:lvlJc w:val="left"/>
      <w:pPr>
        <w:ind w:left="360" w:hanging="360"/>
      </w:p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58114E"/>
    <w:multiLevelType w:val="multilevel"/>
    <w:tmpl w:val="099889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516148"/>
    <w:multiLevelType w:val="multilevel"/>
    <w:tmpl w:val="C3C4D8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F861E5"/>
    <w:multiLevelType w:val="multilevel"/>
    <w:tmpl w:val="9BFA4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E92CFE"/>
    <w:multiLevelType w:val="hybridMultilevel"/>
    <w:tmpl w:val="FFFFFFFF"/>
    <w:lvl w:ilvl="0" w:tplc="71C8A7B4">
      <w:start w:val="1"/>
      <w:numFmt w:val="decimal"/>
      <w:lvlText w:val="%1."/>
      <w:lvlJc w:val="left"/>
      <w:pPr>
        <w:ind w:left="720" w:hanging="360"/>
      </w:pPr>
    </w:lvl>
    <w:lvl w:ilvl="1" w:tplc="1192514C">
      <w:start w:val="1"/>
      <w:numFmt w:val="lowerLetter"/>
      <w:lvlText w:val="%2."/>
      <w:lvlJc w:val="left"/>
      <w:pPr>
        <w:ind w:left="1440" w:hanging="360"/>
      </w:pPr>
    </w:lvl>
    <w:lvl w:ilvl="2" w:tplc="5740A98C">
      <w:start w:val="1"/>
      <w:numFmt w:val="lowerRoman"/>
      <w:lvlText w:val="%3."/>
      <w:lvlJc w:val="right"/>
      <w:pPr>
        <w:ind w:left="2160" w:hanging="180"/>
      </w:pPr>
    </w:lvl>
    <w:lvl w:ilvl="3" w:tplc="118219FC">
      <w:start w:val="1"/>
      <w:numFmt w:val="decimal"/>
      <w:lvlText w:val="%4."/>
      <w:lvlJc w:val="left"/>
      <w:pPr>
        <w:ind w:left="2880" w:hanging="360"/>
      </w:pPr>
    </w:lvl>
    <w:lvl w:ilvl="4" w:tplc="523AD8DC">
      <w:start w:val="1"/>
      <w:numFmt w:val="lowerLetter"/>
      <w:lvlText w:val="%5."/>
      <w:lvlJc w:val="left"/>
      <w:pPr>
        <w:ind w:left="3600" w:hanging="360"/>
      </w:pPr>
    </w:lvl>
    <w:lvl w:ilvl="5" w:tplc="FB36F0F4">
      <w:start w:val="1"/>
      <w:numFmt w:val="lowerRoman"/>
      <w:lvlText w:val="%6."/>
      <w:lvlJc w:val="right"/>
      <w:pPr>
        <w:ind w:left="4320" w:hanging="180"/>
      </w:pPr>
    </w:lvl>
    <w:lvl w:ilvl="6" w:tplc="7CA40EA8">
      <w:start w:val="1"/>
      <w:numFmt w:val="decimal"/>
      <w:lvlText w:val="%7."/>
      <w:lvlJc w:val="left"/>
      <w:pPr>
        <w:ind w:left="5040" w:hanging="360"/>
      </w:pPr>
    </w:lvl>
    <w:lvl w:ilvl="7" w:tplc="9F4E21E6">
      <w:start w:val="1"/>
      <w:numFmt w:val="lowerLetter"/>
      <w:lvlText w:val="%8."/>
      <w:lvlJc w:val="left"/>
      <w:pPr>
        <w:ind w:left="5760" w:hanging="360"/>
      </w:pPr>
    </w:lvl>
    <w:lvl w:ilvl="8" w:tplc="E92A8CC2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CD1D95"/>
    <w:multiLevelType w:val="hybridMultilevel"/>
    <w:tmpl w:val="15A4792A"/>
    <w:lvl w:ilvl="0" w:tplc="1C09000F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  <w:szCs w:val="20"/>
      </w:rPr>
    </w:lvl>
    <w:lvl w:ilvl="1" w:tplc="1C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C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C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C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C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2650D5"/>
    <w:multiLevelType w:val="multilevel"/>
    <w:tmpl w:val="702EFC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AB159F"/>
    <w:multiLevelType w:val="hybridMultilevel"/>
    <w:tmpl w:val="AA089846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0559DB"/>
    <w:multiLevelType w:val="multilevel"/>
    <w:tmpl w:val="F6886A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D45881"/>
    <w:multiLevelType w:val="multilevel"/>
    <w:tmpl w:val="09EC0D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F54420D"/>
    <w:multiLevelType w:val="multilevel"/>
    <w:tmpl w:val="4AF29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F8B7A63"/>
    <w:multiLevelType w:val="multilevel"/>
    <w:tmpl w:val="D9CE35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07D307E"/>
    <w:multiLevelType w:val="hybridMultilevel"/>
    <w:tmpl w:val="4262080A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A11DD0"/>
    <w:multiLevelType w:val="multilevel"/>
    <w:tmpl w:val="F7C4D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D57496"/>
    <w:multiLevelType w:val="hybridMultilevel"/>
    <w:tmpl w:val="D6841784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241CBE"/>
    <w:multiLevelType w:val="multilevel"/>
    <w:tmpl w:val="D2DE0B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7293ECA"/>
    <w:multiLevelType w:val="hybridMultilevel"/>
    <w:tmpl w:val="D0D620D8"/>
    <w:lvl w:ilvl="0" w:tplc="FFFFFFFF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AA57AD"/>
    <w:multiLevelType w:val="multilevel"/>
    <w:tmpl w:val="A7D2B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9C26406"/>
    <w:multiLevelType w:val="multilevel"/>
    <w:tmpl w:val="0E74BD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EAC533A"/>
    <w:multiLevelType w:val="multilevel"/>
    <w:tmpl w:val="552CD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00D3B34"/>
    <w:multiLevelType w:val="multilevel"/>
    <w:tmpl w:val="07DAA7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45B66F7"/>
    <w:multiLevelType w:val="multilevel"/>
    <w:tmpl w:val="9752A8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167562"/>
    <w:multiLevelType w:val="multilevel"/>
    <w:tmpl w:val="12F6B1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53C312E"/>
    <w:multiLevelType w:val="hybridMultilevel"/>
    <w:tmpl w:val="4ABA53D6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6BC3B00"/>
    <w:multiLevelType w:val="multilevel"/>
    <w:tmpl w:val="43407F2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87B30D5"/>
    <w:multiLevelType w:val="multilevel"/>
    <w:tmpl w:val="510A6C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8F91A00"/>
    <w:multiLevelType w:val="multilevel"/>
    <w:tmpl w:val="745EB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CFA2D5E"/>
    <w:multiLevelType w:val="multilevel"/>
    <w:tmpl w:val="507286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FEE716D"/>
    <w:multiLevelType w:val="hybridMultilevel"/>
    <w:tmpl w:val="696A6302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F011BF"/>
    <w:multiLevelType w:val="multilevel"/>
    <w:tmpl w:val="E9D097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51F2AD7"/>
    <w:multiLevelType w:val="multilevel"/>
    <w:tmpl w:val="1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354BB3B1"/>
    <w:multiLevelType w:val="hybridMultilevel"/>
    <w:tmpl w:val="FFFFFFFF"/>
    <w:lvl w:ilvl="0" w:tplc="1A8E091E">
      <w:start w:val="1"/>
      <w:numFmt w:val="decimal"/>
      <w:lvlText w:val="%1."/>
      <w:lvlJc w:val="left"/>
      <w:pPr>
        <w:ind w:left="720" w:hanging="360"/>
      </w:pPr>
    </w:lvl>
    <w:lvl w:ilvl="1" w:tplc="41DE5B5C">
      <w:start w:val="1"/>
      <w:numFmt w:val="lowerLetter"/>
      <w:lvlText w:val="%2."/>
      <w:lvlJc w:val="left"/>
      <w:pPr>
        <w:ind w:left="1440" w:hanging="360"/>
      </w:pPr>
    </w:lvl>
    <w:lvl w:ilvl="2" w:tplc="712C44F8">
      <w:start w:val="1"/>
      <w:numFmt w:val="lowerRoman"/>
      <w:lvlText w:val="%3."/>
      <w:lvlJc w:val="right"/>
      <w:pPr>
        <w:ind w:left="2160" w:hanging="180"/>
      </w:pPr>
    </w:lvl>
    <w:lvl w:ilvl="3" w:tplc="37B808EE">
      <w:start w:val="1"/>
      <w:numFmt w:val="decimal"/>
      <w:lvlText w:val="%4."/>
      <w:lvlJc w:val="left"/>
      <w:pPr>
        <w:ind w:left="2880" w:hanging="360"/>
      </w:pPr>
    </w:lvl>
    <w:lvl w:ilvl="4" w:tplc="CF1AA8D8">
      <w:start w:val="1"/>
      <w:numFmt w:val="lowerLetter"/>
      <w:lvlText w:val="%5."/>
      <w:lvlJc w:val="left"/>
      <w:pPr>
        <w:ind w:left="3600" w:hanging="360"/>
      </w:pPr>
    </w:lvl>
    <w:lvl w:ilvl="5" w:tplc="D9D2DDFE">
      <w:start w:val="1"/>
      <w:numFmt w:val="lowerRoman"/>
      <w:lvlText w:val="%6."/>
      <w:lvlJc w:val="right"/>
      <w:pPr>
        <w:ind w:left="4320" w:hanging="180"/>
      </w:pPr>
    </w:lvl>
    <w:lvl w:ilvl="6" w:tplc="FA7E6386">
      <w:start w:val="1"/>
      <w:numFmt w:val="decimal"/>
      <w:lvlText w:val="%7."/>
      <w:lvlJc w:val="left"/>
      <w:pPr>
        <w:ind w:left="5040" w:hanging="360"/>
      </w:pPr>
    </w:lvl>
    <w:lvl w:ilvl="7" w:tplc="8EDC1CB8">
      <w:start w:val="1"/>
      <w:numFmt w:val="lowerLetter"/>
      <w:lvlText w:val="%8."/>
      <w:lvlJc w:val="left"/>
      <w:pPr>
        <w:ind w:left="5760" w:hanging="360"/>
      </w:pPr>
    </w:lvl>
    <w:lvl w:ilvl="8" w:tplc="041E6FB4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65C356F"/>
    <w:multiLevelType w:val="multilevel"/>
    <w:tmpl w:val="66EE4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6C27F67"/>
    <w:multiLevelType w:val="hybridMultilevel"/>
    <w:tmpl w:val="D3085862"/>
    <w:lvl w:ilvl="0" w:tplc="1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38073668"/>
    <w:multiLevelType w:val="hybridMultilevel"/>
    <w:tmpl w:val="A9E2B2E0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99557C5"/>
    <w:multiLevelType w:val="multilevel"/>
    <w:tmpl w:val="DAB86A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41E36317"/>
    <w:multiLevelType w:val="multilevel"/>
    <w:tmpl w:val="6BF040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4DA344C"/>
    <w:multiLevelType w:val="singleLevel"/>
    <w:tmpl w:val="8FDECAB0"/>
    <w:lvl w:ilvl="0">
      <w:start w:val="1"/>
      <w:numFmt w:val="bullet"/>
      <w:pStyle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8" w15:restartNumberingAfterBreak="0">
    <w:nsid w:val="46393969"/>
    <w:multiLevelType w:val="multilevel"/>
    <w:tmpl w:val="69903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6557A6A"/>
    <w:multiLevelType w:val="hybridMultilevel"/>
    <w:tmpl w:val="102495A4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F63515A"/>
    <w:multiLevelType w:val="multilevel"/>
    <w:tmpl w:val="681C60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41" w15:restartNumberingAfterBreak="0">
    <w:nsid w:val="50D9506D"/>
    <w:multiLevelType w:val="multilevel"/>
    <w:tmpl w:val="BD4EE6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2" w15:restartNumberingAfterBreak="0">
    <w:nsid w:val="519B629D"/>
    <w:multiLevelType w:val="multilevel"/>
    <w:tmpl w:val="E01ACE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43" w15:restartNumberingAfterBreak="0">
    <w:nsid w:val="54271937"/>
    <w:multiLevelType w:val="multilevel"/>
    <w:tmpl w:val="1C928B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5B43487"/>
    <w:multiLevelType w:val="multilevel"/>
    <w:tmpl w:val="498E3128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b/>
        <w:i/>
        <w:sz w:val="20"/>
        <w:szCs w:val="20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5" w15:restartNumberingAfterBreak="0">
    <w:nsid w:val="584CFB14"/>
    <w:multiLevelType w:val="hybridMultilevel"/>
    <w:tmpl w:val="FFFFFFFF"/>
    <w:lvl w:ilvl="0" w:tplc="A80C6C96">
      <w:start w:val="2"/>
      <w:numFmt w:val="decimal"/>
      <w:lvlText w:val="%1."/>
      <w:lvlJc w:val="left"/>
      <w:pPr>
        <w:ind w:left="720" w:hanging="360"/>
      </w:pPr>
    </w:lvl>
    <w:lvl w:ilvl="1" w:tplc="14927E9C">
      <w:start w:val="1"/>
      <w:numFmt w:val="lowerLetter"/>
      <w:lvlText w:val="%2."/>
      <w:lvlJc w:val="left"/>
      <w:pPr>
        <w:ind w:left="1440" w:hanging="360"/>
      </w:pPr>
    </w:lvl>
    <w:lvl w:ilvl="2" w:tplc="97FC3578">
      <w:start w:val="1"/>
      <w:numFmt w:val="lowerRoman"/>
      <w:lvlText w:val="%3."/>
      <w:lvlJc w:val="right"/>
      <w:pPr>
        <w:ind w:left="2160" w:hanging="180"/>
      </w:pPr>
    </w:lvl>
    <w:lvl w:ilvl="3" w:tplc="AB902898">
      <w:start w:val="1"/>
      <w:numFmt w:val="decimal"/>
      <w:lvlText w:val="%4."/>
      <w:lvlJc w:val="left"/>
      <w:pPr>
        <w:ind w:left="2880" w:hanging="360"/>
      </w:pPr>
    </w:lvl>
    <w:lvl w:ilvl="4" w:tplc="D59C527E">
      <w:start w:val="1"/>
      <w:numFmt w:val="lowerLetter"/>
      <w:lvlText w:val="%5."/>
      <w:lvlJc w:val="left"/>
      <w:pPr>
        <w:ind w:left="3600" w:hanging="360"/>
      </w:pPr>
    </w:lvl>
    <w:lvl w:ilvl="5" w:tplc="1338A774">
      <w:start w:val="1"/>
      <w:numFmt w:val="lowerRoman"/>
      <w:lvlText w:val="%6."/>
      <w:lvlJc w:val="right"/>
      <w:pPr>
        <w:ind w:left="4320" w:hanging="180"/>
      </w:pPr>
    </w:lvl>
    <w:lvl w:ilvl="6" w:tplc="99444F12">
      <w:start w:val="1"/>
      <w:numFmt w:val="decimal"/>
      <w:lvlText w:val="%7."/>
      <w:lvlJc w:val="left"/>
      <w:pPr>
        <w:ind w:left="5040" w:hanging="360"/>
      </w:pPr>
    </w:lvl>
    <w:lvl w:ilvl="7" w:tplc="FFC4C47C">
      <w:start w:val="1"/>
      <w:numFmt w:val="lowerLetter"/>
      <w:lvlText w:val="%8."/>
      <w:lvlJc w:val="left"/>
      <w:pPr>
        <w:ind w:left="5760" w:hanging="360"/>
      </w:pPr>
    </w:lvl>
    <w:lvl w:ilvl="8" w:tplc="66FAEA5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897633D"/>
    <w:multiLevelType w:val="multilevel"/>
    <w:tmpl w:val="DE064C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8B44682"/>
    <w:multiLevelType w:val="multilevel"/>
    <w:tmpl w:val="72A0C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A774818"/>
    <w:multiLevelType w:val="multilevel"/>
    <w:tmpl w:val="2BB06DD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AAE0FFE"/>
    <w:multiLevelType w:val="hybridMultilevel"/>
    <w:tmpl w:val="A5008626"/>
    <w:lvl w:ilvl="0" w:tplc="C4E046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b w:val="0"/>
        <w:i w:val="0"/>
        <w:color w:val="1F497D" w:themeColor="text2"/>
        <w:sz w:val="20"/>
        <w:szCs w:val="24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0" w15:restartNumberingAfterBreak="0">
    <w:nsid w:val="5CA03257"/>
    <w:multiLevelType w:val="hybridMultilevel"/>
    <w:tmpl w:val="426208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243D2C0"/>
    <w:multiLevelType w:val="hybridMultilevel"/>
    <w:tmpl w:val="FFFFFFFF"/>
    <w:lvl w:ilvl="0" w:tplc="EC3AFBFC">
      <w:start w:val="2"/>
      <w:numFmt w:val="decimal"/>
      <w:lvlText w:val="%1."/>
      <w:lvlJc w:val="left"/>
      <w:pPr>
        <w:ind w:left="720" w:hanging="360"/>
      </w:pPr>
    </w:lvl>
    <w:lvl w:ilvl="1" w:tplc="996064A2">
      <w:start w:val="1"/>
      <w:numFmt w:val="lowerLetter"/>
      <w:lvlText w:val="%2."/>
      <w:lvlJc w:val="left"/>
      <w:pPr>
        <w:ind w:left="1440" w:hanging="360"/>
      </w:pPr>
    </w:lvl>
    <w:lvl w:ilvl="2" w:tplc="30A0F83E">
      <w:start w:val="1"/>
      <w:numFmt w:val="lowerRoman"/>
      <w:lvlText w:val="%3."/>
      <w:lvlJc w:val="right"/>
      <w:pPr>
        <w:ind w:left="2160" w:hanging="180"/>
      </w:pPr>
    </w:lvl>
    <w:lvl w:ilvl="3" w:tplc="095685C8">
      <w:start w:val="1"/>
      <w:numFmt w:val="decimal"/>
      <w:lvlText w:val="%4."/>
      <w:lvlJc w:val="left"/>
      <w:pPr>
        <w:ind w:left="2880" w:hanging="360"/>
      </w:pPr>
    </w:lvl>
    <w:lvl w:ilvl="4" w:tplc="C616CCA2">
      <w:start w:val="1"/>
      <w:numFmt w:val="lowerLetter"/>
      <w:lvlText w:val="%5."/>
      <w:lvlJc w:val="left"/>
      <w:pPr>
        <w:ind w:left="3600" w:hanging="360"/>
      </w:pPr>
    </w:lvl>
    <w:lvl w:ilvl="5" w:tplc="1EEA74D2">
      <w:start w:val="1"/>
      <w:numFmt w:val="lowerRoman"/>
      <w:lvlText w:val="%6."/>
      <w:lvlJc w:val="right"/>
      <w:pPr>
        <w:ind w:left="4320" w:hanging="180"/>
      </w:pPr>
    </w:lvl>
    <w:lvl w:ilvl="6" w:tplc="0A9ECD60">
      <w:start w:val="1"/>
      <w:numFmt w:val="decimal"/>
      <w:lvlText w:val="%7."/>
      <w:lvlJc w:val="left"/>
      <w:pPr>
        <w:ind w:left="5040" w:hanging="360"/>
      </w:pPr>
    </w:lvl>
    <w:lvl w:ilvl="7" w:tplc="68DE7C62">
      <w:start w:val="1"/>
      <w:numFmt w:val="lowerLetter"/>
      <w:lvlText w:val="%8."/>
      <w:lvlJc w:val="left"/>
      <w:pPr>
        <w:ind w:left="5760" w:hanging="360"/>
      </w:pPr>
    </w:lvl>
    <w:lvl w:ilvl="8" w:tplc="2536FB10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3480A89"/>
    <w:multiLevelType w:val="multilevel"/>
    <w:tmpl w:val="AD0AC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432F70E"/>
    <w:multiLevelType w:val="hybridMultilevel"/>
    <w:tmpl w:val="FFFFFFFF"/>
    <w:lvl w:ilvl="0" w:tplc="85F44D24">
      <w:start w:val="2"/>
      <w:numFmt w:val="decimal"/>
      <w:lvlText w:val="%1."/>
      <w:lvlJc w:val="left"/>
      <w:pPr>
        <w:ind w:left="720" w:hanging="360"/>
      </w:pPr>
    </w:lvl>
    <w:lvl w:ilvl="1" w:tplc="C0647418">
      <w:start w:val="1"/>
      <w:numFmt w:val="lowerLetter"/>
      <w:lvlText w:val="%2."/>
      <w:lvlJc w:val="left"/>
      <w:pPr>
        <w:ind w:left="1440" w:hanging="360"/>
      </w:pPr>
    </w:lvl>
    <w:lvl w:ilvl="2" w:tplc="4C12E55C">
      <w:start w:val="1"/>
      <w:numFmt w:val="lowerRoman"/>
      <w:lvlText w:val="%3."/>
      <w:lvlJc w:val="right"/>
      <w:pPr>
        <w:ind w:left="2160" w:hanging="180"/>
      </w:pPr>
    </w:lvl>
    <w:lvl w:ilvl="3" w:tplc="939A15B2">
      <w:start w:val="1"/>
      <w:numFmt w:val="decimal"/>
      <w:lvlText w:val="%4."/>
      <w:lvlJc w:val="left"/>
      <w:pPr>
        <w:ind w:left="2880" w:hanging="360"/>
      </w:pPr>
    </w:lvl>
    <w:lvl w:ilvl="4" w:tplc="B5B6894A">
      <w:start w:val="1"/>
      <w:numFmt w:val="lowerLetter"/>
      <w:lvlText w:val="%5."/>
      <w:lvlJc w:val="left"/>
      <w:pPr>
        <w:ind w:left="3600" w:hanging="360"/>
      </w:pPr>
    </w:lvl>
    <w:lvl w:ilvl="5" w:tplc="4AA4D78C">
      <w:start w:val="1"/>
      <w:numFmt w:val="lowerRoman"/>
      <w:lvlText w:val="%6."/>
      <w:lvlJc w:val="right"/>
      <w:pPr>
        <w:ind w:left="4320" w:hanging="180"/>
      </w:pPr>
    </w:lvl>
    <w:lvl w:ilvl="6" w:tplc="C564302C">
      <w:start w:val="1"/>
      <w:numFmt w:val="decimal"/>
      <w:lvlText w:val="%7."/>
      <w:lvlJc w:val="left"/>
      <w:pPr>
        <w:ind w:left="5040" w:hanging="360"/>
      </w:pPr>
    </w:lvl>
    <w:lvl w:ilvl="7" w:tplc="6FB85E7E">
      <w:start w:val="1"/>
      <w:numFmt w:val="lowerLetter"/>
      <w:lvlText w:val="%8."/>
      <w:lvlJc w:val="left"/>
      <w:pPr>
        <w:ind w:left="5760" w:hanging="360"/>
      </w:pPr>
    </w:lvl>
    <w:lvl w:ilvl="8" w:tplc="8A04479E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9D7BDE"/>
    <w:multiLevelType w:val="multilevel"/>
    <w:tmpl w:val="7270A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6BFDD14"/>
    <w:multiLevelType w:val="hybridMultilevel"/>
    <w:tmpl w:val="FFFFFFFF"/>
    <w:lvl w:ilvl="0" w:tplc="87E043F6">
      <w:start w:val="1"/>
      <w:numFmt w:val="decimal"/>
      <w:lvlText w:val="%1."/>
      <w:lvlJc w:val="left"/>
      <w:pPr>
        <w:ind w:left="720" w:hanging="360"/>
      </w:pPr>
    </w:lvl>
    <w:lvl w:ilvl="1" w:tplc="9A6EEEEC">
      <w:start w:val="1"/>
      <w:numFmt w:val="lowerLetter"/>
      <w:lvlText w:val="%2."/>
      <w:lvlJc w:val="left"/>
      <w:pPr>
        <w:ind w:left="1440" w:hanging="360"/>
      </w:pPr>
    </w:lvl>
    <w:lvl w:ilvl="2" w:tplc="9D041710">
      <w:start w:val="1"/>
      <w:numFmt w:val="lowerRoman"/>
      <w:lvlText w:val="%3."/>
      <w:lvlJc w:val="right"/>
      <w:pPr>
        <w:ind w:left="2160" w:hanging="180"/>
      </w:pPr>
    </w:lvl>
    <w:lvl w:ilvl="3" w:tplc="34C861F8">
      <w:start w:val="1"/>
      <w:numFmt w:val="decimal"/>
      <w:lvlText w:val="%4."/>
      <w:lvlJc w:val="left"/>
      <w:pPr>
        <w:ind w:left="2880" w:hanging="360"/>
      </w:pPr>
    </w:lvl>
    <w:lvl w:ilvl="4" w:tplc="DA7C793C">
      <w:start w:val="1"/>
      <w:numFmt w:val="lowerLetter"/>
      <w:lvlText w:val="%5."/>
      <w:lvlJc w:val="left"/>
      <w:pPr>
        <w:ind w:left="3600" w:hanging="360"/>
      </w:pPr>
    </w:lvl>
    <w:lvl w:ilvl="5" w:tplc="89CCFC6C">
      <w:start w:val="1"/>
      <w:numFmt w:val="lowerRoman"/>
      <w:lvlText w:val="%6."/>
      <w:lvlJc w:val="right"/>
      <w:pPr>
        <w:ind w:left="4320" w:hanging="180"/>
      </w:pPr>
    </w:lvl>
    <w:lvl w:ilvl="6" w:tplc="450C2B5A">
      <w:start w:val="1"/>
      <w:numFmt w:val="decimal"/>
      <w:lvlText w:val="%7."/>
      <w:lvlJc w:val="left"/>
      <w:pPr>
        <w:ind w:left="5040" w:hanging="360"/>
      </w:pPr>
    </w:lvl>
    <w:lvl w:ilvl="7" w:tplc="67BABC30">
      <w:start w:val="1"/>
      <w:numFmt w:val="lowerLetter"/>
      <w:lvlText w:val="%8."/>
      <w:lvlJc w:val="left"/>
      <w:pPr>
        <w:ind w:left="5760" w:hanging="360"/>
      </w:pPr>
    </w:lvl>
    <w:lvl w:ilvl="8" w:tplc="EF620FB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AD06D69"/>
    <w:multiLevelType w:val="hybridMultilevel"/>
    <w:tmpl w:val="B8227E20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D837B72"/>
    <w:multiLevelType w:val="hybridMultilevel"/>
    <w:tmpl w:val="3920E166"/>
    <w:lvl w:ilvl="0" w:tplc="1C09000F">
      <w:start w:val="1"/>
      <w:numFmt w:val="decimal"/>
      <w:lvlText w:val="%1."/>
      <w:lvlJc w:val="left"/>
      <w:pPr>
        <w:ind w:left="360" w:hanging="360"/>
      </w:pPr>
    </w:lvl>
    <w:lvl w:ilvl="1" w:tplc="1C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C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C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C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C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0041C8B"/>
    <w:multiLevelType w:val="hybridMultilevel"/>
    <w:tmpl w:val="5498C34A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4C156F2"/>
    <w:multiLevelType w:val="multilevel"/>
    <w:tmpl w:val="776E453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FB02A9"/>
    <w:multiLevelType w:val="multilevel"/>
    <w:tmpl w:val="77FC640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7640EBD"/>
    <w:multiLevelType w:val="multilevel"/>
    <w:tmpl w:val="4BE4CF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5131641">
    <w:abstractNumId w:val="44"/>
  </w:num>
  <w:num w:numId="2" w16cid:durableId="1213736126">
    <w:abstractNumId w:val="16"/>
  </w:num>
  <w:num w:numId="3" w16cid:durableId="1289775565">
    <w:abstractNumId w:val="49"/>
  </w:num>
  <w:num w:numId="4" w16cid:durableId="1451707673">
    <w:abstractNumId w:val="37"/>
  </w:num>
  <w:num w:numId="5" w16cid:durableId="793255679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56949211">
    <w:abstractNumId w:val="5"/>
  </w:num>
  <w:num w:numId="7" w16cid:durableId="652177997">
    <w:abstractNumId w:val="33"/>
  </w:num>
  <w:num w:numId="8" w16cid:durableId="124934058">
    <w:abstractNumId w:val="53"/>
  </w:num>
  <w:num w:numId="9" w16cid:durableId="1291976949">
    <w:abstractNumId w:val="4"/>
  </w:num>
  <w:num w:numId="10" w16cid:durableId="352876638">
    <w:abstractNumId w:val="45"/>
  </w:num>
  <w:num w:numId="11" w16cid:durableId="307977266">
    <w:abstractNumId w:val="31"/>
  </w:num>
  <w:num w:numId="12" w16cid:durableId="1999535402">
    <w:abstractNumId w:val="51"/>
  </w:num>
  <w:num w:numId="13" w16cid:durableId="1994411541">
    <w:abstractNumId w:val="55"/>
  </w:num>
  <w:num w:numId="14" w16cid:durableId="209774445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34960068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748501414">
    <w:abstractNumId w:val="41"/>
  </w:num>
  <w:num w:numId="17" w16cid:durableId="20266996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704528340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591275970">
    <w:abstractNumId w:val="35"/>
  </w:num>
  <w:num w:numId="20" w16cid:durableId="1895391625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97699804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0320387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05098465">
    <w:abstractNumId w:val="4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2577871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7265156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335957605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65435859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746491475">
    <w:abstractNumId w:val="50"/>
  </w:num>
  <w:num w:numId="29" w16cid:durableId="897326817">
    <w:abstractNumId w:val="17"/>
  </w:num>
  <w:num w:numId="30" w16cid:durableId="1191142270">
    <w:abstractNumId w:val="21"/>
  </w:num>
  <w:num w:numId="31" w16cid:durableId="636767487">
    <w:abstractNumId w:val="9"/>
  </w:num>
  <w:num w:numId="32" w16cid:durableId="1198355264">
    <w:abstractNumId w:val="38"/>
  </w:num>
  <w:num w:numId="33" w16cid:durableId="1011301382">
    <w:abstractNumId w:val="43"/>
  </w:num>
  <w:num w:numId="34" w16cid:durableId="1688289433">
    <w:abstractNumId w:val="6"/>
  </w:num>
  <w:num w:numId="35" w16cid:durableId="813568541">
    <w:abstractNumId w:val="19"/>
  </w:num>
  <w:num w:numId="36" w16cid:durableId="163984479">
    <w:abstractNumId w:val="25"/>
  </w:num>
  <w:num w:numId="37" w16cid:durableId="1765220418">
    <w:abstractNumId w:val="20"/>
  </w:num>
  <w:num w:numId="38" w16cid:durableId="916749502">
    <w:abstractNumId w:val="61"/>
  </w:num>
  <w:num w:numId="39" w16cid:durableId="63065196">
    <w:abstractNumId w:val="47"/>
  </w:num>
  <w:num w:numId="40" w16cid:durableId="431240562">
    <w:abstractNumId w:val="1"/>
  </w:num>
  <w:num w:numId="41" w16cid:durableId="188223601">
    <w:abstractNumId w:val="36"/>
  </w:num>
  <w:num w:numId="42" w16cid:durableId="2115709937">
    <w:abstractNumId w:val="24"/>
  </w:num>
  <w:num w:numId="43" w16cid:durableId="1780105560">
    <w:abstractNumId w:val="13"/>
  </w:num>
  <w:num w:numId="44" w16cid:durableId="544567308">
    <w:abstractNumId w:val="27"/>
  </w:num>
  <w:num w:numId="45" w16cid:durableId="1152598835">
    <w:abstractNumId w:val="11"/>
  </w:num>
  <w:num w:numId="46" w16cid:durableId="1301113841">
    <w:abstractNumId w:val="59"/>
  </w:num>
  <w:num w:numId="47" w16cid:durableId="940525937">
    <w:abstractNumId w:val="60"/>
  </w:num>
  <w:num w:numId="48" w16cid:durableId="964887975">
    <w:abstractNumId w:val="10"/>
  </w:num>
  <w:num w:numId="49" w16cid:durableId="524951644">
    <w:abstractNumId w:val="3"/>
  </w:num>
  <w:num w:numId="50" w16cid:durableId="364673250">
    <w:abstractNumId w:val="32"/>
  </w:num>
  <w:num w:numId="51" w16cid:durableId="1110053121">
    <w:abstractNumId w:val="18"/>
  </w:num>
  <w:num w:numId="52" w16cid:durableId="338394377">
    <w:abstractNumId w:val="29"/>
  </w:num>
  <w:num w:numId="53" w16cid:durableId="59839384">
    <w:abstractNumId w:val="48"/>
  </w:num>
  <w:num w:numId="54" w16cid:durableId="1387026475">
    <w:abstractNumId w:val="26"/>
  </w:num>
  <w:num w:numId="55" w16cid:durableId="633677569">
    <w:abstractNumId w:val="22"/>
  </w:num>
  <w:num w:numId="56" w16cid:durableId="100876643">
    <w:abstractNumId w:val="8"/>
  </w:num>
  <w:num w:numId="57" w16cid:durableId="913706875">
    <w:abstractNumId w:val="54"/>
  </w:num>
  <w:num w:numId="58" w16cid:durableId="909343415">
    <w:abstractNumId w:val="52"/>
  </w:num>
  <w:num w:numId="59" w16cid:durableId="142895535">
    <w:abstractNumId w:val="46"/>
  </w:num>
  <w:num w:numId="60" w16cid:durableId="592204601">
    <w:abstractNumId w:val="2"/>
  </w:num>
  <w:num w:numId="61" w16cid:durableId="1829441610">
    <w:abstractNumId w:val="15"/>
  </w:num>
  <w:num w:numId="62" w16cid:durableId="1836189738">
    <w:abstractNumId w:val="0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Formatting/>
  <w:defaultTabStop w:val="720"/>
  <w:drawingGridHorizontalSpacing w:val="100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204"/>
    <w:rsid w:val="00001E94"/>
    <w:rsid w:val="00002D9C"/>
    <w:rsid w:val="00003C15"/>
    <w:rsid w:val="00006ED8"/>
    <w:rsid w:val="0001007E"/>
    <w:rsid w:val="0001591C"/>
    <w:rsid w:val="00016FD7"/>
    <w:rsid w:val="00021C01"/>
    <w:rsid w:val="000222A6"/>
    <w:rsid w:val="00024C8E"/>
    <w:rsid w:val="00024F48"/>
    <w:rsid w:val="00026AAF"/>
    <w:rsid w:val="000311A9"/>
    <w:rsid w:val="000313D3"/>
    <w:rsid w:val="0003155D"/>
    <w:rsid w:val="00031574"/>
    <w:rsid w:val="0003169F"/>
    <w:rsid w:val="00033DBD"/>
    <w:rsid w:val="0003542A"/>
    <w:rsid w:val="00035551"/>
    <w:rsid w:val="00036712"/>
    <w:rsid w:val="00041B13"/>
    <w:rsid w:val="00042D8B"/>
    <w:rsid w:val="0004670B"/>
    <w:rsid w:val="0004798F"/>
    <w:rsid w:val="00047DEC"/>
    <w:rsid w:val="000511C7"/>
    <w:rsid w:val="0005216F"/>
    <w:rsid w:val="00052F08"/>
    <w:rsid w:val="000539D8"/>
    <w:rsid w:val="00053A50"/>
    <w:rsid w:val="00055369"/>
    <w:rsid w:val="00056DC4"/>
    <w:rsid w:val="00057DCB"/>
    <w:rsid w:val="00061291"/>
    <w:rsid w:val="00063B07"/>
    <w:rsid w:val="00063D50"/>
    <w:rsid w:val="00065E37"/>
    <w:rsid w:val="00066242"/>
    <w:rsid w:val="000668D5"/>
    <w:rsid w:val="000670D4"/>
    <w:rsid w:val="0006726C"/>
    <w:rsid w:val="0007131D"/>
    <w:rsid w:val="00072483"/>
    <w:rsid w:val="0007349D"/>
    <w:rsid w:val="000752AA"/>
    <w:rsid w:val="00075D48"/>
    <w:rsid w:val="00077350"/>
    <w:rsid w:val="000778DB"/>
    <w:rsid w:val="00077950"/>
    <w:rsid w:val="00084150"/>
    <w:rsid w:val="00085024"/>
    <w:rsid w:val="000867BE"/>
    <w:rsid w:val="00090B05"/>
    <w:rsid w:val="00093B4E"/>
    <w:rsid w:val="00093E8C"/>
    <w:rsid w:val="0009402A"/>
    <w:rsid w:val="0009684C"/>
    <w:rsid w:val="00096C8E"/>
    <w:rsid w:val="00097617"/>
    <w:rsid w:val="000A2CDE"/>
    <w:rsid w:val="000A3B0A"/>
    <w:rsid w:val="000A5610"/>
    <w:rsid w:val="000A62DE"/>
    <w:rsid w:val="000A6F76"/>
    <w:rsid w:val="000A7D77"/>
    <w:rsid w:val="000B1999"/>
    <w:rsid w:val="000B2594"/>
    <w:rsid w:val="000B2A3C"/>
    <w:rsid w:val="000B7D1A"/>
    <w:rsid w:val="000C13B7"/>
    <w:rsid w:val="000C30CC"/>
    <w:rsid w:val="000C4C5E"/>
    <w:rsid w:val="000C6026"/>
    <w:rsid w:val="000D0F28"/>
    <w:rsid w:val="000D160F"/>
    <w:rsid w:val="000D40A2"/>
    <w:rsid w:val="000D483D"/>
    <w:rsid w:val="000D5713"/>
    <w:rsid w:val="000E0CA6"/>
    <w:rsid w:val="000E214D"/>
    <w:rsid w:val="000E2355"/>
    <w:rsid w:val="000E27FD"/>
    <w:rsid w:val="000E2973"/>
    <w:rsid w:val="000E2EEF"/>
    <w:rsid w:val="000E5287"/>
    <w:rsid w:val="000E5F23"/>
    <w:rsid w:val="000E6336"/>
    <w:rsid w:val="000F179B"/>
    <w:rsid w:val="000F2BBA"/>
    <w:rsid w:val="000F640B"/>
    <w:rsid w:val="001031F4"/>
    <w:rsid w:val="00105B0C"/>
    <w:rsid w:val="00107072"/>
    <w:rsid w:val="001103E9"/>
    <w:rsid w:val="00115EB1"/>
    <w:rsid w:val="0011653A"/>
    <w:rsid w:val="00116709"/>
    <w:rsid w:val="00116F0A"/>
    <w:rsid w:val="00120A81"/>
    <w:rsid w:val="00121981"/>
    <w:rsid w:val="00121CC5"/>
    <w:rsid w:val="001252A7"/>
    <w:rsid w:val="0013062A"/>
    <w:rsid w:val="0013103C"/>
    <w:rsid w:val="001355E4"/>
    <w:rsid w:val="00135AEF"/>
    <w:rsid w:val="00135B1C"/>
    <w:rsid w:val="0013642E"/>
    <w:rsid w:val="00140219"/>
    <w:rsid w:val="0014039B"/>
    <w:rsid w:val="0014167A"/>
    <w:rsid w:val="001422D8"/>
    <w:rsid w:val="00142526"/>
    <w:rsid w:val="00142C97"/>
    <w:rsid w:val="001437E4"/>
    <w:rsid w:val="00146C0A"/>
    <w:rsid w:val="00147AD7"/>
    <w:rsid w:val="0015309E"/>
    <w:rsid w:val="00153A9F"/>
    <w:rsid w:val="00155EE0"/>
    <w:rsid w:val="001569E8"/>
    <w:rsid w:val="00156C3C"/>
    <w:rsid w:val="00157B20"/>
    <w:rsid w:val="00157C6B"/>
    <w:rsid w:val="001610CA"/>
    <w:rsid w:val="00165795"/>
    <w:rsid w:val="001672CD"/>
    <w:rsid w:val="00171821"/>
    <w:rsid w:val="00172B61"/>
    <w:rsid w:val="001732C7"/>
    <w:rsid w:val="00173BC7"/>
    <w:rsid w:val="00175A55"/>
    <w:rsid w:val="00177F52"/>
    <w:rsid w:val="00182AA0"/>
    <w:rsid w:val="00183882"/>
    <w:rsid w:val="0018637F"/>
    <w:rsid w:val="001920B9"/>
    <w:rsid w:val="00193B87"/>
    <w:rsid w:val="00194AB7"/>
    <w:rsid w:val="001A0094"/>
    <w:rsid w:val="001A1E2E"/>
    <w:rsid w:val="001A2559"/>
    <w:rsid w:val="001A55E6"/>
    <w:rsid w:val="001A6E95"/>
    <w:rsid w:val="001B2735"/>
    <w:rsid w:val="001B3945"/>
    <w:rsid w:val="001B518D"/>
    <w:rsid w:val="001C1A6E"/>
    <w:rsid w:val="001C2935"/>
    <w:rsid w:val="001C35CC"/>
    <w:rsid w:val="001C4818"/>
    <w:rsid w:val="001C4D72"/>
    <w:rsid w:val="001C535B"/>
    <w:rsid w:val="001C67D6"/>
    <w:rsid w:val="001C6E5B"/>
    <w:rsid w:val="001C7EB9"/>
    <w:rsid w:val="001D0205"/>
    <w:rsid w:val="001D175E"/>
    <w:rsid w:val="001D1D6C"/>
    <w:rsid w:val="001D2301"/>
    <w:rsid w:val="001E28A9"/>
    <w:rsid w:val="001E357C"/>
    <w:rsid w:val="001E3D01"/>
    <w:rsid w:val="001E3FBB"/>
    <w:rsid w:val="001E4DE2"/>
    <w:rsid w:val="001E502D"/>
    <w:rsid w:val="001E6665"/>
    <w:rsid w:val="001E7C3B"/>
    <w:rsid w:val="001F071D"/>
    <w:rsid w:val="001F3721"/>
    <w:rsid w:val="001F3D29"/>
    <w:rsid w:val="001F56BD"/>
    <w:rsid w:val="001F7C2E"/>
    <w:rsid w:val="00202069"/>
    <w:rsid w:val="00203C70"/>
    <w:rsid w:val="002046B8"/>
    <w:rsid w:val="00206BC1"/>
    <w:rsid w:val="0021027B"/>
    <w:rsid w:val="00210C85"/>
    <w:rsid w:val="00212175"/>
    <w:rsid w:val="002124E5"/>
    <w:rsid w:val="00212D36"/>
    <w:rsid w:val="002149B0"/>
    <w:rsid w:val="00216E76"/>
    <w:rsid w:val="00217602"/>
    <w:rsid w:val="00222718"/>
    <w:rsid w:val="002236D3"/>
    <w:rsid w:val="00223CF7"/>
    <w:rsid w:val="00227496"/>
    <w:rsid w:val="00227788"/>
    <w:rsid w:val="00230FBB"/>
    <w:rsid w:val="00231CFC"/>
    <w:rsid w:val="00231F54"/>
    <w:rsid w:val="0023249C"/>
    <w:rsid w:val="002335C8"/>
    <w:rsid w:val="00233648"/>
    <w:rsid w:val="002346F9"/>
    <w:rsid w:val="00240EB1"/>
    <w:rsid w:val="0024113B"/>
    <w:rsid w:val="0024166C"/>
    <w:rsid w:val="00241E0F"/>
    <w:rsid w:val="00242448"/>
    <w:rsid w:val="0024266D"/>
    <w:rsid w:val="0024383B"/>
    <w:rsid w:val="00244DE1"/>
    <w:rsid w:val="00246590"/>
    <w:rsid w:val="00246AC2"/>
    <w:rsid w:val="00251F57"/>
    <w:rsid w:val="002539DF"/>
    <w:rsid w:val="00255BDB"/>
    <w:rsid w:val="00256EC8"/>
    <w:rsid w:val="002603AC"/>
    <w:rsid w:val="00260935"/>
    <w:rsid w:val="00261770"/>
    <w:rsid w:val="00263726"/>
    <w:rsid w:val="0026384B"/>
    <w:rsid w:val="00264266"/>
    <w:rsid w:val="00265D51"/>
    <w:rsid w:val="00266A7F"/>
    <w:rsid w:val="0027011D"/>
    <w:rsid w:val="00271802"/>
    <w:rsid w:val="00272B54"/>
    <w:rsid w:val="002737D2"/>
    <w:rsid w:val="002744DB"/>
    <w:rsid w:val="0027475E"/>
    <w:rsid w:val="002772CF"/>
    <w:rsid w:val="00282188"/>
    <w:rsid w:val="00283C1D"/>
    <w:rsid w:val="00285776"/>
    <w:rsid w:val="00286719"/>
    <w:rsid w:val="00286803"/>
    <w:rsid w:val="0028684F"/>
    <w:rsid w:val="002924D5"/>
    <w:rsid w:val="002930A7"/>
    <w:rsid w:val="00293416"/>
    <w:rsid w:val="002934C8"/>
    <w:rsid w:val="002A0C65"/>
    <w:rsid w:val="002A3157"/>
    <w:rsid w:val="002A3851"/>
    <w:rsid w:val="002A4EE3"/>
    <w:rsid w:val="002B438E"/>
    <w:rsid w:val="002B4A39"/>
    <w:rsid w:val="002B5AC5"/>
    <w:rsid w:val="002C0C1C"/>
    <w:rsid w:val="002C0E49"/>
    <w:rsid w:val="002C2D9A"/>
    <w:rsid w:val="002C3405"/>
    <w:rsid w:val="002C4EAB"/>
    <w:rsid w:val="002C6C08"/>
    <w:rsid w:val="002C772F"/>
    <w:rsid w:val="002C7A61"/>
    <w:rsid w:val="002D1BA6"/>
    <w:rsid w:val="002D20FA"/>
    <w:rsid w:val="002D2644"/>
    <w:rsid w:val="002D33C4"/>
    <w:rsid w:val="002D42C3"/>
    <w:rsid w:val="002D46E2"/>
    <w:rsid w:val="002D526C"/>
    <w:rsid w:val="002D5392"/>
    <w:rsid w:val="002D6F09"/>
    <w:rsid w:val="002E13C6"/>
    <w:rsid w:val="002E1542"/>
    <w:rsid w:val="002E1D48"/>
    <w:rsid w:val="002E2F3E"/>
    <w:rsid w:val="002E5C99"/>
    <w:rsid w:val="002E63F1"/>
    <w:rsid w:val="002E662B"/>
    <w:rsid w:val="002E6B63"/>
    <w:rsid w:val="002F15A7"/>
    <w:rsid w:val="002F2807"/>
    <w:rsid w:val="002F34E2"/>
    <w:rsid w:val="002F715B"/>
    <w:rsid w:val="0030069F"/>
    <w:rsid w:val="0030158B"/>
    <w:rsid w:val="003017B2"/>
    <w:rsid w:val="003033C4"/>
    <w:rsid w:val="0030381D"/>
    <w:rsid w:val="00304274"/>
    <w:rsid w:val="00306E75"/>
    <w:rsid w:val="00312995"/>
    <w:rsid w:val="00313697"/>
    <w:rsid w:val="00314912"/>
    <w:rsid w:val="00317465"/>
    <w:rsid w:val="00317F72"/>
    <w:rsid w:val="00321642"/>
    <w:rsid w:val="00322F56"/>
    <w:rsid w:val="00323674"/>
    <w:rsid w:val="00323D68"/>
    <w:rsid w:val="00325DAA"/>
    <w:rsid w:val="0032734F"/>
    <w:rsid w:val="00327DD9"/>
    <w:rsid w:val="00336042"/>
    <w:rsid w:val="003401F5"/>
    <w:rsid w:val="00340CC7"/>
    <w:rsid w:val="003422EC"/>
    <w:rsid w:val="00342E1A"/>
    <w:rsid w:val="003451B2"/>
    <w:rsid w:val="003453ED"/>
    <w:rsid w:val="00354F59"/>
    <w:rsid w:val="0035615C"/>
    <w:rsid w:val="0035664F"/>
    <w:rsid w:val="00356B53"/>
    <w:rsid w:val="00361C41"/>
    <w:rsid w:val="003623BC"/>
    <w:rsid w:val="0036276C"/>
    <w:rsid w:val="00362EF4"/>
    <w:rsid w:val="00363B14"/>
    <w:rsid w:val="00363D1F"/>
    <w:rsid w:val="00370C80"/>
    <w:rsid w:val="00372E66"/>
    <w:rsid w:val="00375E57"/>
    <w:rsid w:val="003827AA"/>
    <w:rsid w:val="00383E33"/>
    <w:rsid w:val="0038427D"/>
    <w:rsid w:val="00386837"/>
    <w:rsid w:val="00392A66"/>
    <w:rsid w:val="00392F6F"/>
    <w:rsid w:val="0039354F"/>
    <w:rsid w:val="00394089"/>
    <w:rsid w:val="0039523B"/>
    <w:rsid w:val="003A1498"/>
    <w:rsid w:val="003A1636"/>
    <w:rsid w:val="003A343B"/>
    <w:rsid w:val="003A3C85"/>
    <w:rsid w:val="003A4CA5"/>
    <w:rsid w:val="003A64EF"/>
    <w:rsid w:val="003A7189"/>
    <w:rsid w:val="003B1834"/>
    <w:rsid w:val="003B2C33"/>
    <w:rsid w:val="003B4003"/>
    <w:rsid w:val="003B4EB7"/>
    <w:rsid w:val="003B4F48"/>
    <w:rsid w:val="003B5E4E"/>
    <w:rsid w:val="003C3E59"/>
    <w:rsid w:val="003C7290"/>
    <w:rsid w:val="003D1234"/>
    <w:rsid w:val="003D31C3"/>
    <w:rsid w:val="003D3742"/>
    <w:rsid w:val="003E26FE"/>
    <w:rsid w:val="003E43B5"/>
    <w:rsid w:val="003E43D0"/>
    <w:rsid w:val="003F08FB"/>
    <w:rsid w:val="003F1212"/>
    <w:rsid w:val="003F1EB7"/>
    <w:rsid w:val="003F2592"/>
    <w:rsid w:val="003F28C5"/>
    <w:rsid w:val="003F4613"/>
    <w:rsid w:val="003F4FBA"/>
    <w:rsid w:val="003F52CC"/>
    <w:rsid w:val="003F5733"/>
    <w:rsid w:val="003F6175"/>
    <w:rsid w:val="003F61CC"/>
    <w:rsid w:val="00402165"/>
    <w:rsid w:val="00402D4B"/>
    <w:rsid w:val="00403771"/>
    <w:rsid w:val="00411E54"/>
    <w:rsid w:val="004132A4"/>
    <w:rsid w:val="00413563"/>
    <w:rsid w:val="00416579"/>
    <w:rsid w:val="00416B90"/>
    <w:rsid w:val="00417E2E"/>
    <w:rsid w:val="004206CD"/>
    <w:rsid w:val="00424139"/>
    <w:rsid w:val="00424458"/>
    <w:rsid w:val="00433E4B"/>
    <w:rsid w:val="00435758"/>
    <w:rsid w:val="004359C0"/>
    <w:rsid w:val="004378FC"/>
    <w:rsid w:val="00440806"/>
    <w:rsid w:val="004417F3"/>
    <w:rsid w:val="004426CD"/>
    <w:rsid w:val="004448A8"/>
    <w:rsid w:val="004448F7"/>
    <w:rsid w:val="004462F3"/>
    <w:rsid w:val="004477ED"/>
    <w:rsid w:val="0044796D"/>
    <w:rsid w:val="0045132F"/>
    <w:rsid w:val="0045256B"/>
    <w:rsid w:val="00453E31"/>
    <w:rsid w:val="00454818"/>
    <w:rsid w:val="00456D3B"/>
    <w:rsid w:val="00457E77"/>
    <w:rsid w:val="004617FC"/>
    <w:rsid w:val="00461B8C"/>
    <w:rsid w:val="00463F75"/>
    <w:rsid w:val="00465666"/>
    <w:rsid w:val="004656E5"/>
    <w:rsid w:val="00466ACA"/>
    <w:rsid w:val="00466C81"/>
    <w:rsid w:val="004679B7"/>
    <w:rsid w:val="00471148"/>
    <w:rsid w:val="00471569"/>
    <w:rsid w:val="00472CC4"/>
    <w:rsid w:val="00472EBE"/>
    <w:rsid w:val="00472EDA"/>
    <w:rsid w:val="00473E43"/>
    <w:rsid w:val="00475677"/>
    <w:rsid w:val="00475AB7"/>
    <w:rsid w:val="004766BB"/>
    <w:rsid w:val="0048046A"/>
    <w:rsid w:val="00481D3B"/>
    <w:rsid w:val="00481E95"/>
    <w:rsid w:val="0048263F"/>
    <w:rsid w:val="00482F7E"/>
    <w:rsid w:val="00484AEE"/>
    <w:rsid w:val="00485C89"/>
    <w:rsid w:val="00490341"/>
    <w:rsid w:val="0049260A"/>
    <w:rsid w:val="0049278F"/>
    <w:rsid w:val="00493238"/>
    <w:rsid w:val="004948D6"/>
    <w:rsid w:val="00496154"/>
    <w:rsid w:val="004A050F"/>
    <w:rsid w:val="004A1CA1"/>
    <w:rsid w:val="004A2618"/>
    <w:rsid w:val="004A415F"/>
    <w:rsid w:val="004A4B16"/>
    <w:rsid w:val="004A7483"/>
    <w:rsid w:val="004A7E18"/>
    <w:rsid w:val="004B0944"/>
    <w:rsid w:val="004B1BB0"/>
    <w:rsid w:val="004B2666"/>
    <w:rsid w:val="004B5298"/>
    <w:rsid w:val="004B553A"/>
    <w:rsid w:val="004B6549"/>
    <w:rsid w:val="004C0D00"/>
    <w:rsid w:val="004C1D6D"/>
    <w:rsid w:val="004C2641"/>
    <w:rsid w:val="004C4A05"/>
    <w:rsid w:val="004C5C19"/>
    <w:rsid w:val="004C7750"/>
    <w:rsid w:val="004C7826"/>
    <w:rsid w:val="004D1DC0"/>
    <w:rsid w:val="004D20BF"/>
    <w:rsid w:val="004D7D24"/>
    <w:rsid w:val="004E125A"/>
    <w:rsid w:val="004E1370"/>
    <w:rsid w:val="004F0E4B"/>
    <w:rsid w:val="004F3202"/>
    <w:rsid w:val="004F44EF"/>
    <w:rsid w:val="004F6761"/>
    <w:rsid w:val="004F7EA5"/>
    <w:rsid w:val="00500EB2"/>
    <w:rsid w:val="00504746"/>
    <w:rsid w:val="00505410"/>
    <w:rsid w:val="00507C70"/>
    <w:rsid w:val="0051064D"/>
    <w:rsid w:val="005111D0"/>
    <w:rsid w:val="00513355"/>
    <w:rsid w:val="00513F2C"/>
    <w:rsid w:val="00514B53"/>
    <w:rsid w:val="0051726A"/>
    <w:rsid w:val="00520B4B"/>
    <w:rsid w:val="00522A5F"/>
    <w:rsid w:val="00522A6C"/>
    <w:rsid w:val="00523296"/>
    <w:rsid w:val="00523650"/>
    <w:rsid w:val="005246D2"/>
    <w:rsid w:val="005272F4"/>
    <w:rsid w:val="00530530"/>
    <w:rsid w:val="005351A1"/>
    <w:rsid w:val="0053589C"/>
    <w:rsid w:val="005363F7"/>
    <w:rsid w:val="005369F3"/>
    <w:rsid w:val="005373EC"/>
    <w:rsid w:val="005410A6"/>
    <w:rsid w:val="005421BA"/>
    <w:rsid w:val="00547147"/>
    <w:rsid w:val="00547E54"/>
    <w:rsid w:val="005509F0"/>
    <w:rsid w:val="00551128"/>
    <w:rsid w:val="00551429"/>
    <w:rsid w:val="00552E60"/>
    <w:rsid w:val="00555D19"/>
    <w:rsid w:val="0055645E"/>
    <w:rsid w:val="005564F1"/>
    <w:rsid w:val="00557C03"/>
    <w:rsid w:val="00557D4E"/>
    <w:rsid w:val="00561CAA"/>
    <w:rsid w:val="005634E3"/>
    <w:rsid w:val="00563D9A"/>
    <w:rsid w:val="00564476"/>
    <w:rsid w:val="005646D6"/>
    <w:rsid w:val="005657C7"/>
    <w:rsid w:val="00574947"/>
    <w:rsid w:val="00575EE7"/>
    <w:rsid w:val="00581843"/>
    <w:rsid w:val="00585648"/>
    <w:rsid w:val="00590332"/>
    <w:rsid w:val="005912D3"/>
    <w:rsid w:val="0059345C"/>
    <w:rsid w:val="005968E5"/>
    <w:rsid w:val="005A00F4"/>
    <w:rsid w:val="005A0CF4"/>
    <w:rsid w:val="005A12C3"/>
    <w:rsid w:val="005A1738"/>
    <w:rsid w:val="005A187E"/>
    <w:rsid w:val="005A3518"/>
    <w:rsid w:val="005A362C"/>
    <w:rsid w:val="005A4563"/>
    <w:rsid w:val="005A48F8"/>
    <w:rsid w:val="005B2BD0"/>
    <w:rsid w:val="005B509F"/>
    <w:rsid w:val="005B56F4"/>
    <w:rsid w:val="005B64B3"/>
    <w:rsid w:val="005B6E8B"/>
    <w:rsid w:val="005C03AF"/>
    <w:rsid w:val="005C0E70"/>
    <w:rsid w:val="005C1A3D"/>
    <w:rsid w:val="005C57EC"/>
    <w:rsid w:val="005D11B9"/>
    <w:rsid w:val="005D17E1"/>
    <w:rsid w:val="005D2820"/>
    <w:rsid w:val="005D3FC1"/>
    <w:rsid w:val="005E033D"/>
    <w:rsid w:val="005E2126"/>
    <w:rsid w:val="005E24EF"/>
    <w:rsid w:val="005E48B4"/>
    <w:rsid w:val="005E4B60"/>
    <w:rsid w:val="005E7632"/>
    <w:rsid w:val="005E7AB7"/>
    <w:rsid w:val="005F1A67"/>
    <w:rsid w:val="005F305B"/>
    <w:rsid w:val="005F6A3E"/>
    <w:rsid w:val="005F6CCD"/>
    <w:rsid w:val="005F6FB5"/>
    <w:rsid w:val="006019C8"/>
    <w:rsid w:val="00603751"/>
    <w:rsid w:val="00603C95"/>
    <w:rsid w:val="006046B7"/>
    <w:rsid w:val="006061E7"/>
    <w:rsid w:val="006105C9"/>
    <w:rsid w:val="006115D8"/>
    <w:rsid w:val="00612B8B"/>
    <w:rsid w:val="00613729"/>
    <w:rsid w:val="00617A07"/>
    <w:rsid w:val="00617D25"/>
    <w:rsid w:val="006240A1"/>
    <w:rsid w:val="00624A48"/>
    <w:rsid w:val="006258F4"/>
    <w:rsid w:val="00626C60"/>
    <w:rsid w:val="00627C30"/>
    <w:rsid w:val="00630584"/>
    <w:rsid w:val="00630D06"/>
    <w:rsid w:val="006344CE"/>
    <w:rsid w:val="0063490A"/>
    <w:rsid w:val="00636B6D"/>
    <w:rsid w:val="00636B87"/>
    <w:rsid w:val="0063765E"/>
    <w:rsid w:val="00640000"/>
    <w:rsid w:val="0064466A"/>
    <w:rsid w:val="006455B1"/>
    <w:rsid w:val="006470E3"/>
    <w:rsid w:val="006475EC"/>
    <w:rsid w:val="00652AD3"/>
    <w:rsid w:val="006550B2"/>
    <w:rsid w:val="00656515"/>
    <w:rsid w:val="00660516"/>
    <w:rsid w:val="006628F6"/>
    <w:rsid w:val="00663204"/>
    <w:rsid w:val="006642DF"/>
    <w:rsid w:val="00667A3B"/>
    <w:rsid w:val="00671322"/>
    <w:rsid w:val="006718B9"/>
    <w:rsid w:val="00672457"/>
    <w:rsid w:val="00672C81"/>
    <w:rsid w:val="00673835"/>
    <w:rsid w:val="00674057"/>
    <w:rsid w:val="00674B9E"/>
    <w:rsid w:val="006758C2"/>
    <w:rsid w:val="0068283F"/>
    <w:rsid w:val="006856D3"/>
    <w:rsid w:val="0069049A"/>
    <w:rsid w:val="00693B7D"/>
    <w:rsid w:val="006969B1"/>
    <w:rsid w:val="00697D1E"/>
    <w:rsid w:val="006A02C1"/>
    <w:rsid w:val="006A1270"/>
    <w:rsid w:val="006A4EAE"/>
    <w:rsid w:val="006A4F3C"/>
    <w:rsid w:val="006A5A39"/>
    <w:rsid w:val="006A6381"/>
    <w:rsid w:val="006A720A"/>
    <w:rsid w:val="006B015A"/>
    <w:rsid w:val="006B01C8"/>
    <w:rsid w:val="006B2EF4"/>
    <w:rsid w:val="006B43B4"/>
    <w:rsid w:val="006B5D13"/>
    <w:rsid w:val="006B64AB"/>
    <w:rsid w:val="006B6A9C"/>
    <w:rsid w:val="006C13DD"/>
    <w:rsid w:val="006D1196"/>
    <w:rsid w:val="006D32B0"/>
    <w:rsid w:val="006D5004"/>
    <w:rsid w:val="006D5354"/>
    <w:rsid w:val="006D53EE"/>
    <w:rsid w:val="006E03DB"/>
    <w:rsid w:val="006E0667"/>
    <w:rsid w:val="006E11F3"/>
    <w:rsid w:val="006E12AF"/>
    <w:rsid w:val="006E1B3D"/>
    <w:rsid w:val="006E460E"/>
    <w:rsid w:val="006E6897"/>
    <w:rsid w:val="006F03F5"/>
    <w:rsid w:val="006F4E4F"/>
    <w:rsid w:val="006F630B"/>
    <w:rsid w:val="006F7553"/>
    <w:rsid w:val="00705B7F"/>
    <w:rsid w:val="007103DA"/>
    <w:rsid w:val="00711285"/>
    <w:rsid w:val="00711B3F"/>
    <w:rsid w:val="00713E64"/>
    <w:rsid w:val="0071553F"/>
    <w:rsid w:val="00720F64"/>
    <w:rsid w:val="00723906"/>
    <w:rsid w:val="00724151"/>
    <w:rsid w:val="0072458A"/>
    <w:rsid w:val="00726AA4"/>
    <w:rsid w:val="00727F89"/>
    <w:rsid w:val="00734669"/>
    <w:rsid w:val="00734EBC"/>
    <w:rsid w:val="007400EE"/>
    <w:rsid w:val="00741385"/>
    <w:rsid w:val="00741925"/>
    <w:rsid w:val="00741CAB"/>
    <w:rsid w:val="007429FC"/>
    <w:rsid w:val="00744DEC"/>
    <w:rsid w:val="007462B0"/>
    <w:rsid w:val="0074645E"/>
    <w:rsid w:val="0074723F"/>
    <w:rsid w:val="007515AD"/>
    <w:rsid w:val="00751AEF"/>
    <w:rsid w:val="00751E52"/>
    <w:rsid w:val="00753386"/>
    <w:rsid w:val="0075347F"/>
    <w:rsid w:val="00755329"/>
    <w:rsid w:val="00761171"/>
    <w:rsid w:val="00761495"/>
    <w:rsid w:val="00761842"/>
    <w:rsid w:val="00761AFE"/>
    <w:rsid w:val="0076253B"/>
    <w:rsid w:val="00764CC0"/>
    <w:rsid w:val="00765F37"/>
    <w:rsid w:val="00766C12"/>
    <w:rsid w:val="0076743A"/>
    <w:rsid w:val="00767704"/>
    <w:rsid w:val="0077097D"/>
    <w:rsid w:val="0077298B"/>
    <w:rsid w:val="00782D22"/>
    <w:rsid w:val="00784047"/>
    <w:rsid w:val="007845AF"/>
    <w:rsid w:val="00787067"/>
    <w:rsid w:val="00787771"/>
    <w:rsid w:val="00792988"/>
    <w:rsid w:val="007935CC"/>
    <w:rsid w:val="00794732"/>
    <w:rsid w:val="007A05C0"/>
    <w:rsid w:val="007A2281"/>
    <w:rsid w:val="007A25EF"/>
    <w:rsid w:val="007A2F67"/>
    <w:rsid w:val="007A30FB"/>
    <w:rsid w:val="007A4D30"/>
    <w:rsid w:val="007A5E6A"/>
    <w:rsid w:val="007A614D"/>
    <w:rsid w:val="007A68C2"/>
    <w:rsid w:val="007A6BE1"/>
    <w:rsid w:val="007A6F9F"/>
    <w:rsid w:val="007A7438"/>
    <w:rsid w:val="007B0855"/>
    <w:rsid w:val="007B17F7"/>
    <w:rsid w:val="007B2988"/>
    <w:rsid w:val="007B3CD1"/>
    <w:rsid w:val="007B5C02"/>
    <w:rsid w:val="007B60F1"/>
    <w:rsid w:val="007B661D"/>
    <w:rsid w:val="007B686A"/>
    <w:rsid w:val="007B6BEE"/>
    <w:rsid w:val="007C5106"/>
    <w:rsid w:val="007D375C"/>
    <w:rsid w:val="007D4E19"/>
    <w:rsid w:val="007D6F66"/>
    <w:rsid w:val="007D700A"/>
    <w:rsid w:val="007D7CE3"/>
    <w:rsid w:val="007E1866"/>
    <w:rsid w:val="007E4A09"/>
    <w:rsid w:val="007E56E6"/>
    <w:rsid w:val="007E64DE"/>
    <w:rsid w:val="007F05FE"/>
    <w:rsid w:val="007F0EA5"/>
    <w:rsid w:val="007F119A"/>
    <w:rsid w:val="007F2EC4"/>
    <w:rsid w:val="007F7CF1"/>
    <w:rsid w:val="008002F1"/>
    <w:rsid w:val="008004A4"/>
    <w:rsid w:val="00801940"/>
    <w:rsid w:val="0080213E"/>
    <w:rsid w:val="00802602"/>
    <w:rsid w:val="0080398C"/>
    <w:rsid w:val="00803C3B"/>
    <w:rsid w:val="008046E9"/>
    <w:rsid w:val="00810445"/>
    <w:rsid w:val="00810E66"/>
    <w:rsid w:val="008132E2"/>
    <w:rsid w:val="008152E8"/>
    <w:rsid w:val="008158A6"/>
    <w:rsid w:val="00815A8E"/>
    <w:rsid w:val="0081733B"/>
    <w:rsid w:val="00817DED"/>
    <w:rsid w:val="0082070F"/>
    <w:rsid w:val="008208EC"/>
    <w:rsid w:val="008245AF"/>
    <w:rsid w:val="00824E43"/>
    <w:rsid w:val="008276D9"/>
    <w:rsid w:val="0083032D"/>
    <w:rsid w:val="00831918"/>
    <w:rsid w:val="00834264"/>
    <w:rsid w:val="00836950"/>
    <w:rsid w:val="00840C0F"/>
    <w:rsid w:val="00842713"/>
    <w:rsid w:val="00843D10"/>
    <w:rsid w:val="0084514C"/>
    <w:rsid w:val="00845860"/>
    <w:rsid w:val="008465A8"/>
    <w:rsid w:val="008500E5"/>
    <w:rsid w:val="00850733"/>
    <w:rsid w:val="00852753"/>
    <w:rsid w:val="00853DAF"/>
    <w:rsid w:val="00856738"/>
    <w:rsid w:val="008605D4"/>
    <w:rsid w:val="00861800"/>
    <w:rsid w:val="00861E21"/>
    <w:rsid w:val="00864225"/>
    <w:rsid w:val="008646F6"/>
    <w:rsid w:val="00866078"/>
    <w:rsid w:val="00873792"/>
    <w:rsid w:val="00874CFE"/>
    <w:rsid w:val="00876053"/>
    <w:rsid w:val="00876538"/>
    <w:rsid w:val="008769A9"/>
    <w:rsid w:val="008769EF"/>
    <w:rsid w:val="00877A26"/>
    <w:rsid w:val="00880119"/>
    <w:rsid w:val="0088141E"/>
    <w:rsid w:val="00883299"/>
    <w:rsid w:val="00883CD4"/>
    <w:rsid w:val="00884818"/>
    <w:rsid w:val="00884D8D"/>
    <w:rsid w:val="0088559E"/>
    <w:rsid w:val="0088693C"/>
    <w:rsid w:val="00886C30"/>
    <w:rsid w:val="00887BE6"/>
    <w:rsid w:val="00890147"/>
    <w:rsid w:val="0089088F"/>
    <w:rsid w:val="0089235C"/>
    <w:rsid w:val="00893268"/>
    <w:rsid w:val="0089343C"/>
    <w:rsid w:val="00893E4F"/>
    <w:rsid w:val="00895284"/>
    <w:rsid w:val="008954F5"/>
    <w:rsid w:val="008959B7"/>
    <w:rsid w:val="008A0A6E"/>
    <w:rsid w:val="008A0A9F"/>
    <w:rsid w:val="008A1DE4"/>
    <w:rsid w:val="008A23C9"/>
    <w:rsid w:val="008A255C"/>
    <w:rsid w:val="008A3FA9"/>
    <w:rsid w:val="008A4BBE"/>
    <w:rsid w:val="008A6712"/>
    <w:rsid w:val="008A73E6"/>
    <w:rsid w:val="008A74BA"/>
    <w:rsid w:val="008B00D9"/>
    <w:rsid w:val="008B0B76"/>
    <w:rsid w:val="008B1411"/>
    <w:rsid w:val="008B1E3E"/>
    <w:rsid w:val="008B446D"/>
    <w:rsid w:val="008B5196"/>
    <w:rsid w:val="008B52AB"/>
    <w:rsid w:val="008B5900"/>
    <w:rsid w:val="008B6996"/>
    <w:rsid w:val="008B7147"/>
    <w:rsid w:val="008C0457"/>
    <w:rsid w:val="008C1D2D"/>
    <w:rsid w:val="008C4095"/>
    <w:rsid w:val="008C5BFE"/>
    <w:rsid w:val="008C5C3D"/>
    <w:rsid w:val="008C6C39"/>
    <w:rsid w:val="008C70AF"/>
    <w:rsid w:val="008D016B"/>
    <w:rsid w:val="008D275F"/>
    <w:rsid w:val="008D6916"/>
    <w:rsid w:val="008D6FF7"/>
    <w:rsid w:val="008E1BD5"/>
    <w:rsid w:val="008E56EF"/>
    <w:rsid w:val="008E60A4"/>
    <w:rsid w:val="008E736E"/>
    <w:rsid w:val="008E7A27"/>
    <w:rsid w:val="008F0524"/>
    <w:rsid w:val="008F1E9D"/>
    <w:rsid w:val="008F43BC"/>
    <w:rsid w:val="008F5270"/>
    <w:rsid w:val="00900301"/>
    <w:rsid w:val="00901624"/>
    <w:rsid w:val="00902A49"/>
    <w:rsid w:val="00903825"/>
    <w:rsid w:val="00905480"/>
    <w:rsid w:val="0090571D"/>
    <w:rsid w:val="00905DF3"/>
    <w:rsid w:val="00910FEC"/>
    <w:rsid w:val="00912FD9"/>
    <w:rsid w:val="00913A98"/>
    <w:rsid w:val="009145D1"/>
    <w:rsid w:val="00914725"/>
    <w:rsid w:val="00914E36"/>
    <w:rsid w:val="00915408"/>
    <w:rsid w:val="00915FB4"/>
    <w:rsid w:val="00916160"/>
    <w:rsid w:val="009164E3"/>
    <w:rsid w:val="00921287"/>
    <w:rsid w:val="0092226F"/>
    <w:rsid w:val="00926853"/>
    <w:rsid w:val="00927130"/>
    <w:rsid w:val="00931928"/>
    <w:rsid w:val="00931A38"/>
    <w:rsid w:val="00931DE7"/>
    <w:rsid w:val="00933922"/>
    <w:rsid w:val="00933B38"/>
    <w:rsid w:val="00935E8A"/>
    <w:rsid w:val="00936ED2"/>
    <w:rsid w:val="0093771B"/>
    <w:rsid w:val="00937F4C"/>
    <w:rsid w:val="00940155"/>
    <w:rsid w:val="00940339"/>
    <w:rsid w:val="00941C7C"/>
    <w:rsid w:val="00942469"/>
    <w:rsid w:val="00947D04"/>
    <w:rsid w:val="00950F3E"/>
    <w:rsid w:val="00951835"/>
    <w:rsid w:val="009520BE"/>
    <w:rsid w:val="00953A22"/>
    <w:rsid w:val="00956DAC"/>
    <w:rsid w:val="00960EE0"/>
    <w:rsid w:val="00962AD5"/>
    <w:rsid w:val="00963C62"/>
    <w:rsid w:val="00964792"/>
    <w:rsid w:val="0096588B"/>
    <w:rsid w:val="009668AD"/>
    <w:rsid w:val="009707C5"/>
    <w:rsid w:val="00970AE0"/>
    <w:rsid w:val="00971A0B"/>
    <w:rsid w:val="00971F96"/>
    <w:rsid w:val="00973E6E"/>
    <w:rsid w:val="00974159"/>
    <w:rsid w:val="00975165"/>
    <w:rsid w:val="009767AE"/>
    <w:rsid w:val="009769EC"/>
    <w:rsid w:val="00977074"/>
    <w:rsid w:val="0097715F"/>
    <w:rsid w:val="0098598E"/>
    <w:rsid w:val="00985E52"/>
    <w:rsid w:val="00987C9C"/>
    <w:rsid w:val="009916C3"/>
    <w:rsid w:val="0099361C"/>
    <w:rsid w:val="009936FE"/>
    <w:rsid w:val="009938AB"/>
    <w:rsid w:val="00993C94"/>
    <w:rsid w:val="009A0565"/>
    <w:rsid w:val="009A2B15"/>
    <w:rsid w:val="009A3F66"/>
    <w:rsid w:val="009A6C54"/>
    <w:rsid w:val="009A77D0"/>
    <w:rsid w:val="009B0F9B"/>
    <w:rsid w:val="009B2D9D"/>
    <w:rsid w:val="009B3C56"/>
    <w:rsid w:val="009B669D"/>
    <w:rsid w:val="009B6864"/>
    <w:rsid w:val="009B79B9"/>
    <w:rsid w:val="009C6DA1"/>
    <w:rsid w:val="009D0637"/>
    <w:rsid w:val="009D1E34"/>
    <w:rsid w:val="009D374F"/>
    <w:rsid w:val="009D4031"/>
    <w:rsid w:val="009E0B38"/>
    <w:rsid w:val="009E1035"/>
    <w:rsid w:val="009E14AB"/>
    <w:rsid w:val="009E457C"/>
    <w:rsid w:val="009E4628"/>
    <w:rsid w:val="009E671F"/>
    <w:rsid w:val="009E7ED6"/>
    <w:rsid w:val="009F3659"/>
    <w:rsid w:val="009F3A04"/>
    <w:rsid w:val="009F6094"/>
    <w:rsid w:val="009F6218"/>
    <w:rsid w:val="009F7553"/>
    <w:rsid w:val="00A00D17"/>
    <w:rsid w:val="00A02E07"/>
    <w:rsid w:val="00A03128"/>
    <w:rsid w:val="00A066E6"/>
    <w:rsid w:val="00A06C97"/>
    <w:rsid w:val="00A0756A"/>
    <w:rsid w:val="00A16D7B"/>
    <w:rsid w:val="00A17634"/>
    <w:rsid w:val="00A17C45"/>
    <w:rsid w:val="00A17E8B"/>
    <w:rsid w:val="00A2295A"/>
    <w:rsid w:val="00A2386F"/>
    <w:rsid w:val="00A272DC"/>
    <w:rsid w:val="00A27F7D"/>
    <w:rsid w:val="00A3062D"/>
    <w:rsid w:val="00A30BBF"/>
    <w:rsid w:val="00A30C63"/>
    <w:rsid w:val="00A31CBF"/>
    <w:rsid w:val="00A35FEF"/>
    <w:rsid w:val="00A362BE"/>
    <w:rsid w:val="00A36E2C"/>
    <w:rsid w:val="00A37C99"/>
    <w:rsid w:val="00A422BD"/>
    <w:rsid w:val="00A425EC"/>
    <w:rsid w:val="00A42BCF"/>
    <w:rsid w:val="00A440A0"/>
    <w:rsid w:val="00A45783"/>
    <w:rsid w:val="00A46332"/>
    <w:rsid w:val="00A46894"/>
    <w:rsid w:val="00A47486"/>
    <w:rsid w:val="00A47D49"/>
    <w:rsid w:val="00A47F1B"/>
    <w:rsid w:val="00A531C0"/>
    <w:rsid w:val="00A54633"/>
    <w:rsid w:val="00A5561A"/>
    <w:rsid w:val="00A559FC"/>
    <w:rsid w:val="00A56465"/>
    <w:rsid w:val="00A5689C"/>
    <w:rsid w:val="00A571B2"/>
    <w:rsid w:val="00A610B7"/>
    <w:rsid w:val="00A619B8"/>
    <w:rsid w:val="00A62612"/>
    <w:rsid w:val="00A63831"/>
    <w:rsid w:val="00A63870"/>
    <w:rsid w:val="00A63D1E"/>
    <w:rsid w:val="00A64F09"/>
    <w:rsid w:val="00A704BB"/>
    <w:rsid w:val="00A70E47"/>
    <w:rsid w:val="00A71DB0"/>
    <w:rsid w:val="00A733E3"/>
    <w:rsid w:val="00A742BC"/>
    <w:rsid w:val="00A76807"/>
    <w:rsid w:val="00A76DBE"/>
    <w:rsid w:val="00A76F8A"/>
    <w:rsid w:val="00A77206"/>
    <w:rsid w:val="00A77D19"/>
    <w:rsid w:val="00A80612"/>
    <w:rsid w:val="00A815D8"/>
    <w:rsid w:val="00A81A7F"/>
    <w:rsid w:val="00A81FD9"/>
    <w:rsid w:val="00A82060"/>
    <w:rsid w:val="00A84962"/>
    <w:rsid w:val="00A93055"/>
    <w:rsid w:val="00A9503F"/>
    <w:rsid w:val="00A958AD"/>
    <w:rsid w:val="00A97CFA"/>
    <w:rsid w:val="00AA19FC"/>
    <w:rsid w:val="00AA2974"/>
    <w:rsid w:val="00AA4F53"/>
    <w:rsid w:val="00AA68FE"/>
    <w:rsid w:val="00AA75EC"/>
    <w:rsid w:val="00AA7622"/>
    <w:rsid w:val="00AA794B"/>
    <w:rsid w:val="00AA7A16"/>
    <w:rsid w:val="00AB4613"/>
    <w:rsid w:val="00AB4725"/>
    <w:rsid w:val="00AB477E"/>
    <w:rsid w:val="00AB4DB7"/>
    <w:rsid w:val="00AB5758"/>
    <w:rsid w:val="00AB66CD"/>
    <w:rsid w:val="00AB7649"/>
    <w:rsid w:val="00AC078A"/>
    <w:rsid w:val="00AC0A7E"/>
    <w:rsid w:val="00AC2389"/>
    <w:rsid w:val="00AC248C"/>
    <w:rsid w:val="00AC282B"/>
    <w:rsid w:val="00AC2CC2"/>
    <w:rsid w:val="00AC3798"/>
    <w:rsid w:val="00AD1864"/>
    <w:rsid w:val="00AD1B8E"/>
    <w:rsid w:val="00AD285B"/>
    <w:rsid w:val="00AD36BE"/>
    <w:rsid w:val="00AD4DE0"/>
    <w:rsid w:val="00AD6844"/>
    <w:rsid w:val="00ADD7A1"/>
    <w:rsid w:val="00AE1F44"/>
    <w:rsid w:val="00AE25AC"/>
    <w:rsid w:val="00AE518A"/>
    <w:rsid w:val="00AE674E"/>
    <w:rsid w:val="00AE6920"/>
    <w:rsid w:val="00AF0385"/>
    <w:rsid w:val="00AF2745"/>
    <w:rsid w:val="00AF28A9"/>
    <w:rsid w:val="00AF43DA"/>
    <w:rsid w:val="00AF4EEA"/>
    <w:rsid w:val="00AF58AF"/>
    <w:rsid w:val="00AF7618"/>
    <w:rsid w:val="00B000FF"/>
    <w:rsid w:val="00B00183"/>
    <w:rsid w:val="00B00D33"/>
    <w:rsid w:val="00B033F3"/>
    <w:rsid w:val="00B03CDC"/>
    <w:rsid w:val="00B04EEB"/>
    <w:rsid w:val="00B118C0"/>
    <w:rsid w:val="00B120AE"/>
    <w:rsid w:val="00B12676"/>
    <w:rsid w:val="00B13864"/>
    <w:rsid w:val="00B1480C"/>
    <w:rsid w:val="00B17DDE"/>
    <w:rsid w:val="00B211C0"/>
    <w:rsid w:val="00B212A7"/>
    <w:rsid w:val="00B224CC"/>
    <w:rsid w:val="00B22D7D"/>
    <w:rsid w:val="00B2309D"/>
    <w:rsid w:val="00B235BE"/>
    <w:rsid w:val="00B241AA"/>
    <w:rsid w:val="00B24D9A"/>
    <w:rsid w:val="00B25572"/>
    <w:rsid w:val="00B25735"/>
    <w:rsid w:val="00B3043A"/>
    <w:rsid w:val="00B30CBD"/>
    <w:rsid w:val="00B31BEB"/>
    <w:rsid w:val="00B349C4"/>
    <w:rsid w:val="00B46B60"/>
    <w:rsid w:val="00B4709D"/>
    <w:rsid w:val="00B5147F"/>
    <w:rsid w:val="00B60245"/>
    <w:rsid w:val="00B615A7"/>
    <w:rsid w:val="00B623BF"/>
    <w:rsid w:val="00B646E3"/>
    <w:rsid w:val="00B67E49"/>
    <w:rsid w:val="00B70CB4"/>
    <w:rsid w:val="00B71266"/>
    <w:rsid w:val="00B7306E"/>
    <w:rsid w:val="00B75410"/>
    <w:rsid w:val="00B76273"/>
    <w:rsid w:val="00B76F01"/>
    <w:rsid w:val="00B803CE"/>
    <w:rsid w:val="00B81786"/>
    <w:rsid w:val="00B82020"/>
    <w:rsid w:val="00B82A9D"/>
    <w:rsid w:val="00B82C14"/>
    <w:rsid w:val="00B90F22"/>
    <w:rsid w:val="00B91548"/>
    <w:rsid w:val="00B92207"/>
    <w:rsid w:val="00B924CD"/>
    <w:rsid w:val="00B939FB"/>
    <w:rsid w:val="00B959A9"/>
    <w:rsid w:val="00B96B04"/>
    <w:rsid w:val="00B96E96"/>
    <w:rsid w:val="00BA0491"/>
    <w:rsid w:val="00BA4079"/>
    <w:rsid w:val="00BA560C"/>
    <w:rsid w:val="00BA728C"/>
    <w:rsid w:val="00BA79AF"/>
    <w:rsid w:val="00BB18A9"/>
    <w:rsid w:val="00BB1BF2"/>
    <w:rsid w:val="00BB2699"/>
    <w:rsid w:val="00BB3230"/>
    <w:rsid w:val="00BB5EE3"/>
    <w:rsid w:val="00BB716D"/>
    <w:rsid w:val="00BB7A55"/>
    <w:rsid w:val="00BC030C"/>
    <w:rsid w:val="00BC15CE"/>
    <w:rsid w:val="00BC3E32"/>
    <w:rsid w:val="00BC4059"/>
    <w:rsid w:val="00BD06D9"/>
    <w:rsid w:val="00BD15B7"/>
    <w:rsid w:val="00BD38F4"/>
    <w:rsid w:val="00BD3B1F"/>
    <w:rsid w:val="00BD59C9"/>
    <w:rsid w:val="00BD65B3"/>
    <w:rsid w:val="00BD6BF9"/>
    <w:rsid w:val="00BE3DB6"/>
    <w:rsid w:val="00BE6F78"/>
    <w:rsid w:val="00BF0219"/>
    <w:rsid w:val="00BF1011"/>
    <w:rsid w:val="00BF171E"/>
    <w:rsid w:val="00BF40DE"/>
    <w:rsid w:val="00BF5B96"/>
    <w:rsid w:val="00BF7E92"/>
    <w:rsid w:val="00C01609"/>
    <w:rsid w:val="00C018AC"/>
    <w:rsid w:val="00C0213E"/>
    <w:rsid w:val="00C029CC"/>
    <w:rsid w:val="00C06BF4"/>
    <w:rsid w:val="00C11B46"/>
    <w:rsid w:val="00C121B3"/>
    <w:rsid w:val="00C12D91"/>
    <w:rsid w:val="00C13A3B"/>
    <w:rsid w:val="00C16CE6"/>
    <w:rsid w:val="00C17F69"/>
    <w:rsid w:val="00C17FB8"/>
    <w:rsid w:val="00C21679"/>
    <w:rsid w:val="00C26249"/>
    <w:rsid w:val="00C27667"/>
    <w:rsid w:val="00C30623"/>
    <w:rsid w:val="00C31602"/>
    <w:rsid w:val="00C3371A"/>
    <w:rsid w:val="00C34AAE"/>
    <w:rsid w:val="00C36F8C"/>
    <w:rsid w:val="00C41F55"/>
    <w:rsid w:val="00C43085"/>
    <w:rsid w:val="00C4352B"/>
    <w:rsid w:val="00C4364F"/>
    <w:rsid w:val="00C44811"/>
    <w:rsid w:val="00C45334"/>
    <w:rsid w:val="00C4743C"/>
    <w:rsid w:val="00C51A60"/>
    <w:rsid w:val="00C52390"/>
    <w:rsid w:val="00C5355B"/>
    <w:rsid w:val="00C53B30"/>
    <w:rsid w:val="00C57B02"/>
    <w:rsid w:val="00C61F13"/>
    <w:rsid w:val="00C65006"/>
    <w:rsid w:val="00C6638F"/>
    <w:rsid w:val="00C67297"/>
    <w:rsid w:val="00C7320B"/>
    <w:rsid w:val="00C76657"/>
    <w:rsid w:val="00C7679E"/>
    <w:rsid w:val="00C76BAB"/>
    <w:rsid w:val="00C805B3"/>
    <w:rsid w:val="00C8242C"/>
    <w:rsid w:val="00C82B7C"/>
    <w:rsid w:val="00C84A0F"/>
    <w:rsid w:val="00C854FE"/>
    <w:rsid w:val="00C86508"/>
    <w:rsid w:val="00C8671B"/>
    <w:rsid w:val="00C901B4"/>
    <w:rsid w:val="00C91DE5"/>
    <w:rsid w:val="00C93386"/>
    <w:rsid w:val="00CA124A"/>
    <w:rsid w:val="00CA3773"/>
    <w:rsid w:val="00CA49FA"/>
    <w:rsid w:val="00CA4CC1"/>
    <w:rsid w:val="00CB148C"/>
    <w:rsid w:val="00CB22FB"/>
    <w:rsid w:val="00CB2DB1"/>
    <w:rsid w:val="00CB3D5C"/>
    <w:rsid w:val="00CB43F4"/>
    <w:rsid w:val="00CB4C6C"/>
    <w:rsid w:val="00CB525E"/>
    <w:rsid w:val="00CB6AB9"/>
    <w:rsid w:val="00CB79C3"/>
    <w:rsid w:val="00CB7F56"/>
    <w:rsid w:val="00CC2C3D"/>
    <w:rsid w:val="00CC3379"/>
    <w:rsid w:val="00CC3F14"/>
    <w:rsid w:val="00CC42EF"/>
    <w:rsid w:val="00CC48F4"/>
    <w:rsid w:val="00CC4F16"/>
    <w:rsid w:val="00CC59B3"/>
    <w:rsid w:val="00CC79F4"/>
    <w:rsid w:val="00CD2324"/>
    <w:rsid w:val="00CD25F4"/>
    <w:rsid w:val="00CD413D"/>
    <w:rsid w:val="00CD43B7"/>
    <w:rsid w:val="00CD4E5D"/>
    <w:rsid w:val="00CD6185"/>
    <w:rsid w:val="00CE0A25"/>
    <w:rsid w:val="00CE319B"/>
    <w:rsid w:val="00CE3BF4"/>
    <w:rsid w:val="00CE784E"/>
    <w:rsid w:val="00CF0849"/>
    <w:rsid w:val="00CF16A5"/>
    <w:rsid w:val="00CF1CC6"/>
    <w:rsid w:val="00CF3396"/>
    <w:rsid w:val="00CF55D9"/>
    <w:rsid w:val="00CF564B"/>
    <w:rsid w:val="00CF76D7"/>
    <w:rsid w:val="00D00415"/>
    <w:rsid w:val="00D008D4"/>
    <w:rsid w:val="00D0286D"/>
    <w:rsid w:val="00D03EC2"/>
    <w:rsid w:val="00D0658C"/>
    <w:rsid w:val="00D0674F"/>
    <w:rsid w:val="00D115DE"/>
    <w:rsid w:val="00D120A0"/>
    <w:rsid w:val="00D13A3E"/>
    <w:rsid w:val="00D140F3"/>
    <w:rsid w:val="00D14C29"/>
    <w:rsid w:val="00D2091A"/>
    <w:rsid w:val="00D21521"/>
    <w:rsid w:val="00D2256D"/>
    <w:rsid w:val="00D22C50"/>
    <w:rsid w:val="00D23EBC"/>
    <w:rsid w:val="00D25A37"/>
    <w:rsid w:val="00D26812"/>
    <w:rsid w:val="00D27390"/>
    <w:rsid w:val="00D3066A"/>
    <w:rsid w:val="00D34412"/>
    <w:rsid w:val="00D34E3E"/>
    <w:rsid w:val="00D4174B"/>
    <w:rsid w:val="00D44000"/>
    <w:rsid w:val="00D45226"/>
    <w:rsid w:val="00D4577F"/>
    <w:rsid w:val="00D4597A"/>
    <w:rsid w:val="00D5125D"/>
    <w:rsid w:val="00D515FE"/>
    <w:rsid w:val="00D51D3A"/>
    <w:rsid w:val="00D52151"/>
    <w:rsid w:val="00D52516"/>
    <w:rsid w:val="00D54807"/>
    <w:rsid w:val="00D554BF"/>
    <w:rsid w:val="00D6283B"/>
    <w:rsid w:val="00D629E1"/>
    <w:rsid w:val="00D632DA"/>
    <w:rsid w:val="00D6355E"/>
    <w:rsid w:val="00D66551"/>
    <w:rsid w:val="00D66C53"/>
    <w:rsid w:val="00D66FEA"/>
    <w:rsid w:val="00D7046C"/>
    <w:rsid w:val="00D70CD6"/>
    <w:rsid w:val="00D719B5"/>
    <w:rsid w:val="00D72070"/>
    <w:rsid w:val="00D7351B"/>
    <w:rsid w:val="00D75656"/>
    <w:rsid w:val="00D76606"/>
    <w:rsid w:val="00D83CD7"/>
    <w:rsid w:val="00D84051"/>
    <w:rsid w:val="00D86D63"/>
    <w:rsid w:val="00D87814"/>
    <w:rsid w:val="00D90196"/>
    <w:rsid w:val="00D9323A"/>
    <w:rsid w:val="00D9359C"/>
    <w:rsid w:val="00D948EE"/>
    <w:rsid w:val="00D94A67"/>
    <w:rsid w:val="00D94B8B"/>
    <w:rsid w:val="00D94E7A"/>
    <w:rsid w:val="00D956CB"/>
    <w:rsid w:val="00D95758"/>
    <w:rsid w:val="00D96067"/>
    <w:rsid w:val="00D973DC"/>
    <w:rsid w:val="00DA10E6"/>
    <w:rsid w:val="00DA3485"/>
    <w:rsid w:val="00DA40BA"/>
    <w:rsid w:val="00DA5045"/>
    <w:rsid w:val="00DA5A1A"/>
    <w:rsid w:val="00DA7296"/>
    <w:rsid w:val="00DB07F4"/>
    <w:rsid w:val="00DB5B1B"/>
    <w:rsid w:val="00DB5F49"/>
    <w:rsid w:val="00DB6A13"/>
    <w:rsid w:val="00DC0282"/>
    <w:rsid w:val="00DC1839"/>
    <w:rsid w:val="00DC1C4B"/>
    <w:rsid w:val="00DC3C0F"/>
    <w:rsid w:val="00DC53F5"/>
    <w:rsid w:val="00DC7DF9"/>
    <w:rsid w:val="00DD1BFB"/>
    <w:rsid w:val="00DD253A"/>
    <w:rsid w:val="00DD4122"/>
    <w:rsid w:val="00DD44B3"/>
    <w:rsid w:val="00DD55CF"/>
    <w:rsid w:val="00DE033C"/>
    <w:rsid w:val="00DE362A"/>
    <w:rsid w:val="00DE465E"/>
    <w:rsid w:val="00DE569C"/>
    <w:rsid w:val="00DE6487"/>
    <w:rsid w:val="00DE6945"/>
    <w:rsid w:val="00DE7367"/>
    <w:rsid w:val="00DF09E8"/>
    <w:rsid w:val="00DF567C"/>
    <w:rsid w:val="00E00BE2"/>
    <w:rsid w:val="00E017CE"/>
    <w:rsid w:val="00E04153"/>
    <w:rsid w:val="00E04A11"/>
    <w:rsid w:val="00E04B3D"/>
    <w:rsid w:val="00E05BA3"/>
    <w:rsid w:val="00E11926"/>
    <w:rsid w:val="00E11F5F"/>
    <w:rsid w:val="00E14C7F"/>
    <w:rsid w:val="00E1589A"/>
    <w:rsid w:val="00E20307"/>
    <w:rsid w:val="00E20FE2"/>
    <w:rsid w:val="00E21266"/>
    <w:rsid w:val="00E21C9A"/>
    <w:rsid w:val="00E22161"/>
    <w:rsid w:val="00E2241A"/>
    <w:rsid w:val="00E25E01"/>
    <w:rsid w:val="00E26B53"/>
    <w:rsid w:val="00E3017C"/>
    <w:rsid w:val="00E30AC2"/>
    <w:rsid w:val="00E31637"/>
    <w:rsid w:val="00E3316A"/>
    <w:rsid w:val="00E35367"/>
    <w:rsid w:val="00E354F6"/>
    <w:rsid w:val="00E355F5"/>
    <w:rsid w:val="00E37DB8"/>
    <w:rsid w:val="00E410E4"/>
    <w:rsid w:val="00E42224"/>
    <w:rsid w:val="00E43CAC"/>
    <w:rsid w:val="00E43D53"/>
    <w:rsid w:val="00E464B4"/>
    <w:rsid w:val="00E517B6"/>
    <w:rsid w:val="00E52FAE"/>
    <w:rsid w:val="00E56B86"/>
    <w:rsid w:val="00E60AD8"/>
    <w:rsid w:val="00E60E5F"/>
    <w:rsid w:val="00E6189F"/>
    <w:rsid w:val="00E633BE"/>
    <w:rsid w:val="00E63BCA"/>
    <w:rsid w:val="00E64AAA"/>
    <w:rsid w:val="00E64CE4"/>
    <w:rsid w:val="00E6583D"/>
    <w:rsid w:val="00E67838"/>
    <w:rsid w:val="00E71582"/>
    <w:rsid w:val="00E721FD"/>
    <w:rsid w:val="00E72A10"/>
    <w:rsid w:val="00E72F8B"/>
    <w:rsid w:val="00E739FC"/>
    <w:rsid w:val="00E768EB"/>
    <w:rsid w:val="00E83AB9"/>
    <w:rsid w:val="00E84A38"/>
    <w:rsid w:val="00E9144B"/>
    <w:rsid w:val="00E9192E"/>
    <w:rsid w:val="00E9401E"/>
    <w:rsid w:val="00E94A7C"/>
    <w:rsid w:val="00E963DF"/>
    <w:rsid w:val="00E979D1"/>
    <w:rsid w:val="00EA1035"/>
    <w:rsid w:val="00EA1E36"/>
    <w:rsid w:val="00EA3F58"/>
    <w:rsid w:val="00EB3842"/>
    <w:rsid w:val="00EB585E"/>
    <w:rsid w:val="00EB67DD"/>
    <w:rsid w:val="00EB707D"/>
    <w:rsid w:val="00EB7146"/>
    <w:rsid w:val="00EC1585"/>
    <w:rsid w:val="00EC34EA"/>
    <w:rsid w:val="00EC372E"/>
    <w:rsid w:val="00EC3CAE"/>
    <w:rsid w:val="00EC424B"/>
    <w:rsid w:val="00EC5DFC"/>
    <w:rsid w:val="00EC686C"/>
    <w:rsid w:val="00ED175F"/>
    <w:rsid w:val="00ED2152"/>
    <w:rsid w:val="00ED3D59"/>
    <w:rsid w:val="00ED579A"/>
    <w:rsid w:val="00ED5D63"/>
    <w:rsid w:val="00ED613C"/>
    <w:rsid w:val="00ED6B25"/>
    <w:rsid w:val="00ED6B66"/>
    <w:rsid w:val="00EE034B"/>
    <w:rsid w:val="00EE10DF"/>
    <w:rsid w:val="00EE16CD"/>
    <w:rsid w:val="00EE26C5"/>
    <w:rsid w:val="00EE4C8F"/>
    <w:rsid w:val="00EE5381"/>
    <w:rsid w:val="00EE5963"/>
    <w:rsid w:val="00EE7D16"/>
    <w:rsid w:val="00EF47E8"/>
    <w:rsid w:val="00EF56DD"/>
    <w:rsid w:val="00EF67A7"/>
    <w:rsid w:val="00EF70CB"/>
    <w:rsid w:val="00EF7366"/>
    <w:rsid w:val="00EF750E"/>
    <w:rsid w:val="00EF7775"/>
    <w:rsid w:val="00F012F3"/>
    <w:rsid w:val="00F01BDA"/>
    <w:rsid w:val="00F03BC8"/>
    <w:rsid w:val="00F0409A"/>
    <w:rsid w:val="00F04974"/>
    <w:rsid w:val="00F05634"/>
    <w:rsid w:val="00F064BF"/>
    <w:rsid w:val="00F10978"/>
    <w:rsid w:val="00F16D10"/>
    <w:rsid w:val="00F1788A"/>
    <w:rsid w:val="00F2169D"/>
    <w:rsid w:val="00F23066"/>
    <w:rsid w:val="00F2608C"/>
    <w:rsid w:val="00F27B3B"/>
    <w:rsid w:val="00F30C62"/>
    <w:rsid w:val="00F33666"/>
    <w:rsid w:val="00F33FB2"/>
    <w:rsid w:val="00F34CA0"/>
    <w:rsid w:val="00F356CB"/>
    <w:rsid w:val="00F35F43"/>
    <w:rsid w:val="00F40A32"/>
    <w:rsid w:val="00F40C94"/>
    <w:rsid w:val="00F42F12"/>
    <w:rsid w:val="00F43CF3"/>
    <w:rsid w:val="00F43DED"/>
    <w:rsid w:val="00F46794"/>
    <w:rsid w:val="00F5059A"/>
    <w:rsid w:val="00F52A21"/>
    <w:rsid w:val="00F545A8"/>
    <w:rsid w:val="00F6153F"/>
    <w:rsid w:val="00F6180C"/>
    <w:rsid w:val="00F61DD2"/>
    <w:rsid w:val="00F6214A"/>
    <w:rsid w:val="00F6357F"/>
    <w:rsid w:val="00F677E1"/>
    <w:rsid w:val="00F72E76"/>
    <w:rsid w:val="00F73278"/>
    <w:rsid w:val="00F73EE5"/>
    <w:rsid w:val="00F76CD0"/>
    <w:rsid w:val="00F826D6"/>
    <w:rsid w:val="00F83B5B"/>
    <w:rsid w:val="00F864FD"/>
    <w:rsid w:val="00F873D1"/>
    <w:rsid w:val="00F93E93"/>
    <w:rsid w:val="00F96D6A"/>
    <w:rsid w:val="00F97EA0"/>
    <w:rsid w:val="00FA1CE4"/>
    <w:rsid w:val="00FA24FF"/>
    <w:rsid w:val="00FA7390"/>
    <w:rsid w:val="00FB65AE"/>
    <w:rsid w:val="00FB668C"/>
    <w:rsid w:val="00FB71C0"/>
    <w:rsid w:val="00FB75E3"/>
    <w:rsid w:val="00FC366D"/>
    <w:rsid w:val="00FC476F"/>
    <w:rsid w:val="00FC5497"/>
    <w:rsid w:val="00FC5B9D"/>
    <w:rsid w:val="00FD1CEC"/>
    <w:rsid w:val="00FD20AC"/>
    <w:rsid w:val="00FD4630"/>
    <w:rsid w:val="00FD7121"/>
    <w:rsid w:val="00FE1D2A"/>
    <w:rsid w:val="00FE2175"/>
    <w:rsid w:val="00FE3FAE"/>
    <w:rsid w:val="00FE47FE"/>
    <w:rsid w:val="00FE5AF4"/>
    <w:rsid w:val="00FF25E0"/>
    <w:rsid w:val="00FF29F8"/>
    <w:rsid w:val="00FF3195"/>
    <w:rsid w:val="00FF49C6"/>
    <w:rsid w:val="00FF6687"/>
    <w:rsid w:val="01094D24"/>
    <w:rsid w:val="0320D031"/>
    <w:rsid w:val="0346D92F"/>
    <w:rsid w:val="036C962E"/>
    <w:rsid w:val="03B99680"/>
    <w:rsid w:val="044D50F8"/>
    <w:rsid w:val="04773F7B"/>
    <w:rsid w:val="04CAB1CE"/>
    <w:rsid w:val="04F956C7"/>
    <w:rsid w:val="0529C463"/>
    <w:rsid w:val="0601695A"/>
    <w:rsid w:val="0604E056"/>
    <w:rsid w:val="0815050C"/>
    <w:rsid w:val="08623407"/>
    <w:rsid w:val="08FCF4D6"/>
    <w:rsid w:val="098459FF"/>
    <w:rsid w:val="0A0ADE9A"/>
    <w:rsid w:val="0A9CB6BF"/>
    <w:rsid w:val="0AC61866"/>
    <w:rsid w:val="0B7A8B0D"/>
    <w:rsid w:val="0BD71886"/>
    <w:rsid w:val="0C383C02"/>
    <w:rsid w:val="0D8262AA"/>
    <w:rsid w:val="0DEA33DF"/>
    <w:rsid w:val="0E1E9D5C"/>
    <w:rsid w:val="0E7AF640"/>
    <w:rsid w:val="0EBE0FD3"/>
    <w:rsid w:val="0F0564A2"/>
    <w:rsid w:val="0F2EBA32"/>
    <w:rsid w:val="0FC9FE09"/>
    <w:rsid w:val="0FF2BDF6"/>
    <w:rsid w:val="107800BF"/>
    <w:rsid w:val="10803084"/>
    <w:rsid w:val="117915D8"/>
    <w:rsid w:val="1192A375"/>
    <w:rsid w:val="12457620"/>
    <w:rsid w:val="13983F8C"/>
    <w:rsid w:val="139FC877"/>
    <w:rsid w:val="13BDDF75"/>
    <w:rsid w:val="13CC9365"/>
    <w:rsid w:val="14E23445"/>
    <w:rsid w:val="14F2DB38"/>
    <w:rsid w:val="1512FCA7"/>
    <w:rsid w:val="16AB99A0"/>
    <w:rsid w:val="17623AA8"/>
    <w:rsid w:val="19A566B0"/>
    <w:rsid w:val="1AD84133"/>
    <w:rsid w:val="1B1F04CB"/>
    <w:rsid w:val="1B28EEF6"/>
    <w:rsid w:val="1D020FBA"/>
    <w:rsid w:val="1D62ED60"/>
    <w:rsid w:val="1DE0ED40"/>
    <w:rsid w:val="1DED3B13"/>
    <w:rsid w:val="1DF11504"/>
    <w:rsid w:val="1F985B50"/>
    <w:rsid w:val="1FF751F2"/>
    <w:rsid w:val="21F509E2"/>
    <w:rsid w:val="22C08CFC"/>
    <w:rsid w:val="23D9E06F"/>
    <w:rsid w:val="24DAF4CD"/>
    <w:rsid w:val="258A7A66"/>
    <w:rsid w:val="25ADFD60"/>
    <w:rsid w:val="2680D7B8"/>
    <w:rsid w:val="273DE8FF"/>
    <w:rsid w:val="27F9C3F7"/>
    <w:rsid w:val="283E7121"/>
    <w:rsid w:val="28DCEDC7"/>
    <w:rsid w:val="29524CDD"/>
    <w:rsid w:val="2A0C5237"/>
    <w:rsid w:val="2C42FD77"/>
    <w:rsid w:val="2C904693"/>
    <w:rsid w:val="2D2DA64E"/>
    <w:rsid w:val="2EF779EC"/>
    <w:rsid w:val="3099C363"/>
    <w:rsid w:val="30D178A6"/>
    <w:rsid w:val="31443817"/>
    <w:rsid w:val="328B0D4F"/>
    <w:rsid w:val="3290BDB8"/>
    <w:rsid w:val="32F9E0C1"/>
    <w:rsid w:val="35FDB5DD"/>
    <w:rsid w:val="361317CC"/>
    <w:rsid w:val="36DAE86A"/>
    <w:rsid w:val="37B5123C"/>
    <w:rsid w:val="37C08E3A"/>
    <w:rsid w:val="38533D84"/>
    <w:rsid w:val="38718686"/>
    <w:rsid w:val="3A997D37"/>
    <w:rsid w:val="3AADDC71"/>
    <w:rsid w:val="3B630169"/>
    <w:rsid w:val="3BA236DC"/>
    <w:rsid w:val="3C0AF103"/>
    <w:rsid w:val="3C239FBC"/>
    <w:rsid w:val="3C9A094C"/>
    <w:rsid w:val="3DDE8CC7"/>
    <w:rsid w:val="3EDF0B01"/>
    <w:rsid w:val="3F112174"/>
    <w:rsid w:val="4314AF38"/>
    <w:rsid w:val="43EE9703"/>
    <w:rsid w:val="443FF107"/>
    <w:rsid w:val="4508E790"/>
    <w:rsid w:val="457B6630"/>
    <w:rsid w:val="45C19958"/>
    <w:rsid w:val="45D9AB97"/>
    <w:rsid w:val="4603C334"/>
    <w:rsid w:val="4774E9A4"/>
    <w:rsid w:val="47D1E13E"/>
    <w:rsid w:val="48889328"/>
    <w:rsid w:val="48A95899"/>
    <w:rsid w:val="4A1AB820"/>
    <w:rsid w:val="4A56FEB3"/>
    <w:rsid w:val="4A8885A9"/>
    <w:rsid w:val="4B35567E"/>
    <w:rsid w:val="4B5F1D4B"/>
    <w:rsid w:val="4B908728"/>
    <w:rsid w:val="4CDE3BBD"/>
    <w:rsid w:val="4D425D3D"/>
    <w:rsid w:val="4F8EB5C9"/>
    <w:rsid w:val="503B5B7F"/>
    <w:rsid w:val="50E9D8D5"/>
    <w:rsid w:val="513839ED"/>
    <w:rsid w:val="52D950E4"/>
    <w:rsid w:val="52F273A3"/>
    <w:rsid w:val="532188D4"/>
    <w:rsid w:val="5547808F"/>
    <w:rsid w:val="56030C23"/>
    <w:rsid w:val="56050324"/>
    <w:rsid w:val="562CC7F9"/>
    <w:rsid w:val="5638BF86"/>
    <w:rsid w:val="5799D44C"/>
    <w:rsid w:val="58105467"/>
    <w:rsid w:val="5842D3A9"/>
    <w:rsid w:val="58471FFE"/>
    <w:rsid w:val="5877B154"/>
    <w:rsid w:val="5888332E"/>
    <w:rsid w:val="59EA112D"/>
    <w:rsid w:val="5A6B5753"/>
    <w:rsid w:val="5ABA99E8"/>
    <w:rsid w:val="5CAEA8AC"/>
    <w:rsid w:val="5CBC3D66"/>
    <w:rsid w:val="5CF10EEA"/>
    <w:rsid w:val="5D92CCC3"/>
    <w:rsid w:val="5DF2F8FB"/>
    <w:rsid w:val="5DFC7324"/>
    <w:rsid w:val="5E405CA3"/>
    <w:rsid w:val="5E42444C"/>
    <w:rsid w:val="60D5CDD1"/>
    <w:rsid w:val="60D900AB"/>
    <w:rsid w:val="61060515"/>
    <w:rsid w:val="61480130"/>
    <w:rsid w:val="6262163E"/>
    <w:rsid w:val="62A4E976"/>
    <w:rsid w:val="6453716F"/>
    <w:rsid w:val="64F8D514"/>
    <w:rsid w:val="651777CF"/>
    <w:rsid w:val="6586AF84"/>
    <w:rsid w:val="65F75A5B"/>
    <w:rsid w:val="6664BD81"/>
    <w:rsid w:val="678CB042"/>
    <w:rsid w:val="67F7BB70"/>
    <w:rsid w:val="68359158"/>
    <w:rsid w:val="685321D7"/>
    <w:rsid w:val="68DE0468"/>
    <w:rsid w:val="6912A2BF"/>
    <w:rsid w:val="6A5AFC6E"/>
    <w:rsid w:val="6B3BB4D2"/>
    <w:rsid w:val="6B742355"/>
    <w:rsid w:val="6B8F9724"/>
    <w:rsid w:val="6BA92FC2"/>
    <w:rsid w:val="6CBE8B69"/>
    <w:rsid w:val="6E5F6398"/>
    <w:rsid w:val="6FC44EFD"/>
    <w:rsid w:val="6FC8DB63"/>
    <w:rsid w:val="70C9BD73"/>
    <w:rsid w:val="721B9D7F"/>
    <w:rsid w:val="7246EF75"/>
    <w:rsid w:val="72B0313F"/>
    <w:rsid w:val="72C1A38A"/>
    <w:rsid w:val="73599600"/>
    <w:rsid w:val="742B917C"/>
    <w:rsid w:val="746E28A2"/>
    <w:rsid w:val="75755C13"/>
    <w:rsid w:val="76296206"/>
    <w:rsid w:val="77553D3D"/>
    <w:rsid w:val="77FC6583"/>
    <w:rsid w:val="781237E8"/>
    <w:rsid w:val="7879709B"/>
    <w:rsid w:val="7925A268"/>
    <w:rsid w:val="7AF305B3"/>
    <w:rsid w:val="7C1A83C3"/>
    <w:rsid w:val="7C77266C"/>
    <w:rsid w:val="7D3B0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B4194E3"/>
  <w15:docId w15:val="{2C495187-2D82-4F15-BA38-8CAB200BD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61CAA"/>
    <w:rPr>
      <w:rFonts w:ascii="Arial" w:hAnsi="Arial"/>
      <w:lang w:val="en-US" w:eastAsia="en-US"/>
    </w:rPr>
  </w:style>
  <w:style w:type="paragraph" w:styleId="Heading1">
    <w:name w:val="heading 1"/>
    <w:basedOn w:val="Normal"/>
    <w:next w:val="Normal"/>
    <w:qFormat/>
    <w:rsid w:val="00744DEC"/>
    <w:pPr>
      <w:keepNext/>
      <w:numPr>
        <w:numId w:val="1"/>
      </w:numPr>
      <w:spacing w:before="240" w:after="120"/>
      <w:outlineLvl w:val="0"/>
    </w:pPr>
    <w:rPr>
      <w:rFonts w:cs="Arial"/>
      <w:b/>
      <w:bCs/>
      <w:kern w:val="32"/>
      <w:sz w:val="26"/>
      <w:szCs w:val="26"/>
    </w:rPr>
  </w:style>
  <w:style w:type="paragraph" w:styleId="Heading2">
    <w:name w:val="heading 2"/>
    <w:basedOn w:val="Normal"/>
    <w:next w:val="Normal"/>
    <w:qFormat/>
    <w:rsid w:val="00744DEC"/>
    <w:pPr>
      <w:keepNext/>
      <w:numPr>
        <w:ilvl w:val="1"/>
        <w:numId w:val="1"/>
      </w:numPr>
      <w:spacing w:before="240" w:after="240"/>
      <w:outlineLvl w:val="1"/>
    </w:pPr>
    <w:rPr>
      <w:rFonts w:cs="Arial"/>
      <w:b/>
      <w:bCs/>
      <w:iCs/>
      <w:sz w:val="24"/>
    </w:rPr>
  </w:style>
  <w:style w:type="paragraph" w:styleId="Heading3">
    <w:name w:val="heading 3"/>
    <w:aliases w:val="Heading 3 Char"/>
    <w:basedOn w:val="Normal"/>
    <w:next w:val="Normal"/>
    <w:qFormat/>
    <w:rsid w:val="00963C62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2"/>
      <w:szCs w:val="26"/>
    </w:rPr>
  </w:style>
  <w:style w:type="paragraph" w:styleId="Heading4">
    <w:name w:val="heading 4"/>
    <w:basedOn w:val="Normal"/>
    <w:next w:val="Normal"/>
    <w:qFormat/>
    <w:rsid w:val="00963C62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963C62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963C62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963C62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963C62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963C62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4A050F"/>
    <w:pPr>
      <w:tabs>
        <w:tab w:val="right" w:leader="dot" w:pos="8630"/>
      </w:tabs>
      <w:spacing w:before="240"/>
      <w:ind w:left="418" w:hanging="418"/>
    </w:pPr>
    <w:rPr>
      <w:rFonts w:cs="Arial"/>
      <w:b/>
      <w:bCs/>
      <w:caps/>
      <w:noProof/>
    </w:rPr>
  </w:style>
  <w:style w:type="paragraph" w:styleId="TOC2">
    <w:name w:val="toc 2"/>
    <w:basedOn w:val="Normal"/>
    <w:next w:val="Normal"/>
    <w:autoRedefine/>
    <w:semiHidden/>
    <w:rsid w:val="00CC3379"/>
    <w:pPr>
      <w:tabs>
        <w:tab w:val="left" w:pos="600"/>
        <w:tab w:val="right" w:leader="dot" w:pos="8630"/>
      </w:tabs>
      <w:spacing w:before="240"/>
      <w:ind w:left="1138" w:hanging="720"/>
    </w:pPr>
    <w:rPr>
      <w:bCs/>
      <w:noProof/>
    </w:rPr>
  </w:style>
  <w:style w:type="paragraph" w:styleId="TOC3">
    <w:name w:val="toc 3"/>
    <w:basedOn w:val="Normal"/>
    <w:next w:val="Normal"/>
    <w:autoRedefine/>
    <w:semiHidden/>
    <w:rsid w:val="006A1270"/>
    <w:pPr>
      <w:tabs>
        <w:tab w:val="left" w:pos="1854"/>
        <w:tab w:val="right" w:leader="dot" w:pos="8630"/>
      </w:tabs>
      <w:spacing w:line="360" w:lineRule="auto"/>
      <w:ind w:left="1854" w:hanging="720"/>
    </w:pPr>
  </w:style>
  <w:style w:type="paragraph" w:styleId="TOC4">
    <w:name w:val="toc 4"/>
    <w:basedOn w:val="Normal"/>
    <w:next w:val="Normal"/>
    <w:autoRedefine/>
    <w:semiHidden/>
    <w:rsid w:val="00963C62"/>
    <w:pPr>
      <w:ind w:left="400"/>
    </w:pPr>
  </w:style>
  <w:style w:type="paragraph" w:styleId="TOC5">
    <w:name w:val="toc 5"/>
    <w:basedOn w:val="Normal"/>
    <w:next w:val="Normal"/>
    <w:autoRedefine/>
    <w:semiHidden/>
    <w:rsid w:val="001252A7"/>
    <w:pPr>
      <w:ind w:left="600"/>
    </w:pPr>
  </w:style>
  <w:style w:type="paragraph" w:styleId="TOC6">
    <w:name w:val="toc 6"/>
    <w:basedOn w:val="Normal"/>
    <w:next w:val="Normal"/>
    <w:autoRedefine/>
    <w:semiHidden/>
    <w:rsid w:val="00963C62"/>
    <w:pPr>
      <w:ind w:left="800"/>
    </w:pPr>
    <w:rPr>
      <w:rFonts w:ascii="Times New Roman" w:hAnsi="Times New Roman"/>
    </w:rPr>
  </w:style>
  <w:style w:type="paragraph" w:styleId="TOC7">
    <w:name w:val="toc 7"/>
    <w:basedOn w:val="Normal"/>
    <w:next w:val="Normal"/>
    <w:autoRedefine/>
    <w:semiHidden/>
    <w:rsid w:val="00963C62"/>
    <w:pPr>
      <w:ind w:left="1000"/>
    </w:pPr>
    <w:rPr>
      <w:rFonts w:ascii="Times New Roman" w:hAnsi="Times New Roman"/>
    </w:rPr>
  </w:style>
  <w:style w:type="paragraph" w:styleId="TOC8">
    <w:name w:val="toc 8"/>
    <w:basedOn w:val="Normal"/>
    <w:next w:val="Normal"/>
    <w:autoRedefine/>
    <w:semiHidden/>
    <w:rsid w:val="00963C62"/>
    <w:pPr>
      <w:ind w:left="1200"/>
    </w:pPr>
    <w:rPr>
      <w:rFonts w:ascii="Times New Roman" w:hAnsi="Times New Roman"/>
    </w:rPr>
  </w:style>
  <w:style w:type="paragraph" w:styleId="TOC9">
    <w:name w:val="toc 9"/>
    <w:basedOn w:val="Normal"/>
    <w:next w:val="Normal"/>
    <w:autoRedefine/>
    <w:semiHidden/>
    <w:rsid w:val="00963C62"/>
    <w:pPr>
      <w:ind w:left="1400"/>
    </w:pPr>
    <w:rPr>
      <w:rFonts w:ascii="Times New Roman" w:hAnsi="Times New Roman"/>
    </w:rPr>
  </w:style>
  <w:style w:type="character" w:styleId="Hyperlink">
    <w:name w:val="Hyperlink"/>
    <w:basedOn w:val="DefaultParagraphFont"/>
    <w:rsid w:val="00963C62"/>
    <w:rPr>
      <w:color w:val="0000FF"/>
      <w:u w:val="single"/>
    </w:rPr>
  </w:style>
  <w:style w:type="paragraph" w:styleId="BalloonText">
    <w:name w:val="Balloon Text"/>
    <w:basedOn w:val="Normal"/>
    <w:semiHidden/>
    <w:rsid w:val="008E7A2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765F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">
    <w:name w:val="Body Text Indent"/>
    <w:basedOn w:val="Normal"/>
    <w:rsid w:val="0088693C"/>
    <w:pPr>
      <w:spacing w:after="120"/>
      <w:ind w:left="360"/>
    </w:pPr>
  </w:style>
  <w:style w:type="paragraph" w:customStyle="1" w:styleId="TemplateNote">
    <w:name w:val="Template Note"/>
    <w:basedOn w:val="Normal"/>
    <w:rsid w:val="009A2B15"/>
    <w:pPr>
      <w:keepNext/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5" w:color="auto" w:fill="auto"/>
      <w:spacing w:before="80" w:after="80"/>
      <w:jc w:val="both"/>
    </w:pPr>
    <w:rPr>
      <w:rFonts w:ascii="Times New Roman" w:hAnsi="Times New Roman"/>
      <w:i/>
      <w:snapToGrid w:val="0"/>
      <w:color w:val="0000FF"/>
    </w:rPr>
  </w:style>
  <w:style w:type="paragraph" w:styleId="BodyText">
    <w:name w:val="Body Text"/>
    <w:basedOn w:val="Normal"/>
    <w:rsid w:val="00963C62"/>
    <w:pPr>
      <w:spacing w:after="120" w:line="0" w:lineRule="atLeast"/>
      <w:ind w:left="360"/>
    </w:pPr>
    <w:rPr>
      <w:spacing w:val="-5"/>
    </w:rPr>
  </w:style>
  <w:style w:type="paragraph" w:customStyle="1" w:styleId="TableText">
    <w:name w:val="Table Text"/>
    <w:basedOn w:val="Normal"/>
    <w:rsid w:val="00963C62"/>
    <w:pPr>
      <w:ind w:left="14"/>
    </w:pPr>
    <w:rPr>
      <w:spacing w:val="-5"/>
      <w:sz w:val="16"/>
    </w:rPr>
  </w:style>
  <w:style w:type="paragraph" w:customStyle="1" w:styleId="TableHeader">
    <w:name w:val="Table Header"/>
    <w:basedOn w:val="Normal"/>
    <w:rsid w:val="00963C62"/>
    <w:pPr>
      <w:spacing w:before="60"/>
      <w:jc w:val="center"/>
    </w:pPr>
    <w:rPr>
      <w:b/>
      <w:spacing w:val="-5"/>
      <w:sz w:val="16"/>
    </w:rPr>
  </w:style>
  <w:style w:type="paragraph" w:styleId="Header">
    <w:name w:val="header"/>
    <w:basedOn w:val="Normal"/>
    <w:rsid w:val="00963C6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rsid w:val="00963C62"/>
    <w:pPr>
      <w:tabs>
        <w:tab w:val="center" w:pos="4320"/>
        <w:tab w:val="right" w:pos="8640"/>
      </w:tabs>
    </w:pPr>
  </w:style>
  <w:style w:type="character" w:customStyle="1" w:styleId="Heading3CharChar">
    <w:name w:val="Heading 3 Char Char"/>
    <w:basedOn w:val="DefaultParagraphFont"/>
    <w:rsid w:val="00963C62"/>
    <w:rPr>
      <w:rFonts w:ascii="Arial" w:hAnsi="Arial" w:cs="Arial"/>
      <w:b/>
      <w:bCs/>
      <w:noProof w:val="0"/>
      <w:sz w:val="22"/>
      <w:szCs w:val="26"/>
      <w:lang w:val="en-US" w:eastAsia="en-US" w:bidi="ar-SA"/>
    </w:rPr>
  </w:style>
  <w:style w:type="paragraph" w:customStyle="1" w:styleId="TableEntry">
    <w:name w:val="Table Entry"/>
    <w:basedOn w:val="Normal"/>
    <w:rsid w:val="00963C62"/>
    <w:rPr>
      <w:sz w:val="18"/>
    </w:rPr>
  </w:style>
  <w:style w:type="paragraph" w:styleId="BodyText3">
    <w:name w:val="Body Text 3"/>
    <w:basedOn w:val="Normal"/>
    <w:rsid w:val="00963C62"/>
    <w:pPr>
      <w:spacing w:after="120"/>
    </w:pPr>
    <w:rPr>
      <w:sz w:val="16"/>
      <w:szCs w:val="16"/>
    </w:rPr>
  </w:style>
  <w:style w:type="paragraph" w:customStyle="1" w:styleId="BracketedTemplateInstructions">
    <w:name w:val="Bracketed Template Instructions"/>
    <w:basedOn w:val="Normal"/>
    <w:rsid w:val="00963C62"/>
    <w:rPr>
      <w:sz w:val="16"/>
    </w:rPr>
  </w:style>
  <w:style w:type="paragraph" w:customStyle="1" w:styleId="StyleHeading3Italic">
    <w:name w:val="Style Heading 3 + Italic"/>
    <w:basedOn w:val="Heading3"/>
    <w:rsid w:val="00963C62"/>
    <w:rPr>
      <w:i/>
      <w:iCs/>
    </w:rPr>
  </w:style>
  <w:style w:type="character" w:customStyle="1" w:styleId="StyleHeading3ItalicChar">
    <w:name w:val="Style Heading 3 + Italic Char"/>
    <w:basedOn w:val="Heading3CharChar"/>
    <w:rsid w:val="00963C62"/>
    <w:rPr>
      <w:rFonts w:ascii="Arial" w:hAnsi="Arial" w:cs="Arial"/>
      <w:b/>
      <w:bCs/>
      <w:i/>
      <w:iCs/>
      <w:noProof w:val="0"/>
      <w:sz w:val="22"/>
      <w:szCs w:val="26"/>
      <w:lang w:val="en-US" w:eastAsia="en-US" w:bidi="ar-SA"/>
    </w:rPr>
  </w:style>
  <w:style w:type="paragraph" w:customStyle="1" w:styleId="StyleTableHeader10pt">
    <w:name w:val="Style Table Header + 10 pt"/>
    <w:basedOn w:val="TableHeader"/>
    <w:rsid w:val="00963C62"/>
    <w:rPr>
      <w:bCs/>
      <w:sz w:val="20"/>
    </w:rPr>
  </w:style>
  <w:style w:type="paragraph" w:customStyle="1" w:styleId="StyleBodyText8ptBoldAfter0pt">
    <w:name w:val="Style Body Text + 8 pt Bold After:  0 pt"/>
    <w:basedOn w:val="BodyText"/>
    <w:rsid w:val="00963C62"/>
    <w:pPr>
      <w:spacing w:after="0"/>
      <w:ind w:left="0"/>
    </w:pPr>
    <w:rPr>
      <w:b/>
      <w:bCs/>
      <w:sz w:val="16"/>
    </w:rPr>
  </w:style>
  <w:style w:type="paragraph" w:customStyle="1" w:styleId="StyleBodyTextBoldCentered">
    <w:name w:val="Style Body Text + Bold Centered"/>
    <w:basedOn w:val="BodyText"/>
    <w:rsid w:val="00963C62"/>
    <w:pPr>
      <w:ind w:left="0"/>
      <w:jc w:val="center"/>
    </w:pPr>
    <w:rPr>
      <w:b/>
      <w:bCs/>
    </w:rPr>
  </w:style>
  <w:style w:type="paragraph" w:customStyle="1" w:styleId="FieldText">
    <w:name w:val="FieldText"/>
    <w:basedOn w:val="Normal"/>
    <w:rsid w:val="007B661D"/>
    <w:pPr>
      <w:widowControl w:val="0"/>
    </w:pPr>
  </w:style>
  <w:style w:type="paragraph" w:customStyle="1" w:styleId="Notenonumber">
    <w:name w:val="Note no number"/>
    <w:basedOn w:val="Normal"/>
    <w:rsid w:val="001F7C2E"/>
    <w:pPr>
      <w:widowControl w:val="0"/>
    </w:pPr>
    <w:rPr>
      <w:rFonts w:ascii="Times New Roman" w:hAnsi="Times New Roman"/>
      <w:i/>
      <w:snapToGrid w:val="0"/>
      <w:color w:val="0000FF"/>
      <w:sz w:val="24"/>
    </w:rPr>
  </w:style>
  <w:style w:type="character" w:styleId="Strong">
    <w:name w:val="Strong"/>
    <w:basedOn w:val="DefaultParagraphFont"/>
    <w:qFormat/>
    <w:rsid w:val="001F7C2E"/>
    <w:rPr>
      <w:b/>
    </w:rPr>
  </w:style>
  <w:style w:type="paragraph" w:customStyle="1" w:styleId="FieldLabel">
    <w:name w:val="FieldLabel"/>
    <w:basedOn w:val="Normal"/>
    <w:rsid w:val="000C30CC"/>
    <w:pPr>
      <w:widowControl w:val="0"/>
      <w:spacing w:before="20" w:after="60"/>
    </w:pPr>
    <w:rPr>
      <w:rFonts w:ascii="Times New Roman" w:hAnsi="Times New Roman"/>
    </w:rPr>
  </w:style>
  <w:style w:type="paragraph" w:customStyle="1" w:styleId="IndentedText">
    <w:name w:val="Indented Text"/>
    <w:basedOn w:val="Normal"/>
    <w:rsid w:val="00383E33"/>
    <w:pPr>
      <w:widowControl w:val="0"/>
      <w:ind w:left="360"/>
    </w:pPr>
    <w:rPr>
      <w:rFonts w:ascii="Times New Roman" w:hAnsi="Times New Roman"/>
      <w:snapToGrid w:val="0"/>
      <w:sz w:val="24"/>
    </w:rPr>
  </w:style>
  <w:style w:type="character" w:styleId="Emphasis">
    <w:name w:val="Emphasis"/>
    <w:basedOn w:val="DefaultParagraphFont"/>
    <w:qFormat/>
    <w:rsid w:val="00383E33"/>
    <w:rPr>
      <w:i/>
      <w:iCs/>
    </w:rPr>
  </w:style>
  <w:style w:type="paragraph" w:customStyle="1" w:styleId="DeliverableName">
    <w:name w:val="Deliverable Name"/>
    <w:rsid w:val="00DE569C"/>
    <w:pPr>
      <w:widowControl w:val="0"/>
    </w:pPr>
    <w:rPr>
      <w:rFonts w:ascii="Arial" w:hAnsi="Arial"/>
      <w:sz w:val="24"/>
      <w:lang w:val="en-US" w:eastAsia="en-US"/>
    </w:rPr>
  </w:style>
  <w:style w:type="paragraph" w:styleId="Title">
    <w:name w:val="Title"/>
    <w:basedOn w:val="Normal"/>
    <w:link w:val="TitleChar"/>
    <w:uiPriority w:val="10"/>
    <w:qFormat/>
    <w:rsid w:val="00DE569C"/>
    <w:pPr>
      <w:jc w:val="center"/>
    </w:pPr>
    <w:rPr>
      <w:b/>
      <w:lang w:val="en-GB"/>
    </w:rPr>
  </w:style>
  <w:style w:type="character" w:styleId="FollowedHyperlink">
    <w:name w:val="FollowedHyperlink"/>
    <w:basedOn w:val="DefaultParagraphFont"/>
    <w:rsid w:val="00FA24FF"/>
    <w:rPr>
      <w:color w:val="800080"/>
      <w:u w:val="single"/>
    </w:rPr>
  </w:style>
  <w:style w:type="table" w:styleId="TableList7">
    <w:name w:val="Table List 7"/>
    <w:basedOn w:val="TableNormal"/>
    <w:rsid w:val="00F27B3B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Simple1">
    <w:name w:val="Table Simple 1"/>
    <w:basedOn w:val="TableNormal"/>
    <w:rsid w:val="00F27B3B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7400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7400EE"/>
    <w:tblPr>
      <w:tblStyleRowBandSize w:val="1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</w:tblPr>
    <w:tcPr>
      <w:shd w:val="clear" w:color="auto" w:fill="FFFFCC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ustomTable1">
    <w:name w:val="Custom Table 1"/>
    <w:basedOn w:val="TableNormal"/>
    <w:rsid w:val="003A1498"/>
    <w:tblPr/>
    <w:tcPr>
      <w:shd w:val="clear" w:color="auto" w:fill="FFFFCC"/>
    </w:tcPr>
  </w:style>
  <w:style w:type="table" w:styleId="TableWeb1">
    <w:name w:val="Table Web 1"/>
    <w:basedOn w:val="TableNormal"/>
    <w:rsid w:val="00864225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CommentReference">
    <w:name w:val="annotation reference"/>
    <w:basedOn w:val="DefaultParagraphFont"/>
    <w:semiHidden/>
    <w:rsid w:val="00AB575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AB5758"/>
  </w:style>
  <w:style w:type="paragraph" w:styleId="CommentSubject">
    <w:name w:val="annotation subject"/>
    <w:basedOn w:val="CommentText"/>
    <w:next w:val="CommentText"/>
    <w:semiHidden/>
    <w:rsid w:val="00AB5758"/>
    <w:rPr>
      <w:b/>
      <w:bCs/>
    </w:rPr>
  </w:style>
  <w:style w:type="character" w:customStyle="1" w:styleId="FooterChar">
    <w:name w:val="Footer Char"/>
    <w:basedOn w:val="DefaultParagraphFont"/>
    <w:link w:val="Footer"/>
    <w:uiPriority w:val="99"/>
    <w:rsid w:val="00A47486"/>
    <w:rPr>
      <w:rFonts w:ascii="Arial" w:hAnsi="Arial"/>
      <w:lang w:val="en-US" w:eastAsia="en-US"/>
    </w:rPr>
  </w:style>
  <w:style w:type="paragraph" w:styleId="BodyText2">
    <w:name w:val="Body Text 2"/>
    <w:basedOn w:val="Normal"/>
    <w:link w:val="BodyText2Char"/>
    <w:rsid w:val="00660516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660516"/>
    <w:rPr>
      <w:rFonts w:ascii="Arial" w:hAnsi="Arial"/>
      <w:lang w:val="en-US" w:eastAsia="en-US"/>
    </w:rPr>
  </w:style>
  <w:style w:type="paragraph" w:customStyle="1" w:styleId="TitleCover">
    <w:name w:val="Title Cover"/>
    <w:basedOn w:val="Normal"/>
    <w:next w:val="Normal"/>
    <w:rsid w:val="00D4174B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</w:pPr>
    <w:rPr>
      <w:rFonts w:ascii="Arial Black" w:hAnsi="Arial Black" w:cs="Arial"/>
      <w:b/>
      <w:spacing w:val="-48"/>
      <w:kern w:val="28"/>
      <w:sz w:val="64"/>
    </w:rPr>
  </w:style>
  <w:style w:type="paragraph" w:customStyle="1" w:styleId="StyleSubtitleCover2TopNoborder">
    <w:name w:val="Style Subtitle Cover2 + Top: (No border)"/>
    <w:basedOn w:val="Normal"/>
    <w:rsid w:val="00D4174B"/>
    <w:pPr>
      <w:keepNext/>
      <w:keepLines/>
      <w:spacing w:line="480" w:lineRule="atLeast"/>
      <w:jc w:val="right"/>
    </w:pPr>
    <w:rPr>
      <w:rFonts w:ascii="Times New Roman" w:hAnsi="Times New Roman" w:cs="Arial"/>
      <w:kern w:val="28"/>
      <w:sz w:val="32"/>
    </w:rPr>
  </w:style>
  <w:style w:type="paragraph" w:customStyle="1" w:styleId="Bullet1">
    <w:name w:val="Bullet 1"/>
    <w:basedOn w:val="Normal"/>
    <w:rsid w:val="00D4174B"/>
    <w:pPr>
      <w:numPr>
        <w:numId w:val="2"/>
      </w:numPr>
      <w:tabs>
        <w:tab w:val="clear" w:pos="720"/>
        <w:tab w:val="num" w:pos="340"/>
        <w:tab w:val="num" w:pos="454"/>
      </w:tabs>
      <w:ind w:left="340" w:hanging="227"/>
    </w:pPr>
    <w:rPr>
      <w:rFonts w:cs="Arial"/>
      <w:sz w:val="24"/>
      <w:szCs w:val="24"/>
    </w:rPr>
  </w:style>
  <w:style w:type="character" w:styleId="PageNumber">
    <w:name w:val="page number"/>
    <w:basedOn w:val="DefaultParagraphFont"/>
    <w:rsid w:val="00D4174B"/>
  </w:style>
  <w:style w:type="paragraph" w:customStyle="1" w:styleId="Instructions">
    <w:name w:val="Instructions"/>
    <w:basedOn w:val="Normal"/>
    <w:autoRedefine/>
    <w:rsid w:val="006475EC"/>
    <w:pPr>
      <w:shd w:val="clear" w:color="auto" w:fill="FFFFFF"/>
      <w:spacing w:after="120"/>
      <w:ind w:left="360"/>
      <w:jc w:val="center"/>
    </w:pPr>
    <w:rPr>
      <w:rFonts w:cs="Arial"/>
      <w:i/>
      <w:color w:val="0000FF"/>
      <w:sz w:val="32"/>
    </w:rPr>
  </w:style>
  <w:style w:type="paragraph" w:customStyle="1" w:styleId="InfoBlue">
    <w:name w:val="InfoBlue"/>
    <w:basedOn w:val="Normal"/>
    <w:next w:val="BodyText"/>
    <w:rsid w:val="00D4174B"/>
    <w:pPr>
      <w:widowControl w:val="0"/>
      <w:spacing w:after="120" w:line="240" w:lineRule="atLeast"/>
      <w:ind w:left="576"/>
      <w:jc w:val="both"/>
    </w:pPr>
    <w:rPr>
      <w:rFonts w:cs="Arial"/>
      <w:i/>
      <w:color w:val="0000FF"/>
      <w:sz w:val="24"/>
    </w:rPr>
  </w:style>
  <w:style w:type="paragraph" w:styleId="ListParagraph">
    <w:name w:val="List Paragraph"/>
    <w:basedOn w:val="Normal"/>
    <w:uiPriority w:val="34"/>
    <w:qFormat/>
    <w:rsid w:val="00FF6687"/>
    <w:pPr>
      <w:ind w:left="720"/>
      <w:contextualSpacing/>
    </w:pPr>
  </w:style>
  <w:style w:type="table" w:customStyle="1" w:styleId="NexOSTable">
    <w:name w:val="NexOSTable"/>
    <w:basedOn w:val="TableNormal"/>
    <w:rsid w:val="00FF6687"/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afterLines="0" w:afterAutospacing="0"/>
      </w:pPr>
      <w:rPr>
        <w:rFonts w:ascii="Times New Roman" w:hAnsi="Times New Roman"/>
        <w:b/>
        <w:sz w:val="20"/>
      </w:rPr>
      <w:tblPr/>
      <w:trPr>
        <w:cantSplit/>
        <w:tblHeader/>
      </w:trPr>
      <w:tcPr>
        <w:shd w:val="clear" w:color="auto" w:fill="D9D9D9"/>
      </w:tcPr>
    </w:tblStylePr>
    <w:tblStylePr w:type="lastRow">
      <w:pPr>
        <w:wordWrap/>
        <w:spacing w:afterLines="0" w:afterAutospacing="0"/>
      </w:pPr>
      <w:rPr>
        <w:rFonts w:ascii="Times New Roman" w:hAnsi="Times New Roman"/>
        <w:b w:val="0"/>
        <w:i w:val="0"/>
        <w:sz w:val="20"/>
        <w:szCs w:val="20"/>
      </w:rPr>
    </w:tblStylePr>
    <w:tblStylePr w:type="band1Horz">
      <w:pPr>
        <w:wordWrap/>
        <w:spacing w:afterLines="0" w:afterAutospacing="0"/>
      </w:pPr>
      <w:rPr>
        <w:rFonts w:ascii="Times New Roman" w:hAnsi="Times New Roman"/>
        <w:b w:val="0"/>
        <w:i w:val="0"/>
        <w:sz w:val="20"/>
        <w:szCs w:val="20"/>
      </w:rPr>
    </w:tblStylePr>
    <w:tblStylePr w:type="band2Horz">
      <w:pPr>
        <w:wordWrap/>
        <w:spacing w:afterLines="0" w:afterAutospacing="0"/>
      </w:pPr>
      <w:rPr>
        <w:rFonts w:ascii="Times New Roman" w:hAnsi="Times New Roman"/>
        <w:sz w:val="20"/>
      </w:rPr>
    </w:tblStylePr>
    <w:tblStylePr w:type="seCell">
      <w:pPr>
        <w:wordWrap/>
        <w:spacing w:afterLines="0" w:afterAutospacing="0"/>
      </w:pPr>
    </w:tblStylePr>
  </w:style>
  <w:style w:type="paragraph" w:customStyle="1" w:styleId="Bullet">
    <w:name w:val="Bullet"/>
    <w:rsid w:val="002C6C08"/>
    <w:pPr>
      <w:widowControl w:val="0"/>
      <w:numPr>
        <w:numId w:val="4"/>
      </w:numPr>
      <w:tabs>
        <w:tab w:val="clear" w:pos="360"/>
        <w:tab w:val="num" w:pos="864"/>
      </w:tabs>
      <w:ind w:left="864"/>
    </w:pPr>
    <w:rPr>
      <w:color w:val="000000"/>
      <w:sz w:val="24"/>
      <w:lang w:val="en-US" w:eastAsia="en-US"/>
    </w:rPr>
  </w:style>
  <w:style w:type="paragraph" w:styleId="Revision">
    <w:name w:val="Revision"/>
    <w:hidden/>
    <w:uiPriority w:val="99"/>
    <w:semiHidden/>
    <w:rsid w:val="00741385"/>
    <w:rPr>
      <w:rFonts w:ascii="Arial" w:hAnsi="Arial"/>
      <w:lang w:val="en-US" w:eastAsia="en-US"/>
    </w:rPr>
  </w:style>
  <w:style w:type="character" w:styleId="SubtleReference">
    <w:name w:val="Subtle Reference"/>
    <w:basedOn w:val="DefaultParagraphFont"/>
    <w:uiPriority w:val="31"/>
    <w:qFormat/>
    <w:rsid w:val="00F10978"/>
    <w:rPr>
      <w:smallCaps/>
      <w:color w:val="C0504D" w:themeColor="accent2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A64F09"/>
    <w:rPr>
      <w:rFonts w:ascii="Arial" w:hAnsi="Arial"/>
      <w:b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35664F"/>
    <w:rPr>
      <w:rFonts w:ascii="Arial" w:hAnsi="Arial"/>
      <w:lang w:val="en-US" w:eastAsia="en-US"/>
    </w:rPr>
  </w:style>
  <w:style w:type="paragraph" w:customStyle="1" w:styleId="Bulletlist">
    <w:name w:val="Bullet list"/>
    <w:basedOn w:val="ListParagraph"/>
    <w:link w:val="BulletlistChar"/>
    <w:qFormat/>
    <w:rsid w:val="00931A38"/>
    <w:pPr>
      <w:ind w:left="0"/>
    </w:pPr>
    <w:rPr>
      <w:rFonts w:asciiTheme="minorHAnsi" w:eastAsiaTheme="minorEastAsia" w:hAnsiTheme="minorHAnsi" w:cstheme="minorHAnsi"/>
      <w:color w:val="365F91" w:themeColor="accent1" w:themeShade="BF"/>
      <w:sz w:val="22"/>
      <w:szCs w:val="22"/>
      <w:lang w:val="en-ZA" w:eastAsia="en-ZA"/>
    </w:rPr>
  </w:style>
  <w:style w:type="character" w:customStyle="1" w:styleId="BulletlistChar">
    <w:name w:val="Bullet list Char"/>
    <w:basedOn w:val="DefaultParagraphFont"/>
    <w:link w:val="Bulletlist"/>
    <w:rsid w:val="00931A38"/>
    <w:rPr>
      <w:rFonts w:asciiTheme="minorHAnsi" w:eastAsiaTheme="minorEastAsia" w:hAnsiTheme="minorHAnsi" w:cstheme="minorHAnsi"/>
      <w:color w:val="365F91" w:themeColor="accent1" w:themeShade="BF"/>
      <w:sz w:val="22"/>
      <w:szCs w:val="22"/>
    </w:rPr>
  </w:style>
  <w:style w:type="paragraph" w:styleId="Caption">
    <w:name w:val="caption"/>
    <w:basedOn w:val="Normal"/>
    <w:next w:val="Normal"/>
    <w:unhideWhenUsed/>
    <w:qFormat/>
    <w:rsid w:val="005564F1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paragraph">
    <w:name w:val="paragraph"/>
    <w:basedOn w:val="Normal"/>
    <w:rsid w:val="00C45334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ZA" w:eastAsia="en-ZA"/>
    </w:rPr>
  </w:style>
  <w:style w:type="character" w:customStyle="1" w:styleId="normaltextrun">
    <w:name w:val="normaltextrun"/>
    <w:basedOn w:val="DefaultParagraphFont"/>
    <w:rsid w:val="00C45334"/>
  </w:style>
  <w:style w:type="character" w:customStyle="1" w:styleId="eop">
    <w:name w:val="eop"/>
    <w:basedOn w:val="DefaultParagraphFont"/>
    <w:rsid w:val="00C45334"/>
  </w:style>
  <w:style w:type="paragraph" w:customStyle="1" w:styleId="TabelTeks">
    <w:name w:val="TabelTeks"/>
    <w:basedOn w:val="Normal"/>
    <w:rsid w:val="000E5287"/>
    <w:pPr>
      <w:spacing w:before="60" w:after="60"/>
    </w:pPr>
    <w:rPr>
      <w:rFonts w:cs="Arial"/>
      <w:bCs/>
      <w:color w:val="000000"/>
      <w:sz w:val="22"/>
      <w:szCs w:val="22"/>
      <w:lang w:val="en-GB"/>
    </w:rPr>
  </w:style>
  <w:style w:type="paragraph" w:customStyle="1" w:styleId="Bylaagteks">
    <w:name w:val="Bylaagteks"/>
    <w:basedOn w:val="Normal"/>
    <w:rsid w:val="000E5287"/>
    <w:pPr>
      <w:tabs>
        <w:tab w:val="left" w:pos="1701"/>
      </w:tabs>
      <w:spacing w:after="120"/>
      <w:ind w:left="567" w:hanging="567"/>
      <w:jc w:val="both"/>
    </w:pPr>
    <w:rPr>
      <w:noProof/>
      <w:sz w:val="22"/>
      <w:szCs w:val="24"/>
      <w:lang w:val="en-ZA"/>
    </w:rPr>
  </w:style>
  <w:style w:type="table" w:styleId="PlainTable1">
    <w:name w:val="Plain Table 1"/>
    <w:basedOn w:val="TableNormal"/>
    <w:uiPriority w:val="41"/>
    <w:rsid w:val="000E528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4598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79646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27284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6350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848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380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1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29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24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40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02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0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18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5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50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5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8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32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26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06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8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12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1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4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55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72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32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5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73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24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3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15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66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18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4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8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98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5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8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89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13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5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3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5038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03865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89401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878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6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3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9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51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5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5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1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67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8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72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9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97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08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05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6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4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79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9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25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4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57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76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49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83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4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15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4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25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54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3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96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04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9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7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4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1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90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1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2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07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27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55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8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1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03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62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11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34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68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0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4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6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23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88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62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1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24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9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9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5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4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6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2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1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54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7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05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5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1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4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9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99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34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11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48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0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91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1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28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74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3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47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46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61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08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96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6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84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05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0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2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91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3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4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0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30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23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70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45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28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0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27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51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00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0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8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0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5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6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2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2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44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66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7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06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6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6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9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72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10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03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52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11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14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1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9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9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1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65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79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5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7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9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6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1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46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9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2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6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8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17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96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10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7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0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5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4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2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99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6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6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1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08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20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4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6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8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5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56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5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98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78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01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6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57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2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8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6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csajn\My%20Documents\Courses\Project%20Charter%20Documen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BEE31B-DB9F-4C95-BD29-468073CB0B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Charter Document.dotx</Template>
  <TotalTime>759</TotalTime>
  <Pages>1</Pages>
  <Words>4490</Words>
  <Characters>25598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Dept. of CS, NMMU</Company>
  <LinksUpToDate>false</LinksUpToDate>
  <CharactersWithSpaces>30028</CharactersWithSpaces>
  <SharedDoc>false</SharedDoc>
  <HLinks>
    <vt:vector size="78" baseType="variant">
      <vt:variant>
        <vt:i4>1441850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_Toc136184575</vt:lpwstr>
      </vt:variant>
      <vt:variant>
        <vt:i4>1441850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_Toc136184574</vt:lpwstr>
      </vt:variant>
      <vt:variant>
        <vt:i4>1441850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_Toc136184573</vt:lpwstr>
      </vt:variant>
      <vt:variant>
        <vt:i4>1441850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_Toc136184572</vt:lpwstr>
      </vt:variant>
      <vt:variant>
        <vt:i4>1441850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_Toc136184571</vt:lpwstr>
      </vt:variant>
      <vt:variant>
        <vt:i4>1441850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_Toc136184570</vt:lpwstr>
      </vt:variant>
      <vt:variant>
        <vt:i4>1507386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_Toc136184569</vt:lpwstr>
      </vt:variant>
      <vt:variant>
        <vt:i4>1507386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_Toc136184568</vt:lpwstr>
      </vt:variant>
      <vt:variant>
        <vt:i4>1507386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_Toc136184567</vt:lpwstr>
      </vt:variant>
      <vt:variant>
        <vt:i4>1507386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_Toc136184566</vt:lpwstr>
      </vt:variant>
      <vt:variant>
        <vt:i4>1507386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_Toc136184565</vt:lpwstr>
      </vt:variant>
      <vt:variant>
        <vt:i4>1507386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_Toc136184564</vt:lpwstr>
      </vt:variant>
      <vt:variant>
        <vt:i4>1507386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_Toc136184563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Nel, Ms J</dc:creator>
  <cp:keywords/>
  <cp:lastModifiedBy>Brooks, Junaid, (Mr) (s223126756)</cp:lastModifiedBy>
  <cp:revision>558</cp:revision>
  <cp:lastPrinted>2023-05-28T14:57:00Z</cp:lastPrinted>
  <dcterms:created xsi:type="dcterms:W3CDTF">2023-05-06T10:56:00Z</dcterms:created>
  <dcterms:modified xsi:type="dcterms:W3CDTF">2023-05-28T19:29:00Z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TC011414181033</vt:lpwstr>
  </property>
</Properties>
</file>